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46E446" w14:textId="77777777" w:rsidR="00304752" w:rsidRDefault="00304752" w:rsidP="00304752">
      <w:pPr>
        <w:spacing w:before="600" w:after="120"/>
        <w:jc w:val="center"/>
        <w:rPr>
          <w:b/>
        </w:rPr>
      </w:pPr>
      <w:r w:rsidRPr="00542BB1">
        <w:rPr>
          <w:b/>
        </w:rPr>
        <w:t>Kauno technologijos universitetas</w:t>
      </w:r>
    </w:p>
    <w:p w14:paraId="54B02F3D" w14:textId="77777777" w:rsidR="00304752" w:rsidRPr="00181F65" w:rsidRDefault="00304752" w:rsidP="00304752">
      <w:pPr>
        <w:spacing w:before="120" w:after="1900"/>
        <w:jc w:val="center"/>
      </w:pPr>
      <w:r>
        <w:t>Informatikos fakultetas</w:t>
      </w:r>
    </w:p>
    <w:p w14:paraId="061120E3" w14:textId="6E97F861" w:rsidR="00304752" w:rsidRPr="00153A68" w:rsidRDefault="00153A68" w:rsidP="00304752">
      <w:pPr>
        <w:jc w:val="center"/>
        <w:rPr>
          <w:b/>
          <w:sz w:val="36"/>
          <w:szCs w:val="36"/>
        </w:rPr>
      </w:pPr>
      <w:r w:rsidRPr="00153A68">
        <w:rPr>
          <w:b/>
          <w:sz w:val="36"/>
          <w:szCs w:val="36"/>
        </w:rPr>
        <w:t>Dirbtinio intelekto metodų taikymas strateginiams žaidimams</w:t>
      </w:r>
    </w:p>
    <w:p w14:paraId="5A276341" w14:textId="7B8E71ED" w:rsidR="00304752" w:rsidRPr="00153A68" w:rsidRDefault="00153A68" w:rsidP="00304752">
      <w:pPr>
        <w:jc w:val="center"/>
        <w:rPr>
          <w:b/>
          <w:sz w:val="36"/>
          <w:szCs w:val="36"/>
        </w:rPr>
      </w:pPr>
      <w:r w:rsidRPr="00153A68">
        <w:rPr>
          <w:b/>
          <w:sz w:val="36"/>
          <w:szCs w:val="36"/>
        </w:rPr>
        <w:t>Application of Artificial Intelligence Methods for Strategy Games</w:t>
      </w:r>
    </w:p>
    <w:p w14:paraId="341796B2" w14:textId="77777777" w:rsidR="007C223E" w:rsidRDefault="00304752" w:rsidP="007C223E">
      <w:pPr>
        <w:jc w:val="center"/>
        <w:rPr>
          <w:sz w:val="28"/>
          <w:szCs w:val="28"/>
        </w:rPr>
      </w:pPr>
      <w:r w:rsidRPr="00BB7DA7">
        <w:rPr>
          <w:sz w:val="28"/>
          <w:szCs w:val="28"/>
        </w:rPr>
        <w:t>T000M 257 Baigiamasis projektas  (programinės įrangos įdiegimas)</w:t>
      </w:r>
      <w:r>
        <w:rPr>
          <w:sz w:val="28"/>
          <w:szCs w:val="28"/>
        </w:rPr>
        <w:br/>
      </w:r>
    </w:p>
    <w:p w14:paraId="07FCFB97" w14:textId="77777777" w:rsidR="00304752" w:rsidRDefault="00304752" w:rsidP="007C223E">
      <w:pPr>
        <w:jc w:val="center"/>
        <w:rPr>
          <w:sz w:val="28"/>
          <w:szCs w:val="28"/>
        </w:rPr>
      </w:pPr>
      <w:r>
        <w:rPr>
          <w:sz w:val="28"/>
          <w:szCs w:val="28"/>
        </w:rPr>
        <w:t>Techninė dokumentacija</w:t>
      </w:r>
    </w:p>
    <w:p w14:paraId="0F4C89EE" w14:textId="77777777" w:rsidR="007C223E" w:rsidRDefault="007C223E" w:rsidP="007C223E">
      <w:pPr>
        <w:jc w:val="center"/>
        <w:rPr>
          <w:sz w:val="28"/>
          <w:szCs w:val="28"/>
        </w:rPr>
      </w:pPr>
    </w:p>
    <w:tbl>
      <w:tblPr>
        <w:tblW w:w="0" w:type="auto"/>
        <w:jc w:val="center"/>
        <w:tblBorders>
          <w:top w:val="single" w:sz="4" w:space="0" w:color="auto"/>
          <w:bottom w:val="single" w:sz="4" w:space="0" w:color="auto"/>
        </w:tblBorders>
        <w:tblLook w:val="04A0" w:firstRow="1" w:lastRow="0" w:firstColumn="1" w:lastColumn="0" w:noHBand="0" w:noVBand="1"/>
      </w:tblPr>
      <w:tblGrid>
        <w:gridCol w:w="5102"/>
      </w:tblGrid>
      <w:tr w:rsidR="00304752" w14:paraId="637CD1FD" w14:textId="77777777" w:rsidTr="00F664B6">
        <w:trPr>
          <w:trHeight w:val="567"/>
          <w:jc w:val="center"/>
        </w:trPr>
        <w:tc>
          <w:tcPr>
            <w:tcW w:w="5102" w:type="dxa"/>
            <w:tcBorders>
              <w:top w:val="single" w:sz="4" w:space="0" w:color="D4AF37"/>
            </w:tcBorders>
            <w:shd w:val="clear" w:color="auto" w:fill="auto"/>
            <w:vAlign w:val="center"/>
          </w:tcPr>
          <w:p w14:paraId="06541A2D" w14:textId="77777777" w:rsidR="00304752" w:rsidRPr="00F664B6" w:rsidRDefault="00304752" w:rsidP="00F664B6">
            <w:pPr>
              <w:rPr>
                <w:rFonts w:ascii="Calibri" w:eastAsia="Calibri" w:hAnsi="Calibri"/>
                <w:b/>
                <w:szCs w:val="22"/>
              </w:rPr>
            </w:pPr>
          </w:p>
        </w:tc>
      </w:tr>
      <w:tr w:rsidR="00304752" w14:paraId="7390F676" w14:textId="77777777" w:rsidTr="00F664B6">
        <w:trPr>
          <w:trHeight w:val="567"/>
          <w:jc w:val="center"/>
        </w:trPr>
        <w:tc>
          <w:tcPr>
            <w:tcW w:w="5102" w:type="dxa"/>
            <w:shd w:val="clear" w:color="auto" w:fill="auto"/>
            <w:vAlign w:val="center"/>
          </w:tcPr>
          <w:p w14:paraId="4690C61B" w14:textId="1139F53D" w:rsidR="00304752" w:rsidRPr="00F664B6" w:rsidRDefault="00153A68" w:rsidP="00F664B6">
            <w:pPr>
              <w:jc w:val="center"/>
              <w:rPr>
                <w:rFonts w:ascii="Calibri" w:eastAsia="Calibri" w:hAnsi="Calibri"/>
                <w:b/>
                <w:szCs w:val="22"/>
              </w:rPr>
            </w:pPr>
            <w:r>
              <w:rPr>
                <w:rFonts w:ascii="Calibri" w:eastAsia="Calibri" w:hAnsi="Calibri"/>
                <w:b/>
                <w:szCs w:val="22"/>
              </w:rPr>
              <w:t>Tadas Laurinaitis</w:t>
            </w:r>
          </w:p>
          <w:p w14:paraId="3B0CC291" w14:textId="63E25688" w:rsidR="00304752" w:rsidRPr="00F664B6" w:rsidRDefault="00304752" w:rsidP="00F664B6">
            <w:pPr>
              <w:spacing w:before="120" w:after="120"/>
              <w:jc w:val="center"/>
              <w:rPr>
                <w:rFonts w:ascii="Calibri" w:eastAsia="Calibri" w:hAnsi="Calibri"/>
                <w:b/>
                <w:szCs w:val="22"/>
              </w:rPr>
            </w:pPr>
            <w:r w:rsidRPr="00153A68">
              <w:rPr>
                <w:rFonts w:ascii="Calibri" w:eastAsia="Calibri" w:hAnsi="Calibri"/>
                <w:szCs w:val="22"/>
              </w:rPr>
              <w:t>Projekto autorius</w:t>
            </w:r>
          </w:p>
        </w:tc>
      </w:tr>
      <w:tr w:rsidR="00304752" w14:paraId="4CA19FB0" w14:textId="77777777" w:rsidTr="00F664B6">
        <w:trPr>
          <w:trHeight w:val="567"/>
          <w:jc w:val="center"/>
        </w:trPr>
        <w:tc>
          <w:tcPr>
            <w:tcW w:w="5102" w:type="dxa"/>
            <w:shd w:val="clear" w:color="auto" w:fill="auto"/>
            <w:vAlign w:val="center"/>
          </w:tcPr>
          <w:p w14:paraId="1B4BF924" w14:textId="77777777" w:rsidR="00304752" w:rsidRPr="00F664B6" w:rsidRDefault="00304752" w:rsidP="00F664B6">
            <w:pPr>
              <w:jc w:val="center"/>
              <w:rPr>
                <w:rFonts w:ascii="Calibri" w:eastAsia="Calibri" w:hAnsi="Calibri"/>
                <w:szCs w:val="22"/>
              </w:rPr>
            </w:pPr>
          </w:p>
        </w:tc>
      </w:tr>
      <w:tr w:rsidR="00304752" w14:paraId="7E19C084" w14:textId="77777777" w:rsidTr="00F664B6">
        <w:trPr>
          <w:trHeight w:val="567"/>
          <w:jc w:val="center"/>
        </w:trPr>
        <w:tc>
          <w:tcPr>
            <w:tcW w:w="5102" w:type="dxa"/>
            <w:shd w:val="clear" w:color="auto" w:fill="auto"/>
            <w:vAlign w:val="center"/>
          </w:tcPr>
          <w:p w14:paraId="6F77F2F5" w14:textId="7E4C60D1" w:rsidR="00304752" w:rsidRPr="00CD7F1D" w:rsidRDefault="00CD7F1D" w:rsidP="00F664B6">
            <w:pPr>
              <w:jc w:val="center"/>
              <w:rPr>
                <w:rFonts w:ascii="Calibri" w:eastAsia="Calibri" w:hAnsi="Calibri"/>
                <w:b/>
                <w:szCs w:val="22"/>
              </w:rPr>
            </w:pPr>
            <w:r w:rsidRPr="00CD7F1D">
              <w:rPr>
                <w:rFonts w:ascii="Calibri" w:eastAsia="Calibri" w:hAnsi="Calibri"/>
                <w:b/>
                <w:szCs w:val="22"/>
              </w:rPr>
              <w:t>Dr. Tomas Blažauskas</w:t>
            </w:r>
          </w:p>
          <w:p w14:paraId="67B0A0E8" w14:textId="3B8B2B0A" w:rsidR="00304752" w:rsidRPr="00F664B6" w:rsidRDefault="00304752" w:rsidP="00F664B6">
            <w:pPr>
              <w:spacing w:before="120" w:after="120"/>
              <w:jc w:val="center"/>
              <w:rPr>
                <w:rFonts w:ascii="Calibri" w:eastAsia="Calibri" w:hAnsi="Calibri"/>
                <w:szCs w:val="22"/>
              </w:rPr>
            </w:pPr>
            <w:r w:rsidRPr="00CD7F1D">
              <w:rPr>
                <w:rFonts w:ascii="Calibri" w:eastAsia="Calibri" w:hAnsi="Calibri"/>
                <w:szCs w:val="22"/>
              </w:rPr>
              <w:t>Vadovas</w:t>
            </w:r>
          </w:p>
        </w:tc>
      </w:tr>
    </w:tbl>
    <w:p w14:paraId="3CFB78CC" w14:textId="77777777" w:rsidR="00304752" w:rsidRDefault="00304752" w:rsidP="002C31C2">
      <w:pPr>
        <w:pStyle w:val="Title"/>
      </w:pPr>
    </w:p>
    <w:p w14:paraId="1655F2DE" w14:textId="77777777" w:rsidR="00304752" w:rsidRDefault="00304752" w:rsidP="002C31C2">
      <w:pPr>
        <w:pStyle w:val="Title"/>
      </w:pPr>
    </w:p>
    <w:p w14:paraId="7A52F06F" w14:textId="77777777" w:rsidR="00304752" w:rsidRDefault="00304752" w:rsidP="002C31C2">
      <w:pPr>
        <w:pStyle w:val="Title"/>
      </w:pPr>
    </w:p>
    <w:p w14:paraId="5ADEBE98" w14:textId="0DE609D9" w:rsidR="002A3FBA" w:rsidRDefault="00304752" w:rsidP="007C223E">
      <w:pPr>
        <w:jc w:val="center"/>
      </w:pPr>
      <w:r w:rsidRPr="00CD7F1D">
        <w:rPr>
          <w:rFonts w:eastAsia="Calibri"/>
          <w:b/>
          <w:sz w:val="24"/>
          <w:szCs w:val="24"/>
        </w:rPr>
        <w:t>Kaunas, 202</w:t>
      </w:r>
      <w:r w:rsidR="00CD7F1D" w:rsidRPr="00CD7F1D">
        <w:rPr>
          <w:rFonts w:eastAsia="Calibri"/>
          <w:b/>
          <w:sz w:val="24"/>
          <w:szCs w:val="24"/>
        </w:rPr>
        <w:t>5</w:t>
      </w:r>
      <w:r>
        <w:br w:type="page"/>
      </w:r>
    </w:p>
    <w:p w14:paraId="2E42B931" w14:textId="77777777" w:rsidR="002A3FBA" w:rsidRDefault="002A3FBA" w:rsidP="00013564">
      <w:pPr>
        <w:pStyle w:val="Heading1"/>
        <w:numPr>
          <w:ilvl w:val="0"/>
          <w:numId w:val="0"/>
        </w:numPr>
        <w:ind w:left="360"/>
      </w:pPr>
      <w:bookmarkStart w:id="0" w:name="_Toc188329934"/>
      <w:r w:rsidRPr="00F664B6">
        <w:lastRenderedPageBreak/>
        <w:t>Turinys</w:t>
      </w:r>
      <w:bookmarkEnd w:id="0"/>
    </w:p>
    <w:sdt>
      <w:sdtPr>
        <w:id w:val="-1341466784"/>
        <w:docPartObj>
          <w:docPartGallery w:val="Table of Contents"/>
          <w:docPartUnique/>
        </w:docPartObj>
      </w:sdtPr>
      <w:sdtEndPr>
        <w:rPr>
          <w:rFonts w:ascii="Times New Roman" w:eastAsia="Times New Roman" w:hAnsi="Times New Roman" w:cs="Times New Roman"/>
          <w:b/>
          <w:bCs/>
          <w:noProof/>
          <w:color w:val="auto"/>
          <w:sz w:val="22"/>
          <w:szCs w:val="20"/>
          <w:lang w:val="lt-LT"/>
        </w:rPr>
      </w:sdtEndPr>
      <w:sdtContent>
        <w:p w14:paraId="43CD2438" w14:textId="415E4BDB" w:rsidR="00914F80" w:rsidRDefault="00914F80">
          <w:pPr>
            <w:pStyle w:val="TOCHeading"/>
          </w:pPr>
          <w:r>
            <w:t>Contents</w:t>
          </w:r>
        </w:p>
        <w:p w14:paraId="081A659B" w14:textId="78F133D6" w:rsidR="0019458C" w:rsidRDefault="00914F80">
          <w:pPr>
            <w:pStyle w:val="TOC1"/>
            <w:tabs>
              <w:tab w:val="right" w:leader="dot" w:pos="9060"/>
            </w:tabs>
            <w:rPr>
              <w:rFonts w:asciiTheme="minorHAnsi" w:eastAsiaTheme="minorEastAsia" w:hAnsiTheme="minorHAnsi" w:cstheme="minorBidi"/>
              <w:noProof/>
              <w:kern w:val="2"/>
              <w:sz w:val="24"/>
              <w:szCs w:val="24"/>
              <w:lang w:eastAsia="lt-LT"/>
              <w14:ligatures w14:val="standardContextual"/>
            </w:rPr>
          </w:pPr>
          <w:r>
            <w:fldChar w:fldCharType="begin"/>
          </w:r>
          <w:r>
            <w:instrText xml:space="preserve"> TOC \o "1-3" \h \z \u </w:instrText>
          </w:r>
          <w:r>
            <w:fldChar w:fldCharType="separate"/>
          </w:r>
          <w:hyperlink w:anchor="_Toc188329934" w:history="1">
            <w:r w:rsidR="0019458C" w:rsidRPr="00394096">
              <w:rPr>
                <w:rStyle w:val="Hyperlink"/>
                <w:noProof/>
              </w:rPr>
              <w:t>Turinys</w:t>
            </w:r>
            <w:r w:rsidR="0019458C">
              <w:rPr>
                <w:noProof/>
                <w:webHidden/>
              </w:rPr>
              <w:tab/>
            </w:r>
            <w:r w:rsidR="0019458C">
              <w:rPr>
                <w:noProof/>
                <w:webHidden/>
              </w:rPr>
              <w:fldChar w:fldCharType="begin"/>
            </w:r>
            <w:r w:rsidR="0019458C">
              <w:rPr>
                <w:noProof/>
                <w:webHidden/>
              </w:rPr>
              <w:instrText xml:space="preserve"> PAGEREF _Toc188329934 \h </w:instrText>
            </w:r>
            <w:r w:rsidR="0019458C">
              <w:rPr>
                <w:noProof/>
                <w:webHidden/>
              </w:rPr>
            </w:r>
            <w:r w:rsidR="0019458C">
              <w:rPr>
                <w:noProof/>
                <w:webHidden/>
              </w:rPr>
              <w:fldChar w:fldCharType="separate"/>
            </w:r>
            <w:r w:rsidR="007E0FD1">
              <w:rPr>
                <w:noProof/>
                <w:webHidden/>
              </w:rPr>
              <w:t>2</w:t>
            </w:r>
            <w:r w:rsidR="0019458C">
              <w:rPr>
                <w:noProof/>
                <w:webHidden/>
              </w:rPr>
              <w:fldChar w:fldCharType="end"/>
            </w:r>
          </w:hyperlink>
        </w:p>
        <w:p w14:paraId="77B8B1BD" w14:textId="0C0F2AD3" w:rsidR="0019458C" w:rsidRDefault="0019458C">
          <w:pPr>
            <w:pStyle w:val="TOC1"/>
            <w:tabs>
              <w:tab w:val="left" w:pos="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35" w:history="1">
            <w:r w:rsidRPr="00394096">
              <w:rPr>
                <w:rStyle w:val="Hyperlink"/>
                <w:noProof/>
              </w:rPr>
              <w:t>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Projekto paraiška</w:t>
            </w:r>
            <w:r>
              <w:rPr>
                <w:noProof/>
                <w:webHidden/>
              </w:rPr>
              <w:tab/>
            </w:r>
            <w:r>
              <w:rPr>
                <w:noProof/>
                <w:webHidden/>
              </w:rPr>
              <w:fldChar w:fldCharType="begin"/>
            </w:r>
            <w:r>
              <w:rPr>
                <w:noProof/>
                <w:webHidden/>
              </w:rPr>
              <w:instrText xml:space="preserve"> PAGEREF _Toc188329935 \h </w:instrText>
            </w:r>
            <w:r>
              <w:rPr>
                <w:noProof/>
                <w:webHidden/>
              </w:rPr>
            </w:r>
            <w:r>
              <w:rPr>
                <w:noProof/>
                <w:webHidden/>
              </w:rPr>
              <w:fldChar w:fldCharType="separate"/>
            </w:r>
            <w:r w:rsidR="007E0FD1">
              <w:rPr>
                <w:noProof/>
                <w:webHidden/>
              </w:rPr>
              <w:t>8</w:t>
            </w:r>
            <w:r>
              <w:rPr>
                <w:noProof/>
                <w:webHidden/>
              </w:rPr>
              <w:fldChar w:fldCharType="end"/>
            </w:r>
          </w:hyperlink>
        </w:p>
        <w:p w14:paraId="038795FA" w14:textId="0F249D72"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36" w:history="1">
            <w:r w:rsidRPr="00394096">
              <w:rPr>
                <w:rStyle w:val="Hyperlink"/>
                <w:noProof/>
                <w:lang w:val="en-US"/>
              </w:rPr>
              <w:t>1.1.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Įvadas</w:t>
            </w:r>
            <w:r>
              <w:rPr>
                <w:noProof/>
                <w:webHidden/>
              </w:rPr>
              <w:tab/>
            </w:r>
            <w:r>
              <w:rPr>
                <w:noProof/>
                <w:webHidden/>
              </w:rPr>
              <w:fldChar w:fldCharType="begin"/>
            </w:r>
            <w:r>
              <w:rPr>
                <w:noProof/>
                <w:webHidden/>
              </w:rPr>
              <w:instrText xml:space="preserve"> PAGEREF _Toc188329936 \h </w:instrText>
            </w:r>
            <w:r>
              <w:rPr>
                <w:noProof/>
                <w:webHidden/>
              </w:rPr>
            </w:r>
            <w:r>
              <w:rPr>
                <w:noProof/>
                <w:webHidden/>
              </w:rPr>
              <w:fldChar w:fldCharType="separate"/>
            </w:r>
            <w:r w:rsidR="007E0FD1">
              <w:rPr>
                <w:noProof/>
                <w:webHidden/>
              </w:rPr>
              <w:t>8</w:t>
            </w:r>
            <w:r>
              <w:rPr>
                <w:noProof/>
                <w:webHidden/>
              </w:rPr>
              <w:fldChar w:fldCharType="end"/>
            </w:r>
          </w:hyperlink>
        </w:p>
        <w:p w14:paraId="0391441B" w14:textId="723BA843"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37" w:history="1">
            <w:r w:rsidRPr="00394096">
              <w:rPr>
                <w:rStyle w:val="Hyperlink"/>
                <w:noProof/>
              </w:rPr>
              <w:t>1.2.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Poreikis</w:t>
            </w:r>
            <w:r>
              <w:rPr>
                <w:noProof/>
                <w:webHidden/>
              </w:rPr>
              <w:tab/>
            </w:r>
            <w:r>
              <w:rPr>
                <w:noProof/>
                <w:webHidden/>
              </w:rPr>
              <w:fldChar w:fldCharType="begin"/>
            </w:r>
            <w:r>
              <w:rPr>
                <w:noProof/>
                <w:webHidden/>
              </w:rPr>
              <w:instrText xml:space="preserve"> PAGEREF _Toc188329937 \h </w:instrText>
            </w:r>
            <w:r>
              <w:rPr>
                <w:noProof/>
                <w:webHidden/>
              </w:rPr>
            </w:r>
            <w:r>
              <w:rPr>
                <w:noProof/>
                <w:webHidden/>
              </w:rPr>
              <w:fldChar w:fldCharType="separate"/>
            </w:r>
            <w:r w:rsidR="007E0FD1">
              <w:rPr>
                <w:noProof/>
                <w:webHidden/>
              </w:rPr>
              <w:t>8</w:t>
            </w:r>
            <w:r>
              <w:rPr>
                <w:noProof/>
                <w:webHidden/>
              </w:rPr>
              <w:fldChar w:fldCharType="end"/>
            </w:r>
          </w:hyperlink>
        </w:p>
        <w:p w14:paraId="76EE80B2" w14:textId="6E4BF950"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38" w:history="1">
            <w:r w:rsidRPr="00394096">
              <w:rPr>
                <w:rStyle w:val="Hyperlink"/>
                <w:noProof/>
              </w:rPr>
              <w:t>1.2.1.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Projekto naudotojai ir klientai</w:t>
            </w:r>
            <w:r>
              <w:rPr>
                <w:noProof/>
                <w:webHidden/>
              </w:rPr>
              <w:tab/>
            </w:r>
            <w:r>
              <w:rPr>
                <w:noProof/>
                <w:webHidden/>
              </w:rPr>
              <w:fldChar w:fldCharType="begin"/>
            </w:r>
            <w:r>
              <w:rPr>
                <w:noProof/>
                <w:webHidden/>
              </w:rPr>
              <w:instrText xml:space="preserve"> PAGEREF _Toc188329938 \h </w:instrText>
            </w:r>
            <w:r>
              <w:rPr>
                <w:noProof/>
                <w:webHidden/>
              </w:rPr>
            </w:r>
            <w:r>
              <w:rPr>
                <w:noProof/>
                <w:webHidden/>
              </w:rPr>
              <w:fldChar w:fldCharType="separate"/>
            </w:r>
            <w:r w:rsidR="007E0FD1">
              <w:rPr>
                <w:noProof/>
                <w:webHidden/>
              </w:rPr>
              <w:t>8</w:t>
            </w:r>
            <w:r>
              <w:rPr>
                <w:noProof/>
                <w:webHidden/>
              </w:rPr>
              <w:fldChar w:fldCharType="end"/>
            </w:r>
          </w:hyperlink>
        </w:p>
        <w:p w14:paraId="36CC120B" w14:textId="1CCA93C4"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39" w:history="1">
            <w:r w:rsidRPr="00394096">
              <w:rPr>
                <w:rStyle w:val="Hyperlink"/>
                <w:noProof/>
              </w:rPr>
              <w:t>1.2.2.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Naudotojų rolės ir tikslai</w:t>
            </w:r>
            <w:r>
              <w:rPr>
                <w:noProof/>
                <w:webHidden/>
              </w:rPr>
              <w:tab/>
            </w:r>
            <w:r>
              <w:rPr>
                <w:noProof/>
                <w:webHidden/>
              </w:rPr>
              <w:fldChar w:fldCharType="begin"/>
            </w:r>
            <w:r>
              <w:rPr>
                <w:noProof/>
                <w:webHidden/>
              </w:rPr>
              <w:instrText xml:space="preserve"> PAGEREF _Toc188329939 \h </w:instrText>
            </w:r>
            <w:r>
              <w:rPr>
                <w:noProof/>
                <w:webHidden/>
              </w:rPr>
            </w:r>
            <w:r>
              <w:rPr>
                <w:noProof/>
                <w:webHidden/>
              </w:rPr>
              <w:fldChar w:fldCharType="separate"/>
            </w:r>
            <w:r w:rsidR="007E0FD1">
              <w:rPr>
                <w:noProof/>
                <w:webHidden/>
              </w:rPr>
              <w:t>9</w:t>
            </w:r>
            <w:r>
              <w:rPr>
                <w:noProof/>
                <w:webHidden/>
              </w:rPr>
              <w:fldChar w:fldCharType="end"/>
            </w:r>
          </w:hyperlink>
        </w:p>
        <w:p w14:paraId="4DDD00B1" w14:textId="1372A30D"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0" w:history="1">
            <w:r w:rsidRPr="00394096">
              <w:rPr>
                <w:rStyle w:val="Hyperlink"/>
                <w:noProof/>
              </w:rPr>
              <w:t>1.2.3.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Rinkos tyrimas</w:t>
            </w:r>
            <w:r>
              <w:rPr>
                <w:noProof/>
                <w:webHidden/>
              </w:rPr>
              <w:tab/>
            </w:r>
            <w:r>
              <w:rPr>
                <w:noProof/>
                <w:webHidden/>
              </w:rPr>
              <w:fldChar w:fldCharType="begin"/>
            </w:r>
            <w:r>
              <w:rPr>
                <w:noProof/>
                <w:webHidden/>
              </w:rPr>
              <w:instrText xml:space="preserve"> PAGEREF _Toc188329940 \h </w:instrText>
            </w:r>
            <w:r>
              <w:rPr>
                <w:noProof/>
                <w:webHidden/>
              </w:rPr>
            </w:r>
            <w:r>
              <w:rPr>
                <w:noProof/>
                <w:webHidden/>
              </w:rPr>
              <w:fldChar w:fldCharType="separate"/>
            </w:r>
            <w:r w:rsidR="007E0FD1">
              <w:rPr>
                <w:noProof/>
                <w:webHidden/>
              </w:rPr>
              <w:t>10</w:t>
            </w:r>
            <w:r>
              <w:rPr>
                <w:noProof/>
                <w:webHidden/>
              </w:rPr>
              <w:fldChar w:fldCharType="end"/>
            </w:r>
          </w:hyperlink>
        </w:p>
        <w:p w14:paraId="32707831" w14:textId="22ED61F9"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1" w:history="1">
            <w:r w:rsidRPr="00394096">
              <w:rPr>
                <w:rStyle w:val="Hyperlink"/>
                <w:noProof/>
              </w:rPr>
              <w:t>1.2.4.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Informacija apie klientus</w:t>
            </w:r>
            <w:r>
              <w:rPr>
                <w:noProof/>
                <w:webHidden/>
              </w:rPr>
              <w:tab/>
            </w:r>
            <w:r>
              <w:rPr>
                <w:noProof/>
                <w:webHidden/>
              </w:rPr>
              <w:fldChar w:fldCharType="begin"/>
            </w:r>
            <w:r>
              <w:rPr>
                <w:noProof/>
                <w:webHidden/>
              </w:rPr>
              <w:instrText xml:space="preserve"> PAGEREF _Toc188329941 \h </w:instrText>
            </w:r>
            <w:r>
              <w:rPr>
                <w:noProof/>
                <w:webHidden/>
              </w:rPr>
            </w:r>
            <w:r>
              <w:rPr>
                <w:noProof/>
                <w:webHidden/>
              </w:rPr>
              <w:fldChar w:fldCharType="separate"/>
            </w:r>
            <w:r w:rsidR="007E0FD1">
              <w:rPr>
                <w:noProof/>
                <w:webHidden/>
              </w:rPr>
              <w:t>11</w:t>
            </w:r>
            <w:r>
              <w:rPr>
                <w:noProof/>
                <w:webHidden/>
              </w:rPr>
              <w:fldChar w:fldCharType="end"/>
            </w:r>
          </w:hyperlink>
        </w:p>
        <w:p w14:paraId="1FBFCD3D" w14:textId="78E2336B"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2" w:history="1">
            <w:r w:rsidRPr="00394096">
              <w:rPr>
                <w:rStyle w:val="Hyperlink"/>
                <w:noProof/>
              </w:rPr>
              <w:t>1.3.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Pasiūlymas</w:t>
            </w:r>
            <w:r>
              <w:rPr>
                <w:noProof/>
                <w:webHidden/>
              </w:rPr>
              <w:tab/>
            </w:r>
            <w:r>
              <w:rPr>
                <w:noProof/>
                <w:webHidden/>
              </w:rPr>
              <w:fldChar w:fldCharType="begin"/>
            </w:r>
            <w:r>
              <w:rPr>
                <w:noProof/>
                <w:webHidden/>
              </w:rPr>
              <w:instrText xml:space="preserve"> PAGEREF _Toc188329942 \h </w:instrText>
            </w:r>
            <w:r>
              <w:rPr>
                <w:noProof/>
                <w:webHidden/>
              </w:rPr>
            </w:r>
            <w:r>
              <w:rPr>
                <w:noProof/>
                <w:webHidden/>
              </w:rPr>
              <w:fldChar w:fldCharType="separate"/>
            </w:r>
            <w:r w:rsidR="007E0FD1">
              <w:rPr>
                <w:noProof/>
                <w:webHidden/>
              </w:rPr>
              <w:t>11</w:t>
            </w:r>
            <w:r>
              <w:rPr>
                <w:noProof/>
                <w:webHidden/>
              </w:rPr>
              <w:fldChar w:fldCharType="end"/>
            </w:r>
          </w:hyperlink>
        </w:p>
        <w:p w14:paraId="1C31640B" w14:textId="398C4227"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3" w:history="1">
            <w:r w:rsidRPr="00394096">
              <w:rPr>
                <w:rStyle w:val="Hyperlink"/>
                <w:noProof/>
              </w:rPr>
              <w:t>1.3.1.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Produkto ar paslaugos apibūdinimas</w:t>
            </w:r>
            <w:r>
              <w:rPr>
                <w:noProof/>
                <w:webHidden/>
              </w:rPr>
              <w:tab/>
            </w:r>
            <w:r>
              <w:rPr>
                <w:noProof/>
                <w:webHidden/>
              </w:rPr>
              <w:fldChar w:fldCharType="begin"/>
            </w:r>
            <w:r>
              <w:rPr>
                <w:noProof/>
                <w:webHidden/>
              </w:rPr>
              <w:instrText xml:space="preserve"> PAGEREF _Toc188329943 \h </w:instrText>
            </w:r>
            <w:r>
              <w:rPr>
                <w:noProof/>
                <w:webHidden/>
              </w:rPr>
            </w:r>
            <w:r>
              <w:rPr>
                <w:noProof/>
                <w:webHidden/>
              </w:rPr>
              <w:fldChar w:fldCharType="separate"/>
            </w:r>
            <w:r w:rsidR="007E0FD1">
              <w:rPr>
                <w:noProof/>
                <w:webHidden/>
              </w:rPr>
              <w:t>11</w:t>
            </w:r>
            <w:r>
              <w:rPr>
                <w:noProof/>
                <w:webHidden/>
              </w:rPr>
              <w:fldChar w:fldCharType="end"/>
            </w:r>
          </w:hyperlink>
        </w:p>
        <w:p w14:paraId="2DD7CD65" w14:textId="2DAB221A"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4" w:history="1">
            <w:r w:rsidRPr="00394096">
              <w:rPr>
                <w:rStyle w:val="Hyperlink"/>
                <w:noProof/>
              </w:rPr>
              <w:t>1.3.2.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kontekstas</w:t>
            </w:r>
            <w:r>
              <w:rPr>
                <w:noProof/>
                <w:webHidden/>
              </w:rPr>
              <w:tab/>
            </w:r>
            <w:r>
              <w:rPr>
                <w:noProof/>
                <w:webHidden/>
              </w:rPr>
              <w:fldChar w:fldCharType="begin"/>
            </w:r>
            <w:r>
              <w:rPr>
                <w:noProof/>
                <w:webHidden/>
              </w:rPr>
              <w:instrText xml:space="preserve"> PAGEREF _Toc188329944 \h </w:instrText>
            </w:r>
            <w:r>
              <w:rPr>
                <w:noProof/>
                <w:webHidden/>
              </w:rPr>
            </w:r>
            <w:r>
              <w:rPr>
                <w:noProof/>
                <w:webHidden/>
              </w:rPr>
              <w:fldChar w:fldCharType="separate"/>
            </w:r>
            <w:r w:rsidR="007E0FD1">
              <w:rPr>
                <w:noProof/>
                <w:webHidden/>
              </w:rPr>
              <w:t>12</w:t>
            </w:r>
            <w:r>
              <w:rPr>
                <w:noProof/>
                <w:webHidden/>
              </w:rPr>
              <w:fldChar w:fldCharType="end"/>
            </w:r>
          </w:hyperlink>
        </w:p>
        <w:p w14:paraId="4AEF5589" w14:textId="7DCDF963"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5" w:history="1">
            <w:r w:rsidRPr="00394096">
              <w:rPr>
                <w:rStyle w:val="Hyperlink"/>
                <w:noProof/>
              </w:rPr>
              <w:t>1.3.3.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Techninės galimybės</w:t>
            </w:r>
            <w:r>
              <w:rPr>
                <w:noProof/>
                <w:webHidden/>
              </w:rPr>
              <w:tab/>
            </w:r>
            <w:r>
              <w:rPr>
                <w:noProof/>
                <w:webHidden/>
              </w:rPr>
              <w:fldChar w:fldCharType="begin"/>
            </w:r>
            <w:r>
              <w:rPr>
                <w:noProof/>
                <w:webHidden/>
              </w:rPr>
              <w:instrText xml:space="preserve"> PAGEREF _Toc188329945 \h </w:instrText>
            </w:r>
            <w:r>
              <w:rPr>
                <w:noProof/>
                <w:webHidden/>
              </w:rPr>
            </w:r>
            <w:r>
              <w:rPr>
                <w:noProof/>
                <w:webHidden/>
              </w:rPr>
              <w:fldChar w:fldCharType="separate"/>
            </w:r>
            <w:r w:rsidR="007E0FD1">
              <w:rPr>
                <w:noProof/>
                <w:webHidden/>
              </w:rPr>
              <w:t>13</w:t>
            </w:r>
            <w:r>
              <w:rPr>
                <w:noProof/>
                <w:webHidden/>
              </w:rPr>
              <w:fldChar w:fldCharType="end"/>
            </w:r>
          </w:hyperlink>
        </w:p>
        <w:p w14:paraId="5AB14B4D" w14:textId="33706E94"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6" w:history="1">
            <w:r w:rsidRPr="00394096">
              <w:rPr>
                <w:rStyle w:val="Hyperlink"/>
                <w:noProof/>
              </w:rPr>
              <w:t>1.3.4.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Rizika ir apribojimai</w:t>
            </w:r>
            <w:r>
              <w:rPr>
                <w:noProof/>
                <w:webHidden/>
              </w:rPr>
              <w:tab/>
            </w:r>
            <w:r>
              <w:rPr>
                <w:noProof/>
                <w:webHidden/>
              </w:rPr>
              <w:fldChar w:fldCharType="begin"/>
            </w:r>
            <w:r>
              <w:rPr>
                <w:noProof/>
                <w:webHidden/>
              </w:rPr>
              <w:instrText xml:space="preserve"> PAGEREF _Toc188329946 \h </w:instrText>
            </w:r>
            <w:r>
              <w:rPr>
                <w:noProof/>
                <w:webHidden/>
              </w:rPr>
            </w:r>
            <w:r>
              <w:rPr>
                <w:noProof/>
                <w:webHidden/>
              </w:rPr>
              <w:fldChar w:fldCharType="separate"/>
            </w:r>
            <w:r w:rsidR="007E0FD1">
              <w:rPr>
                <w:noProof/>
                <w:webHidden/>
              </w:rPr>
              <w:t>14</w:t>
            </w:r>
            <w:r>
              <w:rPr>
                <w:noProof/>
                <w:webHidden/>
              </w:rPr>
              <w:fldChar w:fldCharType="end"/>
            </w:r>
          </w:hyperlink>
        </w:p>
        <w:p w14:paraId="5EA29D57" w14:textId="2180882E"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7" w:history="1">
            <w:r w:rsidRPr="00394096">
              <w:rPr>
                <w:rStyle w:val="Hyperlink"/>
                <w:noProof/>
              </w:rPr>
              <w:t>1.3.5.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Projekto įgyvendinimo planai ir kokybės vertinimas</w:t>
            </w:r>
            <w:r>
              <w:rPr>
                <w:noProof/>
                <w:webHidden/>
              </w:rPr>
              <w:tab/>
            </w:r>
            <w:r>
              <w:rPr>
                <w:noProof/>
                <w:webHidden/>
              </w:rPr>
              <w:fldChar w:fldCharType="begin"/>
            </w:r>
            <w:r>
              <w:rPr>
                <w:noProof/>
                <w:webHidden/>
              </w:rPr>
              <w:instrText xml:space="preserve"> PAGEREF _Toc188329947 \h </w:instrText>
            </w:r>
            <w:r>
              <w:rPr>
                <w:noProof/>
                <w:webHidden/>
              </w:rPr>
            </w:r>
            <w:r>
              <w:rPr>
                <w:noProof/>
                <w:webHidden/>
              </w:rPr>
              <w:fldChar w:fldCharType="separate"/>
            </w:r>
            <w:r w:rsidR="007E0FD1">
              <w:rPr>
                <w:noProof/>
                <w:webHidden/>
              </w:rPr>
              <w:t>14</w:t>
            </w:r>
            <w:r>
              <w:rPr>
                <w:noProof/>
                <w:webHidden/>
              </w:rPr>
              <w:fldChar w:fldCharType="end"/>
            </w:r>
          </w:hyperlink>
        </w:p>
        <w:p w14:paraId="1F7B00AD" w14:textId="06202B93"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8" w:history="1">
            <w:r w:rsidRPr="00394096">
              <w:rPr>
                <w:rStyle w:val="Hyperlink"/>
                <w:noProof/>
              </w:rPr>
              <w:t>1.4.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Nauda</w:t>
            </w:r>
            <w:r>
              <w:rPr>
                <w:noProof/>
                <w:webHidden/>
              </w:rPr>
              <w:tab/>
            </w:r>
            <w:r>
              <w:rPr>
                <w:noProof/>
                <w:webHidden/>
              </w:rPr>
              <w:fldChar w:fldCharType="begin"/>
            </w:r>
            <w:r>
              <w:rPr>
                <w:noProof/>
                <w:webHidden/>
              </w:rPr>
              <w:instrText xml:space="preserve"> PAGEREF _Toc188329948 \h </w:instrText>
            </w:r>
            <w:r>
              <w:rPr>
                <w:noProof/>
                <w:webHidden/>
              </w:rPr>
            </w:r>
            <w:r>
              <w:rPr>
                <w:noProof/>
                <w:webHidden/>
              </w:rPr>
              <w:fldChar w:fldCharType="separate"/>
            </w:r>
            <w:r w:rsidR="007E0FD1">
              <w:rPr>
                <w:noProof/>
                <w:webHidden/>
              </w:rPr>
              <w:t>15</w:t>
            </w:r>
            <w:r>
              <w:rPr>
                <w:noProof/>
                <w:webHidden/>
              </w:rPr>
              <w:fldChar w:fldCharType="end"/>
            </w:r>
          </w:hyperlink>
        </w:p>
        <w:p w14:paraId="4CD5C02B" w14:textId="44ECC171"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49" w:history="1">
            <w:r w:rsidRPr="00394096">
              <w:rPr>
                <w:rStyle w:val="Hyperlink"/>
                <w:noProof/>
              </w:rPr>
              <w:t>1.5.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Konkurencija ir alternatyvos</w:t>
            </w:r>
            <w:r>
              <w:rPr>
                <w:noProof/>
                <w:webHidden/>
              </w:rPr>
              <w:tab/>
            </w:r>
            <w:r>
              <w:rPr>
                <w:noProof/>
                <w:webHidden/>
              </w:rPr>
              <w:fldChar w:fldCharType="begin"/>
            </w:r>
            <w:r>
              <w:rPr>
                <w:noProof/>
                <w:webHidden/>
              </w:rPr>
              <w:instrText xml:space="preserve"> PAGEREF _Toc188329949 \h </w:instrText>
            </w:r>
            <w:r>
              <w:rPr>
                <w:noProof/>
                <w:webHidden/>
              </w:rPr>
            </w:r>
            <w:r>
              <w:rPr>
                <w:noProof/>
                <w:webHidden/>
              </w:rPr>
              <w:fldChar w:fldCharType="separate"/>
            </w:r>
            <w:r w:rsidR="007E0FD1">
              <w:rPr>
                <w:noProof/>
                <w:webHidden/>
              </w:rPr>
              <w:t>15</w:t>
            </w:r>
            <w:r>
              <w:rPr>
                <w:noProof/>
                <w:webHidden/>
              </w:rPr>
              <w:fldChar w:fldCharType="end"/>
            </w:r>
          </w:hyperlink>
        </w:p>
        <w:p w14:paraId="3F3A0ADC" w14:textId="47A3F26A"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0" w:history="1">
            <w:r w:rsidRPr="00394096">
              <w:rPr>
                <w:rStyle w:val="Hyperlink"/>
                <w:noProof/>
              </w:rPr>
              <w:t>1.6.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Santrauka</w:t>
            </w:r>
            <w:r>
              <w:rPr>
                <w:noProof/>
                <w:webHidden/>
              </w:rPr>
              <w:tab/>
            </w:r>
            <w:r>
              <w:rPr>
                <w:noProof/>
                <w:webHidden/>
              </w:rPr>
              <w:fldChar w:fldCharType="begin"/>
            </w:r>
            <w:r>
              <w:rPr>
                <w:noProof/>
                <w:webHidden/>
              </w:rPr>
              <w:instrText xml:space="preserve"> PAGEREF _Toc188329950 \h </w:instrText>
            </w:r>
            <w:r>
              <w:rPr>
                <w:noProof/>
                <w:webHidden/>
              </w:rPr>
            </w:r>
            <w:r>
              <w:rPr>
                <w:noProof/>
                <w:webHidden/>
              </w:rPr>
              <w:fldChar w:fldCharType="separate"/>
            </w:r>
            <w:r w:rsidR="007E0FD1">
              <w:rPr>
                <w:noProof/>
                <w:webHidden/>
              </w:rPr>
              <w:t>16</w:t>
            </w:r>
            <w:r>
              <w:rPr>
                <w:noProof/>
                <w:webHidden/>
              </w:rPr>
              <w:fldChar w:fldCharType="end"/>
            </w:r>
          </w:hyperlink>
        </w:p>
        <w:p w14:paraId="30BF8093" w14:textId="103CF15A" w:rsidR="0019458C" w:rsidRDefault="0019458C">
          <w:pPr>
            <w:pStyle w:val="TOC1"/>
            <w:tabs>
              <w:tab w:val="left" w:pos="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1" w:history="1">
            <w:r w:rsidRPr="00394096">
              <w:rPr>
                <w:rStyle w:val="Hyperlink"/>
                <w:noProof/>
              </w:rPr>
              <w:t>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Projektavimo metodologijos ir technologijų analizė</w:t>
            </w:r>
            <w:r>
              <w:rPr>
                <w:noProof/>
                <w:webHidden/>
              </w:rPr>
              <w:tab/>
            </w:r>
            <w:r>
              <w:rPr>
                <w:noProof/>
                <w:webHidden/>
              </w:rPr>
              <w:fldChar w:fldCharType="begin"/>
            </w:r>
            <w:r>
              <w:rPr>
                <w:noProof/>
                <w:webHidden/>
              </w:rPr>
              <w:instrText xml:space="preserve"> PAGEREF _Toc188329951 \h </w:instrText>
            </w:r>
            <w:r>
              <w:rPr>
                <w:noProof/>
                <w:webHidden/>
              </w:rPr>
            </w:r>
            <w:r>
              <w:rPr>
                <w:noProof/>
                <w:webHidden/>
              </w:rPr>
              <w:fldChar w:fldCharType="separate"/>
            </w:r>
            <w:r w:rsidR="007E0FD1">
              <w:rPr>
                <w:noProof/>
                <w:webHidden/>
              </w:rPr>
              <w:t>17</w:t>
            </w:r>
            <w:r>
              <w:rPr>
                <w:noProof/>
                <w:webHidden/>
              </w:rPr>
              <w:fldChar w:fldCharType="end"/>
            </w:r>
          </w:hyperlink>
        </w:p>
        <w:p w14:paraId="3DB45B66" w14:textId="64350A61"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2" w:history="1">
            <w:r w:rsidRPr="00394096">
              <w:rPr>
                <w:rStyle w:val="Hyperlink"/>
                <w:noProof/>
              </w:rPr>
              <w:t>2.1.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Įvadas</w:t>
            </w:r>
            <w:r>
              <w:rPr>
                <w:noProof/>
                <w:webHidden/>
              </w:rPr>
              <w:tab/>
            </w:r>
            <w:r>
              <w:rPr>
                <w:noProof/>
                <w:webHidden/>
              </w:rPr>
              <w:fldChar w:fldCharType="begin"/>
            </w:r>
            <w:r>
              <w:rPr>
                <w:noProof/>
                <w:webHidden/>
              </w:rPr>
              <w:instrText xml:space="preserve"> PAGEREF _Toc188329952 \h </w:instrText>
            </w:r>
            <w:r>
              <w:rPr>
                <w:noProof/>
                <w:webHidden/>
              </w:rPr>
            </w:r>
            <w:r>
              <w:rPr>
                <w:noProof/>
                <w:webHidden/>
              </w:rPr>
              <w:fldChar w:fldCharType="separate"/>
            </w:r>
            <w:r w:rsidR="007E0FD1">
              <w:rPr>
                <w:noProof/>
                <w:webHidden/>
              </w:rPr>
              <w:t>17</w:t>
            </w:r>
            <w:r>
              <w:rPr>
                <w:noProof/>
                <w:webHidden/>
              </w:rPr>
              <w:fldChar w:fldCharType="end"/>
            </w:r>
          </w:hyperlink>
        </w:p>
        <w:p w14:paraId="4B232348" w14:textId="51625A70"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3" w:history="1">
            <w:r w:rsidRPr="00394096">
              <w:rPr>
                <w:rStyle w:val="Hyperlink"/>
                <w:noProof/>
              </w:rPr>
              <w:t>2.2.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Tikslas</w:t>
            </w:r>
            <w:r>
              <w:rPr>
                <w:noProof/>
                <w:webHidden/>
              </w:rPr>
              <w:tab/>
            </w:r>
            <w:r>
              <w:rPr>
                <w:noProof/>
                <w:webHidden/>
              </w:rPr>
              <w:fldChar w:fldCharType="begin"/>
            </w:r>
            <w:r>
              <w:rPr>
                <w:noProof/>
                <w:webHidden/>
              </w:rPr>
              <w:instrText xml:space="preserve"> PAGEREF _Toc188329953 \h </w:instrText>
            </w:r>
            <w:r>
              <w:rPr>
                <w:noProof/>
                <w:webHidden/>
              </w:rPr>
            </w:r>
            <w:r>
              <w:rPr>
                <w:noProof/>
                <w:webHidden/>
              </w:rPr>
              <w:fldChar w:fldCharType="separate"/>
            </w:r>
            <w:r w:rsidR="007E0FD1">
              <w:rPr>
                <w:noProof/>
                <w:webHidden/>
              </w:rPr>
              <w:t>17</w:t>
            </w:r>
            <w:r>
              <w:rPr>
                <w:noProof/>
                <w:webHidden/>
              </w:rPr>
              <w:fldChar w:fldCharType="end"/>
            </w:r>
          </w:hyperlink>
        </w:p>
        <w:p w14:paraId="1E0D6916" w14:textId="023720C1"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4" w:history="1">
            <w:r w:rsidRPr="00394096">
              <w:rPr>
                <w:rStyle w:val="Hyperlink"/>
                <w:noProof/>
              </w:rPr>
              <w:t>2.3.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Srities apžvalga ir egzistuojantys sprendimai</w:t>
            </w:r>
            <w:r>
              <w:rPr>
                <w:noProof/>
                <w:webHidden/>
              </w:rPr>
              <w:tab/>
            </w:r>
            <w:r>
              <w:rPr>
                <w:noProof/>
                <w:webHidden/>
              </w:rPr>
              <w:fldChar w:fldCharType="begin"/>
            </w:r>
            <w:r>
              <w:rPr>
                <w:noProof/>
                <w:webHidden/>
              </w:rPr>
              <w:instrText xml:space="preserve"> PAGEREF _Toc188329954 \h </w:instrText>
            </w:r>
            <w:r>
              <w:rPr>
                <w:noProof/>
                <w:webHidden/>
              </w:rPr>
            </w:r>
            <w:r>
              <w:rPr>
                <w:noProof/>
                <w:webHidden/>
              </w:rPr>
              <w:fldChar w:fldCharType="separate"/>
            </w:r>
            <w:r w:rsidR="007E0FD1">
              <w:rPr>
                <w:noProof/>
                <w:webHidden/>
              </w:rPr>
              <w:t>17</w:t>
            </w:r>
            <w:r>
              <w:rPr>
                <w:noProof/>
                <w:webHidden/>
              </w:rPr>
              <w:fldChar w:fldCharType="end"/>
            </w:r>
          </w:hyperlink>
        </w:p>
        <w:p w14:paraId="03852200" w14:textId="788A8118"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5" w:history="1">
            <w:r w:rsidRPr="00394096">
              <w:rPr>
                <w:rStyle w:val="Hyperlink"/>
                <w:noProof/>
              </w:rPr>
              <w:t>2.3.1.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Deterministinis dirbtinis intelektas</w:t>
            </w:r>
            <w:r>
              <w:rPr>
                <w:noProof/>
                <w:webHidden/>
              </w:rPr>
              <w:tab/>
            </w:r>
            <w:r>
              <w:rPr>
                <w:noProof/>
                <w:webHidden/>
              </w:rPr>
              <w:fldChar w:fldCharType="begin"/>
            </w:r>
            <w:r>
              <w:rPr>
                <w:noProof/>
                <w:webHidden/>
              </w:rPr>
              <w:instrText xml:space="preserve"> PAGEREF _Toc188329955 \h </w:instrText>
            </w:r>
            <w:r>
              <w:rPr>
                <w:noProof/>
                <w:webHidden/>
              </w:rPr>
            </w:r>
            <w:r>
              <w:rPr>
                <w:noProof/>
                <w:webHidden/>
              </w:rPr>
              <w:fldChar w:fldCharType="separate"/>
            </w:r>
            <w:r w:rsidR="007E0FD1">
              <w:rPr>
                <w:noProof/>
                <w:webHidden/>
              </w:rPr>
              <w:t>18</w:t>
            </w:r>
            <w:r>
              <w:rPr>
                <w:noProof/>
                <w:webHidden/>
              </w:rPr>
              <w:fldChar w:fldCharType="end"/>
            </w:r>
          </w:hyperlink>
        </w:p>
        <w:p w14:paraId="25760589" w14:textId="098D6A09"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6" w:history="1">
            <w:r w:rsidRPr="00394096">
              <w:rPr>
                <w:rStyle w:val="Hyperlink"/>
                <w:noProof/>
              </w:rPr>
              <w:t>2.3.2.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Nedeterministinis dirbtinis intelektas</w:t>
            </w:r>
            <w:r>
              <w:rPr>
                <w:noProof/>
                <w:webHidden/>
              </w:rPr>
              <w:tab/>
            </w:r>
            <w:r>
              <w:rPr>
                <w:noProof/>
                <w:webHidden/>
              </w:rPr>
              <w:fldChar w:fldCharType="begin"/>
            </w:r>
            <w:r>
              <w:rPr>
                <w:noProof/>
                <w:webHidden/>
              </w:rPr>
              <w:instrText xml:space="preserve"> PAGEREF _Toc188329956 \h </w:instrText>
            </w:r>
            <w:r>
              <w:rPr>
                <w:noProof/>
                <w:webHidden/>
              </w:rPr>
            </w:r>
            <w:r>
              <w:rPr>
                <w:noProof/>
                <w:webHidden/>
              </w:rPr>
              <w:fldChar w:fldCharType="separate"/>
            </w:r>
            <w:r w:rsidR="007E0FD1">
              <w:rPr>
                <w:noProof/>
                <w:webHidden/>
              </w:rPr>
              <w:t>19</w:t>
            </w:r>
            <w:r>
              <w:rPr>
                <w:noProof/>
                <w:webHidden/>
              </w:rPr>
              <w:fldChar w:fldCharType="end"/>
            </w:r>
          </w:hyperlink>
        </w:p>
        <w:p w14:paraId="3BBF20B4" w14:textId="054CE4EC"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7" w:history="1">
            <w:r w:rsidRPr="00394096">
              <w:rPr>
                <w:rStyle w:val="Hyperlink"/>
                <w:noProof/>
              </w:rPr>
              <w:t>2.3.3.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Nusistovėjęs dirbtinis intelektas žaidimuose</w:t>
            </w:r>
            <w:r>
              <w:rPr>
                <w:noProof/>
                <w:webHidden/>
              </w:rPr>
              <w:tab/>
            </w:r>
            <w:r>
              <w:rPr>
                <w:noProof/>
                <w:webHidden/>
              </w:rPr>
              <w:fldChar w:fldCharType="begin"/>
            </w:r>
            <w:r>
              <w:rPr>
                <w:noProof/>
                <w:webHidden/>
              </w:rPr>
              <w:instrText xml:space="preserve"> PAGEREF _Toc188329957 \h </w:instrText>
            </w:r>
            <w:r>
              <w:rPr>
                <w:noProof/>
                <w:webHidden/>
              </w:rPr>
            </w:r>
            <w:r>
              <w:rPr>
                <w:noProof/>
                <w:webHidden/>
              </w:rPr>
              <w:fldChar w:fldCharType="separate"/>
            </w:r>
            <w:r w:rsidR="007E0FD1">
              <w:rPr>
                <w:noProof/>
                <w:webHidden/>
              </w:rPr>
              <w:t>19</w:t>
            </w:r>
            <w:r>
              <w:rPr>
                <w:noProof/>
                <w:webHidden/>
              </w:rPr>
              <w:fldChar w:fldCharType="end"/>
            </w:r>
          </w:hyperlink>
        </w:p>
        <w:p w14:paraId="2E565B41" w14:textId="25A1F2DD"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8" w:history="1">
            <w:r w:rsidRPr="00394096">
              <w:rPr>
                <w:rStyle w:val="Hyperlink"/>
                <w:noProof/>
              </w:rPr>
              <w:t>2.4.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Taikomi metodai, jų veikimo principai ir apribojimai</w:t>
            </w:r>
            <w:r>
              <w:rPr>
                <w:noProof/>
                <w:webHidden/>
              </w:rPr>
              <w:tab/>
            </w:r>
            <w:r>
              <w:rPr>
                <w:noProof/>
                <w:webHidden/>
              </w:rPr>
              <w:fldChar w:fldCharType="begin"/>
            </w:r>
            <w:r>
              <w:rPr>
                <w:noProof/>
                <w:webHidden/>
              </w:rPr>
              <w:instrText xml:space="preserve"> PAGEREF _Toc188329958 \h </w:instrText>
            </w:r>
            <w:r>
              <w:rPr>
                <w:noProof/>
                <w:webHidden/>
              </w:rPr>
            </w:r>
            <w:r>
              <w:rPr>
                <w:noProof/>
                <w:webHidden/>
              </w:rPr>
              <w:fldChar w:fldCharType="separate"/>
            </w:r>
            <w:r w:rsidR="007E0FD1">
              <w:rPr>
                <w:noProof/>
                <w:webHidden/>
              </w:rPr>
              <w:t>20</w:t>
            </w:r>
            <w:r>
              <w:rPr>
                <w:noProof/>
                <w:webHidden/>
              </w:rPr>
              <w:fldChar w:fldCharType="end"/>
            </w:r>
          </w:hyperlink>
        </w:p>
        <w:p w14:paraId="41F7997D" w14:textId="73F05F20"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59" w:history="1">
            <w:r w:rsidRPr="00394096">
              <w:rPr>
                <w:rStyle w:val="Hyperlink"/>
                <w:noProof/>
              </w:rPr>
              <w:t>2.4.1.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Fuzzy logika</w:t>
            </w:r>
            <w:r>
              <w:rPr>
                <w:noProof/>
                <w:webHidden/>
              </w:rPr>
              <w:tab/>
            </w:r>
            <w:r>
              <w:rPr>
                <w:noProof/>
                <w:webHidden/>
              </w:rPr>
              <w:fldChar w:fldCharType="begin"/>
            </w:r>
            <w:r>
              <w:rPr>
                <w:noProof/>
                <w:webHidden/>
              </w:rPr>
              <w:instrText xml:space="preserve"> PAGEREF _Toc188329959 \h </w:instrText>
            </w:r>
            <w:r>
              <w:rPr>
                <w:noProof/>
                <w:webHidden/>
              </w:rPr>
            </w:r>
            <w:r>
              <w:rPr>
                <w:noProof/>
                <w:webHidden/>
              </w:rPr>
              <w:fldChar w:fldCharType="separate"/>
            </w:r>
            <w:r w:rsidR="007E0FD1">
              <w:rPr>
                <w:noProof/>
                <w:webHidden/>
              </w:rPr>
              <w:t>20</w:t>
            </w:r>
            <w:r>
              <w:rPr>
                <w:noProof/>
                <w:webHidden/>
              </w:rPr>
              <w:fldChar w:fldCharType="end"/>
            </w:r>
          </w:hyperlink>
        </w:p>
        <w:p w14:paraId="52C8382F" w14:textId="741027D8"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0" w:history="1">
            <w:r w:rsidRPr="00394096">
              <w:rPr>
                <w:rStyle w:val="Hyperlink"/>
                <w:noProof/>
              </w:rPr>
              <w:t>2.4.2.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Sprendimų medžiai</w:t>
            </w:r>
            <w:r>
              <w:rPr>
                <w:noProof/>
                <w:webHidden/>
              </w:rPr>
              <w:tab/>
            </w:r>
            <w:r>
              <w:rPr>
                <w:noProof/>
                <w:webHidden/>
              </w:rPr>
              <w:fldChar w:fldCharType="begin"/>
            </w:r>
            <w:r>
              <w:rPr>
                <w:noProof/>
                <w:webHidden/>
              </w:rPr>
              <w:instrText xml:space="preserve"> PAGEREF _Toc188329960 \h </w:instrText>
            </w:r>
            <w:r>
              <w:rPr>
                <w:noProof/>
                <w:webHidden/>
              </w:rPr>
            </w:r>
            <w:r>
              <w:rPr>
                <w:noProof/>
                <w:webHidden/>
              </w:rPr>
              <w:fldChar w:fldCharType="separate"/>
            </w:r>
            <w:r w:rsidR="007E0FD1">
              <w:rPr>
                <w:noProof/>
                <w:webHidden/>
              </w:rPr>
              <w:t>21</w:t>
            </w:r>
            <w:r>
              <w:rPr>
                <w:noProof/>
                <w:webHidden/>
              </w:rPr>
              <w:fldChar w:fldCharType="end"/>
            </w:r>
          </w:hyperlink>
        </w:p>
        <w:p w14:paraId="662052DD" w14:textId="5D90B756"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1" w:history="1">
            <w:r w:rsidRPr="00394096">
              <w:rPr>
                <w:rStyle w:val="Hyperlink"/>
                <w:noProof/>
              </w:rPr>
              <w:t>2.4.3.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Gilieji neuroniniai tinklai</w:t>
            </w:r>
            <w:r>
              <w:rPr>
                <w:noProof/>
                <w:webHidden/>
              </w:rPr>
              <w:tab/>
            </w:r>
            <w:r>
              <w:rPr>
                <w:noProof/>
                <w:webHidden/>
              </w:rPr>
              <w:fldChar w:fldCharType="begin"/>
            </w:r>
            <w:r>
              <w:rPr>
                <w:noProof/>
                <w:webHidden/>
              </w:rPr>
              <w:instrText xml:space="preserve"> PAGEREF _Toc188329961 \h </w:instrText>
            </w:r>
            <w:r>
              <w:rPr>
                <w:noProof/>
                <w:webHidden/>
              </w:rPr>
            </w:r>
            <w:r>
              <w:rPr>
                <w:noProof/>
                <w:webHidden/>
              </w:rPr>
              <w:fldChar w:fldCharType="separate"/>
            </w:r>
            <w:r w:rsidR="007E0FD1">
              <w:rPr>
                <w:noProof/>
                <w:webHidden/>
              </w:rPr>
              <w:t>22</w:t>
            </w:r>
            <w:r>
              <w:rPr>
                <w:noProof/>
                <w:webHidden/>
              </w:rPr>
              <w:fldChar w:fldCharType="end"/>
            </w:r>
          </w:hyperlink>
        </w:p>
        <w:p w14:paraId="0117E8CB" w14:textId="1D156516"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2" w:history="1">
            <w:r w:rsidRPr="00394096">
              <w:rPr>
                <w:rStyle w:val="Hyperlink"/>
                <w:noProof/>
              </w:rPr>
              <w:t>2.5.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Egzistuojančių rinkoje strateginiu žaidimų dirbtinio intelekto naudojimo analizė</w:t>
            </w:r>
            <w:r>
              <w:rPr>
                <w:noProof/>
                <w:webHidden/>
              </w:rPr>
              <w:tab/>
            </w:r>
            <w:r>
              <w:rPr>
                <w:noProof/>
                <w:webHidden/>
              </w:rPr>
              <w:fldChar w:fldCharType="begin"/>
            </w:r>
            <w:r>
              <w:rPr>
                <w:noProof/>
                <w:webHidden/>
              </w:rPr>
              <w:instrText xml:space="preserve"> PAGEREF _Toc188329962 \h </w:instrText>
            </w:r>
            <w:r>
              <w:rPr>
                <w:noProof/>
                <w:webHidden/>
              </w:rPr>
            </w:r>
            <w:r>
              <w:rPr>
                <w:noProof/>
                <w:webHidden/>
              </w:rPr>
              <w:fldChar w:fldCharType="separate"/>
            </w:r>
            <w:r w:rsidR="007E0FD1">
              <w:rPr>
                <w:noProof/>
                <w:webHidden/>
              </w:rPr>
              <w:t>23</w:t>
            </w:r>
            <w:r>
              <w:rPr>
                <w:noProof/>
                <w:webHidden/>
              </w:rPr>
              <w:fldChar w:fldCharType="end"/>
            </w:r>
          </w:hyperlink>
        </w:p>
        <w:p w14:paraId="0D4A5491" w14:textId="4F087C07"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3" w:history="1">
            <w:r w:rsidRPr="00394096">
              <w:rPr>
                <w:rStyle w:val="Hyperlink"/>
                <w:noProof/>
              </w:rPr>
              <w:t>2.5.1.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Sid Meier‘s Civilization V</w:t>
            </w:r>
            <w:r>
              <w:rPr>
                <w:noProof/>
                <w:webHidden/>
              </w:rPr>
              <w:tab/>
            </w:r>
            <w:r>
              <w:rPr>
                <w:noProof/>
                <w:webHidden/>
              </w:rPr>
              <w:fldChar w:fldCharType="begin"/>
            </w:r>
            <w:r>
              <w:rPr>
                <w:noProof/>
                <w:webHidden/>
              </w:rPr>
              <w:instrText xml:space="preserve"> PAGEREF _Toc188329963 \h </w:instrText>
            </w:r>
            <w:r>
              <w:rPr>
                <w:noProof/>
                <w:webHidden/>
              </w:rPr>
            </w:r>
            <w:r>
              <w:rPr>
                <w:noProof/>
                <w:webHidden/>
              </w:rPr>
              <w:fldChar w:fldCharType="separate"/>
            </w:r>
            <w:r w:rsidR="007E0FD1">
              <w:rPr>
                <w:noProof/>
                <w:webHidden/>
              </w:rPr>
              <w:t>24</w:t>
            </w:r>
            <w:r>
              <w:rPr>
                <w:noProof/>
                <w:webHidden/>
              </w:rPr>
              <w:fldChar w:fldCharType="end"/>
            </w:r>
          </w:hyperlink>
        </w:p>
        <w:p w14:paraId="779B0794" w14:textId="56B1F20E"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4" w:history="1">
            <w:r w:rsidRPr="00394096">
              <w:rPr>
                <w:rStyle w:val="Hyperlink"/>
                <w:noProof/>
              </w:rPr>
              <w:t>2.5.2.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Blackboard sistemos žaidimuose</w:t>
            </w:r>
            <w:r>
              <w:rPr>
                <w:noProof/>
                <w:webHidden/>
              </w:rPr>
              <w:tab/>
            </w:r>
            <w:r>
              <w:rPr>
                <w:noProof/>
                <w:webHidden/>
              </w:rPr>
              <w:fldChar w:fldCharType="begin"/>
            </w:r>
            <w:r>
              <w:rPr>
                <w:noProof/>
                <w:webHidden/>
              </w:rPr>
              <w:instrText xml:space="preserve"> PAGEREF _Toc188329964 \h </w:instrText>
            </w:r>
            <w:r>
              <w:rPr>
                <w:noProof/>
                <w:webHidden/>
              </w:rPr>
            </w:r>
            <w:r>
              <w:rPr>
                <w:noProof/>
                <w:webHidden/>
              </w:rPr>
              <w:fldChar w:fldCharType="separate"/>
            </w:r>
            <w:r w:rsidR="007E0FD1">
              <w:rPr>
                <w:noProof/>
                <w:webHidden/>
              </w:rPr>
              <w:t>24</w:t>
            </w:r>
            <w:r>
              <w:rPr>
                <w:noProof/>
                <w:webHidden/>
              </w:rPr>
              <w:fldChar w:fldCharType="end"/>
            </w:r>
          </w:hyperlink>
        </w:p>
        <w:p w14:paraId="117EBA5B" w14:textId="27279F0E"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5" w:history="1">
            <w:r w:rsidRPr="00394096">
              <w:rPr>
                <w:rStyle w:val="Hyperlink"/>
                <w:noProof/>
              </w:rPr>
              <w:t>2.5.3.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Age of Empires III</w:t>
            </w:r>
            <w:r>
              <w:rPr>
                <w:noProof/>
                <w:webHidden/>
              </w:rPr>
              <w:tab/>
            </w:r>
            <w:r>
              <w:rPr>
                <w:noProof/>
                <w:webHidden/>
              </w:rPr>
              <w:fldChar w:fldCharType="begin"/>
            </w:r>
            <w:r>
              <w:rPr>
                <w:noProof/>
                <w:webHidden/>
              </w:rPr>
              <w:instrText xml:space="preserve"> PAGEREF _Toc188329965 \h </w:instrText>
            </w:r>
            <w:r>
              <w:rPr>
                <w:noProof/>
                <w:webHidden/>
              </w:rPr>
            </w:r>
            <w:r>
              <w:rPr>
                <w:noProof/>
                <w:webHidden/>
              </w:rPr>
              <w:fldChar w:fldCharType="separate"/>
            </w:r>
            <w:r w:rsidR="007E0FD1">
              <w:rPr>
                <w:noProof/>
                <w:webHidden/>
              </w:rPr>
              <w:t>26</w:t>
            </w:r>
            <w:r>
              <w:rPr>
                <w:noProof/>
                <w:webHidden/>
              </w:rPr>
              <w:fldChar w:fldCharType="end"/>
            </w:r>
          </w:hyperlink>
        </w:p>
        <w:p w14:paraId="45C00169" w14:textId="457F487D"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6" w:history="1">
            <w:r w:rsidRPr="00394096">
              <w:rPr>
                <w:rStyle w:val="Hyperlink"/>
                <w:noProof/>
              </w:rPr>
              <w:t>2.5.4.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Elgsenų medžiai</w:t>
            </w:r>
            <w:r>
              <w:rPr>
                <w:noProof/>
                <w:webHidden/>
              </w:rPr>
              <w:tab/>
            </w:r>
            <w:r>
              <w:rPr>
                <w:noProof/>
                <w:webHidden/>
              </w:rPr>
              <w:fldChar w:fldCharType="begin"/>
            </w:r>
            <w:r>
              <w:rPr>
                <w:noProof/>
                <w:webHidden/>
              </w:rPr>
              <w:instrText xml:space="preserve"> PAGEREF _Toc188329966 \h </w:instrText>
            </w:r>
            <w:r>
              <w:rPr>
                <w:noProof/>
                <w:webHidden/>
              </w:rPr>
            </w:r>
            <w:r>
              <w:rPr>
                <w:noProof/>
                <w:webHidden/>
              </w:rPr>
              <w:fldChar w:fldCharType="separate"/>
            </w:r>
            <w:r w:rsidR="007E0FD1">
              <w:rPr>
                <w:noProof/>
                <w:webHidden/>
              </w:rPr>
              <w:t>27</w:t>
            </w:r>
            <w:r>
              <w:rPr>
                <w:noProof/>
                <w:webHidden/>
              </w:rPr>
              <w:fldChar w:fldCharType="end"/>
            </w:r>
          </w:hyperlink>
        </w:p>
        <w:p w14:paraId="7202F681" w14:textId="65130573"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7" w:history="1">
            <w:r w:rsidRPr="00394096">
              <w:rPr>
                <w:rStyle w:val="Hyperlink"/>
                <w:noProof/>
              </w:rPr>
              <w:t>2.6.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Išvados</w:t>
            </w:r>
            <w:r>
              <w:rPr>
                <w:noProof/>
                <w:webHidden/>
              </w:rPr>
              <w:tab/>
            </w:r>
            <w:r>
              <w:rPr>
                <w:noProof/>
                <w:webHidden/>
              </w:rPr>
              <w:fldChar w:fldCharType="begin"/>
            </w:r>
            <w:r>
              <w:rPr>
                <w:noProof/>
                <w:webHidden/>
              </w:rPr>
              <w:instrText xml:space="preserve"> PAGEREF _Toc188329967 \h </w:instrText>
            </w:r>
            <w:r>
              <w:rPr>
                <w:noProof/>
                <w:webHidden/>
              </w:rPr>
            </w:r>
            <w:r>
              <w:rPr>
                <w:noProof/>
                <w:webHidden/>
              </w:rPr>
              <w:fldChar w:fldCharType="separate"/>
            </w:r>
            <w:r w:rsidR="007E0FD1">
              <w:rPr>
                <w:noProof/>
                <w:webHidden/>
              </w:rPr>
              <w:t>28</w:t>
            </w:r>
            <w:r>
              <w:rPr>
                <w:noProof/>
                <w:webHidden/>
              </w:rPr>
              <w:fldChar w:fldCharType="end"/>
            </w:r>
          </w:hyperlink>
        </w:p>
        <w:p w14:paraId="76B79923" w14:textId="0F039F3C" w:rsidR="0019458C" w:rsidRDefault="0019458C">
          <w:pPr>
            <w:pStyle w:val="TOC1"/>
            <w:tabs>
              <w:tab w:val="left" w:pos="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8" w:history="1">
            <w:r w:rsidRPr="00394096">
              <w:rPr>
                <w:rStyle w:val="Hyperlink"/>
                <w:noProof/>
              </w:rPr>
              <w:t>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Projekto planas</w:t>
            </w:r>
            <w:r>
              <w:rPr>
                <w:noProof/>
                <w:webHidden/>
              </w:rPr>
              <w:tab/>
            </w:r>
            <w:r>
              <w:rPr>
                <w:noProof/>
                <w:webHidden/>
              </w:rPr>
              <w:fldChar w:fldCharType="begin"/>
            </w:r>
            <w:r>
              <w:rPr>
                <w:noProof/>
                <w:webHidden/>
              </w:rPr>
              <w:instrText xml:space="preserve"> PAGEREF _Toc188329968 \h </w:instrText>
            </w:r>
            <w:r>
              <w:rPr>
                <w:noProof/>
                <w:webHidden/>
              </w:rPr>
            </w:r>
            <w:r>
              <w:rPr>
                <w:noProof/>
                <w:webHidden/>
              </w:rPr>
              <w:fldChar w:fldCharType="separate"/>
            </w:r>
            <w:r w:rsidR="007E0FD1">
              <w:rPr>
                <w:noProof/>
                <w:webHidden/>
              </w:rPr>
              <w:t>29</w:t>
            </w:r>
            <w:r>
              <w:rPr>
                <w:noProof/>
                <w:webHidden/>
              </w:rPr>
              <w:fldChar w:fldCharType="end"/>
            </w:r>
          </w:hyperlink>
        </w:p>
        <w:p w14:paraId="7C7AD1AA" w14:textId="4450B262" w:rsidR="0019458C" w:rsidRDefault="0019458C">
          <w:pPr>
            <w:pStyle w:val="TOC1"/>
            <w:tabs>
              <w:tab w:val="left" w:pos="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69" w:history="1">
            <w:r w:rsidRPr="00394096">
              <w:rPr>
                <w:rStyle w:val="Hyperlink"/>
                <w:noProof/>
              </w:rPr>
              <w:t>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Reikalavimų specifikacija</w:t>
            </w:r>
            <w:r>
              <w:rPr>
                <w:noProof/>
                <w:webHidden/>
              </w:rPr>
              <w:tab/>
            </w:r>
            <w:r>
              <w:rPr>
                <w:noProof/>
                <w:webHidden/>
              </w:rPr>
              <w:fldChar w:fldCharType="begin"/>
            </w:r>
            <w:r>
              <w:rPr>
                <w:noProof/>
                <w:webHidden/>
              </w:rPr>
              <w:instrText xml:space="preserve"> PAGEREF _Toc188329969 \h </w:instrText>
            </w:r>
            <w:r>
              <w:rPr>
                <w:noProof/>
                <w:webHidden/>
              </w:rPr>
            </w:r>
            <w:r>
              <w:rPr>
                <w:noProof/>
                <w:webHidden/>
              </w:rPr>
              <w:fldChar w:fldCharType="separate"/>
            </w:r>
            <w:r w:rsidR="007E0FD1">
              <w:rPr>
                <w:noProof/>
                <w:webHidden/>
              </w:rPr>
              <w:t>30</w:t>
            </w:r>
            <w:r>
              <w:rPr>
                <w:noProof/>
                <w:webHidden/>
              </w:rPr>
              <w:fldChar w:fldCharType="end"/>
            </w:r>
          </w:hyperlink>
        </w:p>
        <w:p w14:paraId="0ECA7400" w14:textId="0E237445"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0" w:history="1">
            <w:r w:rsidRPr="00394096">
              <w:rPr>
                <w:rStyle w:val="Hyperlink"/>
                <w:noProof/>
              </w:rPr>
              <w:t>4.1.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paskirtis</w:t>
            </w:r>
            <w:r>
              <w:rPr>
                <w:noProof/>
                <w:webHidden/>
              </w:rPr>
              <w:tab/>
            </w:r>
            <w:r>
              <w:rPr>
                <w:noProof/>
                <w:webHidden/>
              </w:rPr>
              <w:fldChar w:fldCharType="begin"/>
            </w:r>
            <w:r>
              <w:rPr>
                <w:noProof/>
                <w:webHidden/>
              </w:rPr>
              <w:instrText xml:space="preserve"> PAGEREF _Toc188329970 \h </w:instrText>
            </w:r>
            <w:r>
              <w:rPr>
                <w:noProof/>
                <w:webHidden/>
              </w:rPr>
            </w:r>
            <w:r>
              <w:rPr>
                <w:noProof/>
                <w:webHidden/>
              </w:rPr>
              <w:fldChar w:fldCharType="separate"/>
            </w:r>
            <w:r w:rsidR="007E0FD1">
              <w:rPr>
                <w:noProof/>
                <w:webHidden/>
              </w:rPr>
              <w:t>30</w:t>
            </w:r>
            <w:r>
              <w:rPr>
                <w:noProof/>
                <w:webHidden/>
              </w:rPr>
              <w:fldChar w:fldCharType="end"/>
            </w:r>
          </w:hyperlink>
        </w:p>
        <w:p w14:paraId="07D0E69D" w14:textId="32CF2124"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1" w:history="1">
            <w:r w:rsidRPr="00394096">
              <w:rPr>
                <w:rStyle w:val="Hyperlink"/>
                <w:noProof/>
              </w:rPr>
              <w:t>4.1.1.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Projekto kūrimo pagrindas</w:t>
            </w:r>
            <w:r>
              <w:rPr>
                <w:noProof/>
                <w:webHidden/>
              </w:rPr>
              <w:tab/>
            </w:r>
            <w:r>
              <w:rPr>
                <w:noProof/>
                <w:webHidden/>
              </w:rPr>
              <w:fldChar w:fldCharType="begin"/>
            </w:r>
            <w:r>
              <w:rPr>
                <w:noProof/>
                <w:webHidden/>
              </w:rPr>
              <w:instrText xml:space="preserve"> PAGEREF _Toc188329971 \h </w:instrText>
            </w:r>
            <w:r>
              <w:rPr>
                <w:noProof/>
                <w:webHidden/>
              </w:rPr>
            </w:r>
            <w:r>
              <w:rPr>
                <w:noProof/>
                <w:webHidden/>
              </w:rPr>
              <w:fldChar w:fldCharType="separate"/>
            </w:r>
            <w:r w:rsidR="007E0FD1">
              <w:rPr>
                <w:noProof/>
                <w:webHidden/>
              </w:rPr>
              <w:t>30</w:t>
            </w:r>
            <w:r>
              <w:rPr>
                <w:noProof/>
                <w:webHidden/>
              </w:rPr>
              <w:fldChar w:fldCharType="end"/>
            </w:r>
          </w:hyperlink>
        </w:p>
        <w:p w14:paraId="742BDADE" w14:textId="12594233"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2" w:history="1">
            <w:r w:rsidRPr="00394096">
              <w:rPr>
                <w:rStyle w:val="Hyperlink"/>
                <w:noProof/>
              </w:rPr>
              <w:t>4.1.2.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tikslai</w:t>
            </w:r>
            <w:r>
              <w:rPr>
                <w:noProof/>
                <w:webHidden/>
              </w:rPr>
              <w:tab/>
            </w:r>
            <w:r>
              <w:rPr>
                <w:noProof/>
                <w:webHidden/>
              </w:rPr>
              <w:fldChar w:fldCharType="begin"/>
            </w:r>
            <w:r>
              <w:rPr>
                <w:noProof/>
                <w:webHidden/>
              </w:rPr>
              <w:instrText xml:space="preserve"> PAGEREF _Toc188329972 \h </w:instrText>
            </w:r>
            <w:r>
              <w:rPr>
                <w:noProof/>
                <w:webHidden/>
              </w:rPr>
            </w:r>
            <w:r>
              <w:rPr>
                <w:noProof/>
                <w:webHidden/>
              </w:rPr>
              <w:fldChar w:fldCharType="separate"/>
            </w:r>
            <w:r w:rsidR="007E0FD1">
              <w:rPr>
                <w:noProof/>
                <w:webHidden/>
              </w:rPr>
              <w:t>30</w:t>
            </w:r>
            <w:r>
              <w:rPr>
                <w:noProof/>
                <w:webHidden/>
              </w:rPr>
              <w:fldChar w:fldCharType="end"/>
            </w:r>
          </w:hyperlink>
        </w:p>
        <w:p w14:paraId="51785B93" w14:textId="0155AD4A"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3" w:history="1">
            <w:r w:rsidRPr="00394096">
              <w:rPr>
                <w:rStyle w:val="Hyperlink"/>
                <w:noProof/>
              </w:rPr>
              <w:t>4.2.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Užsakovai, pirkėjai ir kiti sistema suinteresuoti asmenys</w:t>
            </w:r>
            <w:r>
              <w:rPr>
                <w:noProof/>
                <w:webHidden/>
              </w:rPr>
              <w:tab/>
            </w:r>
            <w:r>
              <w:rPr>
                <w:noProof/>
                <w:webHidden/>
              </w:rPr>
              <w:fldChar w:fldCharType="begin"/>
            </w:r>
            <w:r>
              <w:rPr>
                <w:noProof/>
                <w:webHidden/>
              </w:rPr>
              <w:instrText xml:space="preserve"> PAGEREF _Toc188329973 \h </w:instrText>
            </w:r>
            <w:r>
              <w:rPr>
                <w:noProof/>
                <w:webHidden/>
              </w:rPr>
            </w:r>
            <w:r>
              <w:rPr>
                <w:noProof/>
                <w:webHidden/>
              </w:rPr>
              <w:fldChar w:fldCharType="separate"/>
            </w:r>
            <w:r w:rsidR="007E0FD1">
              <w:rPr>
                <w:noProof/>
                <w:webHidden/>
              </w:rPr>
              <w:t>30</w:t>
            </w:r>
            <w:r>
              <w:rPr>
                <w:noProof/>
                <w:webHidden/>
              </w:rPr>
              <w:fldChar w:fldCharType="end"/>
            </w:r>
          </w:hyperlink>
        </w:p>
        <w:p w14:paraId="115E0A05" w14:textId="5CA45BFB"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4" w:history="1">
            <w:r w:rsidRPr="00394096">
              <w:rPr>
                <w:rStyle w:val="Hyperlink"/>
                <w:noProof/>
              </w:rPr>
              <w:t>4.2.1.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Užsakovas</w:t>
            </w:r>
            <w:r>
              <w:rPr>
                <w:noProof/>
                <w:webHidden/>
              </w:rPr>
              <w:tab/>
            </w:r>
            <w:r>
              <w:rPr>
                <w:noProof/>
                <w:webHidden/>
              </w:rPr>
              <w:fldChar w:fldCharType="begin"/>
            </w:r>
            <w:r>
              <w:rPr>
                <w:noProof/>
                <w:webHidden/>
              </w:rPr>
              <w:instrText xml:space="preserve"> PAGEREF _Toc188329974 \h </w:instrText>
            </w:r>
            <w:r>
              <w:rPr>
                <w:noProof/>
                <w:webHidden/>
              </w:rPr>
            </w:r>
            <w:r>
              <w:rPr>
                <w:noProof/>
                <w:webHidden/>
              </w:rPr>
              <w:fldChar w:fldCharType="separate"/>
            </w:r>
            <w:r w:rsidR="007E0FD1">
              <w:rPr>
                <w:noProof/>
                <w:webHidden/>
              </w:rPr>
              <w:t>30</w:t>
            </w:r>
            <w:r>
              <w:rPr>
                <w:noProof/>
                <w:webHidden/>
              </w:rPr>
              <w:fldChar w:fldCharType="end"/>
            </w:r>
          </w:hyperlink>
        </w:p>
        <w:p w14:paraId="5FB31FB5" w14:textId="72CEAB48"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5" w:history="1">
            <w:r w:rsidRPr="00394096">
              <w:rPr>
                <w:rStyle w:val="Hyperlink"/>
                <w:noProof/>
              </w:rPr>
              <w:t>4.2.2.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Pirkėjas</w:t>
            </w:r>
            <w:r>
              <w:rPr>
                <w:noProof/>
                <w:webHidden/>
              </w:rPr>
              <w:tab/>
            </w:r>
            <w:r>
              <w:rPr>
                <w:noProof/>
                <w:webHidden/>
              </w:rPr>
              <w:fldChar w:fldCharType="begin"/>
            </w:r>
            <w:r>
              <w:rPr>
                <w:noProof/>
                <w:webHidden/>
              </w:rPr>
              <w:instrText xml:space="preserve"> PAGEREF _Toc188329975 \h </w:instrText>
            </w:r>
            <w:r>
              <w:rPr>
                <w:noProof/>
                <w:webHidden/>
              </w:rPr>
            </w:r>
            <w:r>
              <w:rPr>
                <w:noProof/>
                <w:webHidden/>
              </w:rPr>
              <w:fldChar w:fldCharType="separate"/>
            </w:r>
            <w:r w:rsidR="007E0FD1">
              <w:rPr>
                <w:noProof/>
                <w:webHidden/>
              </w:rPr>
              <w:t>30</w:t>
            </w:r>
            <w:r>
              <w:rPr>
                <w:noProof/>
                <w:webHidden/>
              </w:rPr>
              <w:fldChar w:fldCharType="end"/>
            </w:r>
          </w:hyperlink>
        </w:p>
        <w:p w14:paraId="75D43DF0" w14:textId="455E6147"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6" w:history="1">
            <w:r w:rsidRPr="00394096">
              <w:rPr>
                <w:rStyle w:val="Hyperlink"/>
                <w:noProof/>
              </w:rPr>
              <w:t>4.2.3.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Kiti suinteresuoti asmenys</w:t>
            </w:r>
            <w:r>
              <w:rPr>
                <w:noProof/>
                <w:webHidden/>
              </w:rPr>
              <w:tab/>
            </w:r>
            <w:r>
              <w:rPr>
                <w:noProof/>
                <w:webHidden/>
              </w:rPr>
              <w:fldChar w:fldCharType="begin"/>
            </w:r>
            <w:r>
              <w:rPr>
                <w:noProof/>
                <w:webHidden/>
              </w:rPr>
              <w:instrText xml:space="preserve"> PAGEREF _Toc188329976 \h </w:instrText>
            </w:r>
            <w:r>
              <w:rPr>
                <w:noProof/>
                <w:webHidden/>
              </w:rPr>
            </w:r>
            <w:r>
              <w:rPr>
                <w:noProof/>
                <w:webHidden/>
              </w:rPr>
              <w:fldChar w:fldCharType="separate"/>
            </w:r>
            <w:r w:rsidR="007E0FD1">
              <w:rPr>
                <w:noProof/>
                <w:webHidden/>
              </w:rPr>
              <w:t>31</w:t>
            </w:r>
            <w:r>
              <w:rPr>
                <w:noProof/>
                <w:webHidden/>
              </w:rPr>
              <w:fldChar w:fldCharType="end"/>
            </w:r>
          </w:hyperlink>
        </w:p>
        <w:p w14:paraId="6A59228F" w14:textId="710FC03F"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7" w:history="1">
            <w:r w:rsidRPr="00394096">
              <w:rPr>
                <w:rStyle w:val="Hyperlink"/>
                <w:noProof/>
              </w:rPr>
              <w:t>4.3.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Vartotojai</w:t>
            </w:r>
            <w:r>
              <w:rPr>
                <w:noProof/>
                <w:webHidden/>
              </w:rPr>
              <w:tab/>
            </w:r>
            <w:r>
              <w:rPr>
                <w:noProof/>
                <w:webHidden/>
              </w:rPr>
              <w:fldChar w:fldCharType="begin"/>
            </w:r>
            <w:r>
              <w:rPr>
                <w:noProof/>
                <w:webHidden/>
              </w:rPr>
              <w:instrText xml:space="preserve"> PAGEREF _Toc188329977 \h </w:instrText>
            </w:r>
            <w:r>
              <w:rPr>
                <w:noProof/>
                <w:webHidden/>
              </w:rPr>
            </w:r>
            <w:r>
              <w:rPr>
                <w:noProof/>
                <w:webHidden/>
              </w:rPr>
              <w:fldChar w:fldCharType="separate"/>
            </w:r>
            <w:r w:rsidR="007E0FD1">
              <w:rPr>
                <w:noProof/>
                <w:webHidden/>
              </w:rPr>
              <w:t>31</w:t>
            </w:r>
            <w:r>
              <w:rPr>
                <w:noProof/>
                <w:webHidden/>
              </w:rPr>
              <w:fldChar w:fldCharType="end"/>
            </w:r>
          </w:hyperlink>
        </w:p>
        <w:p w14:paraId="788FCA3F" w14:textId="6D4ECEC6"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8" w:history="1">
            <w:r w:rsidRPr="00394096">
              <w:rPr>
                <w:rStyle w:val="Hyperlink"/>
                <w:noProof/>
              </w:rPr>
              <w:t>4.4.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Įpareigojantys apribojimai</w:t>
            </w:r>
            <w:r>
              <w:rPr>
                <w:noProof/>
                <w:webHidden/>
              </w:rPr>
              <w:tab/>
            </w:r>
            <w:r>
              <w:rPr>
                <w:noProof/>
                <w:webHidden/>
              </w:rPr>
              <w:fldChar w:fldCharType="begin"/>
            </w:r>
            <w:r>
              <w:rPr>
                <w:noProof/>
                <w:webHidden/>
              </w:rPr>
              <w:instrText xml:space="preserve"> PAGEREF _Toc188329978 \h </w:instrText>
            </w:r>
            <w:r>
              <w:rPr>
                <w:noProof/>
                <w:webHidden/>
              </w:rPr>
            </w:r>
            <w:r>
              <w:rPr>
                <w:noProof/>
                <w:webHidden/>
              </w:rPr>
              <w:fldChar w:fldCharType="separate"/>
            </w:r>
            <w:r w:rsidR="007E0FD1">
              <w:rPr>
                <w:noProof/>
                <w:webHidden/>
              </w:rPr>
              <w:t>31</w:t>
            </w:r>
            <w:r>
              <w:rPr>
                <w:noProof/>
                <w:webHidden/>
              </w:rPr>
              <w:fldChar w:fldCharType="end"/>
            </w:r>
          </w:hyperlink>
        </w:p>
        <w:p w14:paraId="3F4ECE38" w14:textId="7DAC3696"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79" w:history="1">
            <w:r w:rsidRPr="00394096">
              <w:rPr>
                <w:rStyle w:val="Hyperlink"/>
                <w:noProof/>
              </w:rPr>
              <w:t>4.4.1.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Apribojimai sprendimui</w:t>
            </w:r>
            <w:r>
              <w:rPr>
                <w:noProof/>
                <w:webHidden/>
              </w:rPr>
              <w:tab/>
            </w:r>
            <w:r>
              <w:rPr>
                <w:noProof/>
                <w:webHidden/>
              </w:rPr>
              <w:fldChar w:fldCharType="begin"/>
            </w:r>
            <w:r>
              <w:rPr>
                <w:noProof/>
                <w:webHidden/>
              </w:rPr>
              <w:instrText xml:space="preserve"> PAGEREF _Toc188329979 \h </w:instrText>
            </w:r>
            <w:r>
              <w:rPr>
                <w:noProof/>
                <w:webHidden/>
              </w:rPr>
            </w:r>
            <w:r>
              <w:rPr>
                <w:noProof/>
                <w:webHidden/>
              </w:rPr>
              <w:fldChar w:fldCharType="separate"/>
            </w:r>
            <w:r w:rsidR="007E0FD1">
              <w:rPr>
                <w:noProof/>
                <w:webHidden/>
              </w:rPr>
              <w:t>31</w:t>
            </w:r>
            <w:r>
              <w:rPr>
                <w:noProof/>
                <w:webHidden/>
              </w:rPr>
              <w:fldChar w:fldCharType="end"/>
            </w:r>
          </w:hyperlink>
        </w:p>
        <w:p w14:paraId="4D4A1395" w14:textId="552CD722"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0" w:history="1">
            <w:r w:rsidRPr="00394096">
              <w:rPr>
                <w:rStyle w:val="Hyperlink"/>
                <w:noProof/>
              </w:rPr>
              <w:t>4.4.2.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Diegimo aplinka</w:t>
            </w:r>
            <w:r>
              <w:rPr>
                <w:noProof/>
                <w:webHidden/>
              </w:rPr>
              <w:tab/>
            </w:r>
            <w:r>
              <w:rPr>
                <w:noProof/>
                <w:webHidden/>
              </w:rPr>
              <w:fldChar w:fldCharType="begin"/>
            </w:r>
            <w:r>
              <w:rPr>
                <w:noProof/>
                <w:webHidden/>
              </w:rPr>
              <w:instrText xml:space="preserve"> PAGEREF _Toc188329980 \h </w:instrText>
            </w:r>
            <w:r>
              <w:rPr>
                <w:noProof/>
                <w:webHidden/>
              </w:rPr>
            </w:r>
            <w:r>
              <w:rPr>
                <w:noProof/>
                <w:webHidden/>
              </w:rPr>
              <w:fldChar w:fldCharType="separate"/>
            </w:r>
            <w:r w:rsidR="007E0FD1">
              <w:rPr>
                <w:noProof/>
                <w:webHidden/>
              </w:rPr>
              <w:t>32</w:t>
            </w:r>
            <w:r>
              <w:rPr>
                <w:noProof/>
                <w:webHidden/>
              </w:rPr>
              <w:fldChar w:fldCharType="end"/>
            </w:r>
          </w:hyperlink>
        </w:p>
        <w:p w14:paraId="2DDE21C8" w14:textId="7DD109D7"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1" w:history="1">
            <w:r w:rsidRPr="00394096">
              <w:rPr>
                <w:rStyle w:val="Hyperlink"/>
                <w:noProof/>
              </w:rPr>
              <w:t>4.4.3.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Bendradarbiaujančios sistemos</w:t>
            </w:r>
            <w:r>
              <w:rPr>
                <w:noProof/>
                <w:webHidden/>
              </w:rPr>
              <w:tab/>
            </w:r>
            <w:r>
              <w:rPr>
                <w:noProof/>
                <w:webHidden/>
              </w:rPr>
              <w:fldChar w:fldCharType="begin"/>
            </w:r>
            <w:r>
              <w:rPr>
                <w:noProof/>
                <w:webHidden/>
              </w:rPr>
              <w:instrText xml:space="preserve"> PAGEREF _Toc188329981 \h </w:instrText>
            </w:r>
            <w:r>
              <w:rPr>
                <w:noProof/>
                <w:webHidden/>
              </w:rPr>
            </w:r>
            <w:r>
              <w:rPr>
                <w:noProof/>
                <w:webHidden/>
              </w:rPr>
              <w:fldChar w:fldCharType="separate"/>
            </w:r>
            <w:r w:rsidR="007E0FD1">
              <w:rPr>
                <w:noProof/>
                <w:webHidden/>
              </w:rPr>
              <w:t>32</w:t>
            </w:r>
            <w:r>
              <w:rPr>
                <w:noProof/>
                <w:webHidden/>
              </w:rPr>
              <w:fldChar w:fldCharType="end"/>
            </w:r>
          </w:hyperlink>
        </w:p>
        <w:p w14:paraId="3DC2C9A7" w14:textId="053EEA01"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2" w:history="1">
            <w:r w:rsidRPr="00394096">
              <w:rPr>
                <w:rStyle w:val="Hyperlink"/>
                <w:noProof/>
              </w:rPr>
              <w:t>4.4.4.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Komerciniai specializuoti programų paketai</w:t>
            </w:r>
            <w:r>
              <w:rPr>
                <w:noProof/>
                <w:webHidden/>
              </w:rPr>
              <w:tab/>
            </w:r>
            <w:r>
              <w:rPr>
                <w:noProof/>
                <w:webHidden/>
              </w:rPr>
              <w:fldChar w:fldCharType="begin"/>
            </w:r>
            <w:r>
              <w:rPr>
                <w:noProof/>
                <w:webHidden/>
              </w:rPr>
              <w:instrText xml:space="preserve"> PAGEREF _Toc188329982 \h </w:instrText>
            </w:r>
            <w:r>
              <w:rPr>
                <w:noProof/>
                <w:webHidden/>
              </w:rPr>
            </w:r>
            <w:r>
              <w:rPr>
                <w:noProof/>
                <w:webHidden/>
              </w:rPr>
              <w:fldChar w:fldCharType="separate"/>
            </w:r>
            <w:r w:rsidR="007E0FD1">
              <w:rPr>
                <w:noProof/>
                <w:webHidden/>
              </w:rPr>
              <w:t>32</w:t>
            </w:r>
            <w:r>
              <w:rPr>
                <w:noProof/>
                <w:webHidden/>
              </w:rPr>
              <w:fldChar w:fldCharType="end"/>
            </w:r>
          </w:hyperlink>
        </w:p>
        <w:p w14:paraId="74BED6E5" w14:textId="7D6F41B3"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3" w:history="1">
            <w:r w:rsidRPr="00394096">
              <w:rPr>
                <w:rStyle w:val="Hyperlink"/>
                <w:noProof/>
              </w:rPr>
              <w:t>4.4.5.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Numatoma darbo vietos aplinka</w:t>
            </w:r>
            <w:r>
              <w:rPr>
                <w:noProof/>
                <w:webHidden/>
              </w:rPr>
              <w:tab/>
            </w:r>
            <w:r>
              <w:rPr>
                <w:noProof/>
                <w:webHidden/>
              </w:rPr>
              <w:fldChar w:fldCharType="begin"/>
            </w:r>
            <w:r>
              <w:rPr>
                <w:noProof/>
                <w:webHidden/>
              </w:rPr>
              <w:instrText xml:space="preserve"> PAGEREF _Toc188329983 \h </w:instrText>
            </w:r>
            <w:r>
              <w:rPr>
                <w:noProof/>
                <w:webHidden/>
              </w:rPr>
            </w:r>
            <w:r>
              <w:rPr>
                <w:noProof/>
                <w:webHidden/>
              </w:rPr>
              <w:fldChar w:fldCharType="separate"/>
            </w:r>
            <w:r w:rsidR="007E0FD1">
              <w:rPr>
                <w:noProof/>
                <w:webHidden/>
              </w:rPr>
              <w:t>32</w:t>
            </w:r>
            <w:r>
              <w:rPr>
                <w:noProof/>
                <w:webHidden/>
              </w:rPr>
              <w:fldChar w:fldCharType="end"/>
            </w:r>
          </w:hyperlink>
        </w:p>
        <w:p w14:paraId="5846F71E" w14:textId="7CC3E0CE"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4" w:history="1">
            <w:r w:rsidRPr="00394096">
              <w:rPr>
                <w:rStyle w:val="Hyperlink"/>
                <w:noProof/>
              </w:rPr>
              <w:t>4.4.6.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kūrimo terminai</w:t>
            </w:r>
            <w:r>
              <w:rPr>
                <w:noProof/>
                <w:webHidden/>
              </w:rPr>
              <w:tab/>
            </w:r>
            <w:r>
              <w:rPr>
                <w:noProof/>
                <w:webHidden/>
              </w:rPr>
              <w:fldChar w:fldCharType="begin"/>
            </w:r>
            <w:r>
              <w:rPr>
                <w:noProof/>
                <w:webHidden/>
              </w:rPr>
              <w:instrText xml:space="preserve"> PAGEREF _Toc188329984 \h </w:instrText>
            </w:r>
            <w:r>
              <w:rPr>
                <w:noProof/>
                <w:webHidden/>
              </w:rPr>
            </w:r>
            <w:r>
              <w:rPr>
                <w:noProof/>
                <w:webHidden/>
              </w:rPr>
              <w:fldChar w:fldCharType="separate"/>
            </w:r>
            <w:r w:rsidR="007E0FD1">
              <w:rPr>
                <w:noProof/>
                <w:webHidden/>
              </w:rPr>
              <w:t>32</w:t>
            </w:r>
            <w:r>
              <w:rPr>
                <w:noProof/>
                <w:webHidden/>
              </w:rPr>
              <w:fldChar w:fldCharType="end"/>
            </w:r>
          </w:hyperlink>
        </w:p>
        <w:p w14:paraId="35831157" w14:textId="2F1256A8"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5" w:history="1">
            <w:r w:rsidRPr="00394096">
              <w:rPr>
                <w:rStyle w:val="Hyperlink"/>
                <w:noProof/>
              </w:rPr>
              <w:t>4.4.7.</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kūrimo biudžetas</w:t>
            </w:r>
            <w:r>
              <w:rPr>
                <w:noProof/>
                <w:webHidden/>
              </w:rPr>
              <w:tab/>
            </w:r>
            <w:r>
              <w:rPr>
                <w:noProof/>
                <w:webHidden/>
              </w:rPr>
              <w:fldChar w:fldCharType="begin"/>
            </w:r>
            <w:r>
              <w:rPr>
                <w:noProof/>
                <w:webHidden/>
              </w:rPr>
              <w:instrText xml:space="preserve"> PAGEREF _Toc188329985 \h </w:instrText>
            </w:r>
            <w:r>
              <w:rPr>
                <w:noProof/>
                <w:webHidden/>
              </w:rPr>
            </w:r>
            <w:r>
              <w:rPr>
                <w:noProof/>
                <w:webHidden/>
              </w:rPr>
              <w:fldChar w:fldCharType="separate"/>
            </w:r>
            <w:r w:rsidR="007E0FD1">
              <w:rPr>
                <w:noProof/>
                <w:webHidden/>
              </w:rPr>
              <w:t>32</w:t>
            </w:r>
            <w:r>
              <w:rPr>
                <w:noProof/>
                <w:webHidden/>
              </w:rPr>
              <w:fldChar w:fldCharType="end"/>
            </w:r>
          </w:hyperlink>
        </w:p>
        <w:p w14:paraId="003D0F7A" w14:textId="410BD2A2"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6" w:history="1">
            <w:r w:rsidRPr="00394096">
              <w:rPr>
                <w:rStyle w:val="Hyperlink"/>
                <w:noProof/>
              </w:rPr>
              <w:t>4.5.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Svarbūs faktai ir prielaidos</w:t>
            </w:r>
            <w:r>
              <w:rPr>
                <w:noProof/>
                <w:webHidden/>
              </w:rPr>
              <w:tab/>
            </w:r>
            <w:r>
              <w:rPr>
                <w:noProof/>
                <w:webHidden/>
              </w:rPr>
              <w:fldChar w:fldCharType="begin"/>
            </w:r>
            <w:r>
              <w:rPr>
                <w:noProof/>
                <w:webHidden/>
              </w:rPr>
              <w:instrText xml:space="preserve"> PAGEREF _Toc188329986 \h </w:instrText>
            </w:r>
            <w:r>
              <w:rPr>
                <w:noProof/>
                <w:webHidden/>
              </w:rPr>
            </w:r>
            <w:r>
              <w:rPr>
                <w:noProof/>
                <w:webHidden/>
              </w:rPr>
              <w:fldChar w:fldCharType="separate"/>
            </w:r>
            <w:r w:rsidR="007E0FD1">
              <w:rPr>
                <w:noProof/>
                <w:webHidden/>
              </w:rPr>
              <w:t>32</w:t>
            </w:r>
            <w:r>
              <w:rPr>
                <w:noProof/>
                <w:webHidden/>
              </w:rPr>
              <w:fldChar w:fldCharType="end"/>
            </w:r>
          </w:hyperlink>
        </w:p>
        <w:p w14:paraId="418758C4" w14:textId="7265B49C"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7" w:history="1">
            <w:r w:rsidRPr="00394096">
              <w:rPr>
                <w:rStyle w:val="Hyperlink"/>
                <w:noProof/>
              </w:rPr>
              <w:t>4.6.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Funkciniai reikalavimai</w:t>
            </w:r>
            <w:r>
              <w:rPr>
                <w:noProof/>
                <w:webHidden/>
              </w:rPr>
              <w:tab/>
            </w:r>
            <w:r>
              <w:rPr>
                <w:noProof/>
                <w:webHidden/>
              </w:rPr>
              <w:fldChar w:fldCharType="begin"/>
            </w:r>
            <w:r>
              <w:rPr>
                <w:noProof/>
                <w:webHidden/>
              </w:rPr>
              <w:instrText xml:space="preserve"> PAGEREF _Toc188329987 \h </w:instrText>
            </w:r>
            <w:r>
              <w:rPr>
                <w:noProof/>
                <w:webHidden/>
              </w:rPr>
            </w:r>
            <w:r>
              <w:rPr>
                <w:noProof/>
                <w:webHidden/>
              </w:rPr>
              <w:fldChar w:fldCharType="separate"/>
            </w:r>
            <w:r w:rsidR="007E0FD1">
              <w:rPr>
                <w:noProof/>
                <w:webHidden/>
              </w:rPr>
              <w:t>33</w:t>
            </w:r>
            <w:r>
              <w:rPr>
                <w:noProof/>
                <w:webHidden/>
              </w:rPr>
              <w:fldChar w:fldCharType="end"/>
            </w:r>
          </w:hyperlink>
        </w:p>
        <w:p w14:paraId="00653FCF" w14:textId="12100F5E"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8" w:history="1">
            <w:r w:rsidRPr="00394096">
              <w:rPr>
                <w:rStyle w:val="Hyperlink"/>
                <w:noProof/>
              </w:rPr>
              <w:t>4.6.1.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Veiklos kontekstas</w:t>
            </w:r>
            <w:r>
              <w:rPr>
                <w:noProof/>
                <w:webHidden/>
              </w:rPr>
              <w:tab/>
            </w:r>
            <w:r>
              <w:rPr>
                <w:noProof/>
                <w:webHidden/>
              </w:rPr>
              <w:fldChar w:fldCharType="begin"/>
            </w:r>
            <w:r>
              <w:rPr>
                <w:noProof/>
                <w:webHidden/>
              </w:rPr>
              <w:instrText xml:space="preserve"> PAGEREF _Toc188329988 \h </w:instrText>
            </w:r>
            <w:r>
              <w:rPr>
                <w:noProof/>
                <w:webHidden/>
              </w:rPr>
            </w:r>
            <w:r>
              <w:rPr>
                <w:noProof/>
                <w:webHidden/>
              </w:rPr>
              <w:fldChar w:fldCharType="separate"/>
            </w:r>
            <w:r w:rsidR="007E0FD1">
              <w:rPr>
                <w:noProof/>
                <w:webHidden/>
              </w:rPr>
              <w:t>33</w:t>
            </w:r>
            <w:r>
              <w:rPr>
                <w:noProof/>
                <w:webHidden/>
              </w:rPr>
              <w:fldChar w:fldCharType="end"/>
            </w:r>
          </w:hyperlink>
        </w:p>
        <w:p w14:paraId="474D9994" w14:textId="26CF4A09"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89" w:history="1">
            <w:r w:rsidRPr="00394096">
              <w:rPr>
                <w:rStyle w:val="Hyperlink"/>
                <w:noProof/>
              </w:rPr>
              <w:t>4.6.2.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Veiklos padalinimas</w:t>
            </w:r>
            <w:r>
              <w:rPr>
                <w:noProof/>
                <w:webHidden/>
              </w:rPr>
              <w:tab/>
            </w:r>
            <w:r>
              <w:rPr>
                <w:noProof/>
                <w:webHidden/>
              </w:rPr>
              <w:fldChar w:fldCharType="begin"/>
            </w:r>
            <w:r>
              <w:rPr>
                <w:noProof/>
                <w:webHidden/>
              </w:rPr>
              <w:instrText xml:space="preserve"> PAGEREF _Toc188329989 \h </w:instrText>
            </w:r>
            <w:r>
              <w:rPr>
                <w:noProof/>
                <w:webHidden/>
              </w:rPr>
            </w:r>
            <w:r>
              <w:rPr>
                <w:noProof/>
                <w:webHidden/>
              </w:rPr>
              <w:fldChar w:fldCharType="separate"/>
            </w:r>
            <w:r w:rsidR="007E0FD1">
              <w:rPr>
                <w:noProof/>
                <w:webHidden/>
              </w:rPr>
              <w:t>33</w:t>
            </w:r>
            <w:r>
              <w:rPr>
                <w:noProof/>
                <w:webHidden/>
              </w:rPr>
              <w:fldChar w:fldCharType="end"/>
            </w:r>
          </w:hyperlink>
        </w:p>
        <w:p w14:paraId="07099125" w14:textId="3E353E23"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0" w:history="1">
            <w:r w:rsidRPr="00394096">
              <w:rPr>
                <w:rStyle w:val="Hyperlink"/>
                <w:noProof/>
              </w:rPr>
              <w:t>4.7.</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sudėtis</w:t>
            </w:r>
            <w:r>
              <w:rPr>
                <w:noProof/>
                <w:webHidden/>
              </w:rPr>
              <w:tab/>
            </w:r>
            <w:r>
              <w:rPr>
                <w:noProof/>
                <w:webHidden/>
              </w:rPr>
              <w:fldChar w:fldCharType="begin"/>
            </w:r>
            <w:r>
              <w:rPr>
                <w:noProof/>
                <w:webHidden/>
              </w:rPr>
              <w:instrText xml:space="preserve"> PAGEREF _Toc188329990 \h </w:instrText>
            </w:r>
            <w:r>
              <w:rPr>
                <w:noProof/>
                <w:webHidden/>
              </w:rPr>
            </w:r>
            <w:r>
              <w:rPr>
                <w:noProof/>
                <w:webHidden/>
              </w:rPr>
              <w:fldChar w:fldCharType="separate"/>
            </w:r>
            <w:r w:rsidR="007E0FD1">
              <w:rPr>
                <w:noProof/>
                <w:webHidden/>
              </w:rPr>
              <w:t>34</w:t>
            </w:r>
            <w:r>
              <w:rPr>
                <w:noProof/>
                <w:webHidden/>
              </w:rPr>
              <w:fldChar w:fldCharType="end"/>
            </w:r>
          </w:hyperlink>
        </w:p>
        <w:p w14:paraId="1511FA28" w14:textId="066B9B32"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1" w:history="1">
            <w:r w:rsidRPr="00394096">
              <w:rPr>
                <w:rStyle w:val="Hyperlink"/>
                <w:noProof/>
              </w:rPr>
              <w:t>4.7.1.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ribos</w:t>
            </w:r>
            <w:r>
              <w:rPr>
                <w:noProof/>
                <w:webHidden/>
              </w:rPr>
              <w:tab/>
            </w:r>
            <w:r>
              <w:rPr>
                <w:noProof/>
                <w:webHidden/>
              </w:rPr>
              <w:fldChar w:fldCharType="begin"/>
            </w:r>
            <w:r>
              <w:rPr>
                <w:noProof/>
                <w:webHidden/>
              </w:rPr>
              <w:instrText xml:space="preserve"> PAGEREF _Toc188329991 \h </w:instrText>
            </w:r>
            <w:r>
              <w:rPr>
                <w:noProof/>
                <w:webHidden/>
              </w:rPr>
            </w:r>
            <w:r>
              <w:rPr>
                <w:noProof/>
                <w:webHidden/>
              </w:rPr>
              <w:fldChar w:fldCharType="separate"/>
            </w:r>
            <w:r w:rsidR="007E0FD1">
              <w:rPr>
                <w:noProof/>
                <w:webHidden/>
              </w:rPr>
              <w:t>34</w:t>
            </w:r>
            <w:r>
              <w:rPr>
                <w:noProof/>
                <w:webHidden/>
              </w:rPr>
              <w:fldChar w:fldCharType="end"/>
            </w:r>
          </w:hyperlink>
        </w:p>
        <w:p w14:paraId="6DB68F78" w14:textId="12C69894"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2" w:history="1">
            <w:r w:rsidRPr="00394096">
              <w:rPr>
                <w:rStyle w:val="Hyperlink"/>
                <w:noProof/>
              </w:rPr>
              <w:t>4.7.2.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Panaudojimo atvejų sąrašas</w:t>
            </w:r>
            <w:r>
              <w:rPr>
                <w:noProof/>
                <w:webHidden/>
              </w:rPr>
              <w:tab/>
            </w:r>
            <w:r>
              <w:rPr>
                <w:noProof/>
                <w:webHidden/>
              </w:rPr>
              <w:fldChar w:fldCharType="begin"/>
            </w:r>
            <w:r>
              <w:rPr>
                <w:noProof/>
                <w:webHidden/>
              </w:rPr>
              <w:instrText xml:space="preserve"> PAGEREF _Toc188329992 \h </w:instrText>
            </w:r>
            <w:r>
              <w:rPr>
                <w:noProof/>
                <w:webHidden/>
              </w:rPr>
            </w:r>
            <w:r>
              <w:rPr>
                <w:noProof/>
                <w:webHidden/>
              </w:rPr>
              <w:fldChar w:fldCharType="separate"/>
            </w:r>
            <w:r w:rsidR="007E0FD1">
              <w:rPr>
                <w:noProof/>
                <w:webHidden/>
              </w:rPr>
              <w:t>34</w:t>
            </w:r>
            <w:r>
              <w:rPr>
                <w:noProof/>
                <w:webHidden/>
              </w:rPr>
              <w:fldChar w:fldCharType="end"/>
            </w:r>
          </w:hyperlink>
        </w:p>
        <w:p w14:paraId="0FAADE9D" w14:textId="6AF392AC"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3" w:history="1">
            <w:r w:rsidRPr="00394096">
              <w:rPr>
                <w:rStyle w:val="Hyperlink"/>
                <w:noProof/>
              </w:rPr>
              <w:t>4.8.</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Funkciniai reikalavimai ir reikalavimai duomenims</w:t>
            </w:r>
            <w:r>
              <w:rPr>
                <w:noProof/>
                <w:webHidden/>
              </w:rPr>
              <w:tab/>
            </w:r>
            <w:r>
              <w:rPr>
                <w:noProof/>
                <w:webHidden/>
              </w:rPr>
              <w:fldChar w:fldCharType="begin"/>
            </w:r>
            <w:r>
              <w:rPr>
                <w:noProof/>
                <w:webHidden/>
              </w:rPr>
              <w:instrText xml:space="preserve"> PAGEREF _Toc188329993 \h </w:instrText>
            </w:r>
            <w:r>
              <w:rPr>
                <w:noProof/>
                <w:webHidden/>
              </w:rPr>
            </w:r>
            <w:r>
              <w:rPr>
                <w:noProof/>
                <w:webHidden/>
              </w:rPr>
              <w:fldChar w:fldCharType="separate"/>
            </w:r>
            <w:r w:rsidR="007E0FD1">
              <w:rPr>
                <w:noProof/>
                <w:webHidden/>
              </w:rPr>
              <w:t>36</w:t>
            </w:r>
            <w:r>
              <w:rPr>
                <w:noProof/>
                <w:webHidden/>
              </w:rPr>
              <w:fldChar w:fldCharType="end"/>
            </w:r>
          </w:hyperlink>
        </w:p>
        <w:p w14:paraId="292AF5CB" w14:textId="719219BC"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4" w:history="1">
            <w:r w:rsidRPr="00394096">
              <w:rPr>
                <w:rStyle w:val="Hyperlink"/>
                <w:noProof/>
              </w:rPr>
              <w:t>4.8.1.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Funkciniai reikalavimai</w:t>
            </w:r>
            <w:r>
              <w:rPr>
                <w:noProof/>
                <w:webHidden/>
              </w:rPr>
              <w:tab/>
            </w:r>
            <w:r>
              <w:rPr>
                <w:noProof/>
                <w:webHidden/>
              </w:rPr>
              <w:fldChar w:fldCharType="begin"/>
            </w:r>
            <w:r>
              <w:rPr>
                <w:noProof/>
                <w:webHidden/>
              </w:rPr>
              <w:instrText xml:space="preserve"> PAGEREF _Toc188329994 \h </w:instrText>
            </w:r>
            <w:r>
              <w:rPr>
                <w:noProof/>
                <w:webHidden/>
              </w:rPr>
            </w:r>
            <w:r>
              <w:rPr>
                <w:noProof/>
                <w:webHidden/>
              </w:rPr>
              <w:fldChar w:fldCharType="separate"/>
            </w:r>
            <w:r w:rsidR="007E0FD1">
              <w:rPr>
                <w:noProof/>
                <w:webHidden/>
              </w:rPr>
              <w:t>36</w:t>
            </w:r>
            <w:r>
              <w:rPr>
                <w:noProof/>
                <w:webHidden/>
              </w:rPr>
              <w:fldChar w:fldCharType="end"/>
            </w:r>
          </w:hyperlink>
        </w:p>
        <w:p w14:paraId="70242E88" w14:textId="45A4F337"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5" w:history="1">
            <w:r w:rsidRPr="00394096">
              <w:rPr>
                <w:rStyle w:val="Hyperlink"/>
                <w:noProof/>
              </w:rPr>
              <w:t>4.9.</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Nefunkciniai reikalavimai</w:t>
            </w:r>
            <w:r>
              <w:rPr>
                <w:noProof/>
                <w:webHidden/>
              </w:rPr>
              <w:tab/>
            </w:r>
            <w:r>
              <w:rPr>
                <w:noProof/>
                <w:webHidden/>
              </w:rPr>
              <w:fldChar w:fldCharType="begin"/>
            </w:r>
            <w:r>
              <w:rPr>
                <w:noProof/>
                <w:webHidden/>
              </w:rPr>
              <w:instrText xml:space="preserve"> PAGEREF _Toc188329995 \h </w:instrText>
            </w:r>
            <w:r>
              <w:rPr>
                <w:noProof/>
                <w:webHidden/>
              </w:rPr>
            </w:r>
            <w:r>
              <w:rPr>
                <w:noProof/>
                <w:webHidden/>
              </w:rPr>
              <w:fldChar w:fldCharType="separate"/>
            </w:r>
            <w:r w:rsidR="007E0FD1">
              <w:rPr>
                <w:noProof/>
                <w:webHidden/>
              </w:rPr>
              <w:t>37</w:t>
            </w:r>
            <w:r>
              <w:rPr>
                <w:noProof/>
                <w:webHidden/>
              </w:rPr>
              <w:fldChar w:fldCharType="end"/>
            </w:r>
          </w:hyperlink>
        </w:p>
        <w:p w14:paraId="371A03AE" w14:textId="5488A2B6"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6" w:history="1">
            <w:r w:rsidRPr="00394096">
              <w:rPr>
                <w:rStyle w:val="Hyperlink"/>
                <w:noProof/>
              </w:rPr>
              <w:t>4.9.1.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Reikalavimai sistemos išvaizdai</w:t>
            </w:r>
            <w:r>
              <w:rPr>
                <w:noProof/>
                <w:webHidden/>
              </w:rPr>
              <w:tab/>
            </w:r>
            <w:r>
              <w:rPr>
                <w:noProof/>
                <w:webHidden/>
              </w:rPr>
              <w:fldChar w:fldCharType="begin"/>
            </w:r>
            <w:r>
              <w:rPr>
                <w:noProof/>
                <w:webHidden/>
              </w:rPr>
              <w:instrText xml:space="preserve"> PAGEREF _Toc188329996 \h </w:instrText>
            </w:r>
            <w:r>
              <w:rPr>
                <w:noProof/>
                <w:webHidden/>
              </w:rPr>
            </w:r>
            <w:r>
              <w:rPr>
                <w:noProof/>
                <w:webHidden/>
              </w:rPr>
              <w:fldChar w:fldCharType="separate"/>
            </w:r>
            <w:r w:rsidR="007E0FD1">
              <w:rPr>
                <w:noProof/>
                <w:webHidden/>
              </w:rPr>
              <w:t>37</w:t>
            </w:r>
            <w:r>
              <w:rPr>
                <w:noProof/>
                <w:webHidden/>
              </w:rPr>
              <w:fldChar w:fldCharType="end"/>
            </w:r>
          </w:hyperlink>
        </w:p>
        <w:p w14:paraId="7C0BEFD1" w14:textId="0D7EB84E"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7" w:history="1">
            <w:r w:rsidRPr="00394096">
              <w:rPr>
                <w:rStyle w:val="Hyperlink"/>
                <w:noProof/>
              </w:rPr>
              <w:t>4.9.2.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Reikalavimai panaudojamumui</w:t>
            </w:r>
            <w:r>
              <w:rPr>
                <w:noProof/>
                <w:webHidden/>
              </w:rPr>
              <w:tab/>
            </w:r>
            <w:r>
              <w:rPr>
                <w:noProof/>
                <w:webHidden/>
              </w:rPr>
              <w:fldChar w:fldCharType="begin"/>
            </w:r>
            <w:r>
              <w:rPr>
                <w:noProof/>
                <w:webHidden/>
              </w:rPr>
              <w:instrText xml:space="preserve"> PAGEREF _Toc188329997 \h </w:instrText>
            </w:r>
            <w:r>
              <w:rPr>
                <w:noProof/>
                <w:webHidden/>
              </w:rPr>
            </w:r>
            <w:r>
              <w:rPr>
                <w:noProof/>
                <w:webHidden/>
              </w:rPr>
              <w:fldChar w:fldCharType="separate"/>
            </w:r>
            <w:r w:rsidR="007E0FD1">
              <w:rPr>
                <w:noProof/>
                <w:webHidden/>
              </w:rPr>
              <w:t>37</w:t>
            </w:r>
            <w:r>
              <w:rPr>
                <w:noProof/>
                <w:webHidden/>
              </w:rPr>
              <w:fldChar w:fldCharType="end"/>
            </w:r>
          </w:hyperlink>
        </w:p>
        <w:p w14:paraId="70FC1B4F" w14:textId="7FBD0FFB"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8" w:history="1">
            <w:r w:rsidRPr="00394096">
              <w:rPr>
                <w:rStyle w:val="Hyperlink"/>
                <w:noProof/>
              </w:rPr>
              <w:t>4.9.3.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Reikalavimai vykdymo charakteristikoms</w:t>
            </w:r>
            <w:r>
              <w:rPr>
                <w:noProof/>
                <w:webHidden/>
              </w:rPr>
              <w:tab/>
            </w:r>
            <w:r>
              <w:rPr>
                <w:noProof/>
                <w:webHidden/>
              </w:rPr>
              <w:fldChar w:fldCharType="begin"/>
            </w:r>
            <w:r>
              <w:rPr>
                <w:noProof/>
                <w:webHidden/>
              </w:rPr>
              <w:instrText xml:space="preserve"> PAGEREF _Toc188329998 \h </w:instrText>
            </w:r>
            <w:r>
              <w:rPr>
                <w:noProof/>
                <w:webHidden/>
              </w:rPr>
            </w:r>
            <w:r>
              <w:rPr>
                <w:noProof/>
                <w:webHidden/>
              </w:rPr>
              <w:fldChar w:fldCharType="separate"/>
            </w:r>
            <w:r w:rsidR="007E0FD1">
              <w:rPr>
                <w:noProof/>
                <w:webHidden/>
              </w:rPr>
              <w:t>37</w:t>
            </w:r>
            <w:r>
              <w:rPr>
                <w:noProof/>
                <w:webHidden/>
              </w:rPr>
              <w:fldChar w:fldCharType="end"/>
            </w:r>
          </w:hyperlink>
        </w:p>
        <w:p w14:paraId="12B0A59B" w14:textId="10E8D0C9"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999" w:history="1">
            <w:r w:rsidRPr="00394096">
              <w:rPr>
                <w:rStyle w:val="Hyperlink"/>
                <w:noProof/>
              </w:rPr>
              <w:t>4.9.4.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Reikalavimai veikimo sąlygoms</w:t>
            </w:r>
            <w:r>
              <w:rPr>
                <w:noProof/>
                <w:webHidden/>
              </w:rPr>
              <w:tab/>
            </w:r>
            <w:r>
              <w:rPr>
                <w:noProof/>
                <w:webHidden/>
              </w:rPr>
              <w:fldChar w:fldCharType="begin"/>
            </w:r>
            <w:r>
              <w:rPr>
                <w:noProof/>
                <w:webHidden/>
              </w:rPr>
              <w:instrText xml:space="preserve"> PAGEREF _Toc188329999 \h </w:instrText>
            </w:r>
            <w:r>
              <w:rPr>
                <w:noProof/>
                <w:webHidden/>
              </w:rPr>
            </w:r>
            <w:r>
              <w:rPr>
                <w:noProof/>
                <w:webHidden/>
              </w:rPr>
              <w:fldChar w:fldCharType="separate"/>
            </w:r>
            <w:r w:rsidR="007E0FD1">
              <w:rPr>
                <w:noProof/>
                <w:webHidden/>
              </w:rPr>
              <w:t>38</w:t>
            </w:r>
            <w:r>
              <w:rPr>
                <w:noProof/>
                <w:webHidden/>
              </w:rPr>
              <w:fldChar w:fldCharType="end"/>
            </w:r>
          </w:hyperlink>
        </w:p>
        <w:p w14:paraId="1DCDE12F" w14:textId="2EE78048"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0" w:history="1">
            <w:r w:rsidRPr="00394096">
              <w:rPr>
                <w:rStyle w:val="Hyperlink"/>
                <w:noProof/>
              </w:rPr>
              <w:t>4.9.5.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Reikalavimai sistemos priežiūrai</w:t>
            </w:r>
            <w:r>
              <w:rPr>
                <w:noProof/>
                <w:webHidden/>
              </w:rPr>
              <w:tab/>
            </w:r>
            <w:r>
              <w:rPr>
                <w:noProof/>
                <w:webHidden/>
              </w:rPr>
              <w:fldChar w:fldCharType="begin"/>
            </w:r>
            <w:r>
              <w:rPr>
                <w:noProof/>
                <w:webHidden/>
              </w:rPr>
              <w:instrText xml:space="preserve"> PAGEREF _Toc188330000 \h </w:instrText>
            </w:r>
            <w:r>
              <w:rPr>
                <w:noProof/>
                <w:webHidden/>
              </w:rPr>
            </w:r>
            <w:r>
              <w:rPr>
                <w:noProof/>
                <w:webHidden/>
              </w:rPr>
              <w:fldChar w:fldCharType="separate"/>
            </w:r>
            <w:r w:rsidR="007E0FD1">
              <w:rPr>
                <w:noProof/>
                <w:webHidden/>
              </w:rPr>
              <w:t>38</w:t>
            </w:r>
            <w:r>
              <w:rPr>
                <w:noProof/>
                <w:webHidden/>
              </w:rPr>
              <w:fldChar w:fldCharType="end"/>
            </w:r>
          </w:hyperlink>
        </w:p>
        <w:p w14:paraId="7E44928D" w14:textId="30E8AEB3"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1" w:history="1">
            <w:r w:rsidRPr="00394096">
              <w:rPr>
                <w:rStyle w:val="Hyperlink"/>
                <w:noProof/>
              </w:rPr>
              <w:t>4.9.6.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Reikalavimai saugumui (Security)</w:t>
            </w:r>
            <w:r>
              <w:rPr>
                <w:noProof/>
                <w:webHidden/>
              </w:rPr>
              <w:tab/>
            </w:r>
            <w:r>
              <w:rPr>
                <w:noProof/>
                <w:webHidden/>
              </w:rPr>
              <w:fldChar w:fldCharType="begin"/>
            </w:r>
            <w:r>
              <w:rPr>
                <w:noProof/>
                <w:webHidden/>
              </w:rPr>
              <w:instrText xml:space="preserve"> PAGEREF _Toc188330001 \h </w:instrText>
            </w:r>
            <w:r>
              <w:rPr>
                <w:noProof/>
                <w:webHidden/>
              </w:rPr>
            </w:r>
            <w:r>
              <w:rPr>
                <w:noProof/>
                <w:webHidden/>
              </w:rPr>
              <w:fldChar w:fldCharType="separate"/>
            </w:r>
            <w:r w:rsidR="007E0FD1">
              <w:rPr>
                <w:noProof/>
                <w:webHidden/>
              </w:rPr>
              <w:t>38</w:t>
            </w:r>
            <w:r>
              <w:rPr>
                <w:noProof/>
                <w:webHidden/>
              </w:rPr>
              <w:fldChar w:fldCharType="end"/>
            </w:r>
          </w:hyperlink>
        </w:p>
        <w:p w14:paraId="27B71A31" w14:textId="5BF5F674"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2" w:history="1">
            <w:r w:rsidRPr="00394096">
              <w:rPr>
                <w:rStyle w:val="Hyperlink"/>
                <w:noProof/>
              </w:rPr>
              <w:t>4.10.</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Projekto išeiga</w:t>
            </w:r>
            <w:r>
              <w:rPr>
                <w:noProof/>
                <w:webHidden/>
              </w:rPr>
              <w:tab/>
            </w:r>
            <w:r>
              <w:rPr>
                <w:noProof/>
                <w:webHidden/>
              </w:rPr>
              <w:fldChar w:fldCharType="begin"/>
            </w:r>
            <w:r>
              <w:rPr>
                <w:noProof/>
                <w:webHidden/>
              </w:rPr>
              <w:instrText xml:space="preserve"> PAGEREF _Toc188330002 \h </w:instrText>
            </w:r>
            <w:r>
              <w:rPr>
                <w:noProof/>
                <w:webHidden/>
              </w:rPr>
            </w:r>
            <w:r>
              <w:rPr>
                <w:noProof/>
                <w:webHidden/>
              </w:rPr>
              <w:fldChar w:fldCharType="separate"/>
            </w:r>
            <w:r w:rsidR="007E0FD1">
              <w:rPr>
                <w:noProof/>
                <w:webHidden/>
              </w:rPr>
              <w:t>39</w:t>
            </w:r>
            <w:r>
              <w:rPr>
                <w:noProof/>
                <w:webHidden/>
              </w:rPr>
              <w:fldChar w:fldCharType="end"/>
            </w:r>
          </w:hyperlink>
        </w:p>
        <w:p w14:paraId="3674A417" w14:textId="48836EA5"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3" w:history="1">
            <w:r w:rsidRPr="00394096">
              <w:rPr>
                <w:rStyle w:val="Hyperlink"/>
                <w:noProof/>
              </w:rPr>
              <w:t>4.10.1.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Atviri klausimai</w:t>
            </w:r>
            <w:r>
              <w:rPr>
                <w:noProof/>
                <w:webHidden/>
              </w:rPr>
              <w:tab/>
            </w:r>
            <w:r>
              <w:rPr>
                <w:noProof/>
                <w:webHidden/>
              </w:rPr>
              <w:fldChar w:fldCharType="begin"/>
            </w:r>
            <w:r>
              <w:rPr>
                <w:noProof/>
                <w:webHidden/>
              </w:rPr>
              <w:instrText xml:space="preserve"> PAGEREF _Toc188330003 \h </w:instrText>
            </w:r>
            <w:r>
              <w:rPr>
                <w:noProof/>
                <w:webHidden/>
              </w:rPr>
            </w:r>
            <w:r>
              <w:rPr>
                <w:noProof/>
                <w:webHidden/>
              </w:rPr>
              <w:fldChar w:fldCharType="separate"/>
            </w:r>
            <w:r w:rsidR="007E0FD1">
              <w:rPr>
                <w:noProof/>
                <w:webHidden/>
              </w:rPr>
              <w:t>39</w:t>
            </w:r>
            <w:r>
              <w:rPr>
                <w:noProof/>
                <w:webHidden/>
              </w:rPr>
              <w:fldChar w:fldCharType="end"/>
            </w:r>
          </w:hyperlink>
        </w:p>
        <w:p w14:paraId="33C7DB7A" w14:textId="172CB6C2"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4" w:history="1">
            <w:r w:rsidRPr="00394096">
              <w:rPr>
                <w:rStyle w:val="Hyperlink"/>
                <w:noProof/>
              </w:rPr>
              <w:t>4.10.2.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Pagamintos sistemos, kurios gali būti nupirktos</w:t>
            </w:r>
            <w:r>
              <w:rPr>
                <w:noProof/>
                <w:webHidden/>
              </w:rPr>
              <w:tab/>
            </w:r>
            <w:r>
              <w:rPr>
                <w:noProof/>
                <w:webHidden/>
              </w:rPr>
              <w:fldChar w:fldCharType="begin"/>
            </w:r>
            <w:r>
              <w:rPr>
                <w:noProof/>
                <w:webHidden/>
              </w:rPr>
              <w:instrText xml:space="preserve"> PAGEREF _Toc188330004 \h </w:instrText>
            </w:r>
            <w:r>
              <w:rPr>
                <w:noProof/>
                <w:webHidden/>
              </w:rPr>
            </w:r>
            <w:r>
              <w:rPr>
                <w:noProof/>
                <w:webHidden/>
              </w:rPr>
              <w:fldChar w:fldCharType="separate"/>
            </w:r>
            <w:r w:rsidR="007E0FD1">
              <w:rPr>
                <w:noProof/>
                <w:webHidden/>
              </w:rPr>
              <w:t>39</w:t>
            </w:r>
            <w:r>
              <w:rPr>
                <w:noProof/>
                <w:webHidden/>
              </w:rPr>
              <w:fldChar w:fldCharType="end"/>
            </w:r>
          </w:hyperlink>
        </w:p>
        <w:p w14:paraId="153B97FD" w14:textId="2E67B309"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5" w:history="1">
            <w:r w:rsidRPr="00394096">
              <w:rPr>
                <w:rStyle w:val="Hyperlink"/>
                <w:noProof/>
              </w:rPr>
              <w:t>4.11.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Naujos problemos</w:t>
            </w:r>
            <w:r>
              <w:rPr>
                <w:noProof/>
                <w:webHidden/>
              </w:rPr>
              <w:tab/>
            </w:r>
            <w:r>
              <w:rPr>
                <w:noProof/>
                <w:webHidden/>
              </w:rPr>
              <w:fldChar w:fldCharType="begin"/>
            </w:r>
            <w:r>
              <w:rPr>
                <w:noProof/>
                <w:webHidden/>
              </w:rPr>
              <w:instrText xml:space="preserve"> PAGEREF _Toc188330005 \h </w:instrText>
            </w:r>
            <w:r>
              <w:rPr>
                <w:noProof/>
                <w:webHidden/>
              </w:rPr>
            </w:r>
            <w:r>
              <w:rPr>
                <w:noProof/>
                <w:webHidden/>
              </w:rPr>
              <w:fldChar w:fldCharType="separate"/>
            </w:r>
            <w:r w:rsidR="007E0FD1">
              <w:rPr>
                <w:noProof/>
                <w:webHidden/>
              </w:rPr>
              <w:t>39</w:t>
            </w:r>
            <w:r>
              <w:rPr>
                <w:noProof/>
                <w:webHidden/>
              </w:rPr>
              <w:fldChar w:fldCharType="end"/>
            </w:r>
          </w:hyperlink>
        </w:p>
        <w:p w14:paraId="2A426F06" w14:textId="11B80B63"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6" w:history="1">
            <w:r w:rsidRPr="00394096">
              <w:rPr>
                <w:rStyle w:val="Hyperlink"/>
                <w:noProof/>
              </w:rPr>
              <w:t>4.11.1.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Problemos diegimo palinkai</w:t>
            </w:r>
            <w:r>
              <w:rPr>
                <w:noProof/>
                <w:webHidden/>
              </w:rPr>
              <w:tab/>
            </w:r>
            <w:r>
              <w:rPr>
                <w:noProof/>
                <w:webHidden/>
              </w:rPr>
              <w:fldChar w:fldCharType="begin"/>
            </w:r>
            <w:r>
              <w:rPr>
                <w:noProof/>
                <w:webHidden/>
              </w:rPr>
              <w:instrText xml:space="preserve"> PAGEREF _Toc188330006 \h </w:instrText>
            </w:r>
            <w:r>
              <w:rPr>
                <w:noProof/>
                <w:webHidden/>
              </w:rPr>
            </w:r>
            <w:r>
              <w:rPr>
                <w:noProof/>
                <w:webHidden/>
              </w:rPr>
              <w:fldChar w:fldCharType="separate"/>
            </w:r>
            <w:r w:rsidR="007E0FD1">
              <w:rPr>
                <w:noProof/>
                <w:webHidden/>
              </w:rPr>
              <w:t>39</w:t>
            </w:r>
            <w:r>
              <w:rPr>
                <w:noProof/>
                <w:webHidden/>
              </w:rPr>
              <w:fldChar w:fldCharType="end"/>
            </w:r>
          </w:hyperlink>
        </w:p>
        <w:p w14:paraId="51A9EFCD" w14:textId="0BBA8A35"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7" w:history="1">
            <w:r w:rsidRPr="00394096">
              <w:rPr>
                <w:rStyle w:val="Hyperlink"/>
                <w:noProof/>
              </w:rPr>
              <w:t>4.11.2.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Įtaka jau instaliuotoms sistemoms</w:t>
            </w:r>
            <w:r>
              <w:rPr>
                <w:noProof/>
                <w:webHidden/>
              </w:rPr>
              <w:tab/>
            </w:r>
            <w:r>
              <w:rPr>
                <w:noProof/>
                <w:webHidden/>
              </w:rPr>
              <w:fldChar w:fldCharType="begin"/>
            </w:r>
            <w:r>
              <w:rPr>
                <w:noProof/>
                <w:webHidden/>
              </w:rPr>
              <w:instrText xml:space="preserve"> PAGEREF _Toc188330007 \h </w:instrText>
            </w:r>
            <w:r>
              <w:rPr>
                <w:noProof/>
                <w:webHidden/>
              </w:rPr>
            </w:r>
            <w:r>
              <w:rPr>
                <w:noProof/>
                <w:webHidden/>
              </w:rPr>
              <w:fldChar w:fldCharType="separate"/>
            </w:r>
            <w:r w:rsidR="007E0FD1">
              <w:rPr>
                <w:noProof/>
                <w:webHidden/>
              </w:rPr>
              <w:t>39</w:t>
            </w:r>
            <w:r>
              <w:rPr>
                <w:noProof/>
                <w:webHidden/>
              </w:rPr>
              <w:fldChar w:fldCharType="end"/>
            </w:r>
          </w:hyperlink>
        </w:p>
        <w:p w14:paraId="7F617545" w14:textId="63421DA9"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8" w:history="1">
            <w:r w:rsidRPr="00394096">
              <w:rPr>
                <w:rStyle w:val="Hyperlink"/>
                <w:noProof/>
              </w:rPr>
              <w:t>4.11.3.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Neigiamas vartotojų nusiteikimas</w:t>
            </w:r>
            <w:r>
              <w:rPr>
                <w:noProof/>
                <w:webHidden/>
              </w:rPr>
              <w:tab/>
            </w:r>
            <w:r>
              <w:rPr>
                <w:noProof/>
                <w:webHidden/>
              </w:rPr>
              <w:fldChar w:fldCharType="begin"/>
            </w:r>
            <w:r>
              <w:rPr>
                <w:noProof/>
                <w:webHidden/>
              </w:rPr>
              <w:instrText xml:space="preserve"> PAGEREF _Toc188330008 \h </w:instrText>
            </w:r>
            <w:r>
              <w:rPr>
                <w:noProof/>
                <w:webHidden/>
              </w:rPr>
            </w:r>
            <w:r>
              <w:rPr>
                <w:noProof/>
                <w:webHidden/>
              </w:rPr>
              <w:fldChar w:fldCharType="separate"/>
            </w:r>
            <w:r w:rsidR="007E0FD1">
              <w:rPr>
                <w:noProof/>
                <w:webHidden/>
              </w:rPr>
              <w:t>39</w:t>
            </w:r>
            <w:r>
              <w:rPr>
                <w:noProof/>
                <w:webHidden/>
              </w:rPr>
              <w:fldChar w:fldCharType="end"/>
            </w:r>
          </w:hyperlink>
        </w:p>
        <w:p w14:paraId="58DCC430" w14:textId="03C5EF8B"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09" w:history="1">
            <w:r w:rsidRPr="00394096">
              <w:rPr>
                <w:rStyle w:val="Hyperlink"/>
                <w:noProof/>
              </w:rPr>
              <w:t>4.11.4.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Kliudantys diegimo aplinkos apribojimai</w:t>
            </w:r>
            <w:r>
              <w:rPr>
                <w:noProof/>
                <w:webHidden/>
              </w:rPr>
              <w:tab/>
            </w:r>
            <w:r>
              <w:rPr>
                <w:noProof/>
                <w:webHidden/>
              </w:rPr>
              <w:fldChar w:fldCharType="begin"/>
            </w:r>
            <w:r>
              <w:rPr>
                <w:noProof/>
                <w:webHidden/>
              </w:rPr>
              <w:instrText xml:space="preserve"> PAGEREF _Toc188330009 \h </w:instrText>
            </w:r>
            <w:r>
              <w:rPr>
                <w:noProof/>
                <w:webHidden/>
              </w:rPr>
            </w:r>
            <w:r>
              <w:rPr>
                <w:noProof/>
                <w:webHidden/>
              </w:rPr>
              <w:fldChar w:fldCharType="separate"/>
            </w:r>
            <w:r w:rsidR="007E0FD1">
              <w:rPr>
                <w:noProof/>
                <w:webHidden/>
              </w:rPr>
              <w:t>39</w:t>
            </w:r>
            <w:r>
              <w:rPr>
                <w:noProof/>
                <w:webHidden/>
              </w:rPr>
              <w:fldChar w:fldCharType="end"/>
            </w:r>
          </w:hyperlink>
        </w:p>
        <w:p w14:paraId="285F4379" w14:textId="579C6745"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0" w:history="1">
            <w:r w:rsidRPr="00394096">
              <w:rPr>
                <w:rStyle w:val="Hyperlink"/>
                <w:noProof/>
              </w:rPr>
              <w:t>4.11.5.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Galimos naujos sistemos sukeltos problemos</w:t>
            </w:r>
            <w:r>
              <w:rPr>
                <w:noProof/>
                <w:webHidden/>
              </w:rPr>
              <w:tab/>
            </w:r>
            <w:r>
              <w:rPr>
                <w:noProof/>
                <w:webHidden/>
              </w:rPr>
              <w:fldChar w:fldCharType="begin"/>
            </w:r>
            <w:r>
              <w:rPr>
                <w:noProof/>
                <w:webHidden/>
              </w:rPr>
              <w:instrText xml:space="preserve"> PAGEREF _Toc188330010 \h </w:instrText>
            </w:r>
            <w:r>
              <w:rPr>
                <w:noProof/>
                <w:webHidden/>
              </w:rPr>
            </w:r>
            <w:r>
              <w:rPr>
                <w:noProof/>
                <w:webHidden/>
              </w:rPr>
              <w:fldChar w:fldCharType="separate"/>
            </w:r>
            <w:r w:rsidR="007E0FD1">
              <w:rPr>
                <w:noProof/>
                <w:webHidden/>
              </w:rPr>
              <w:t>40</w:t>
            </w:r>
            <w:r>
              <w:rPr>
                <w:noProof/>
                <w:webHidden/>
              </w:rPr>
              <w:fldChar w:fldCharType="end"/>
            </w:r>
          </w:hyperlink>
        </w:p>
        <w:p w14:paraId="69AC5138" w14:textId="7DED2C73"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1" w:history="1">
            <w:r w:rsidRPr="00394096">
              <w:rPr>
                <w:rStyle w:val="Hyperlink"/>
                <w:noProof/>
              </w:rPr>
              <w:t>4.12.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Uždaviniai</w:t>
            </w:r>
            <w:r>
              <w:rPr>
                <w:noProof/>
                <w:webHidden/>
              </w:rPr>
              <w:tab/>
            </w:r>
            <w:r>
              <w:rPr>
                <w:noProof/>
                <w:webHidden/>
              </w:rPr>
              <w:fldChar w:fldCharType="begin"/>
            </w:r>
            <w:r>
              <w:rPr>
                <w:noProof/>
                <w:webHidden/>
              </w:rPr>
              <w:instrText xml:space="preserve"> PAGEREF _Toc188330011 \h </w:instrText>
            </w:r>
            <w:r>
              <w:rPr>
                <w:noProof/>
                <w:webHidden/>
              </w:rPr>
            </w:r>
            <w:r>
              <w:rPr>
                <w:noProof/>
                <w:webHidden/>
              </w:rPr>
              <w:fldChar w:fldCharType="separate"/>
            </w:r>
            <w:r w:rsidR="007E0FD1">
              <w:rPr>
                <w:noProof/>
                <w:webHidden/>
              </w:rPr>
              <w:t>40</w:t>
            </w:r>
            <w:r>
              <w:rPr>
                <w:noProof/>
                <w:webHidden/>
              </w:rPr>
              <w:fldChar w:fldCharType="end"/>
            </w:r>
          </w:hyperlink>
        </w:p>
        <w:p w14:paraId="12B4D080" w14:textId="3FE55B72"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2" w:history="1">
            <w:r w:rsidRPr="00394096">
              <w:rPr>
                <w:rStyle w:val="Hyperlink"/>
                <w:noProof/>
              </w:rPr>
              <w:t>4.12.1.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pateikimo žingsniai (etapai)</w:t>
            </w:r>
            <w:r>
              <w:rPr>
                <w:noProof/>
                <w:webHidden/>
              </w:rPr>
              <w:tab/>
            </w:r>
            <w:r>
              <w:rPr>
                <w:noProof/>
                <w:webHidden/>
              </w:rPr>
              <w:fldChar w:fldCharType="begin"/>
            </w:r>
            <w:r>
              <w:rPr>
                <w:noProof/>
                <w:webHidden/>
              </w:rPr>
              <w:instrText xml:space="preserve"> PAGEREF _Toc188330012 \h </w:instrText>
            </w:r>
            <w:r>
              <w:rPr>
                <w:noProof/>
                <w:webHidden/>
              </w:rPr>
            </w:r>
            <w:r>
              <w:rPr>
                <w:noProof/>
                <w:webHidden/>
              </w:rPr>
              <w:fldChar w:fldCharType="separate"/>
            </w:r>
            <w:r w:rsidR="007E0FD1">
              <w:rPr>
                <w:noProof/>
                <w:webHidden/>
              </w:rPr>
              <w:t>40</w:t>
            </w:r>
            <w:r>
              <w:rPr>
                <w:noProof/>
                <w:webHidden/>
              </w:rPr>
              <w:fldChar w:fldCharType="end"/>
            </w:r>
          </w:hyperlink>
        </w:p>
        <w:p w14:paraId="3DAF7B58" w14:textId="4B7FEC1A"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3" w:history="1">
            <w:r w:rsidRPr="00394096">
              <w:rPr>
                <w:rStyle w:val="Hyperlink"/>
                <w:noProof/>
              </w:rPr>
              <w:t>4.12.2.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Vystymo etapai</w:t>
            </w:r>
            <w:r>
              <w:rPr>
                <w:noProof/>
                <w:webHidden/>
              </w:rPr>
              <w:tab/>
            </w:r>
            <w:r>
              <w:rPr>
                <w:noProof/>
                <w:webHidden/>
              </w:rPr>
              <w:fldChar w:fldCharType="begin"/>
            </w:r>
            <w:r>
              <w:rPr>
                <w:noProof/>
                <w:webHidden/>
              </w:rPr>
              <w:instrText xml:space="preserve"> PAGEREF _Toc188330013 \h </w:instrText>
            </w:r>
            <w:r>
              <w:rPr>
                <w:noProof/>
                <w:webHidden/>
              </w:rPr>
            </w:r>
            <w:r>
              <w:rPr>
                <w:noProof/>
                <w:webHidden/>
              </w:rPr>
              <w:fldChar w:fldCharType="separate"/>
            </w:r>
            <w:r w:rsidR="007E0FD1">
              <w:rPr>
                <w:noProof/>
                <w:webHidden/>
              </w:rPr>
              <w:t>40</w:t>
            </w:r>
            <w:r>
              <w:rPr>
                <w:noProof/>
                <w:webHidden/>
              </w:rPr>
              <w:fldChar w:fldCharType="end"/>
            </w:r>
          </w:hyperlink>
        </w:p>
        <w:p w14:paraId="101BA554" w14:textId="3B473944"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4" w:history="1">
            <w:r w:rsidRPr="00394096">
              <w:rPr>
                <w:rStyle w:val="Hyperlink"/>
                <w:noProof/>
              </w:rPr>
              <w:t>4.13.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Pritaikymas</w:t>
            </w:r>
            <w:r>
              <w:rPr>
                <w:noProof/>
                <w:webHidden/>
              </w:rPr>
              <w:tab/>
            </w:r>
            <w:r>
              <w:rPr>
                <w:noProof/>
                <w:webHidden/>
              </w:rPr>
              <w:fldChar w:fldCharType="begin"/>
            </w:r>
            <w:r>
              <w:rPr>
                <w:noProof/>
                <w:webHidden/>
              </w:rPr>
              <w:instrText xml:space="preserve"> PAGEREF _Toc188330014 \h </w:instrText>
            </w:r>
            <w:r>
              <w:rPr>
                <w:noProof/>
                <w:webHidden/>
              </w:rPr>
            </w:r>
            <w:r>
              <w:rPr>
                <w:noProof/>
                <w:webHidden/>
              </w:rPr>
              <w:fldChar w:fldCharType="separate"/>
            </w:r>
            <w:r w:rsidR="007E0FD1">
              <w:rPr>
                <w:noProof/>
                <w:webHidden/>
              </w:rPr>
              <w:t>40</w:t>
            </w:r>
            <w:r>
              <w:rPr>
                <w:noProof/>
                <w:webHidden/>
              </w:rPr>
              <w:fldChar w:fldCharType="end"/>
            </w:r>
          </w:hyperlink>
        </w:p>
        <w:p w14:paraId="0FA25080" w14:textId="05A6A18B"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5" w:history="1">
            <w:r w:rsidRPr="00394096">
              <w:rPr>
                <w:rStyle w:val="Hyperlink"/>
                <w:noProof/>
              </w:rPr>
              <w:t>4.13.1.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Reikalavimai esamų duomenų perkėlimui</w:t>
            </w:r>
            <w:r>
              <w:rPr>
                <w:noProof/>
                <w:webHidden/>
              </w:rPr>
              <w:tab/>
            </w:r>
            <w:r>
              <w:rPr>
                <w:noProof/>
                <w:webHidden/>
              </w:rPr>
              <w:fldChar w:fldCharType="begin"/>
            </w:r>
            <w:r>
              <w:rPr>
                <w:noProof/>
                <w:webHidden/>
              </w:rPr>
              <w:instrText xml:space="preserve"> PAGEREF _Toc188330015 \h </w:instrText>
            </w:r>
            <w:r>
              <w:rPr>
                <w:noProof/>
                <w:webHidden/>
              </w:rPr>
            </w:r>
            <w:r>
              <w:rPr>
                <w:noProof/>
                <w:webHidden/>
              </w:rPr>
              <w:fldChar w:fldCharType="separate"/>
            </w:r>
            <w:r w:rsidR="007E0FD1">
              <w:rPr>
                <w:noProof/>
                <w:webHidden/>
              </w:rPr>
              <w:t>40</w:t>
            </w:r>
            <w:r>
              <w:rPr>
                <w:noProof/>
                <w:webHidden/>
              </w:rPr>
              <w:fldChar w:fldCharType="end"/>
            </w:r>
          </w:hyperlink>
        </w:p>
        <w:p w14:paraId="60F6EED4" w14:textId="02190D48"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6" w:history="1">
            <w:r w:rsidRPr="00394096">
              <w:rPr>
                <w:rStyle w:val="Hyperlink"/>
                <w:noProof/>
              </w:rPr>
              <w:t>4.13.2.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Reikalingas duomenų transformavimas perkeliant į naują sistemą</w:t>
            </w:r>
            <w:r>
              <w:rPr>
                <w:noProof/>
                <w:webHidden/>
              </w:rPr>
              <w:tab/>
            </w:r>
            <w:r>
              <w:rPr>
                <w:noProof/>
                <w:webHidden/>
              </w:rPr>
              <w:fldChar w:fldCharType="begin"/>
            </w:r>
            <w:r>
              <w:rPr>
                <w:noProof/>
                <w:webHidden/>
              </w:rPr>
              <w:instrText xml:space="preserve"> PAGEREF _Toc188330016 \h </w:instrText>
            </w:r>
            <w:r>
              <w:rPr>
                <w:noProof/>
                <w:webHidden/>
              </w:rPr>
            </w:r>
            <w:r>
              <w:rPr>
                <w:noProof/>
                <w:webHidden/>
              </w:rPr>
              <w:fldChar w:fldCharType="separate"/>
            </w:r>
            <w:r w:rsidR="007E0FD1">
              <w:rPr>
                <w:noProof/>
                <w:webHidden/>
              </w:rPr>
              <w:t>40</w:t>
            </w:r>
            <w:r>
              <w:rPr>
                <w:noProof/>
                <w:webHidden/>
              </w:rPr>
              <w:fldChar w:fldCharType="end"/>
            </w:r>
          </w:hyperlink>
        </w:p>
        <w:p w14:paraId="7C351AEC" w14:textId="47BEC82C"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7" w:history="1">
            <w:r w:rsidRPr="00394096">
              <w:rPr>
                <w:rStyle w:val="Hyperlink"/>
                <w:noProof/>
              </w:rPr>
              <w:t>4.14.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Rizikos</w:t>
            </w:r>
            <w:r>
              <w:rPr>
                <w:noProof/>
                <w:webHidden/>
              </w:rPr>
              <w:tab/>
            </w:r>
            <w:r>
              <w:rPr>
                <w:noProof/>
                <w:webHidden/>
              </w:rPr>
              <w:fldChar w:fldCharType="begin"/>
            </w:r>
            <w:r>
              <w:rPr>
                <w:noProof/>
                <w:webHidden/>
              </w:rPr>
              <w:instrText xml:space="preserve"> PAGEREF _Toc188330017 \h </w:instrText>
            </w:r>
            <w:r>
              <w:rPr>
                <w:noProof/>
                <w:webHidden/>
              </w:rPr>
            </w:r>
            <w:r>
              <w:rPr>
                <w:noProof/>
                <w:webHidden/>
              </w:rPr>
              <w:fldChar w:fldCharType="separate"/>
            </w:r>
            <w:r w:rsidR="007E0FD1">
              <w:rPr>
                <w:noProof/>
                <w:webHidden/>
              </w:rPr>
              <w:t>41</w:t>
            </w:r>
            <w:r>
              <w:rPr>
                <w:noProof/>
                <w:webHidden/>
              </w:rPr>
              <w:fldChar w:fldCharType="end"/>
            </w:r>
          </w:hyperlink>
        </w:p>
        <w:p w14:paraId="1C56BCC2" w14:textId="38871B92"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8" w:history="1">
            <w:r w:rsidRPr="00394096">
              <w:rPr>
                <w:rStyle w:val="Hyperlink"/>
                <w:noProof/>
              </w:rPr>
              <w:t>4.14.1.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Galimos sistemos kūrimo rizikos</w:t>
            </w:r>
            <w:r>
              <w:rPr>
                <w:noProof/>
                <w:webHidden/>
              </w:rPr>
              <w:tab/>
            </w:r>
            <w:r>
              <w:rPr>
                <w:noProof/>
                <w:webHidden/>
              </w:rPr>
              <w:fldChar w:fldCharType="begin"/>
            </w:r>
            <w:r>
              <w:rPr>
                <w:noProof/>
                <w:webHidden/>
              </w:rPr>
              <w:instrText xml:space="preserve"> PAGEREF _Toc188330018 \h </w:instrText>
            </w:r>
            <w:r>
              <w:rPr>
                <w:noProof/>
                <w:webHidden/>
              </w:rPr>
            </w:r>
            <w:r>
              <w:rPr>
                <w:noProof/>
                <w:webHidden/>
              </w:rPr>
              <w:fldChar w:fldCharType="separate"/>
            </w:r>
            <w:r w:rsidR="007E0FD1">
              <w:rPr>
                <w:noProof/>
                <w:webHidden/>
              </w:rPr>
              <w:t>41</w:t>
            </w:r>
            <w:r>
              <w:rPr>
                <w:noProof/>
                <w:webHidden/>
              </w:rPr>
              <w:fldChar w:fldCharType="end"/>
            </w:r>
          </w:hyperlink>
        </w:p>
        <w:p w14:paraId="46941D0B" w14:textId="615D7196" w:rsidR="0019458C" w:rsidRDefault="0019458C">
          <w:pPr>
            <w:pStyle w:val="TOC3"/>
            <w:tabs>
              <w:tab w:val="left" w:pos="1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19" w:history="1">
            <w:r w:rsidRPr="00394096">
              <w:rPr>
                <w:rStyle w:val="Hyperlink"/>
                <w:noProof/>
              </w:rPr>
              <w:t>4.14.2.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Atsitiktinumų (rizikų) planas</w:t>
            </w:r>
            <w:r>
              <w:rPr>
                <w:noProof/>
                <w:webHidden/>
              </w:rPr>
              <w:tab/>
            </w:r>
            <w:r>
              <w:rPr>
                <w:noProof/>
                <w:webHidden/>
              </w:rPr>
              <w:fldChar w:fldCharType="begin"/>
            </w:r>
            <w:r>
              <w:rPr>
                <w:noProof/>
                <w:webHidden/>
              </w:rPr>
              <w:instrText xml:space="preserve"> PAGEREF _Toc188330019 \h </w:instrText>
            </w:r>
            <w:r>
              <w:rPr>
                <w:noProof/>
                <w:webHidden/>
              </w:rPr>
            </w:r>
            <w:r>
              <w:rPr>
                <w:noProof/>
                <w:webHidden/>
              </w:rPr>
              <w:fldChar w:fldCharType="separate"/>
            </w:r>
            <w:r w:rsidR="007E0FD1">
              <w:rPr>
                <w:noProof/>
                <w:webHidden/>
              </w:rPr>
              <w:t>41</w:t>
            </w:r>
            <w:r>
              <w:rPr>
                <w:noProof/>
                <w:webHidden/>
              </w:rPr>
              <w:fldChar w:fldCharType="end"/>
            </w:r>
          </w:hyperlink>
        </w:p>
        <w:p w14:paraId="3B2AFC2C" w14:textId="74627DD7"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0" w:history="1">
            <w:r w:rsidRPr="00394096">
              <w:rPr>
                <w:rStyle w:val="Hyperlink"/>
                <w:noProof/>
              </w:rPr>
              <w:t>4.15.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Kaina</w:t>
            </w:r>
            <w:r>
              <w:rPr>
                <w:noProof/>
                <w:webHidden/>
              </w:rPr>
              <w:tab/>
            </w:r>
            <w:r>
              <w:rPr>
                <w:noProof/>
                <w:webHidden/>
              </w:rPr>
              <w:fldChar w:fldCharType="begin"/>
            </w:r>
            <w:r>
              <w:rPr>
                <w:noProof/>
                <w:webHidden/>
              </w:rPr>
              <w:instrText xml:space="preserve"> PAGEREF _Toc188330020 \h </w:instrText>
            </w:r>
            <w:r>
              <w:rPr>
                <w:noProof/>
                <w:webHidden/>
              </w:rPr>
            </w:r>
            <w:r>
              <w:rPr>
                <w:noProof/>
                <w:webHidden/>
              </w:rPr>
              <w:fldChar w:fldCharType="separate"/>
            </w:r>
            <w:r w:rsidR="007E0FD1">
              <w:rPr>
                <w:noProof/>
                <w:webHidden/>
              </w:rPr>
              <w:t>41</w:t>
            </w:r>
            <w:r>
              <w:rPr>
                <w:noProof/>
                <w:webHidden/>
              </w:rPr>
              <w:fldChar w:fldCharType="end"/>
            </w:r>
          </w:hyperlink>
        </w:p>
        <w:p w14:paraId="7B190144" w14:textId="0928BFD5"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1" w:history="1">
            <w:r w:rsidRPr="00394096">
              <w:rPr>
                <w:rStyle w:val="Hyperlink"/>
                <w:noProof/>
              </w:rPr>
              <w:t>4.16.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Vartotojo dokumentacija ir apmokymas</w:t>
            </w:r>
            <w:r>
              <w:rPr>
                <w:noProof/>
                <w:webHidden/>
              </w:rPr>
              <w:tab/>
            </w:r>
            <w:r>
              <w:rPr>
                <w:noProof/>
                <w:webHidden/>
              </w:rPr>
              <w:fldChar w:fldCharType="begin"/>
            </w:r>
            <w:r>
              <w:rPr>
                <w:noProof/>
                <w:webHidden/>
              </w:rPr>
              <w:instrText xml:space="preserve"> PAGEREF _Toc188330021 \h </w:instrText>
            </w:r>
            <w:r>
              <w:rPr>
                <w:noProof/>
                <w:webHidden/>
              </w:rPr>
            </w:r>
            <w:r>
              <w:rPr>
                <w:noProof/>
                <w:webHidden/>
              </w:rPr>
              <w:fldChar w:fldCharType="separate"/>
            </w:r>
            <w:r w:rsidR="007E0FD1">
              <w:rPr>
                <w:noProof/>
                <w:webHidden/>
              </w:rPr>
              <w:t>42</w:t>
            </w:r>
            <w:r>
              <w:rPr>
                <w:noProof/>
                <w:webHidden/>
              </w:rPr>
              <w:fldChar w:fldCharType="end"/>
            </w:r>
          </w:hyperlink>
        </w:p>
        <w:p w14:paraId="09529361" w14:textId="6153A62B" w:rsidR="0019458C" w:rsidRDefault="0019458C">
          <w:pPr>
            <w:pStyle w:val="TOC1"/>
            <w:tabs>
              <w:tab w:val="left" w:pos="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2" w:history="1">
            <w:r w:rsidRPr="00394096">
              <w:rPr>
                <w:rStyle w:val="Hyperlink"/>
                <w:noProof/>
              </w:rPr>
              <w:t>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Architektūros specifikacija</w:t>
            </w:r>
            <w:r>
              <w:rPr>
                <w:noProof/>
                <w:webHidden/>
              </w:rPr>
              <w:tab/>
            </w:r>
            <w:r>
              <w:rPr>
                <w:noProof/>
                <w:webHidden/>
              </w:rPr>
              <w:fldChar w:fldCharType="begin"/>
            </w:r>
            <w:r>
              <w:rPr>
                <w:noProof/>
                <w:webHidden/>
              </w:rPr>
              <w:instrText xml:space="preserve"> PAGEREF _Toc188330022 \h </w:instrText>
            </w:r>
            <w:r>
              <w:rPr>
                <w:noProof/>
                <w:webHidden/>
              </w:rPr>
            </w:r>
            <w:r>
              <w:rPr>
                <w:noProof/>
                <w:webHidden/>
              </w:rPr>
              <w:fldChar w:fldCharType="separate"/>
            </w:r>
            <w:r w:rsidR="007E0FD1">
              <w:rPr>
                <w:noProof/>
                <w:webHidden/>
              </w:rPr>
              <w:t>42</w:t>
            </w:r>
            <w:r>
              <w:rPr>
                <w:noProof/>
                <w:webHidden/>
              </w:rPr>
              <w:fldChar w:fldCharType="end"/>
            </w:r>
          </w:hyperlink>
        </w:p>
        <w:p w14:paraId="3FECA583" w14:textId="58D3A39E"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3" w:history="1">
            <w:r w:rsidRPr="00394096">
              <w:rPr>
                <w:rStyle w:val="Hyperlink"/>
                <w:noProof/>
              </w:rPr>
              <w:t>5.1.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Įvadas</w:t>
            </w:r>
            <w:r>
              <w:rPr>
                <w:noProof/>
                <w:webHidden/>
              </w:rPr>
              <w:tab/>
            </w:r>
            <w:r>
              <w:rPr>
                <w:noProof/>
                <w:webHidden/>
              </w:rPr>
              <w:fldChar w:fldCharType="begin"/>
            </w:r>
            <w:r>
              <w:rPr>
                <w:noProof/>
                <w:webHidden/>
              </w:rPr>
              <w:instrText xml:space="preserve"> PAGEREF _Toc188330023 \h </w:instrText>
            </w:r>
            <w:r>
              <w:rPr>
                <w:noProof/>
                <w:webHidden/>
              </w:rPr>
            </w:r>
            <w:r>
              <w:rPr>
                <w:noProof/>
                <w:webHidden/>
              </w:rPr>
              <w:fldChar w:fldCharType="separate"/>
            </w:r>
            <w:r w:rsidR="007E0FD1">
              <w:rPr>
                <w:noProof/>
                <w:webHidden/>
              </w:rPr>
              <w:t>42</w:t>
            </w:r>
            <w:r>
              <w:rPr>
                <w:noProof/>
                <w:webHidden/>
              </w:rPr>
              <w:fldChar w:fldCharType="end"/>
            </w:r>
          </w:hyperlink>
        </w:p>
        <w:p w14:paraId="7496720C" w14:textId="00E9592D"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4" w:history="1">
            <w:r w:rsidRPr="00394096">
              <w:rPr>
                <w:rStyle w:val="Hyperlink"/>
                <w:noProof/>
              </w:rPr>
              <w:t>5.1.1.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Dokumento paskirtis</w:t>
            </w:r>
            <w:r>
              <w:rPr>
                <w:noProof/>
                <w:webHidden/>
              </w:rPr>
              <w:tab/>
            </w:r>
            <w:r>
              <w:rPr>
                <w:noProof/>
                <w:webHidden/>
              </w:rPr>
              <w:fldChar w:fldCharType="begin"/>
            </w:r>
            <w:r>
              <w:rPr>
                <w:noProof/>
                <w:webHidden/>
              </w:rPr>
              <w:instrText xml:space="preserve"> PAGEREF _Toc188330024 \h </w:instrText>
            </w:r>
            <w:r>
              <w:rPr>
                <w:noProof/>
                <w:webHidden/>
              </w:rPr>
            </w:r>
            <w:r>
              <w:rPr>
                <w:noProof/>
                <w:webHidden/>
              </w:rPr>
              <w:fldChar w:fldCharType="separate"/>
            </w:r>
            <w:r w:rsidR="007E0FD1">
              <w:rPr>
                <w:noProof/>
                <w:webHidden/>
              </w:rPr>
              <w:t>42</w:t>
            </w:r>
            <w:r>
              <w:rPr>
                <w:noProof/>
                <w:webHidden/>
              </w:rPr>
              <w:fldChar w:fldCharType="end"/>
            </w:r>
          </w:hyperlink>
        </w:p>
        <w:p w14:paraId="4AA21FEF" w14:textId="3A139123"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5" w:history="1">
            <w:r w:rsidRPr="00394096">
              <w:rPr>
                <w:rStyle w:val="Hyperlink"/>
                <w:noProof/>
              </w:rPr>
              <w:t>5.1.2.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Apžvalga</w:t>
            </w:r>
            <w:r>
              <w:rPr>
                <w:noProof/>
                <w:webHidden/>
              </w:rPr>
              <w:tab/>
            </w:r>
            <w:r>
              <w:rPr>
                <w:noProof/>
                <w:webHidden/>
              </w:rPr>
              <w:fldChar w:fldCharType="begin"/>
            </w:r>
            <w:r>
              <w:rPr>
                <w:noProof/>
                <w:webHidden/>
              </w:rPr>
              <w:instrText xml:space="preserve"> PAGEREF _Toc188330025 \h </w:instrText>
            </w:r>
            <w:r>
              <w:rPr>
                <w:noProof/>
                <w:webHidden/>
              </w:rPr>
            </w:r>
            <w:r>
              <w:rPr>
                <w:noProof/>
                <w:webHidden/>
              </w:rPr>
              <w:fldChar w:fldCharType="separate"/>
            </w:r>
            <w:r w:rsidR="007E0FD1">
              <w:rPr>
                <w:noProof/>
                <w:webHidden/>
              </w:rPr>
              <w:t>42</w:t>
            </w:r>
            <w:r>
              <w:rPr>
                <w:noProof/>
                <w:webHidden/>
              </w:rPr>
              <w:fldChar w:fldCharType="end"/>
            </w:r>
          </w:hyperlink>
        </w:p>
        <w:p w14:paraId="48AFEB1E" w14:textId="56D62697"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6" w:history="1">
            <w:r w:rsidRPr="00394096">
              <w:rPr>
                <w:rStyle w:val="Hyperlink"/>
                <w:noProof/>
              </w:rPr>
              <w:t>5.2.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Architektūros pateikimas</w:t>
            </w:r>
            <w:r>
              <w:rPr>
                <w:noProof/>
                <w:webHidden/>
              </w:rPr>
              <w:tab/>
            </w:r>
            <w:r>
              <w:rPr>
                <w:noProof/>
                <w:webHidden/>
              </w:rPr>
              <w:fldChar w:fldCharType="begin"/>
            </w:r>
            <w:r>
              <w:rPr>
                <w:noProof/>
                <w:webHidden/>
              </w:rPr>
              <w:instrText xml:space="preserve"> PAGEREF _Toc188330026 \h </w:instrText>
            </w:r>
            <w:r>
              <w:rPr>
                <w:noProof/>
                <w:webHidden/>
              </w:rPr>
            </w:r>
            <w:r>
              <w:rPr>
                <w:noProof/>
                <w:webHidden/>
              </w:rPr>
              <w:fldChar w:fldCharType="separate"/>
            </w:r>
            <w:r w:rsidR="007E0FD1">
              <w:rPr>
                <w:noProof/>
                <w:webHidden/>
              </w:rPr>
              <w:t>43</w:t>
            </w:r>
            <w:r>
              <w:rPr>
                <w:noProof/>
                <w:webHidden/>
              </w:rPr>
              <w:fldChar w:fldCharType="end"/>
            </w:r>
          </w:hyperlink>
        </w:p>
        <w:p w14:paraId="1FDBA8D4" w14:textId="5C9AEEDF"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7" w:history="1">
            <w:r w:rsidRPr="00394096">
              <w:rPr>
                <w:rStyle w:val="Hyperlink"/>
                <w:noProof/>
              </w:rPr>
              <w:t>5.3.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Architektūros tikslai ir apribojimai</w:t>
            </w:r>
            <w:r>
              <w:rPr>
                <w:noProof/>
                <w:webHidden/>
              </w:rPr>
              <w:tab/>
            </w:r>
            <w:r>
              <w:rPr>
                <w:noProof/>
                <w:webHidden/>
              </w:rPr>
              <w:fldChar w:fldCharType="begin"/>
            </w:r>
            <w:r>
              <w:rPr>
                <w:noProof/>
                <w:webHidden/>
              </w:rPr>
              <w:instrText xml:space="preserve"> PAGEREF _Toc188330027 \h </w:instrText>
            </w:r>
            <w:r>
              <w:rPr>
                <w:noProof/>
                <w:webHidden/>
              </w:rPr>
            </w:r>
            <w:r>
              <w:rPr>
                <w:noProof/>
                <w:webHidden/>
              </w:rPr>
              <w:fldChar w:fldCharType="separate"/>
            </w:r>
            <w:r w:rsidR="007E0FD1">
              <w:rPr>
                <w:noProof/>
                <w:webHidden/>
              </w:rPr>
              <w:t>43</w:t>
            </w:r>
            <w:r>
              <w:rPr>
                <w:noProof/>
                <w:webHidden/>
              </w:rPr>
              <w:fldChar w:fldCharType="end"/>
            </w:r>
          </w:hyperlink>
        </w:p>
        <w:p w14:paraId="48E89911" w14:textId="02E209B3"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8" w:history="1">
            <w:r w:rsidRPr="00394096">
              <w:rPr>
                <w:rStyle w:val="Hyperlink"/>
                <w:noProof/>
              </w:rPr>
              <w:t>5.4.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Panaudojimo atvejų vaizdas</w:t>
            </w:r>
            <w:r>
              <w:rPr>
                <w:noProof/>
                <w:webHidden/>
              </w:rPr>
              <w:tab/>
            </w:r>
            <w:r>
              <w:rPr>
                <w:noProof/>
                <w:webHidden/>
              </w:rPr>
              <w:fldChar w:fldCharType="begin"/>
            </w:r>
            <w:r>
              <w:rPr>
                <w:noProof/>
                <w:webHidden/>
              </w:rPr>
              <w:instrText xml:space="preserve"> PAGEREF _Toc188330028 \h </w:instrText>
            </w:r>
            <w:r>
              <w:rPr>
                <w:noProof/>
                <w:webHidden/>
              </w:rPr>
            </w:r>
            <w:r>
              <w:rPr>
                <w:noProof/>
                <w:webHidden/>
              </w:rPr>
              <w:fldChar w:fldCharType="separate"/>
            </w:r>
            <w:r w:rsidR="007E0FD1">
              <w:rPr>
                <w:noProof/>
                <w:webHidden/>
              </w:rPr>
              <w:t>44</w:t>
            </w:r>
            <w:r>
              <w:rPr>
                <w:noProof/>
                <w:webHidden/>
              </w:rPr>
              <w:fldChar w:fldCharType="end"/>
            </w:r>
          </w:hyperlink>
        </w:p>
        <w:p w14:paraId="1E450907" w14:textId="2FB7B9F9"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29" w:history="1">
            <w:r w:rsidRPr="00394096">
              <w:rPr>
                <w:rStyle w:val="Hyperlink"/>
                <w:noProof/>
              </w:rPr>
              <w:t>5.5.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statinis vaizdas</w:t>
            </w:r>
            <w:r>
              <w:rPr>
                <w:noProof/>
                <w:webHidden/>
              </w:rPr>
              <w:tab/>
            </w:r>
            <w:r>
              <w:rPr>
                <w:noProof/>
                <w:webHidden/>
              </w:rPr>
              <w:fldChar w:fldCharType="begin"/>
            </w:r>
            <w:r>
              <w:rPr>
                <w:noProof/>
                <w:webHidden/>
              </w:rPr>
              <w:instrText xml:space="preserve"> PAGEREF _Toc188330029 \h </w:instrText>
            </w:r>
            <w:r>
              <w:rPr>
                <w:noProof/>
                <w:webHidden/>
              </w:rPr>
            </w:r>
            <w:r>
              <w:rPr>
                <w:noProof/>
                <w:webHidden/>
              </w:rPr>
              <w:fldChar w:fldCharType="separate"/>
            </w:r>
            <w:r w:rsidR="007E0FD1">
              <w:rPr>
                <w:noProof/>
                <w:webHidden/>
              </w:rPr>
              <w:t>46</w:t>
            </w:r>
            <w:r>
              <w:rPr>
                <w:noProof/>
                <w:webHidden/>
              </w:rPr>
              <w:fldChar w:fldCharType="end"/>
            </w:r>
          </w:hyperlink>
        </w:p>
        <w:p w14:paraId="597821F1" w14:textId="0DDBF562"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0" w:history="1">
            <w:r w:rsidRPr="00394096">
              <w:rPr>
                <w:rStyle w:val="Hyperlink"/>
                <w:noProof/>
              </w:rPr>
              <w:t>5.5.1.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Apžvalga</w:t>
            </w:r>
            <w:r>
              <w:rPr>
                <w:noProof/>
                <w:webHidden/>
              </w:rPr>
              <w:tab/>
            </w:r>
            <w:r>
              <w:rPr>
                <w:noProof/>
                <w:webHidden/>
              </w:rPr>
              <w:fldChar w:fldCharType="begin"/>
            </w:r>
            <w:r>
              <w:rPr>
                <w:noProof/>
                <w:webHidden/>
              </w:rPr>
              <w:instrText xml:space="preserve"> PAGEREF _Toc188330030 \h </w:instrText>
            </w:r>
            <w:r>
              <w:rPr>
                <w:noProof/>
                <w:webHidden/>
              </w:rPr>
            </w:r>
            <w:r>
              <w:rPr>
                <w:noProof/>
                <w:webHidden/>
              </w:rPr>
              <w:fldChar w:fldCharType="separate"/>
            </w:r>
            <w:r w:rsidR="007E0FD1">
              <w:rPr>
                <w:noProof/>
                <w:webHidden/>
              </w:rPr>
              <w:t>46</w:t>
            </w:r>
            <w:r>
              <w:rPr>
                <w:noProof/>
                <w:webHidden/>
              </w:rPr>
              <w:fldChar w:fldCharType="end"/>
            </w:r>
          </w:hyperlink>
        </w:p>
        <w:p w14:paraId="70BAF091" w14:textId="1631FA77"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1" w:history="1">
            <w:r w:rsidRPr="00394096">
              <w:rPr>
                <w:rStyle w:val="Hyperlink"/>
                <w:noProof/>
              </w:rPr>
              <w:t>5.5.2.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Paketų detalizavimas</w:t>
            </w:r>
            <w:r>
              <w:rPr>
                <w:noProof/>
                <w:webHidden/>
              </w:rPr>
              <w:tab/>
            </w:r>
            <w:r>
              <w:rPr>
                <w:noProof/>
                <w:webHidden/>
              </w:rPr>
              <w:fldChar w:fldCharType="begin"/>
            </w:r>
            <w:r>
              <w:rPr>
                <w:noProof/>
                <w:webHidden/>
              </w:rPr>
              <w:instrText xml:space="preserve"> PAGEREF _Toc188330031 \h </w:instrText>
            </w:r>
            <w:r>
              <w:rPr>
                <w:noProof/>
                <w:webHidden/>
              </w:rPr>
            </w:r>
            <w:r>
              <w:rPr>
                <w:noProof/>
                <w:webHidden/>
              </w:rPr>
              <w:fldChar w:fldCharType="separate"/>
            </w:r>
            <w:r w:rsidR="007E0FD1">
              <w:rPr>
                <w:noProof/>
                <w:webHidden/>
              </w:rPr>
              <w:t>48</w:t>
            </w:r>
            <w:r>
              <w:rPr>
                <w:noProof/>
                <w:webHidden/>
              </w:rPr>
              <w:fldChar w:fldCharType="end"/>
            </w:r>
          </w:hyperlink>
        </w:p>
        <w:p w14:paraId="4EABD898" w14:textId="57E5306A"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2" w:history="1">
            <w:r w:rsidRPr="00394096">
              <w:rPr>
                <w:rStyle w:val="Hyperlink"/>
                <w:noProof/>
              </w:rPr>
              <w:t>5.6.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dinaminis vaizdas</w:t>
            </w:r>
            <w:r>
              <w:rPr>
                <w:noProof/>
                <w:webHidden/>
              </w:rPr>
              <w:tab/>
            </w:r>
            <w:r>
              <w:rPr>
                <w:noProof/>
                <w:webHidden/>
              </w:rPr>
              <w:fldChar w:fldCharType="begin"/>
            </w:r>
            <w:r>
              <w:rPr>
                <w:noProof/>
                <w:webHidden/>
              </w:rPr>
              <w:instrText xml:space="preserve"> PAGEREF _Toc188330032 \h </w:instrText>
            </w:r>
            <w:r>
              <w:rPr>
                <w:noProof/>
                <w:webHidden/>
              </w:rPr>
            </w:r>
            <w:r>
              <w:rPr>
                <w:noProof/>
                <w:webHidden/>
              </w:rPr>
              <w:fldChar w:fldCharType="separate"/>
            </w:r>
            <w:r w:rsidR="007E0FD1">
              <w:rPr>
                <w:noProof/>
                <w:webHidden/>
              </w:rPr>
              <w:t>53</w:t>
            </w:r>
            <w:r>
              <w:rPr>
                <w:noProof/>
                <w:webHidden/>
              </w:rPr>
              <w:fldChar w:fldCharType="end"/>
            </w:r>
          </w:hyperlink>
        </w:p>
        <w:p w14:paraId="31A12B0B" w14:textId="40F776F1"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3" w:history="1">
            <w:r w:rsidRPr="00394096">
              <w:rPr>
                <w:rStyle w:val="Hyperlink"/>
                <w:noProof/>
              </w:rPr>
              <w:t>5.6.1.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Veiklos diagramos</w:t>
            </w:r>
            <w:r>
              <w:rPr>
                <w:noProof/>
                <w:webHidden/>
              </w:rPr>
              <w:tab/>
            </w:r>
            <w:r>
              <w:rPr>
                <w:noProof/>
                <w:webHidden/>
              </w:rPr>
              <w:fldChar w:fldCharType="begin"/>
            </w:r>
            <w:r>
              <w:rPr>
                <w:noProof/>
                <w:webHidden/>
              </w:rPr>
              <w:instrText xml:space="preserve"> PAGEREF _Toc188330033 \h </w:instrText>
            </w:r>
            <w:r>
              <w:rPr>
                <w:noProof/>
                <w:webHidden/>
              </w:rPr>
            </w:r>
            <w:r>
              <w:rPr>
                <w:noProof/>
                <w:webHidden/>
              </w:rPr>
              <w:fldChar w:fldCharType="separate"/>
            </w:r>
            <w:r w:rsidR="007E0FD1">
              <w:rPr>
                <w:noProof/>
                <w:webHidden/>
              </w:rPr>
              <w:t>54</w:t>
            </w:r>
            <w:r>
              <w:rPr>
                <w:noProof/>
                <w:webHidden/>
              </w:rPr>
              <w:fldChar w:fldCharType="end"/>
            </w:r>
          </w:hyperlink>
        </w:p>
        <w:p w14:paraId="0EFD0716" w14:textId="7FC545D0"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4" w:history="1">
            <w:r w:rsidRPr="00394096">
              <w:rPr>
                <w:rStyle w:val="Hyperlink"/>
                <w:noProof/>
              </w:rPr>
              <w:t>5.6.2.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Būsenų diagramos</w:t>
            </w:r>
            <w:r>
              <w:rPr>
                <w:noProof/>
                <w:webHidden/>
              </w:rPr>
              <w:tab/>
            </w:r>
            <w:r>
              <w:rPr>
                <w:noProof/>
                <w:webHidden/>
              </w:rPr>
              <w:fldChar w:fldCharType="begin"/>
            </w:r>
            <w:r>
              <w:rPr>
                <w:noProof/>
                <w:webHidden/>
              </w:rPr>
              <w:instrText xml:space="preserve"> PAGEREF _Toc188330034 \h </w:instrText>
            </w:r>
            <w:r>
              <w:rPr>
                <w:noProof/>
                <w:webHidden/>
              </w:rPr>
            </w:r>
            <w:r>
              <w:rPr>
                <w:noProof/>
                <w:webHidden/>
              </w:rPr>
              <w:fldChar w:fldCharType="separate"/>
            </w:r>
            <w:r w:rsidR="007E0FD1">
              <w:rPr>
                <w:noProof/>
                <w:webHidden/>
              </w:rPr>
              <w:t>56</w:t>
            </w:r>
            <w:r>
              <w:rPr>
                <w:noProof/>
                <w:webHidden/>
              </w:rPr>
              <w:fldChar w:fldCharType="end"/>
            </w:r>
          </w:hyperlink>
        </w:p>
        <w:p w14:paraId="1C05926A" w14:textId="7B82A4E4"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5" w:history="1">
            <w:r w:rsidRPr="00394096">
              <w:rPr>
                <w:rStyle w:val="Hyperlink"/>
                <w:noProof/>
              </w:rPr>
              <w:t>5.6.3.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Sekų diagramos</w:t>
            </w:r>
            <w:r>
              <w:rPr>
                <w:noProof/>
                <w:webHidden/>
              </w:rPr>
              <w:tab/>
            </w:r>
            <w:r>
              <w:rPr>
                <w:noProof/>
                <w:webHidden/>
              </w:rPr>
              <w:fldChar w:fldCharType="begin"/>
            </w:r>
            <w:r>
              <w:rPr>
                <w:noProof/>
                <w:webHidden/>
              </w:rPr>
              <w:instrText xml:space="preserve"> PAGEREF _Toc188330035 \h </w:instrText>
            </w:r>
            <w:r>
              <w:rPr>
                <w:noProof/>
                <w:webHidden/>
              </w:rPr>
            </w:r>
            <w:r>
              <w:rPr>
                <w:noProof/>
                <w:webHidden/>
              </w:rPr>
              <w:fldChar w:fldCharType="separate"/>
            </w:r>
            <w:r w:rsidR="007E0FD1">
              <w:rPr>
                <w:noProof/>
                <w:webHidden/>
              </w:rPr>
              <w:t>56</w:t>
            </w:r>
            <w:r>
              <w:rPr>
                <w:noProof/>
                <w:webHidden/>
              </w:rPr>
              <w:fldChar w:fldCharType="end"/>
            </w:r>
          </w:hyperlink>
        </w:p>
        <w:p w14:paraId="1CCEA18F" w14:textId="45503B09"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6" w:history="1">
            <w:r w:rsidRPr="00394096">
              <w:rPr>
                <w:rStyle w:val="Hyperlink"/>
                <w:noProof/>
              </w:rPr>
              <w:t>5.7.</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Išdėstymo (deployment) vaizdas</w:t>
            </w:r>
            <w:r>
              <w:rPr>
                <w:noProof/>
                <w:webHidden/>
              </w:rPr>
              <w:tab/>
            </w:r>
            <w:r>
              <w:rPr>
                <w:noProof/>
                <w:webHidden/>
              </w:rPr>
              <w:fldChar w:fldCharType="begin"/>
            </w:r>
            <w:r>
              <w:rPr>
                <w:noProof/>
                <w:webHidden/>
              </w:rPr>
              <w:instrText xml:space="preserve"> PAGEREF _Toc188330036 \h </w:instrText>
            </w:r>
            <w:r>
              <w:rPr>
                <w:noProof/>
                <w:webHidden/>
              </w:rPr>
            </w:r>
            <w:r>
              <w:rPr>
                <w:noProof/>
                <w:webHidden/>
              </w:rPr>
              <w:fldChar w:fldCharType="separate"/>
            </w:r>
            <w:r w:rsidR="007E0FD1">
              <w:rPr>
                <w:noProof/>
                <w:webHidden/>
              </w:rPr>
              <w:t>59</w:t>
            </w:r>
            <w:r>
              <w:rPr>
                <w:noProof/>
                <w:webHidden/>
              </w:rPr>
              <w:fldChar w:fldCharType="end"/>
            </w:r>
          </w:hyperlink>
        </w:p>
        <w:p w14:paraId="3E18B581" w14:textId="34DD9A6D"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7" w:history="1">
            <w:r w:rsidRPr="00394096">
              <w:rPr>
                <w:rStyle w:val="Hyperlink"/>
                <w:noProof/>
              </w:rPr>
              <w:t>5.8.</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Duomenų vaizdas</w:t>
            </w:r>
            <w:r>
              <w:rPr>
                <w:noProof/>
                <w:webHidden/>
              </w:rPr>
              <w:tab/>
            </w:r>
            <w:r>
              <w:rPr>
                <w:noProof/>
                <w:webHidden/>
              </w:rPr>
              <w:fldChar w:fldCharType="begin"/>
            </w:r>
            <w:r>
              <w:rPr>
                <w:noProof/>
                <w:webHidden/>
              </w:rPr>
              <w:instrText xml:space="preserve"> PAGEREF _Toc188330037 \h </w:instrText>
            </w:r>
            <w:r>
              <w:rPr>
                <w:noProof/>
                <w:webHidden/>
              </w:rPr>
            </w:r>
            <w:r>
              <w:rPr>
                <w:noProof/>
                <w:webHidden/>
              </w:rPr>
              <w:fldChar w:fldCharType="separate"/>
            </w:r>
            <w:r w:rsidR="007E0FD1">
              <w:rPr>
                <w:noProof/>
                <w:webHidden/>
              </w:rPr>
              <w:t>59</w:t>
            </w:r>
            <w:r>
              <w:rPr>
                <w:noProof/>
                <w:webHidden/>
              </w:rPr>
              <w:fldChar w:fldCharType="end"/>
            </w:r>
          </w:hyperlink>
        </w:p>
        <w:p w14:paraId="54F7E570" w14:textId="4AD20956"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8" w:history="1">
            <w:r w:rsidRPr="00394096">
              <w:rPr>
                <w:rStyle w:val="Hyperlink"/>
                <w:noProof/>
              </w:rPr>
              <w:t>5.9.</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Kokybė</w:t>
            </w:r>
            <w:r>
              <w:rPr>
                <w:noProof/>
                <w:webHidden/>
              </w:rPr>
              <w:tab/>
            </w:r>
            <w:r>
              <w:rPr>
                <w:noProof/>
                <w:webHidden/>
              </w:rPr>
              <w:fldChar w:fldCharType="begin"/>
            </w:r>
            <w:r>
              <w:rPr>
                <w:noProof/>
                <w:webHidden/>
              </w:rPr>
              <w:instrText xml:space="preserve"> PAGEREF _Toc188330038 \h </w:instrText>
            </w:r>
            <w:r>
              <w:rPr>
                <w:noProof/>
                <w:webHidden/>
              </w:rPr>
            </w:r>
            <w:r>
              <w:rPr>
                <w:noProof/>
                <w:webHidden/>
              </w:rPr>
              <w:fldChar w:fldCharType="separate"/>
            </w:r>
            <w:r w:rsidR="007E0FD1">
              <w:rPr>
                <w:noProof/>
                <w:webHidden/>
              </w:rPr>
              <w:t>59</w:t>
            </w:r>
            <w:r>
              <w:rPr>
                <w:noProof/>
                <w:webHidden/>
              </w:rPr>
              <w:fldChar w:fldCharType="end"/>
            </w:r>
          </w:hyperlink>
        </w:p>
        <w:p w14:paraId="4529CFC8" w14:textId="4B8FD69A" w:rsidR="0019458C" w:rsidRDefault="0019458C">
          <w:pPr>
            <w:pStyle w:val="TOC1"/>
            <w:tabs>
              <w:tab w:val="left" w:pos="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39" w:history="1">
            <w:r w:rsidRPr="00394096">
              <w:rPr>
                <w:rStyle w:val="Hyperlink"/>
                <w:noProof/>
              </w:rPr>
              <w:t>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planas</w:t>
            </w:r>
            <w:r>
              <w:rPr>
                <w:noProof/>
                <w:webHidden/>
              </w:rPr>
              <w:tab/>
            </w:r>
            <w:r>
              <w:rPr>
                <w:noProof/>
                <w:webHidden/>
              </w:rPr>
              <w:fldChar w:fldCharType="begin"/>
            </w:r>
            <w:r>
              <w:rPr>
                <w:noProof/>
                <w:webHidden/>
              </w:rPr>
              <w:instrText xml:space="preserve"> PAGEREF _Toc188330039 \h </w:instrText>
            </w:r>
            <w:r>
              <w:rPr>
                <w:noProof/>
                <w:webHidden/>
              </w:rPr>
            </w:r>
            <w:r>
              <w:rPr>
                <w:noProof/>
                <w:webHidden/>
              </w:rPr>
              <w:fldChar w:fldCharType="separate"/>
            </w:r>
            <w:r w:rsidR="007E0FD1">
              <w:rPr>
                <w:noProof/>
                <w:webHidden/>
              </w:rPr>
              <w:t>60</w:t>
            </w:r>
            <w:r>
              <w:rPr>
                <w:noProof/>
                <w:webHidden/>
              </w:rPr>
              <w:fldChar w:fldCharType="end"/>
            </w:r>
          </w:hyperlink>
        </w:p>
        <w:p w14:paraId="7014FA2E" w14:textId="7D97B590"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0" w:history="1">
            <w:r w:rsidRPr="00394096">
              <w:rPr>
                <w:rStyle w:val="Hyperlink"/>
                <w:noProof/>
              </w:rPr>
              <w:t>6.1.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Įvadas</w:t>
            </w:r>
            <w:r>
              <w:rPr>
                <w:noProof/>
                <w:webHidden/>
              </w:rPr>
              <w:tab/>
            </w:r>
            <w:r>
              <w:rPr>
                <w:noProof/>
                <w:webHidden/>
              </w:rPr>
              <w:fldChar w:fldCharType="begin"/>
            </w:r>
            <w:r>
              <w:rPr>
                <w:noProof/>
                <w:webHidden/>
              </w:rPr>
              <w:instrText xml:space="preserve"> PAGEREF _Toc188330040 \h </w:instrText>
            </w:r>
            <w:r>
              <w:rPr>
                <w:noProof/>
                <w:webHidden/>
              </w:rPr>
            </w:r>
            <w:r>
              <w:rPr>
                <w:noProof/>
                <w:webHidden/>
              </w:rPr>
              <w:fldChar w:fldCharType="separate"/>
            </w:r>
            <w:r w:rsidR="007E0FD1">
              <w:rPr>
                <w:noProof/>
                <w:webHidden/>
              </w:rPr>
              <w:t>60</w:t>
            </w:r>
            <w:r>
              <w:rPr>
                <w:noProof/>
                <w:webHidden/>
              </w:rPr>
              <w:fldChar w:fldCharType="end"/>
            </w:r>
          </w:hyperlink>
        </w:p>
        <w:p w14:paraId="6FCE9E56" w14:textId="420FE78F"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1" w:history="1">
            <w:r w:rsidRPr="00394096">
              <w:rPr>
                <w:rStyle w:val="Hyperlink"/>
                <w:noProof/>
              </w:rPr>
              <w:t>6.1.1.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tikslai ir objektai</w:t>
            </w:r>
            <w:r>
              <w:rPr>
                <w:noProof/>
                <w:webHidden/>
              </w:rPr>
              <w:tab/>
            </w:r>
            <w:r>
              <w:rPr>
                <w:noProof/>
                <w:webHidden/>
              </w:rPr>
              <w:fldChar w:fldCharType="begin"/>
            </w:r>
            <w:r>
              <w:rPr>
                <w:noProof/>
                <w:webHidden/>
              </w:rPr>
              <w:instrText xml:space="preserve"> PAGEREF _Toc188330041 \h </w:instrText>
            </w:r>
            <w:r>
              <w:rPr>
                <w:noProof/>
                <w:webHidden/>
              </w:rPr>
            </w:r>
            <w:r>
              <w:rPr>
                <w:noProof/>
                <w:webHidden/>
              </w:rPr>
              <w:fldChar w:fldCharType="separate"/>
            </w:r>
            <w:r w:rsidR="007E0FD1">
              <w:rPr>
                <w:noProof/>
                <w:webHidden/>
              </w:rPr>
              <w:t>60</w:t>
            </w:r>
            <w:r>
              <w:rPr>
                <w:noProof/>
                <w:webHidden/>
              </w:rPr>
              <w:fldChar w:fldCharType="end"/>
            </w:r>
          </w:hyperlink>
        </w:p>
        <w:p w14:paraId="649D2B2C" w14:textId="03BFCF15"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2" w:history="1">
            <w:r w:rsidRPr="00394096">
              <w:rPr>
                <w:rStyle w:val="Hyperlink"/>
                <w:noProof/>
              </w:rPr>
              <w:t>6.1.2.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apimtis ir tipai</w:t>
            </w:r>
            <w:r>
              <w:rPr>
                <w:noProof/>
                <w:webHidden/>
              </w:rPr>
              <w:tab/>
            </w:r>
            <w:r>
              <w:rPr>
                <w:noProof/>
                <w:webHidden/>
              </w:rPr>
              <w:fldChar w:fldCharType="begin"/>
            </w:r>
            <w:r>
              <w:rPr>
                <w:noProof/>
                <w:webHidden/>
              </w:rPr>
              <w:instrText xml:space="preserve"> PAGEREF _Toc188330042 \h </w:instrText>
            </w:r>
            <w:r>
              <w:rPr>
                <w:noProof/>
                <w:webHidden/>
              </w:rPr>
            </w:r>
            <w:r>
              <w:rPr>
                <w:noProof/>
                <w:webHidden/>
              </w:rPr>
              <w:fldChar w:fldCharType="separate"/>
            </w:r>
            <w:r w:rsidR="007E0FD1">
              <w:rPr>
                <w:noProof/>
                <w:webHidden/>
              </w:rPr>
              <w:t>60</w:t>
            </w:r>
            <w:r>
              <w:rPr>
                <w:noProof/>
                <w:webHidden/>
              </w:rPr>
              <w:fldChar w:fldCharType="end"/>
            </w:r>
          </w:hyperlink>
        </w:p>
        <w:p w14:paraId="7C8E2068" w14:textId="48CB759A"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3" w:history="1">
            <w:r w:rsidRPr="00394096">
              <w:rPr>
                <w:rStyle w:val="Hyperlink"/>
                <w:noProof/>
              </w:rPr>
              <w:t>6.1.3.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Pagrindiniai apribojimai</w:t>
            </w:r>
            <w:r>
              <w:rPr>
                <w:noProof/>
                <w:webHidden/>
              </w:rPr>
              <w:tab/>
            </w:r>
            <w:r>
              <w:rPr>
                <w:noProof/>
                <w:webHidden/>
              </w:rPr>
              <w:fldChar w:fldCharType="begin"/>
            </w:r>
            <w:r>
              <w:rPr>
                <w:noProof/>
                <w:webHidden/>
              </w:rPr>
              <w:instrText xml:space="preserve"> PAGEREF _Toc188330043 \h </w:instrText>
            </w:r>
            <w:r>
              <w:rPr>
                <w:noProof/>
                <w:webHidden/>
              </w:rPr>
            </w:r>
            <w:r>
              <w:rPr>
                <w:noProof/>
                <w:webHidden/>
              </w:rPr>
              <w:fldChar w:fldCharType="separate"/>
            </w:r>
            <w:r w:rsidR="007E0FD1">
              <w:rPr>
                <w:noProof/>
                <w:webHidden/>
              </w:rPr>
              <w:t>60</w:t>
            </w:r>
            <w:r>
              <w:rPr>
                <w:noProof/>
                <w:webHidden/>
              </w:rPr>
              <w:fldChar w:fldCharType="end"/>
            </w:r>
          </w:hyperlink>
        </w:p>
        <w:p w14:paraId="737E256C" w14:textId="732CF635"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4" w:history="1">
            <w:r w:rsidRPr="00394096">
              <w:rPr>
                <w:rStyle w:val="Hyperlink"/>
                <w:noProof/>
              </w:rPr>
              <w:t>6.2.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planavimas</w:t>
            </w:r>
            <w:r>
              <w:rPr>
                <w:noProof/>
                <w:webHidden/>
              </w:rPr>
              <w:tab/>
            </w:r>
            <w:r>
              <w:rPr>
                <w:noProof/>
                <w:webHidden/>
              </w:rPr>
              <w:fldChar w:fldCharType="begin"/>
            </w:r>
            <w:r>
              <w:rPr>
                <w:noProof/>
                <w:webHidden/>
              </w:rPr>
              <w:instrText xml:space="preserve"> PAGEREF _Toc188330044 \h </w:instrText>
            </w:r>
            <w:r>
              <w:rPr>
                <w:noProof/>
                <w:webHidden/>
              </w:rPr>
            </w:r>
            <w:r>
              <w:rPr>
                <w:noProof/>
                <w:webHidden/>
              </w:rPr>
              <w:fldChar w:fldCharType="separate"/>
            </w:r>
            <w:r w:rsidR="007E0FD1">
              <w:rPr>
                <w:noProof/>
                <w:webHidden/>
              </w:rPr>
              <w:t>61</w:t>
            </w:r>
            <w:r>
              <w:rPr>
                <w:noProof/>
                <w:webHidden/>
              </w:rPr>
              <w:fldChar w:fldCharType="end"/>
            </w:r>
          </w:hyperlink>
        </w:p>
        <w:p w14:paraId="496E92F3" w14:textId="36B8D545"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5" w:history="1">
            <w:r w:rsidRPr="00394096">
              <w:rPr>
                <w:rStyle w:val="Hyperlink"/>
                <w:noProof/>
              </w:rPr>
              <w:t>6.2.1.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Testuojama programų sistema</w:t>
            </w:r>
            <w:r>
              <w:rPr>
                <w:noProof/>
                <w:webHidden/>
              </w:rPr>
              <w:tab/>
            </w:r>
            <w:r>
              <w:rPr>
                <w:noProof/>
                <w:webHidden/>
              </w:rPr>
              <w:fldChar w:fldCharType="begin"/>
            </w:r>
            <w:r>
              <w:rPr>
                <w:noProof/>
                <w:webHidden/>
              </w:rPr>
              <w:instrText xml:space="preserve"> PAGEREF _Toc188330045 \h </w:instrText>
            </w:r>
            <w:r>
              <w:rPr>
                <w:noProof/>
                <w:webHidden/>
              </w:rPr>
            </w:r>
            <w:r>
              <w:rPr>
                <w:noProof/>
                <w:webHidden/>
              </w:rPr>
              <w:fldChar w:fldCharType="separate"/>
            </w:r>
            <w:r w:rsidR="007E0FD1">
              <w:rPr>
                <w:noProof/>
                <w:webHidden/>
              </w:rPr>
              <w:t>61</w:t>
            </w:r>
            <w:r>
              <w:rPr>
                <w:noProof/>
                <w:webHidden/>
              </w:rPr>
              <w:fldChar w:fldCharType="end"/>
            </w:r>
          </w:hyperlink>
        </w:p>
        <w:p w14:paraId="320851B7" w14:textId="3A222E35"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6" w:history="1">
            <w:r w:rsidRPr="00394096">
              <w:rPr>
                <w:rStyle w:val="Hyperlink"/>
                <w:noProof/>
              </w:rPr>
              <w:t>6.2.2.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Testuojama vartotojo sąsaja</w:t>
            </w:r>
            <w:r>
              <w:rPr>
                <w:noProof/>
                <w:webHidden/>
              </w:rPr>
              <w:tab/>
            </w:r>
            <w:r>
              <w:rPr>
                <w:noProof/>
                <w:webHidden/>
              </w:rPr>
              <w:fldChar w:fldCharType="begin"/>
            </w:r>
            <w:r>
              <w:rPr>
                <w:noProof/>
                <w:webHidden/>
              </w:rPr>
              <w:instrText xml:space="preserve"> PAGEREF _Toc188330046 \h </w:instrText>
            </w:r>
            <w:r>
              <w:rPr>
                <w:noProof/>
                <w:webHidden/>
              </w:rPr>
            </w:r>
            <w:r>
              <w:rPr>
                <w:noProof/>
                <w:webHidden/>
              </w:rPr>
              <w:fldChar w:fldCharType="separate"/>
            </w:r>
            <w:r w:rsidR="007E0FD1">
              <w:rPr>
                <w:noProof/>
                <w:webHidden/>
              </w:rPr>
              <w:t>61</w:t>
            </w:r>
            <w:r>
              <w:rPr>
                <w:noProof/>
                <w:webHidden/>
              </w:rPr>
              <w:fldChar w:fldCharType="end"/>
            </w:r>
          </w:hyperlink>
        </w:p>
        <w:p w14:paraId="0433A05E" w14:textId="36BAF35D"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7" w:history="1">
            <w:r w:rsidRPr="00394096">
              <w:rPr>
                <w:rStyle w:val="Hyperlink"/>
                <w:noProof/>
              </w:rPr>
              <w:t>6.2.3.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strategija</w:t>
            </w:r>
            <w:r>
              <w:rPr>
                <w:noProof/>
                <w:webHidden/>
              </w:rPr>
              <w:tab/>
            </w:r>
            <w:r>
              <w:rPr>
                <w:noProof/>
                <w:webHidden/>
              </w:rPr>
              <w:fldChar w:fldCharType="begin"/>
            </w:r>
            <w:r>
              <w:rPr>
                <w:noProof/>
                <w:webHidden/>
              </w:rPr>
              <w:instrText xml:space="preserve"> PAGEREF _Toc188330047 \h </w:instrText>
            </w:r>
            <w:r>
              <w:rPr>
                <w:noProof/>
                <w:webHidden/>
              </w:rPr>
            </w:r>
            <w:r>
              <w:rPr>
                <w:noProof/>
                <w:webHidden/>
              </w:rPr>
              <w:fldChar w:fldCharType="separate"/>
            </w:r>
            <w:r w:rsidR="007E0FD1">
              <w:rPr>
                <w:noProof/>
                <w:webHidden/>
              </w:rPr>
              <w:t>61</w:t>
            </w:r>
            <w:r>
              <w:rPr>
                <w:noProof/>
                <w:webHidden/>
              </w:rPr>
              <w:fldChar w:fldCharType="end"/>
            </w:r>
          </w:hyperlink>
        </w:p>
        <w:p w14:paraId="4B9BE32E" w14:textId="3616FC21"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8" w:history="1">
            <w:r w:rsidRPr="00394096">
              <w:rPr>
                <w:rStyle w:val="Hyperlink"/>
                <w:noProof/>
              </w:rPr>
              <w:t>6.2.4.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Funkcinis testavimas</w:t>
            </w:r>
            <w:r>
              <w:rPr>
                <w:noProof/>
                <w:webHidden/>
              </w:rPr>
              <w:tab/>
            </w:r>
            <w:r>
              <w:rPr>
                <w:noProof/>
                <w:webHidden/>
              </w:rPr>
              <w:fldChar w:fldCharType="begin"/>
            </w:r>
            <w:r>
              <w:rPr>
                <w:noProof/>
                <w:webHidden/>
              </w:rPr>
              <w:instrText xml:space="preserve"> PAGEREF _Toc188330048 \h </w:instrText>
            </w:r>
            <w:r>
              <w:rPr>
                <w:noProof/>
                <w:webHidden/>
              </w:rPr>
            </w:r>
            <w:r>
              <w:rPr>
                <w:noProof/>
                <w:webHidden/>
              </w:rPr>
              <w:fldChar w:fldCharType="separate"/>
            </w:r>
            <w:r w:rsidR="007E0FD1">
              <w:rPr>
                <w:noProof/>
                <w:webHidden/>
              </w:rPr>
              <w:t>61</w:t>
            </w:r>
            <w:r>
              <w:rPr>
                <w:noProof/>
                <w:webHidden/>
              </w:rPr>
              <w:fldChar w:fldCharType="end"/>
            </w:r>
          </w:hyperlink>
        </w:p>
        <w:p w14:paraId="36673BEB" w14:textId="07F73C0A"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49" w:history="1">
            <w:r w:rsidRPr="00394096">
              <w:rPr>
                <w:rStyle w:val="Hyperlink"/>
                <w:noProof/>
              </w:rPr>
              <w:t>6.2.5.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Vienetų testavimas</w:t>
            </w:r>
            <w:r>
              <w:rPr>
                <w:noProof/>
                <w:webHidden/>
              </w:rPr>
              <w:tab/>
            </w:r>
            <w:r>
              <w:rPr>
                <w:noProof/>
                <w:webHidden/>
              </w:rPr>
              <w:fldChar w:fldCharType="begin"/>
            </w:r>
            <w:r>
              <w:rPr>
                <w:noProof/>
                <w:webHidden/>
              </w:rPr>
              <w:instrText xml:space="preserve"> PAGEREF _Toc188330049 \h </w:instrText>
            </w:r>
            <w:r>
              <w:rPr>
                <w:noProof/>
                <w:webHidden/>
              </w:rPr>
            </w:r>
            <w:r>
              <w:rPr>
                <w:noProof/>
                <w:webHidden/>
              </w:rPr>
              <w:fldChar w:fldCharType="separate"/>
            </w:r>
            <w:r w:rsidR="007E0FD1">
              <w:rPr>
                <w:noProof/>
                <w:webHidden/>
              </w:rPr>
              <w:t>61</w:t>
            </w:r>
            <w:r>
              <w:rPr>
                <w:noProof/>
                <w:webHidden/>
              </w:rPr>
              <w:fldChar w:fldCharType="end"/>
            </w:r>
          </w:hyperlink>
        </w:p>
        <w:p w14:paraId="317288E7" w14:textId="14CE8286"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0" w:history="1">
            <w:r w:rsidRPr="00394096">
              <w:rPr>
                <w:rStyle w:val="Hyperlink"/>
                <w:noProof/>
              </w:rPr>
              <w:t>6.2.6.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Sisteminis testavimas</w:t>
            </w:r>
            <w:r>
              <w:rPr>
                <w:noProof/>
                <w:webHidden/>
              </w:rPr>
              <w:tab/>
            </w:r>
            <w:r>
              <w:rPr>
                <w:noProof/>
                <w:webHidden/>
              </w:rPr>
              <w:fldChar w:fldCharType="begin"/>
            </w:r>
            <w:r>
              <w:rPr>
                <w:noProof/>
                <w:webHidden/>
              </w:rPr>
              <w:instrText xml:space="preserve"> PAGEREF _Toc188330050 \h </w:instrText>
            </w:r>
            <w:r>
              <w:rPr>
                <w:noProof/>
                <w:webHidden/>
              </w:rPr>
            </w:r>
            <w:r>
              <w:rPr>
                <w:noProof/>
                <w:webHidden/>
              </w:rPr>
              <w:fldChar w:fldCharType="separate"/>
            </w:r>
            <w:r w:rsidR="007E0FD1">
              <w:rPr>
                <w:noProof/>
                <w:webHidden/>
              </w:rPr>
              <w:t>62</w:t>
            </w:r>
            <w:r>
              <w:rPr>
                <w:noProof/>
                <w:webHidden/>
              </w:rPr>
              <w:fldChar w:fldCharType="end"/>
            </w:r>
          </w:hyperlink>
        </w:p>
        <w:p w14:paraId="11FADA4A" w14:textId="1DA70BC2"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1" w:history="1">
            <w:r w:rsidRPr="00394096">
              <w:rPr>
                <w:rStyle w:val="Hyperlink"/>
                <w:noProof/>
              </w:rPr>
              <w:t>6.2.7.</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Našumo testavimas</w:t>
            </w:r>
            <w:r>
              <w:rPr>
                <w:noProof/>
                <w:webHidden/>
              </w:rPr>
              <w:tab/>
            </w:r>
            <w:r>
              <w:rPr>
                <w:noProof/>
                <w:webHidden/>
              </w:rPr>
              <w:fldChar w:fldCharType="begin"/>
            </w:r>
            <w:r>
              <w:rPr>
                <w:noProof/>
                <w:webHidden/>
              </w:rPr>
              <w:instrText xml:space="preserve"> PAGEREF _Toc188330051 \h </w:instrText>
            </w:r>
            <w:r>
              <w:rPr>
                <w:noProof/>
                <w:webHidden/>
              </w:rPr>
            </w:r>
            <w:r>
              <w:rPr>
                <w:noProof/>
                <w:webHidden/>
              </w:rPr>
              <w:fldChar w:fldCharType="separate"/>
            </w:r>
            <w:r w:rsidR="007E0FD1">
              <w:rPr>
                <w:noProof/>
                <w:webHidden/>
              </w:rPr>
              <w:t>62</w:t>
            </w:r>
            <w:r>
              <w:rPr>
                <w:noProof/>
                <w:webHidden/>
              </w:rPr>
              <w:fldChar w:fldCharType="end"/>
            </w:r>
          </w:hyperlink>
        </w:p>
        <w:p w14:paraId="5F951096" w14:textId="7E7AC3F2"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2" w:history="1">
            <w:r w:rsidRPr="00394096">
              <w:rPr>
                <w:rStyle w:val="Hyperlink"/>
                <w:noProof/>
              </w:rPr>
              <w:t>6.3.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ištekliai</w:t>
            </w:r>
            <w:r>
              <w:rPr>
                <w:noProof/>
                <w:webHidden/>
              </w:rPr>
              <w:tab/>
            </w:r>
            <w:r>
              <w:rPr>
                <w:noProof/>
                <w:webHidden/>
              </w:rPr>
              <w:fldChar w:fldCharType="begin"/>
            </w:r>
            <w:r>
              <w:rPr>
                <w:noProof/>
                <w:webHidden/>
              </w:rPr>
              <w:instrText xml:space="preserve"> PAGEREF _Toc188330052 \h </w:instrText>
            </w:r>
            <w:r>
              <w:rPr>
                <w:noProof/>
                <w:webHidden/>
              </w:rPr>
            </w:r>
            <w:r>
              <w:rPr>
                <w:noProof/>
                <w:webHidden/>
              </w:rPr>
              <w:fldChar w:fldCharType="separate"/>
            </w:r>
            <w:r w:rsidR="007E0FD1">
              <w:rPr>
                <w:noProof/>
                <w:webHidden/>
              </w:rPr>
              <w:t>62</w:t>
            </w:r>
            <w:r>
              <w:rPr>
                <w:noProof/>
                <w:webHidden/>
              </w:rPr>
              <w:fldChar w:fldCharType="end"/>
            </w:r>
          </w:hyperlink>
        </w:p>
        <w:p w14:paraId="74AA442C" w14:textId="37E2313C"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3" w:history="1">
            <w:r w:rsidRPr="00394096">
              <w:rPr>
                <w:rStyle w:val="Hyperlink"/>
                <w:noProof/>
              </w:rPr>
              <w:t>6.4.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rezultatai</w:t>
            </w:r>
            <w:r>
              <w:rPr>
                <w:noProof/>
                <w:webHidden/>
              </w:rPr>
              <w:tab/>
            </w:r>
            <w:r>
              <w:rPr>
                <w:noProof/>
                <w:webHidden/>
              </w:rPr>
              <w:fldChar w:fldCharType="begin"/>
            </w:r>
            <w:r>
              <w:rPr>
                <w:noProof/>
                <w:webHidden/>
              </w:rPr>
              <w:instrText xml:space="preserve"> PAGEREF _Toc188330053 \h </w:instrText>
            </w:r>
            <w:r>
              <w:rPr>
                <w:noProof/>
                <w:webHidden/>
              </w:rPr>
            </w:r>
            <w:r>
              <w:rPr>
                <w:noProof/>
                <w:webHidden/>
              </w:rPr>
              <w:fldChar w:fldCharType="separate"/>
            </w:r>
            <w:r w:rsidR="007E0FD1">
              <w:rPr>
                <w:noProof/>
                <w:webHidden/>
              </w:rPr>
              <w:t>62</w:t>
            </w:r>
            <w:r>
              <w:rPr>
                <w:noProof/>
                <w:webHidden/>
              </w:rPr>
              <w:fldChar w:fldCharType="end"/>
            </w:r>
          </w:hyperlink>
        </w:p>
        <w:p w14:paraId="43064B96" w14:textId="1C7F0181"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4" w:history="1">
            <w:r w:rsidRPr="00394096">
              <w:rPr>
                <w:rStyle w:val="Hyperlink"/>
                <w:noProof/>
              </w:rPr>
              <w:t>6.5.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įrankiai ir aplinka</w:t>
            </w:r>
            <w:r>
              <w:rPr>
                <w:noProof/>
                <w:webHidden/>
              </w:rPr>
              <w:tab/>
            </w:r>
            <w:r>
              <w:rPr>
                <w:noProof/>
                <w:webHidden/>
              </w:rPr>
              <w:fldChar w:fldCharType="begin"/>
            </w:r>
            <w:r>
              <w:rPr>
                <w:noProof/>
                <w:webHidden/>
              </w:rPr>
              <w:instrText xml:space="preserve"> PAGEREF _Toc188330054 \h </w:instrText>
            </w:r>
            <w:r>
              <w:rPr>
                <w:noProof/>
                <w:webHidden/>
              </w:rPr>
            </w:r>
            <w:r>
              <w:rPr>
                <w:noProof/>
                <w:webHidden/>
              </w:rPr>
              <w:fldChar w:fldCharType="separate"/>
            </w:r>
            <w:r w:rsidR="007E0FD1">
              <w:rPr>
                <w:noProof/>
                <w:webHidden/>
              </w:rPr>
              <w:t>62</w:t>
            </w:r>
            <w:r>
              <w:rPr>
                <w:noProof/>
                <w:webHidden/>
              </w:rPr>
              <w:fldChar w:fldCharType="end"/>
            </w:r>
          </w:hyperlink>
        </w:p>
        <w:p w14:paraId="638EA038" w14:textId="1A1F43BF"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5" w:history="1">
            <w:r w:rsidRPr="00394096">
              <w:rPr>
                <w:rStyle w:val="Hyperlink"/>
                <w:noProof/>
              </w:rPr>
              <w:t>6.6.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tvarkaraštis</w:t>
            </w:r>
            <w:r>
              <w:rPr>
                <w:noProof/>
                <w:webHidden/>
              </w:rPr>
              <w:tab/>
            </w:r>
            <w:r>
              <w:rPr>
                <w:noProof/>
                <w:webHidden/>
              </w:rPr>
              <w:fldChar w:fldCharType="begin"/>
            </w:r>
            <w:r>
              <w:rPr>
                <w:noProof/>
                <w:webHidden/>
              </w:rPr>
              <w:instrText xml:space="preserve"> PAGEREF _Toc188330055 \h </w:instrText>
            </w:r>
            <w:r>
              <w:rPr>
                <w:noProof/>
                <w:webHidden/>
              </w:rPr>
            </w:r>
            <w:r>
              <w:rPr>
                <w:noProof/>
                <w:webHidden/>
              </w:rPr>
              <w:fldChar w:fldCharType="separate"/>
            </w:r>
            <w:r w:rsidR="007E0FD1">
              <w:rPr>
                <w:noProof/>
                <w:webHidden/>
              </w:rPr>
              <w:t>62</w:t>
            </w:r>
            <w:r>
              <w:rPr>
                <w:noProof/>
                <w:webHidden/>
              </w:rPr>
              <w:fldChar w:fldCharType="end"/>
            </w:r>
          </w:hyperlink>
        </w:p>
        <w:p w14:paraId="71A55F4E" w14:textId="2EC9DBAF"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6" w:history="1">
            <w:r w:rsidRPr="00394096">
              <w:rPr>
                <w:rStyle w:val="Hyperlink"/>
                <w:noProof/>
              </w:rPr>
              <w:t>6.7.</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procedūra (vykdymas)</w:t>
            </w:r>
            <w:r>
              <w:rPr>
                <w:noProof/>
                <w:webHidden/>
              </w:rPr>
              <w:tab/>
            </w:r>
            <w:r>
              <w:rPr>
                <w:noProof/>
                <w:webHidden/>
              </w:rPr>
              <w:fldChar w:fldCharType="begin"/>
            </w:r>
            <w:r>
              <w:rPr>
                <w:noProof/>
                <w:webHidden/>
              </w:rPr>
              <w:instrText xml:space="preserve"> PAGEREF _Toc188330056 \h </w:instrText>
            </w:r>
            <w:r>
              <w:rPr>
                <w:noProof/>
                <w:webHidden/>
              </w:rPr>
            </w:r>
            <w:r>
              <w:rPr>
                <w:noProof/>
                <w:webHidden/>
              </w:rPr>
              <w:fldChar w:fldCharType="separate"/>
            </w:r>
            <w:r w:rsidR="007E0FD1">
              <w:rPr>
                <w:noProof/>
                <w:webHidden/>
              </w:rPr>
              <w:t>62</w:t>
            </w:r>
            <w:r>
              <w:rPr>
                <w:noProof/>
                <w:webHidden/>
              </w:rPr>
              <w:fldChar w:fldCharType="end"/>
            </w:r>
          </w:hyperlink>
        </w:p>
        <w:p w14:paraId="704620CE" w14:textId="6AD9EA5F"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7" w:history="1">
            <w:r w:rsidRPr="00394096">
              <w:rPr>
                <w:rStyle w:val="Hyperlink"/>
                <w:noProof/>
              </w:rPr>
              <w:t>6.7.1.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Testuojama programų sistema</w:t>
            </w:r>
            <w:r>
              <w:rPr>
                <w:noProof/>
                <w:webHidden/>
              </w:rPr>
              <w:tab/>
            </w:r>
            <w:r>
              <w:rPr>
                <w:noProof/>
                <w:webHidden/>
              </w:rPr>
              <w:fldChar w:fldCharType="begin"/>
            </w:r>
            <w:r>
              <w:rPr>
                <w:noProof/>
                <w:webHidden/>
              </w:rPr>
              <w:instrText xml:space="preserve"> PAGEREF _Toc188330057 \h </w:instrText>
            </w:r>
            <w:r>
              <w:rPr>
                <w:noProof/>
                <w:webHidden/>
              </w:rPr>
            </w:r>
            <w:r>
              <w:rPr>
                <w:noProof/>
                <w:webHidden/>
              </w:rPr>
              <w:fldChar w:fldCharType="separate"/>
            </w:r>
            <w:r w:rsidR="007E0FD1">
              <w:rPr>
                <w:noProof/>
                <w:webHidden/>
              </w:rPr>
              <w:t>62</w:t>
            </w:r>
            <w:r>
              <w:rPr>
                <w:noProof/>
                <w:webHidden/>
              </w:rPr>
              <w:fldChar w:fldCharType="end"/>
            </w:r>
          </w:hyperlink>
        </w:p>
        <w:p w14:paraId="4D656736" w14:textId="5865EB8B"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8" w:history="1">
            <w:r w:rsidRPr="00394096">
              <w:rPr>
                <w:rStyle w:val="Hyperlink"/>
                <w:noProof/>
              </w:rPr>
              <w:t>6.7.2.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procedūros</w:t>
            </w:r>
            <w:r>
              <w:rPr>
                <w:noProof/>
                <w:webHidden/>
              </w:rPr>
              <w:tab/>
            </w:r>
            <w:r>
              <w:rPr>
                <w:noProof/>
                <w:webHidden/>
              </w:rPr>
              <w:fldChar w:fldCharType="begin"/>
            </w:r>
            <w:r>
              <w:rPr>
                <w:noProof/>
                <w:webHidden/>
              </w:rPr>
              <w:instrText xml:space="preserve"> PAGEREF _Toc188330058 \h </w:instrText>
            </w:r>
            <w:r>
              <w:rPr>
                <w:noProof/>
                <w:webHidden/>
              </w:rPr>
            </w:r>
            <w:r>
              <w:rPr>
                <w:noProof/>
                <w:webHidden/>
              </w:rPr>
              <w:fldChar w:fldCharType="separate"/>
            </w:r>
            <w:r w:rsidR="007E0FD1">
              <w:rPr>
                <w:noProof/>
                <w:webHidden/>
              </w:rPr>
              <w:t>63</w:t>
            </w:r>
            <w:r>
              <w:rPr>
                <w:noProof/>
                <w:webHidden/>
              </w:rPr>
              <w:fldChar w:fldCharType="end"/>
            </w:r>
          </w:hyperlink>
        </w:p>
        <w:p w14:paraId="46355D81" w14:textId="70AE996C"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59" w:history="1">
            <w:r w:rsidRPr="00394096">
              <w:rPr>
                <w:rStyle w:val="Hyperlink"/>
                <w:noProof/>
              </w:rPr>
              <w:t>6.7.3.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Funkcinio testavimo vykdymas</w:t>
            </w:r>
            <w:r>
              <w:rPr>
                <w:noProof/>
                <w:webHidden/>
              </w:rPr>
              <w:tab/>
            </w:r>
            <w:r>
              <w:rPr>
                <w:noProof/>
                <w:webHidden/>
              </w:rPr>
              <w:fldChar w:fldCharType="begin"/>
            </w:r>
            <w:r>
              <w:rPr>
                <w:noProof/>
                <w:webHidden/>
              </w:rPr>
              <w:instrText xml:space="preserve"> PAGEREF _Toc188330059 \h </w:instrText>
            </w:r>
            <w:r>
              <w:rPr>
                <w:noProof/>
                <w:webHidden/>
              </w:rPr>
            </w:r>
            <w:r>
              <w:rPr>
                <w:noProof/>
                <w:webHidden/>
              </w:rPr>
              <w:fldChar w:fldCharType="separate"/>
            </w:r>
            <w:r w:rsidR="007E0FD1">
              <w:rPr>
                <w:noProof/>
                <w:webHidden/>
              </w:rPr>
              <w:t>63</w:t>
            </w:r>
            <w:r>
              <w:rPr>
                <w:noProof/>
                <w:webHidden/>
              </w:rPr>
              <w:fldChar w:fldCharType="end"/>
            </w:r>
          </w:hyperlink>
        </w:p>
        <w:p w14:paraId="0851045E" w14:textId="4E24CC3C"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0" w:history="1">
            <w:r w:rsidRPr="00394096">
              <w:rPr>
                <w:rStyle w:val="Hyperlink"/>
                <w:noProof/>
              </w:rPr>
              <w:t>6.7.4.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Vienetų testavimo vykdymas</w:t>
            </w:r>
            <w:r>
              <w:rPr>
                <w:noProof/>
                <w:webHidden/>
              </w:rPr>
              <w:tab/>
            </w:r>
            <w:r>
              <w:rPr>
                <w:noProof/>
                <w:webHidden/>
              </w:rPr>
              <w:fldChar w:fldCharType="begin"/>
            </w:r>
            <w:r>
              <w:rPr>
                <w:noProof/>
                <w:webHidden/>
              </w:rPr>
              <w:instrText xml:space="preserve"> PAGEREF _Toc188330060 \h </w:instrText>
            </w:r>
            <w:r>
              <w:rPr>
                <w:noProof/>
                <w:webHidden/>
              </w:rPr>
            </w:r>
            <w:r>
              <w:rPr>
                <w:noProof/>
                <w:webHidden/>
              </w:rPr>
              <w:fldChar w:fldCharType="separate"/>
            </w:r>
            <w:r w:rsidR="007E0FD1">
              <w:rPr>
                <w:noProof/>
                <w:webHidden/>
              </w:rPr>
              <w:t>63</w:t>
            </w:r>
            <w:r>
              <w:rPr>
                <w:noProof/>
                <w:webHidden/>
              </w:rPr>
              <w:fldChar w:fldCharType="end"/>
            </w:r>
          </w:hyperlink>
        </w:p>
        <w:p w14:paraId="27215035" w14:textId="685F12D1"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1" w:history="1">
            <w:r w:rsidRPr="00394096">
              <w:rPr>
                <w:rStyle w:val="Hyperlink"/>
                <w:rFonts w:eastAsiaTheme="minorHAnsi"/>
                <w:noProof/>
              </w:rPr>
              <w:t>6.7.5.</w:t>
            </w:r>
            <w:r>
              <w:rPr>
                <w:rFonts w:asciiTheme="minorHAnsi" w:eastAsiaTheme="minorEastAsia" w:hAnsiTheme="minorHAnsi" w:cstheme="minorBidi"/>
                <w:noProof/>
                <w:kern w:val="2"/>
                <w:sz w:val="24"/>
                <w:szCs w:val="24"/>
                <w:lang w:eastAsia="lt-LT"/>
                <w14:ligatures w14:val="standardContextual"/>
              </w:rPr>
              <w:tab/>
            </w:r>
            <w:r w:rsidRPr="00394096">
              <w:rPr>
                <w:rStyle w:val="Hyperlink"/>
                <w:rFonts w:eastAsiaTheme="minorHAnsi"/>
                <w:noProof/>
              </w:rPr>
              <w:t>Sisteminio testavimo vykdymas</w:t>
            </w:r>
            <w:r>
              <w:rPr>
                <w:noProof/>
                <w:webHidden/>
              </w:rPr>
              <w:tab/>
            </w:r>
            <w:r>
              <w:rPr>
                <w:noProof/>
                <w:webHidden/>
              </w:rPr>
              <w:fldChar w:fldCharType="begin"/>
            </w:r>
            <w:r>
              <w:rPr>
                <w:noProof/>
                <w:webHidden/>
              </w:rPr>
              <w:instrText xml:space="preserve"> PAGEREF _Toc188330061 \h </w:instrText>
            </w:r>
            <w:r>
              <w:rPr>
                <w:noProof/>
                <w:webHidden/>
              </w:rPr>
            </w:r>
            <w:r>
              <w:rPr>
                <w:noProof/>
                <w:webHidden/>
              </w:rPr>
              <w:fldChar w:fldCharType="separate"/>
            </w:r>
            <w:r w:rsidR="007E0FD1">
              <w:rPr>
                <w:noProof/>
                <w:webHidden/>
              </w:rPr>
              <w:t>63</w:t>
            </w:r>
            <w:r>
              <w:rPr>
                <w:noProof/>
                <w:webHidden/>
              </w:rPr>
              <w:fldChar w:fldCharType="end"/>
            </w:r>
          </w:hyperlink>
        </w:p>
        <w:p w14:paraId="440ED4B9" w14:textId="1DBFC140"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2" w:history="1">
            <w:r w:rsidRPr="00394096">
              <w:rPr>
                <w:rStyle w:val="Hyperlink"/>
                <w:rFonts w:eastAsiaTheme="minorHAnsi"/>
                <w:noProof/>
              </w:rPr>
              <w:t>6.7.6.</w:t>
            </w:r>
            <w:r>
              <w:rPr>
                <w:rFonts w:asciiTheme="minorHAnsi" w:eastAsiaTheme="minorEastAsia" w:hAnsiTheme="minorHAnsi" w:cstheme="minorBidi"/>
                <w:noProof/>
                <w:kern w:val="2"/>
                <w:sz w:val="24"/>
                <w:szCs w:val="24"/>
                <w:lang w:eastAsia="lt-LT"/>
                <w14:ligatures w14:val="standardContextual"/>
              </w:rPr>
              <w:tab/>
            </w:r>
            <w:r w:rsidRPr="00394096">
              <w:rPr>
                <w:rStyle w:val="Hyperlink"/>
                <w:rFonts w:eastAsiaTheme="minorHAnsi"/>
                <w:noProof/>
              </w:rPr>
              <w:t>Našumo testavimo vykdymas</w:t>
            </w:r>
            <w:r>
              <w:rPr>
                <w:noProof/>
                <w:webHidden/>
              </w:rPr>
              <w:tab/>
            </w:r>
            <w:r>
              <w:rPr>
                <w:noProof/>
                <w:webHidden/>
              </w:rPr>
              <w:fldChar w:fldCharType="begin"/>
            </w:r>
            <w:r>
              <w:rPr>
                <w:noProof/>
                <w:webHidden/>
              </w:rPr>
              <w:instrText xml:space="preserve"> PAGEREF _Toc188330062 \h </w:instrText>
            </w:r>
            <w:r>
              <w:rPr>
                <w:noProof/>
                <w:webHidden/>
              </w:rPr>
            </w:r>
            <w:r>
              <w:rPr>
                <w:noProof/>
                <w:webHidden/>
              </w:rPr>
              <w:fldChar w:fldCharType="separate"/>
            </w:r>
            <w:r w:rsidR="007E0FD1">
              <w:rPr>
                <w:noProof/>
                <w:webHidden/>
              </w:rPr>
              <w:t>64</w:t>
            </w:r>
            <w:r>
              <w:rPr>
                <w:noProof/>
                <w:webHidden/>
              </w:rPr>
              <w:fldChar w:fldCharType="end"/>
            </w:r>
          </w:hyperlink>
        </w:p>
        <w:p w14:paraId="0803A463" w14:textId="30B8B4AB"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3" w:history="1">
            <w:r w:rsidRPr="00394096">
              <w:rPr>
                <w:rStyle w:val="Hyperlink"/>
                <w:noProof/>
              </w:rPr>
              <w:t>6.8.</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išteklių paskirstymas</w:t>
            </w:r>
            <w:r>
              <w:rPr>
                <w:noProof/>
                <w:webHidden/>
              </w:rPr>
              <w:tab/>
            </w:r>
            <w:r>
              <w:rPr>
                <w:noProof/>
                <w:webHidden/>
              </w:rPr>
              <w:fldChar w:fldCharType="begin"/>
            </w:r>
            <w:r>
              <w:rPr>
                <w:noProof/>
                <w:webHidden/>
              </w:rPr>
              <w:instrText xml:space="preserve"> PAGEREF _Toc188330063 \h </w:instrText>
            </w:r>
            <w:r>
              <w:rPr>
                <w:noProof/>
                <w:webHidden/>
              </w:rPr>
            </w:r>
            <w:r>
              <w:rPr>
                <w:noProof/>
                <w:webHidden/>
              </w:rPr>
              <w:fldChar w:fldCharType="separate"/>
            </w:r>
            <w:r w:rsidR="007E0FD1">
              <w:rPr>
                <w:noProof/>
                <w:webHidden/>
              </w:rPr>
              <w:t>64</w:t>
            </w:r>
            <w:r>
              <w:rPr>
                <w:noProof/>
                <w:webHidden/>
              </w:rPr>
              <w:fldChar w:fldCharType="end"/>
            </w:r>
          </w:hyperlink>
        </w:p>
        <w:p w14:paraId="0EC62204" w14:textId="18B77048"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4" w:history="1">
            <w:r w:rsidRPr="00394096">
              <w:rPr>
                <w:rStyle w:val="Hyperlink"/>
                <w:noProof/>
              </w:rPr>
              <w:t>6.9.</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rezultatų kaupimas</w:t>
            </w:r>
            <w:r>
              <w:rPr>
                <w:noProof/>
                <w:webHidden/>
              </w:rPr>
              <w:tab/>
            </w:r>
            <w:r>
              <w:rPr>
                <w:noProof/>
                <w:webHidden/>
              </w:rPr>
              <w:fldChar w:fldCharType="begin"/>
            </w:r>
            <w:r>
              <w:rPr>
                <w:noProof/>
                <w:webHidden/>
              </w:rPr>
              <w:instrText xml:space="preserve"> PAGEREF _Toc188330064 \h </w:instrText>
            </w:r>
            <w:r>
              <w:rPr>
                <w:noProof/>
                <w:webHidden/>
              </w:rPr>
            </w:r>
            <w:r>
              <w:rPr>
                <w:noProof/>
                <w:webHidden/>
              </w:rPr>
              <w:fldChar w:fldCharType="separate"/>
            </w:r>
            <w:r w:rsidR="007E0FD1">
              <w:rPr>
                <w:noProof/>
                <w:webHidden/>
              </w:rPr>
              <w:t>64</w:t>
            </w:r>
            <w:r>
              <w:rPr>
                <w:noProof/>
                <w:webHidden/>
              </w:rPr>
              <w:fldChar w:fldCharType="end"/>
            </w:r>
          </w:hyperlink>
        </w:p>
        <w:p w14:paraId="6213A1D5" w14:textId="58118D92" w:rsidR="0019458C" w:rsidRDefault="0019458C">
          <w:pPr>
            <w:pStyle w:val="TOC1"/>
            <w:tabs>
              <w:tab w:val="left" w:pos="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5" w:history="1">
            <w:r w:rsidRPr="00394096">
              <w:rPr>
                <w:rStyle w:val="Hyperlink"/>
                <w:noProof/>
              </w:rPr>
              <w:t>7.</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rezultatai ir išvados</w:t>
            </w:r>
            <w:r>
              <w:rPr>
                <w:noProof/>
                <w:webHidden/>
              </w:rPr>
              <w:tab/>
            </w:r>
            <w:r>
              <w:rPr>
                <w:noProof/>
                <w:webHidden/>
              </w:rPr>
              <w:fldChar w:fldCharType="begin"/>
            </w:r>
            <w:r>
              <w:rPr>
                <w:noProof/>
                <w:webHidden/>
              </w:rPr>
              <w:instrText xml:space="preserve"> PAGEREF _Toc188330065 \h </w:instrText>
            </w:r>
            <w:r>
              <w:rPr>
                <w:noProof/>
                <w:webHidden/>
              </w:rPr>
            </w:r>
            <w:r>
              <w:rPr>
                <w:noProof/>
                <w:webHidden/>
              </w:rPr>
              <w:fldChar w:fldCharType="separate"/>
            </w:r>
            <w:r w:rsidR="007E0FD1">
              <w:rPr>
                <w:noProof/>
                <w:webHidden/>
              </w:rPr>
              <w:t>65</w:t>
            </w:r>
            <w:r>
              <w:rPr>
                <w:noProof/>
                <w:webHidden/>
              </w:rPr>
              <w:fldChar w:fldCharType="end"/>
            </w:r>
          </w:hyperlink>
        </w:p>
        <w:p w14:paraId="263452EE" w14:textId="6D00C821"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6" w:history="1">
            <w:r w:rsidRPr="00394096">
              <w:rPr>
                <w:rStyle w:val="Hyperlink"/>
                <w:noProof/>
              </w:rPr>
              <w:t>7.1.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Testavimo rezultatai</w:t>
            </w:r>
            <w:r>
              <w:rPr>
                <w:noProof/>
                <w:webHidden/>
              </w:rPr>
              <w:tab/>
            </w:r>
            <w:r>
              <w:rPr>
                <w:noProof/>
                <w:webHidden/>
              </w:rPr>
              <w:fldChar w:fldCharType="begin"/>
            </w:r>
            <w:r>
              <w:rPr>
                <w:noProof/>
                <w:webHidden/>
              </w:rPr>
              <w:instrText xml:space="preserve"> PAGEREF _Toc188330066 \h </w:instrText>
            </w:r>
            <w:r>
              <w:rPr>
                <w:noProof/>
                <w:webHidden/>
              </w:rPr>
            </w:r>
            <w:r>
              <w:rPr>
                <w:noProof/>
                <w:webHidden/>
              </w:rPr>
              <w:fldChar w:fldCharType="separate"/>
            </w:r>
            <w:r w:rsidR="007E0FD1">
              <w:rPr>
                <w:noProof/>
                <w:webHidden/>
              </w:rPr>
              <w:t>65</w:t>
            </w:r>
            <w:r>
              <w:rPr>
                <w:noProof/>
                <w:webHidden/>
              </w:rPr>
              <w:fldChar w:fldCharType="end"/>
            </w:r>
          </w:hyperlink>
        </w:p>
        <w:p w14:paraId="405E332D" w14:textId="7C70D40B"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7" w:history="1">
            <w:r w:rsidRPr="00394096">
              <w:rPr>
                <w:rStyle w:val="Hyperlink"/>
                <w:noProof/>
              </w:rPr>
              <w:t>7.1.1.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Funkcinis testavimas</w:t>
            </w:r>
            <w:r>
              <w:rPr>
                <w:noProof/>
                <w:webHidden/>
              </w:rPr>
              <w:tab/>
            </w:r>
            <w:r>
              <w:rPr>
                <w:noProof/>
                <w:webHidden/>
              </w:rPr>
              <w:fldChar w:fldCharType="begin"/>
            </w:r>
            <w:r>
              <w:rPr>
                <w:noProof/>
                <w:webHidden/>
              </w:rPr>
              <w:instrText xml:space="preserve"> PAGEREF _Toc188330067 \h </w:instrText>
            </w:r>
            <w:r>
              <w:rPr>
                <w:noProof/>
                <w:webHidden/>
              </w:rPr>
            </w:r>
            <w:r>
              <w:rPr>
                <w:noProof/>
                <w:webHidden/>
              </w:rPr>
              <w:fldChar w:fldCharType="separate"/>
            </w:r>
            <w:r w:rsidR="007E0FD1">
              <w:rPr>
                <w:noProof/>
                <w:webHidden/>
              </w:rPr>
              <w:t>65</w:t>
            </w:r>
            <w:r>
              <w:rPr>
                <w:noProof/>
                <w:webHidden/>
              </w:rPr>
              <w:fldChar w:fldCharType="end"/>
            </w:r>
          </w:hyperlink>
        </w:p>
        <w:p w14:paraId="78DE2075" w14:textId="48CC1C35"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8" w:history="1">
            <w:r w:rsidRPr="00394096">
              <w:rPr>
                <w:rStyle w:val="Hyperlink"/>
                <w:noProof/>
              </w:rPr>
              <w:t>7.1.2.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Vienetų testavimas</w:t>
            </w:r>
            <w:r>
              <w:rPr>
                <w:noProof/>
                <w:webHidden/>
              </w:rPr>
              <w:tab/>
            </w:r>
            <w:r>
              <w:rPr>
                <w:noProof/>
                <w:webHidden/>
              </w:rPr>
              <w:fldChar w:fldCharType="begin"/>
            </w:r>
            <w:r>
              <w:rPr>
                <w:noProof/>
                <w:webHidden/>
              </w:rPr>
              <w:instrText xml:space="preserve"> PAGEREF _Toc188330068 \h </w:instrText>
            </w:r>
            <w:r>
              <w:rPr>
                <w:noProof/>
                <w:webHidden/>
              </w:rPr>
            </w:r>
            <w:r>
              <w:rPr>
                <w:noProof/>
                <w:webHidden/>
              </w:rPr>
              <w:fldChar w:fldCharType="separate"/>
            </w:r>
            <w:r w:rsidR="007E0FD1">
              <w:rPr>
                <w:noProof/>
                <w:webHidden/>
              </w:rPr>
              <w:t>65</w:t>
            </w:r>
            <w:r>
              <w:rPr>
                <w:noProof/>
                <w:webHidden/>
              </w:rPr>
              <w:fldChar w:fldCharType="end"/>
            </w:r>
          </w:hyperlink>
        </w:p>
        <w:p w14:paraId="7C9023E8" w14:textId="4682B04F"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69" w:history="1">
            <w:r w:rsidRPr="00394096">
              <w:rPr>
                <w:rStyle w:val="Hyperlink"/>
                <w:noProof/>
              </w:rPr>
              <w:t>7.1.3.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Sisteminis testavimas</w:t>
            </w:r>
            <w:r>
              <w:rPr>
                <w:noProof/>
                <w:webHidden/>
              </w:rPr>
              <w:tab/>
            </w:r>
            <w:r>
              <w:rPr>
                <w:noProof/>
                <w:webHidden/>
              </w:rPr>
              <w:fldChar w:fldCharType="begin"/>
            </w:r>
            <w:r>
              <w:rPr>
                <w:noProof/>
                <w:webHidden/>
              </w:rPr>
              <w:instrText xml:space="preserve"> PAGEREF _Toc188330069 \h </w:instrText>
            </w:r>
            <w:r>
              <w:rPr>
                <w:noProof/>
                <w:webHidden/>
              </w:rPr>
            </w:r>
            <w:r>
              <w:rPr>
                <w:noProof/>
                <w:webHidden/>
              </w:rPr>
              <w:fldChar w:fldCharType="separate"/>
            </w:r>
            <w:r w:rsidR="007E0FD1">
              <w:rPr>
                <w:noProof/>
                <w:webHidden/>
              </w:rPr>
              <w:t>65</w:t>
            </w:r>
            <w:r>
              <w:rPr>
                <w:noProof/>
                <w:webHidden/>
              </w:rPr>
              <w:fldChar w:fldCharType="end"/>
            </w:r>
          </w:hyperlink>
        </w:p>
        <w:p w14:paraId="40BE81C7" w14:textId="4885E01F"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0" w:history="1">
            <w:r w:rsidRPr="00394096">
              <w:rPr>
                <w:rStyle w:val="Hyperlink"/>
                <w:noProof/>
              </w:rPr>
              <w:t>7.1.4.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Našumo testavimas</w:t>
            </w:r>
            <w:r>
              <w:rPr>
                <w:noProof/>
                <w:webHidden/>
              </w:rPr>
              <w:tab/>
            </w:r>
            <w:r>
              <w:rPr>
                <w:noProof/>
                <w:webHidden/>
              </w:rPr>
              <w:fldChar w:fldCharType="begin"/>
            </w:r>
            <w:r>
              <w:rPr>
                <w:noProof/>
                <w:webHidden/>
              </w:rPr>
              <w:instrText xml:space="preserve"> PAGEREF _Toc188330070 \h </w:instrText>
            </w:r>
            <w:r>
              <w:rPr>
                <w:noProof/>
                <w:webHidden/>
              </w:rPr>
            </w:r>
            <w:r>
              <w:rPr>
                <w:noProof/>
                <w:webHidden/>
              </w:rPr>
              <w:fldChar w:fldCharType="separate"/>
            </w:r>
            <w:r w:rsidR="007E0FD1">
              <w:rPr>
                <w:noProof/>
                <w:webHidden/>
              </w:rPr>
              <w:t>65</w:t>
            </w:r>
            <w:r>
              <w:rPr>
                <w:noProof/>
                <w:webHidden/>
              </w:rPr>
              <w:fldChar w:fldCharType="end"/>
            </w:r>
          </w:hyperlink>
        </w:p>
        <w:p w14:paraId="67858AEE" w14:textId="6EDCEFF8"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1" w:history="1">
            <w:r w:rsidRPr="00394096">
              <w:rPr>
                <w:rStyle w:val="Hyperlink"/>
                <w:noProof/>
              </w:rPr>
              <w:t>7.2.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Pastebėjimai, rasti testavimo metu</w:t>
            </w:r>
            <w:r>
              <w:rPr>
                <w:noProof/>
                <w:webHidden/>
              </w:rPr>
              <w:tab/>
            </w:r>
            <w:r>
              <w:rPr>
                <w:noProof/>
                <w:webHidden/>
              </w:rPr>
              <w:fldChar w:fldCharType="begin"/>
            </w:r>
            <w:r>
              <w:rPr>
                <w:noProof/>
                <w:webHidden/>
              </w:rPr>
              <w:instrText xml:space="preserve"> PAGEREF _Toc188330071 \h </w:instrText>
            </w:r>
            <w:r>
              <w:rPr>
                <w:noProof/>
                <w:webHidden/>
              </w:rPr>
            </w:r>
            <w:r>
              <w:rPr>
                <w:noProof/>
                <w:webHidden/>
              </w:rPr>
              <w:fldChar w:fldCharType="separate"/>
            </w:r>
            <w:r w:rsidR="007E0FD1">
              <w:rPr>
                <w:noProof/>
                <w:webHidden/>
              </w:rPr>
              <w:t>66</w:t>
            </w:r>
            <w:r>
              <w:rPr>
                <w:noProof/>
                <w:webHidden/>
              </w:rPr>
              <w:fldChar w:fldCharType="end"/>
            </w:r>
          </w:hyperlink>
        </w:p>
        <w:p w14:paraId="092FABEC" w14:textId="6849F4D7"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2" w:history="1">
            <w:r w:rsidRPr="00394096">
              <w:rPr>
                <w:rStyle w:val="Hyperlink"/>
                <w:noProof/>
              </w:rPr>
              <w:t>7.3.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Išvados</w:t>
            </w:r>
            <w:r>
              <w:rPr>
                <w:noProof/>
                <w:webHidden/>
              </w:rPr>
              <w:tab/>
            </w:r>
            <w:r>
              <w:rPr>
                <w:noProof/>
                <w:webHidden/>
              </w:rPr>
              <w:fldChar w:fldCharType="begin"/>
            </w:r>
            <w:r>
              <w:rPr>
                <w:noProof/>
                <w:webHidden/>
              </w:rPr>
              <w:instrText xml:space="preserve"> PAGEREF _Toc188330072 \h </w:instrText>
            </w:r>
            <w:r>
              <w:rPr>
                <w:noProof/>
                <w:webHidden/>
              </w:rPr>
            </w:r>
            <w:r>
              <w:rPr>
                <w:noProof/>
                <w:webHidden/>
              </w:rPr>
              <w:fldChar w:fldCharType="separate"/>
            </w:r>
            <w:r w:rsidR="007E0FD1">
              <w:rPr>
                <w:noProof/>
                <w:webHidden/>
              </w:rPr>
              <w:t>66</w:t>
            </w:r>
            <w:r>
              <w:rPr>
                <w:noProof/>
                <w:webHidden/>
              </w:rPr>
              <w:fldChar w:fldCharType="end"/>
            </w:r>
          </w:hyperlink>
        </w:p>
        <w:p w14:paraId="04E33FF3" w14:textId="33226CE3" w:rsidR="0019458C" w:rsidRDefault="0019458C">
          <w:pPr>
            <w:pStyle w:val="TOC1"/>
            <w:tabs>
              <w:tab w:val="left" w:pos="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3" w:history="1">
            <w:r w:rsidRPr="00394096">
              <w:rPr>
                <w:rStyle w:val="Hyperlink"/>
                <w:noProof/>
              </w:rPr>
              <w:t>8.</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Naudotojo dokumentacija</w:t>
            </w:r>
            <w:r>
              <w:rPr>
                <w:noProof/>
                <w:webHidden/>
              </w:rPr>
              <w:tab/>
            </w:r>
            <w:r>
              <w:rPr>
                <w:noProof/>
                <w:webHidden/>
              </w:rPr>
              <w:fldChar w:fldCharType="begin"/>
            </w:r>
            <w:r>
              <w:rPr>
                <w:noProof/>
                <w:webHidden/>
              </w:rPr>
              <w:instrText xml:space="preserve"> PAGEREF _Toc188330073 \h </w:instrText>
            </w:r>
            <w:r>
              <w:rPr>
                <w:noProof/>
                <w:webHidden/>
              </w:rPr>
            </w:r>
            <w:r>
              <w:rPr>
                <w:noProof/>
                <w:webHidden/>
              </w:rPr>
              <w:fldChar w:fldCharType="separate"/>
            </w:r>
            <w:r w:rsidR="007E0FD1">
              <w:rPr>
                <w:noProof/>
                <w:webHidden/>
              </w:rPr>
              <w:t>66</w:t>
            </w:r>
            <w:r>
              <w:rPr>
                <w:noProof/>
                <w:webHidden/>
              </w:rPr>
              <w:fldChar w:fldCharType="end"/>
            </w:r>
          </w:hyperlink>
        </w:p>
        <w:p w14:paraId="1D18FE22" w14:textId="13743868"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4" w:history="1">
            <w:r w:rsidRPr="00394096">
              <w:rPr>
                <w:rStyle w:val="Hyperlink"/>
                <w:noProof/>
              </w:rPr>
              <w:t>8.1.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funkcinis aprašymas</w:t>
            </w:r>
            <w:r>
              <w:rPr>
                <w:noProof/>
                <w:webHidden/>
              </w:rPr>
              <w:tab/>
            </w:r>
            <w:r>
              <w:rPr>
                <w:noProof/>
                <w:webHidden/>
              </w:rPr>
              <w:fldChar w:fldCharType="begin"/>
            </w:r>
            <w:r>
              <w:rPr>
                <w:noProof/>
                <w:webHidden/>
              </w:rPr>
              <w:instrText xml:space="preserve"> PAGEREF _Toc188330074 \h </w:instrText>
            </w:r>
            <w:r>
              <w:rPr>
                <w:noProof/>
                <w:webHidden/>
              </w:rPr>
            </w:r>
            <w:r>
              <w:rPr>
                <w:noProof/>
                <w:webHidden/>
              </w:rPr>
              <w:fldChar w:fldCharType="separate"/>
            </w:r>
            <w:r w:rsidR="007E0FD1">
              <w:rPr>
                <w:noProof/>
                <w:webHidden/>
              </w:rPr>
              <w:t>66</w:t>
            </w:r>
            <w:r>
              <w:rPr>
                <w:noProof/>
                <w:webHidden/>
              </w:rPr>
              <w:fldChar w:fldCharType="end"/>
            </w:r>
          </w:hyperlink>
        </w:p>
        <w:p w14:paraId="62DA224F" w14:textId="067A083C"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5" w:history="1">
            <w:r w:rsidRPr="00394096">
              <w:rPr>
                <w:rStyle w:val="Hyperlink"/>
                <w:noProof/>
              </w:rPr>
              <w:t>8.2.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Vartotojo atmintinė</w:t>
            </w:r>
            <w:r>
              <w:rPr>
                <w:noProof/>
                <w:webHidden/>
              </w:rPr>
              <w:tab/>
            </w:r>
            <w:r>
              <w:rPr>
                <w:noProof/>
                <w:webHidden/>
              </w:rPr>
              <w:fldChar w:fldCharType="begin"/>
            </w:r>
            <w:r>
              <w:rPr>
                <w:noProof/>
                <w:webHidden/>
              </w:rPr>
              <w:instrText xml:space="preserve"> PAGEREF _Toc188330075 \h </w:instrText>
            </w:r>
            <w:r>
              <w:rPr>
                <w:noProof/>
                <w:webHidden/>
              </w:rPr>
            </w:r>
            <w:r>
              <w:rPr>
                <w:noProof/>
                <w:webHidden/>
              </w:rPr>
              <w:fldChar w:fldCharType="separate"/>
            </w:r>
            <w:r w:rsidR="007E0FD1">
              <w:rPr>
                <w:noProof/>
                <w:webHidden/>
              </w:rPr>
              <w:t>66</w:t>
            </w:r>
            <w:r>
              <w:rPr>
                <w:noProof/>
                <w:webHidden/>
              </w:rPr>
              <w:fldChar w:fldCharType="end"/>
            </w:r>
          </w:hyperlink>
        </w:p>
        <w:p w14:paraId="6563273C" w14:textId="4E927423"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6" w:history="1">
            <w:r w:rsidRPr="00394096">
              <w:rPr>
                <w:rStyle w:val="Hyperlink"/>
                <w:noProof/>
              </w:rPr>
              <w:t>8.2.1.</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Žaidimo pradėjimas</w:t>
            </w:r>
            <w:r>
              <w:rPr>
                <w:noProof/>
                <w:webHidden/>
              </w:rPr>
              <w:tab/>
            </w:r>
            <w:r>
              <w:rPr>
                <w:noProof/>
                <w:webHidden/>
              </w:rPr>
              <w:fldChar w:fldCharType="begin"/>
            </w:r>
            <w:r>
              <w:rPr>
                <w:noProof/>
                <w:webHidden/>
              </w:rPr>
              <w:instrText xml:space="preserve"> PAGEREF _Toc188330076 \h </w:instrText>
            </w:r>
            <w:r>
              <w:rPr>
                <w:noProof/>
                <w:webHidden/>
              </w:rPr>
            </w:r>
            <w:r>
              <w:rPr>
                <w:noProof/>
                <w:webHidden/>
              </w:rPr>
              <w:fldChar w:fldCharType="separate"/>
            </w:r>
            <w:r w:rsidR="007E0FD1">
              <w:rPr>
                <w:noProof/>
                <w:webHidden/>
              </w:rPr>
              <w:t>66</w:t>
            </w:r>
            <w:r>
              <w:rPr>
                <w:noProof/>
                <w:webHidden/>
              </w:rPr>
              <w:fldChar w:fldCharType="end"/>
            </w:r>
          </w:hyperlink>
        </w:p>
        <w:p w14:paraId="27E51046" w14:textId="7EAC10D2"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7" w:history="1">
            <w:r w:rsidRPr="00394096">
              <w:rPr>
                <w:rStyle w:val="Hyperlink"/>
                <w:noProof/>
              </w:rPr>
              <w:t>8.2.2.</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Žaidimo nustatymų keitimas</w:t>
            </w:r>
            <w:r>
              <w:rPr>
                <w:noProof/>
                <w:webHidden/>
              </w:rPr>
              <w:tab/>
            </w:r>
            <w:r>
              <w:rPr>
                <w:noProof/>
                <w:webHidden/>
              </w:rPr>
              <w:fldChar w:fldCharType="begin"/>
            </w:r>
            <w:r>
              <w:rPr>
                <w:noProof/>
                <w:webHidden/>
              </w:rPr>
              <w:instrText xml:space="preserve"> PAGEREF _Toc188330077 \h </w:instrText>
            </w:r>
            <w:r>
              <w:rPr>
                <w:noProof/>
                <w:webHidden/>
              </w:rPr>
            </w:r>
            <w:r>
              <w:rPr>
                <w:noProof/>
                <w:webHidden/>
              </w:rPr>
              <w:fldChar w:fldCharType="separate"/>
            </w:r>
            <w:r w:rsidR="007E0FD1">
              <w:rPr>
                <w:noProof/>
                <w:webHidden/>
              </w:rPr>
              <w:t>67</w:t>
            </w:r>
            <w:r>
              <w:rPr>
                <w:noProof/>
                <w:webHidden/>
              </w:rPr>
              <w:fldChar w:fldCharType="end"/>
            </w:r>
          </w:hyperlink>
        </w:p>
        <w:p w14:paraId="19AE215A" w14:textId="0116DA7D"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8" w:history="1">
            <w:r w:rsidRPr="00394096">
              <w:rPr>
                <w:rStyle w:val="Hyperlink"/>
                <w:noProof/>
              </w:rPr>
              <w:t>8.2.3.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Kameros valdymas</w:t>
            </w:r>
            <w:r>
              <w:rPr>
                <w:noProof/>
                <w:webHidden/>
              </w:rPr>
              <w:tab/>
            </w:r>
            <w:r>
              <w:rPr>
                <w:noProof/>
                <w:webHidden/>
              </w:rPr>
              <w:fldChar w:fldCharType="begin"/>
            </w:r>
            <w:r>
              <w:rPr>
                <w:noProof/>
                <w:webHidden/>
              </w:rPr>
              <w:instrText xml:space="preserve"> PAGEREF _Toc188330078 \h </w:instrText>
            </w:r>
            <w:r>
              <w:rPr>
                <w:noProof/>
                <w:webHidden/>
              </w:rPr>
            </w:r>
            <w:r>
              <w:rPr>
                <w:noProof/>
                <w:webHidden/>
              </w:rPr>
              <w:fldChar w:fldCharType="separate"/>
            </w:r>
            <w:r w:rsidR="007E0FD1">
              <w:rPr>
                <w:noProof/>
                <w:webHidden/>
              </w:rPr>
              <w:t>67</w:t>
            </w:r>
            <w:r>
              <w:rPr>
                <w:noProof/>
                <w:webHidden/>
              </w:rPr>
              <w:fldChar w:fldCharType="end"/>
            </w:r>
          </w:hyperlink>
        </w:p>
        <w:p w14:paraId="48423DF4" w14:textId="019A0194"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79" w:history="1">
            <w:r w:rsidRPr="00394096">
              <w:rPr>
                <w:rStyle w:val="Hyperlink"/>
                <w:noProof/>
              </w:rPr>
              <w:t>8.2.4.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Pastatų statymas</w:t>
            </w:r>
            <w:r>
              <w:rPr>
                <w:noProof/>
                <w:webHidden/>
              </w:rPr>
              <w:tab/>
            </w:r>
            <w:r>
              <w:rPr>
                <w:noProof/>
                <w:webHidden/>
              </w:rPr>
              <w:fldChar w:fldCharType="begin"/>
            </w:r>
            <w:r>
              <w:rPr>
                <w:noProof/>
                <w:webHidden/>
              </w:rPr>
              <w:instrText xml:space="preserve"> PAGEREF _Toc188330079 \h </w:instrText>
            </w:r>
            <w:r>
              <w:rPr>
                <w:noProof/>
                <w:webHidden/>
              </w:rPr>
            </w:r>
            <w:r>
              <w:rPr>
                <w:noProof/>
                <w:webHidden/>
              </w:rPr>
              <w:fldChar w:fldCharType="separate"/>
            </w:r>
            <w:r w:rsidR="007E0FD1">
              <w:rPr>
                <w:noProof/>
                <w:webHidden/>
              </w:rPr>
              <w:t>68</w:t>
            </w:r>
            <w:r>
              <w:rPr>
                <w:noProof/>
                <w:webHidden/>
              </w:rPr>
              <w:fldChar w:fldCharType="end"/>
            </w:r>
          </w:hyperlink>
        </w:p>
        <w:p w14:paraId="304FA5B0" w14:textId="5900547D"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0" w:history="1">
            <w:r w:rsidRPr="00394096">
              <w:rPr>
                <w:rStyle w:val="Hyperlink"/>
                <w:noProof/>
              </w:rPr>
              <w:t>8.2.5.</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Resursai</w:t>
            </w:r>
            <w:r>
              <w:rPr>
                <w:noProof/>
                <w:webHidden/>
              </w:rPr>
              <w:tab/>
            </w:r>
            <w:r>
              <w:rPr>
                <w:noProof/>
                <w:webHidden/>
              </w:rPr>
              <w:fldChar w:fldCharType="begin"/>
            </w:r>
            <w:r>
              <w:rPr>
                <w:noProof/>
                <w:webHidden/>
              </w:rPr>
              <w:instrText xml:space="preserve"> PAGEREF _Toc188330080 \h </w:instrText>
            </w:r>
            <w:r>
              <w:rPr>
                <w:noProof/>
                <w:webHidden/>
              </w:rPr>
            </w:r>
            <w:r>
              <w:rPr>
                <w:noProof/>
                <w:webHidden/>
              </w:rPr>
              <w:fldChar w:fldCharType="separate"/>
            </w:r>
            <w:r w:rsidR="007E0FD1">
              <w:rPr>
                <w:noProof/>
                <w:webHidden/>
              </w:rPr>
              <w:t>69</w:t>
            </w:r>
            <w:r>
              <w:rPr>
                <w:noProof/>
                <w:webHidden/>
              </w:rPr>
              <w:fldChar w:fldCharType="end"/>
            </w:r>
          </w:hyperlink>
        </w:p>
        <w:p w14:paraId="7A9427ED" w14:textId="7062547D"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1" w:history="1">
            <w:r w:rsidRPr="00394096">
              <w:rPr>
                <w:rStyle w:val="Hyperlink"/>
                <w:noProof/>
              </w:rPr>
              <w:t>8.2.6.</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Meniu atidarymas žaidimo metu</w:t>
            </w:r>
            <w:r>
              <w:rPr>
                <w:noProof/>
                <w:webHidden/>
              </w:rPr>
              <w:tab/>
            </w:r>
            <w:r>
              <w:rPr>
                <w:noProof/>
                <w:webHidden/>
              </w:rPr>
              <w:fldChar w:fldCharType="begin"/>
            </w:r>
            <w:r>
              <w:rPr>
                <w:noProof/>
                <w:webHidden/>
              </w:rPr>
              <w:instrText xml:space="preserve"> PAGEREF _Toc188330081 \h </w:instrText>
            </w:r>
            <w:r>
              <w:rPr>
                <w:noProof/>
                <w:webHidden/>
              </w:rPr>
            </w:r>
            <w:r>
              <w:rPr>
                <w:noProof/>
                <w:webHidden/>
              </w:rPr>
              <w:fldChar w:fldCharType="separate"/>
            </w:r>
            <w:r w:rsidR="007E0FD1">
              <w:rPr>
                <w:noProof/>
                <w:webHidden/>
              </w:rPr>
              <w:t>70</w:t>
            </w:r>
            <w:r>
              <w:rPr>
                <w:noProof/>
                <w:webHidden/>
              </w:rPr>
              <w:fldChar w:fldCharType="end"/>
            </w:r>
          </w:hyperlink>
        </w:p>
        <w:p w14:paraId="20CCAAE2" w14:textId="29D0DC60"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2" w:history="1">
            <w:r w:rsidRPr="00394096">
              <w:rPr>
                <w:rStyle w:val="Hyperlink"/>
                <w:noProof/>
              </w:rPr>
              <w:t>8.2.7.</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Kareivių pažymėjimas ir valdymas</w:t>
            </w:r>
            <w:r>
              <w:rPr>
                <w:noProof/>
                <w:webHidden/>
              </w:rPr>
              <w:tab/>
            </w:r>
            <w:r>
              <w:rPr>
                <w:noProof/>
                <w:webHidden/>
              </w:rPr>
              <w:fldChar w:fldCharType="begin"/>
            </w:r>
            <w:r>
              <w:rPr>
                <w:noProof/>
                <w:webHidden/>
              </w:rPr>
              <w:instrText xml:space="preserve"> PAGEREF _Toc188330082 \h </w:instrText>
            </w:r>
            <w:r>
              <w:rPr>
                <w:noProof/>
                <w:webHidden/>
              </w:rPr>
            </w:r>
            <w:r>
              <w:rPr>
                <w:noProof/>
                <w:webHidden/>
              </w:rPr>
              <w:fldChar w:fldCharType="separate"/>
            </w:r>
            <w:r w:rsidR="007E0FD1">
              <w:rPr>
                <w:noProof/>
                <w:webHidden/>
              </w:rPr>
              <w:t>71</w:t>
            </w:r>
            <w:r>
              <w:rPr>
                <w:noProof/>
                <w:webHidden/>
              </w:rPr>
              <w:fldChar w:fldCharType="end"/>
            </w:r>
          </w:hyperlink>
        </w:p>
        <w:p w14:paraId="66C45646" w14:textId="25FF9876" w:rsidR="0019458C" w:rsidRDefault="0019458C">
          <w:pPr>
            <w:pStyle w:val="TOC3"/>
            <w:tabs>
              <w:tab w:val="left" w:pos="120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3" w:history="1">
            <w:r w:rsidRPr="00394096">
              <w:rPr>
                <w:rStyle w:val="Hyperlink"/>
                <w:noProof/>
              </w:rPr>
              <w:t>8.2.8.</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Kareivių gaminimas</w:t>
            </w:r>
            <w:r>
              <w:rPr>
                <w:noProof/>
                <w:webHidden/>
              </w:rPr>
              <w:tab/>
            </w:r>
            <w:r>
              <w:rPr>
                <w:noProof/>
                <w:webHidden/>
              </w:rPr>
              <w:fldChar w:fldCharType="begin"/>
            </w:r>
            <w:r>
              <w:rPr>
                <w:noProof/>
                <w:webHidden/>
              </w:rPr>
              <w:instrText xml:space="preserve"> PAGEREF _Toc188330083 \h </w:instrText>
            </w:r>
            <w:r>
              <w:rPr>
                <w:noProof/>
                <w:webHidden/>
              </w:rPr>
            </w:r>
            <w:r>
              <w:rPr>
                <w:noProof/>
                <w:webHidden/>
              </w:rPr>
              <w:fldChar w:fldCharType="separate"/>
            </w:r>
            <w:r w:rsidR="007E0FD1">
              <w:rPr>
                <w:noProof/>
                <w:webHidden/>
              </w:rPr>
              <w:t>71</w:t>
            </w:r>
            <w:r>
              <w:rPr>
                <w:noProof/>
                <w:webHidden/>
              </w:rPr>
              <w:fldChar w:fldCharType="end"/>
            </w:r>
          </w:hyperlink>
        </w:p>
        <w:p w14:paraId="152EA1C9" w14:textId="6D0B204C"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4" w:history="1">
            <w:r w:rsidRPr="00394096">
              <w:rPr>
                <w:rStyle w:val="Hyperlink"/>
                <w:noProof/>
              </w:rPr>
              <w:t>8.3.</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Detalioji sistemos atmintinė</w:t>
            </w:r>
            <w:r>
              <w:rPr>
                <w:noProof/>
                <w:webHidden/>
              </w:rPr>
              <w:tab/>
            </w:r>
            <w:r>
              <w:rPr>
                <w:noProof/>
                <w:webHidden/>
              </w:rPr>
              <w:fldChar w:fldCharType="begin"/>
            </w:r>
            <w:r>
              <w:rPr>
                <w:noProof/>
                <w:webHidden/>
              </w:rPr>
              <w:instrText xml:space="preserve"> PAGEREF _Toc188330084 \h </w:instrText>
            </w:r>
            <w:r>
              <w:rPr>
                <w:noProof/>
                <w:webHidden/>
              </w:rPr>
            </w:r>
            <w:r>
              <w:rPr>
                <w:noProof/>
                <w:webHidden/>
              </w:rPr>
              <w:fldChar w:fldCharType="separate"/>
            </w:r>
            <w:r w:rsidR="007E0FD1">
              <w:rPr>
                <w:noProof/>
                <w:webHidden/>
              </w:rPr>
              <w:t>72</w:t>
            </w:r>
            <w:r>
              <w:rPr>
                <w:noProof/>
                <w:webHidden/>
              </w:rPr>
              <w:fldChar w:fldCharType="end"/>
            </w:r>
          </w:hyperlink>
        </w:p>
        <w:p w14:paraId="39015424" w14:textId="424D5FF8" w:rsidR="0019458C" w:rsidRDefault="0019458C">
          <w:pPr>
            <w:pStyle w:val="TOC2"/>
            <w:tabs>
              <w:tab w:val="left" w:pos="96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5" w:history="1">
            <w:r w:rsidRPr="00394096">
              <w:rPr>
                <w:rStyle w:val="Hyperlink"/>
                <w:noProof/>
              </w:rPr>
              <w:t>8.4.</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Sistemos diegimas</w:t>
            </w:r>
            <w:r>
              <w:rPr>
                <w:noProof/>
                <w:webHidden/>
              </w:rPr>
              <w:tab/>
            </w:r>
            <w:r>
              <w:rPr>
                <w:noProof/>
                <w:webHidden/>
              </w:rPr>
              <w:fldChar w:fldCharType="begin"/>
            </w:r>
            <w:r>
              <w:rPr>
                <w:noProof/>
                <w:webHidden/>
              </w:rPr>
              <w:instrText xml:space="preserve"> PAGEREF _Toc188330085 \h </w:instrText>
            </w:r>
            <w:r>
              <w:rPr>
                <w:noProof/>
                <w:webHidden/>
              </w:rPr>
            </w:r>
            <w:r>
              <w:rPr>
                <w:noProof/>
                <w:webHidden/>
              </w:rPr>
              <w:fldChar w:fldCharType="separate"/>
            </w:r>
            <w:r w:rsidR="007E0FD1">
              <w:rPr>
                <w:noProof/>
                <w:webHidden/>
              </w:rPr>
              <w:t>73</w:t>
            </w:r>
            <w:r>
              <w:rPr>
                <w:noProof/>
                <w:webHidden/>
              </w:rPr>
              <w:fldChar w:fldCharType="end"/>
            </w:r>
          </w:hyperlink>
        </w:p>
        <w:p w14:paraId="0305C4CB" w14:textId="751E0E1C" w:rsidR="0019458C" w:rsidRDefault="0019458C">
          <w:pPr>
            <w:pStyle w:val="TOC1"/>
            <w:tabs>
              <w:tab w:val="left" w:pos="44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6" w:history="1">
            <w:r w:rsidRPr="00394096">
              <w:rPr>
                <w:rStyle w:val="Hyperlink"/>
                <w:noProof/>
              </w:rPr>
              <w:t>9.</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Pakeitimų sąrašas</w:t>
            </w:r>
            <w:r>
              <w:rPr>
                <w:noProof/>
                <w:webHidden/>
              </w:rPr>
              <w:tab/>
            </w:r>
            <w:r>
              <w:rPr>
                <w:noProof/>
                <w:webHidden/>
              </w:rPr>
              <w:fldChar w:fldCharType="begin"/>
            </w:r>
            <w:r>
              <w:rPr>
                <w:noProof/>
                <w:webHidden/>
              </w:rPr>
              <w:instrText xml:space="preserve"> PAGEREF _Toc188330086 \h </w:instrText>
            </w:r>
            <w:r>
              <w:rPr>
                <w:noProof/>
                <w:webHidden/>
              </w:rPr>
            </w:r>
            <w:r>
              <w:rPr>
                <w:noProof/>
                <w:webHidden/>
              </w:rPr>
              <w:fldChar w:fldCharType="separate"/>
            </w:r>
            <w:r w:rsidR="007E0FD1">
              <w:rPr>
                <w:noProof/>
                <w:webHidden/>
              </w:rPr>
              <w:t>73</w:t>
            </w:r>
            <w:r>
              <w:rPr>
                <w:noProof/>
                <w:webHidden/>
              </w:rPr>
              <w:fldChar w:fldCharType="end"/>
            </w:r>
          </w:hyperlink>
        </w:p>
        <w:p w14:paraId="0F5B5FD0" w14:textId="1256D7D6" w:rsidR="0019458C" w:rsidRDefault="0019458C">
          <w:pPr>
            <w:pStyle w:val="TOC1"/>
            <w:tabs>
              <w:tab w:val="left" w:pos="720"/>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7" w:history="1">
            <w:r w:rsidRPr="00394096">
              <w:rPr>
                <w:rStyle w:val="Hyperlink"/>
                <w:noProof/>
              </w:rPr>
              <w:t>10.</w:t>
            </w:r>
            <w:r>
              <w:rPr>
                <w:rFonts w:asciiTheme="minorHAnsi" w:eastAsiaTheme="minorEastAsia" w:hAnsiTheme="minorHAnsi" w:cstheme="minorBidi"/>
                <w:noProof/>
                <w:kern w:val="2"/>
                <w:sz w:val="24"/>
                <w:szCs w:val="24"/>
                <w:lang w:eastAsia="lt-LT"/>
                <w14:ligatures w14:val="standardContextual"/>
              </w:rPr>
              <w:tab/>
            </w:r>
            <w:r w:rsidRPr="00394096">
              <w:rPr>
                <w:rStyle w:val="Hyperlink"/>
                <w:noProof/>
              </w:rPr>
              <w:t>Išvados</w:t>
            </w:r>
            <w:r>
              <w:rPr>
                <w:noProof/>
                <w:webHidden/>
              </w:rPr>
              <w:tab/>
            </w:r>
            <w:r>
              <w:rPr>
                <w:noProof/>
                <w:webHidden/>
              </w:rPr>
              <w:fldChar w:fldCharType="begin"/>
            </w:r>
            <w:r>
              <w:rPr>
                <w:noProof/>
                <w:webHidden/>
              </w:rPr>
              <w:instrText xml:space="preserve"> PAGEREF _Toc188330087 \h </w:instrText>
            </w:r>
            <w:r>
              <w:rPr>
                <w:noProof/>
                <w:webHidden/>
              </w:rPr>
            </w:r>
            <w:r>
              <w:rPr>
                <w:noProof/>
                <w:webHidden/>
              </w:rPr>
              <w:fldChar w:fldCharType="separate"/>
            </w:r>
            <w:r w:rsidR="007E0FD1">
              <w:rPr>
                <w:noProof/>
                <w:webHidden/>
              </w:rPr>
              <w:t>73</w:t>
            </w:r>
            <w:r>
              <w:rPr>
                <w:noProof/>
                <w:webHidden/>
              </w:rPr>
              <w:fldChar w:fldCharType="end"/>
            </w:r>
          </w:hyperlink>
        </w:p>
        <w:p w14:paraId="3F776DA8" w14:textId="0F438AB2" w:rsidR="0019458C" w:rsidRDefault="0019458C">
          <w:pPr>
            <w:pStyle w:val="TOC1"/>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8" w:history="1">
            <w:r w:rsidRPr="00394096">
              <w:rPr>
                <w:rStyle w:val="Hyperlink"/>
                <w:noProof/>
              </w:rPr>
              <w:t>Literatūros sąrašas</w:t>
            </w:r>
            <w:r>
              <w:rPr>
                <w:noProof/>
                <w:webHidden/>
              </w:rPr>
              <w:tab/>
            </w:r>
            <w:r>
              <w:rPr>
                <w:noProof/>
                <w:webHidden/>
              </w:rPr>
              <w:fldChar w:fldCharType="begin"/>
            </w:r>
            <w:r>
              <w:rPr>
                <w:noProof/>
                <w:webHidden/>
              </w:rPr>
              <w:instrText xml:space="preserve"> PAGEREF _Toc188330088 \h </w:instrText>
            </w:r>
            <w:r>
              <w:rPr>
                <w:noProof/>
                <w:webHidden/>
              </w:rPr>
            </w:r>
            <w:r>
              <w:rPr>
                <w:noProof/>
                <w:webHidden/>
              </w:rPr>
              <w:fldChar w:fldCharType="separate"/>
            </w:r>
            <w:r w:rsidR="007E0FD1">
              <w:rPr>
                <w:noProof/>
                <w:webHidden/>
              </w:rPr>
              <w:t>74</w:t>
            </w:r>
            <w:r>
              <w:rPr>
                <w:noProof/>
                <w:webHidden/>
              </w:rPr>
              <w:fldChar w:fldCharType="end"/>
            </w:r>
          </w:hyperlink>
        </w:p>
        <w:p w14:paraId="63B68E43" w14:textId="1F8C509F" w:rsidR="0019458C" w:rsidRDefault="0019458C">
          <w:pPr>
            <w:pStyle w:val="TOC2"/>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89" w:history="1">
            <w:r w:rsidRPr="00394096">
              <w:rPr>
                <w:rStyle w:val="Hyperlink"/>
                <w:noProof/>
              </w:rPr>
              <w:t>Skyriaus Projekto paraiška literatūros sąrašas</w:t>
            </w:r>
            <w:r>
              <w:rPr>
                <w:noProof/>
                <w:webHidden/>
              </w:rPr>
              <w:tab/>
            </w:r>
            <w:r>
              <w:rPr>
                <w:noProof/>
                <w:webHidden/>
              </w:rPr>
              <w:fldChar w:fldCharType="begin"/>
            </w:r>
            <w:r>
              <w:rPr>
                <w:noProof/>
                <w:webHidden/>
              </w:rPr>
              <w:instrText xml:space="preserve"> PAGEREF _Toc188330089 \h </w:instrText>
            </w:r>
            <w:r>
              <w:rPr>
                <w:noProof/>
                <w:webHidden/>
              </w:rPr>
            </w:r>
            <w:r>
              <w:rPr>
                <w:noProof/>
                <w:webHidden/>
              </w:rPr>
              <w:fldChar w:fldCharType="separate"/>
            </w:r>
            <w:r w:rsidR="007E0FD1">
              <w:rPr>
                <w:noProof/>
                <w:webHidden/>
              </w:rPr>
              <w:t>74</w:t>
            </w:r>
            <w:r>
              <w:rPr>
                <w:noProof/>
                <w:webHidden/>
              </w:rPr>
              <w:fldChar w:fldCharType="end"/>
            </w:r>
          </w:hyperlink>
        </w:p>
        <w:p w14:paraId="6D7C7E13" w14:textId="74B03681" w:rsidR="0019458C" w:rsidRDefault="0019458C">
          <w:pPr>
            <w:pStyle w:val="TOC2"/>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30090" w:history="1">
            <w:r w:rsidRPr="00394096">
              <w:rPr>
                <w:rStyle w:val="Hyperlink"/>
                <w:noProof/>
              </w:rPr>
              <w:t>Skyriaus projektavimo metodologijos ir technologijų analizė literatūros sąrašas</w:t>
            </w:r>
            <w:r>
              <w:rPr>
                <w:noProof/>
                <w:webHidden/>
              </w:rPr>
              <w:tab/>
            </w:r>
            <w:r>
              <w:rPr>
                <w:noProof/>
                <w:webHidden/>
              </w:rPr>
              <w:fldChar w:fldCharType="begin"/>
            </w:r>
            <w:r>
              <w:rPr>
                <w:noProof/>
                <w:webHidden/>
              </w:rPr>
              <w:instrText xml:space="preserve"> PAGEREF _Toc188330090 \h </w:instrText>
            </w:r>
            <w:r>
              <w:rPr>
                <w:noProof/>
                <w:webHidden/>
              </w:rPr>
            </w:r>
            <w:r>
              <w:rPr>
                <w:noProof/>
                <w:webHidden/>
              </w:rPr>
              <w:fldChar w:fldCharType="separate"/>
            </w:r>
            <w:r w:rsidR="007E0FD1">
              <w:rPr>
                <w:noProof/>
                <w:webHidden/>
              </w:rPr>
              <w:t>75</w:t>
            </w:r>
            <w:r>
              <w:rPr>
                <w:noProof/>
                <w:webHidden/>
              </w:rPr>
              <w:fldChar w:fldCharType="end"/>
            </w:r>
          </w:hyperlink>
        </w:p>
        <w:p w14:paraId="2FF36451" w14:textId="5BFD81A8" w:rsidR="00914F80" w:rsidRDefault="00914F80">
          <w:r>
            <w:rPr>
              <w:b/>
              <w:bCs/>
              <w:noProof/>
            </w:rPr>
            <w:fldChar w:fldCharType="end"/>
          </w:r>
        </w:p>
      </w:sdtContent>
    </w:sdt>
    <w:p w14:paraId="06835B7C" w14:textId="4019467B" w:rsidR="00914F80" w:rsidRDefault="00914F80">
      <w:r>
        <w:br w:type="page"/>
      </w:r>
    </w:p>
    <w:p w14:paraId="0B40E432" w14:textId="77777777" w:rsidR="0021356C" w:rsidRDefault="00B34D2E" w:rsidP="00B34D2E">
      <w:pPr>
        <w:pStyle w:val="BodyText"/>
        <w:ind w:firstLine="0"/>
        <w:jc w:val="left"/>
        <w:rPr>
          <w:b/>
          <w:bCs/>
        </w:rPr>
      </w:pPr>
      <w:r w:rsidRPr="00B34D2E">
        <w:rPr>
          <w:b/>
          <w:bCs/>
        </w:rPr>
        <w:lastRenderedPageBreak/>
        <w:t>Paveikslų sąrašas</w:t>
      </w:r>
    </w:p>
    <w:p w14:paraId="71954C4A" w14:textId="4C00309C"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r>
        <w:rPr>
          <w:b/>
          <w:bCs/>
        </w:rPr>
        <w:fldChar w:fldCharType="begin"/>
      </w:r>
      <w:r>
        <w:rPr>
          <w:b/>
          <w:bCs/>
        </w:rPr>
        <w:instrText xml:space="preserve"> TOC \h \z \c "pav." </w:instrText>
      </w:r>
      <w:r>
        <w:rPr>
          <w:b/>
          <w:bCs/>
        </w:rPr>
        <w:fldChar w:fldCharType="separate"/>
      </w:r>
      <w:hyperlink w:anchor="_Toc188329888" w:history="1">
        <w:r w:rsidRPr="007C22ED">
          <w:rPr>
            <w:rStyle w:val="Hyperlink"/>
            <w:noProof/>
          </w:rPr>
          <w:t>pav. 1 Kompiuterinių žaidimų žaidėjų kiekio pokytis nuo 2015 [4].</w:t>
        </w:r>
        <w:r>
          <w:rPr>
            <w:noProof/>
            <w:webHidden/>
          </w:rPr>
          <w:tab/>
        </w:r>
        <w:r>
          <w:rPr>
            <w:noProof/>
            <w:webHidden/>
          </w:rPr>
          <w:fldChar w:fldCharType="begin"/>
        </w:r>
        <w:r>
          <w:rPr>
            <w:noProof/>
            <w:webHidden/>
          </w:rPr>
          <w:instrText xml:space="preserve"> PAGEREF _Toc188329888 \h </w:instrText>
        </w:r>
        <w:r>
          <w:rPr>
            <w:noProof/>
            <w:webHidden/>
          </w:rPr>
        </w:r>
        <w:r>
          <w:rPr>
            <w:noProof/>
            <w:webHidden/>
          </w:rPr>
          <w:fldChar w:fldCharType="separate"/>
        </w:r>
        <w:r w:rsidR="007E0FD1">
          <w:rPr>
            <w:noProof/>
            <w:webHidden/>
          </w:rPr>
          <w:t>10</w:t>
        </w:r>
        <w:r>
          <w:rPr>
            <w:noProof/>
            <w:webHidden/>
          </w:rPr>
          <w:fldChar w:fldCharType="end"/>
        </w:r>
      </w:hyperlink>
    </w:p>
    <w:p w14:paraId="079CAAC6" w14:textId="75E3079F"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89" w:history="1">
        <w:r w:rsidRPr="007C22ED">
          <w:rPr>
            <w:rStyle w:val="Hyperlink"/>
            <w:noProof/>
          </w:rPr>
          <w:t>pav. 2 Kuriamo strateginio žaidimo sistemų tarpusavio sąveika aukštame lygmenyje.</w:t>
        </w:r>
        <w:r>
          <w:rPr>
            <w:noProof/>
            <w:webHidden/>
          </w:rPr>
          <w:tab/>
        </w:r>
        <w:r>
          <w:rPr>
            <w:noProof/>
            <w:webHidden/>
          </w:rPr>
          <w:fldChar w:fldCharType="begin"/>
        </w:r>
        <w:r>
          <w:rPr>
            <w:noProof/>
            <w:webHidden/>
          </w:rPr>
          <w:instrText xml:space="preserve"> PAGEREF _Toc188329889 \h </w:instrText>
        </w:r>
        <w:r>
          <w:rPr>
            <w:noProof/>
            <w:webHidden/>
          </w:rPr>
        </w:r>
        <w:r>
          <w:rPr>
            <w:noProof/>
            <w:webHidden/>
          </w:rPr>
          <w:fldChar w:fldCharType="separate"/>
        </w:r>
        <w:r w:rsidR="007E0FD1">
          <w:rPr>
            <w:noProof/>
            <w:webHidden/>
          </w:rPr>
          <w:t>11</w:t>
        </w:r>
        <w:r>
          <w:rPr>
            <w:noProof/>
            <w:webHidden/>
          </w:rPr>
          <w:fldChar w:fldCharType="end"/>
        </w:r>
      </w:hyperlink>
    </w:p>
    <w:p w14:paraId="20501305" w14:textId="54B46B71"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0" w:history="1">
        <w:r w:rsidRPr="007C22ED">
          <w:rPr>
            <w:rStyle w:val="Hyperlink"/>
            <w:noProof/>
          </w:rPr>
          <w:t>pav. 3 Deterministinio dirbtinio intelekto metodo šablonas [8]</w:t>
        </w:r>
        <w:r>
          <w:rPr>
            <w:noProof/>
            <w:webHidden/>
          </w:rPr>
          <w:tab/>
        </w:r>
        <w:r>
          <w:rPr>
            <w:noProof/>
            <w:webHidden/>
          </w:rPr>
          <w:fldChar w:fldCharType="begin"/>
        </w:r>
        <w:r>
          <w:rPr>
            <w:noProof/>
            <w:webHidden/>
          </w:rPr>
          <w:instrText xml:space="preserve"> PAGEREF _Toc188329890 \h </w:instrText>
        </w:r>
        <w:r>
          <w:rPr>
            <w:noProof/>
            <w:webHidden/>
          </w:rPr>
        </w:r>
        <w:r>
          <w:rPr>
            <w:noProof/>
            <w:webHidden/>
          </w:rPr>
          <w:fldChar w:fldCharType="separate"/>
        </w:r>
        <w:r w:rsidR="007E0FD1">
          <w:rPr>
            <w:noProof/>
            <w:webHidden/>
          </w:rPr>
          <w:t>12</w:t>
        </w:r>
        <w:r>
          <w:rPr>
            <w:noProof/>
            <w:webHidden/>
          </w:rPr>
          <w:fldChar w:fldCharType="end"/>
        </w:r>
      </w:hyperlink>
    </w:p>
    <w:p w14:paraId="3AF67D49" w14:textId="697A5175"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1" w:history="1">
        <w:r w:rsidRPr="007C22ED">
          <w:rPr>
            <w:rStyle w:val="Hyperlink"/>
            <w:noProof/>
          </w:rPr>
          <w:t>pav. 4 Nedeterministinio dirbtinio intelekto metodo šablonas [10]</w:t>
        </w:r>
        <w:r>
          <w:rPr>
            <w:noProof/>
            <w:webHidden/>
          </w:rPr>
          <w:tab/>
        </w:r>
        <w:r>
          <w:rPr>
            <w:noProof/>
            <w:webHidden/>
          </w:rPr>
          <w:fldChar w:fldCharType="begin"/>
        </w:r>
        <w:r>
          <w:rPr>
            <w:noProof/>
            <w:webHidden/>
          </w:rPr>
          <w:instrText xml:space="preserve"> PAGEREF _Toc188329891 \h </w:instrText>
        </w:r>
        <w:r>
          <w:rPr>
            <w:noProof/>
            <w:webHidden/>
          </w:rPr>
        </w:r>
        <w:r>
          <w:rPr>
            <w:noProof/>
            <w:webHidden/>
          </w:rPr>
          <w:fldChar w:fldCharType="separate"/>
        </w:r>
        <w:r w:rsidR="007E0FD1">
          <w:rPr>
            <w:noProof/>
            <w:webHidden/>
          </w:rPr>
          <w:t>13</w:t>
        </w:r>
        <w:r>
          <w:rPr>
            <w:noProof/>
            <w:webHidden/>
          </w:rPr>
          <w:fldChar w:fldCharType="end"/>
        </w:r>
      </w:hyperlink>
    </w:p>
    <w:p w14:paraId="1D312486" w14:textId="07048372"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2" w:history="1">
        <w:r w:rsidRPr="007C22ED">
          <w:rPr>
            <w:rStyle w:val="Hyperlink"/>
            <w:noProof/>
          </w:rPr>
          <w:t>pav. 1 Deterministinio dirbtinio intelekto veikimo principas</w:t>
        </w:r>
        <w:r>
          <w:rPr>
            <w:noProof/>
            <w:webHidden/>
          </w:rPr>
          <w:tab/>
        </w:r>
        <w:r>
          <w:rPr>
            <w:noProof/>
            <w:webHidden/>
          </w:rPr>
          <w:fldChar w:fldCharType="begin"/>
        </w:r>
        <w:r>
          <w:rPr>
            <w:noProof/>
            <w:webHidden/>
          </w:rPr>
          <w:instrText xml:space="preserve"> PAGEREF _Toc188329892 \h </w:instrText>
        </w:r>
        <w:r>
          <w:rPr>
            <w:noProof/>
            <w:webHidden/>
          </w:rPr>
        </w:r>
        <w:r>
          <w:rPr>
            <w:noProof/>
            <w:webHidden/>
          </w:rPr>
          <w:fldChar w:fldCharType="separate"/>
        </w:r>
        <w:r w:rsidR="007E0FD1">
          <w:rPr>
            <w:noProof/>
            <w:webHidden/>
          </w:rPr>
          <w:t>18</w:t>
        </w:r>
        <w:r>
          <w:rPr>
            <w:noProof/>
            <w:webHidden/>
          </w:rPr>
          <w:fldChar w:fldCharType="end"/>
        </w:r>
      </w:hyperlink>
    </w:p>
    <w:p w14:paraId="0152FBB4" w14:textId="733AB349"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3" w:history="1">
        <w:r w:rsidRPr="007C22ED">
          <w:rPr>
            <w:rStyle w:val="Hyperlink"/>
            <w:noProof/>
          </w:rPr>
          <w:t>pav. 2 Personažo gyvybės atvaizduotos fuzzy grafu [10]</w:t>
        </w:r>
        <w:r>
          <w:rPr>
            <w:noProof/>
            <w:webHidden/>
          </w:rPr>
          <w:tab/>
        </w:r>
        <w:r>
          <w:rPr>
            <w:noProof/>
            <w:webHidden/>
          </w:rPr>
          <w:fldChar w:fldCharType="begin"/>
        </w:r>
        <w:r>
          <w:rPr>
            <w:noProof/>
            <w:webHidden/>
          </w:rPr>
          <w:instrText xml:space="preserve"> PAGEREF _Toc188329893 \h </w:instrText>
        </w:r>
        <w:r>
          <w:rPr>
            <w:noProof/>
            <w:webHidden/>
          </w:rPr>
        </w:r>
        <w:r>
          <w:rPr>
            <w:noProof/>
            <w:webHidden/>
          </w:rPr>
          <w:fldChar w:fldCharType="separate"/>
        </w:r>
        <w:r w:rsidR="007E0FD1">
          <w:rPr>
            <w:noProof/>
            <w:webHidden/>
          </w:rPr>
          <w:t>20</w:t>
        </w:r>
        <w:r>
          <w:rPr>
            <w:noProof/>
            <w:webHidden/>
          </w:rPr>
          <w:fldChar w:fldCharType="end"/>
        </w:r>
      </w:hyperlink>
    </w:p>
    <w:p w14:paraId="678EE5C1" w14:textId="59684C07"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4" w:history="1">
        <w:r w:rsidRPr="007C22ED">
          <w:rPr>
            <w:rStyle w:val="Hyperlink"/>
            <w:noProof/>
          </w:rPr>
          <w:t>pav. 3 Sprendimų medžio pavyzdys [14]</w:t>
        </w:r>
        <w:r>
          <w:rPr>
            <w:noProof/>
            <w:webHidden/>
          </w:rPr>
          <w:tab/>
        </w:r>
        <w:r>
          <w:rPr>
            <w:noProof/>
            <w:webHidden/>
          </w:rPr>
          <w:fldChar w:fldCharType="begin"/>
        </w:r>
        <w:r>
          <w:rPr>
            <w:noProof/>
            <w:webHidden/>
          </w:rPr>
          <w:instrText xml:space="preserve"> PAGEREF _Toc188329894 \h </w:instrText>
        </w:r>
        <w:r>
          <w:rPr>
            <w:noProof/>
            <w:webHidden/>
          </w:rPr>
        </w:r>
        <w:r>
          <w:rPr>
            <w:noProof/>
            <w:webHidden/>
          </w:rPr>
          <w:fldChar w:fldCharType="separate"/>
        </w:r>
        <w:r w:rsidR="007E0FD1">
          <w:rPr>
            <w:noProof/>
            <w:webHidden/>
          </w:rPr>
          <w:t>21</w:t>
        </w:r>
        <w:r>
          <w:rPr>
            <w:noProof/>
            <w:webHidden/>
          </w:rPr>
          <w:fldChar w:fldCharType="end"/>
        </w:r>
      </w:hyperlink>
    </w:p>
    <w:p w14:paraId="7011143F" w14:textId="6A312E65"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5" w:history="1">
        <w:r w:rsidRPr="007C22ED">
          <w:rPr>
            <w:rStyle w:val="Hyperlink"/>
            <w:noProof/>
          </w:rPr>
          <w:t>pav. 4 Konvoliucinis neuroninis tinklas mokosi žaisti žaidimą „</w:t>
        </w:r>
        <w:r w:rsidRPr="007C22ED">
          <w:rPr>
            <w:rStyle w:val="Hyperlink"/>
            <w:i/>
            <w:noProof/>
          </w:rPr>
          <w:t>Mario“</w:t>
        </w:r>
        <w:r w:rsidRPr="007C22ED">
          <w:rPr>
            <w:rStyle w:val="Hyperlink"/>
            <w:noProof/>
          </w:rPr>
          <w:t xml:space="preserve"> [16]</w:t>
        </w:r>
        <w:r>
          <w:rPr>
            <w:noProof/>
            <w:webHidden/>
          </w:rPr>
          <w:tab/>
        </w:r>
        <w:r>
          <w:rPr>
            <w:noProof/>
            <w:webHidden/>
          </w:rPr>
          <w:fldChar w:fldCharType="begin"/>
        </w:r>
        <w:r>
          <w:rPr>
            <w:noProof/>
            <w:webHidden/>
          </w:rPr>
          <w:instrText xml:space="preserve"> PAGEREF _Toc188329895 \h </w:instrText>
        </w:r>
        <w:r>
          <w:rPr>
            <w:noProof/>
            <w:webHidden/>
          </w:rPr>
        </w:r>
        <w:r>
          <w:rPr>
            <w:noProof/>
            <w:webHidden/>
          </w:rPr>
          <w:fldChar w:fldCharType="separate"/>
        </w:r>
        <w:r w:rsidR="007E0FD1">
          <w:rPr>
            <w:noProof/>
            <w:webHidden/>
          </w:rPr>
          <w:t>22</w:t>
        </w:r>
        <w:r>
          <w:rPr>
            <w:noProof/>
            <w:webHidden/>
          </w:rPr>
          <w:fldChar w:fldCharType="end"/>
        </w:r>
      </w:hyperlink>
    </w:p>
    <w:p w14:paraId="5A42B935" w14:textId="21600DE0"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6" w:history="1">
        <w:r w:rsidRPr="007C22ED">
          <w:rPr>
            <w:rStyle w:val="Hyperlink"/>
            <w:noProof/>
          </w:rPr>
          <w:t>pav. 5 Strateginio žaidimo „Sid Meier‘s Civilization V“ pagrindinio žaidimo lango vaizdas [17]</w:t>
        </w:r>
        <w:r>
          <w:rPr>
            <w:noProof/>
            <w:webHidden/>
          </w:rPr>
          <w:tab/>
        </w:r>
        <w:r>
          <w:rPr>
            <w:noProof/>
            <w:webHidden/>
          </w:rPr>
          <w:fldChar w:fldCharType="begin"/>
        </w:r>
        <w:r>
          <w:rPr>
            <w:noProof/>
            <w:webHidden/>
          </w:rPr>
          <w:instrText xml:space="preserve"> PAGEREF _Toc188329896 \h </w:instrText>
        </w:r>
        <w:r>
          <w:rPr>
            <w:noProof/>
            <w:webHidden/>
          </w:rPr>
        </w:r>
        <w:r>
          <w:rPr>
            <w:noProof/>
            <w:webHidden/>
          </w:rPr>
          <w:fldChar w:fldCharType="separate"/>
        </w:r>
        <w:r w:rsidR="007E0FD1">
          <w:rPr>
            <w:noProof/>
            <w:webHidden/>
          </w:rPr>
          <w:t>24</w:t>
        </w:r>
        <w:r>
          <w:rPr>
            <w:noProof/>
            <w:webHidden/>
          </w:rPr>
          <w:fldChar w:fldCharType="end"/>
        </w:r>
      </w:hyperlink>
    </w:p>
    <w:p w14:paraId="4CC81E10" w14:textId="2E953223"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7" w:history="1">
        <w:r w:rsidRPr="007C22ED">
          <w:rPr>
            <w:rStyle w:val="Hyperlink"/>
            <w:noProof/>
          </w:rPr>
          <w:t>pav. 6 Elementari Blackboard sistemos schema [21]</w:t>
        </w:r>
        <w:r>
          <w:rPr>
            <w:noProof/>
            <w:webHidden/>
          </w:rPr>
          <w:tab/>
        </w:r>
        <w:r>
          <w:rPr>
            <w:noProof/>
            <w:webHidden/>
          </w:rPr>
          <w:fldChar w:fldCharType="begin"/>
        </w:r>
        <w:r>
          <w:rPr>
            <w:noProof/>
            <w:webHidden/>
          </w:rPr>
          <w:instrText xml:space="preserve"> PAGEREF _Toc188329897 \h </w:instrText>
        </w:r>
        <w:r>
          <w:rPr>
            <w:noProof/>
            <w:webHidden/>
          </w:rPr>
        </w:r>
        <w:r>
          <w:rPr>
            <w:noProof/>
            <w:webHidden/>
          </w:rPr>
          <w:fldChar w:fldCharType="separate"/>
        </w:r>
        <w:r w:rsidR="007E0FD1">
          <w:rPr>
            <w:noProof/>
            <w:webHidden/>
          </w:rPr>
          <w:t>25</w:t>
        </w:r>
        <w:r>
          <w:rPr>
            <w:noProof/>
            <w:webHidden/>
          </w:rPr>
          <w:fldChar w:fldCharType="end"/>
        </w:r>
      </w:hyperlink>
    </w:p>
    <w:p w14:paraId="343636A9" w14:textId="277591B5"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8" w:history="1">
        <w:r w:rsidRPr="007C22ED">
          <w:rPr>
            <w:rStyle w:val="Hyperlink"/>
            <w:noProof/>
          </w:rPr>
          <w:t>pav. 7 Žaidimo „</w:t>
        </w:r>
        <w:r w:rsidRPr="007C22ED">
          <w:rPr>
            <w:rStyle w:val="Hyperlink"/>
            <w:i/>
            <w:noProof/>
          </w:rPr>
          <w:t>Age of Empires III</w:t>
        </w:r>
        <w:r w:rsidRPr="007C22ED">
          <w:rPr>
            <w:rStyle w:val="Hyperlink"/>
            <w:noProof/>
          </w:rPr>
          <w:t>“ pagrindinio žaidimo lango vaizdas, kuriame matomi skirtingi pastatai bei padaliniai [22].</w:t>
        </w:r>
        <w:r>
          <w:rPr>
            <w:noProof/>
            <w:webHidden/>
          </w:rPr>
          <w:tab/>
        </w:r>
        <w:r>
          <w:rPr>
            <w:noProof/>
            <w:webHidden/>
          </w:rPr>
          <w:fldChar w:fldCharType="begin"/>
        </w:r>
        <w:r>
          <w:rPr>
            <w:noProof/>
            <w:webHidden/>
          </w:rPr>
          <w:instrText xml:space="preserve"> PAGEREF _Toc188329898 \h </w:instrText>
        </w:r>
        <w:r>
          <w:rPr>
            <w:noProof/>
            <w:webHidden/>
          </w:rPr>
        </w:r>
        <w:r>
          <w:rPr>
            <w:noProof/>
            <w:webHidden/>
          </w:rPr>
          <w:fldChar w:fldCharType="separate"/>
        </w:r>
        <w:r w:rsidR="007E0FD1">
          <w:rPr>
            <w:noProof/>
            <w:webHidden/>
          </w:rPr>
          <w:t>26</w:t>
        </w:r>
        <w:r>
          <w:rPr>
            <w:noProof/>
            <w:webHidden/>
          </w:rPr>
          <w:fldChar w:fldCharType="end"/>
        </w:r>
      </w:hyperlink>
    </w:p>
    <w:p w14:paraId="1EDBCBFC" w14:textId="5C403ACE" w:rsidR="0019458C" w:rsidRDefault="0019458C">
      <w:pPr>
        <w:pStyle w:val="TableofFigures"/>
        <w:tabs>
          <w:tab w:val="right" w:leader="dot" w:pos="9060"/>
        </w:tabs>
        <w:rPr>
          <w:rFonts w:asciiTheme="minorHAnsi" w:eastAsiaTheme="minorEastAsia" w:hAnsiTheme="minorHAnsi" w:cstheme="minorBidi"/>
          <w:noProof/>
          <w:kern w:val="2"/>
          <w:sz w:val="24"/>
          <w:szCs w:val="24"/>
          <w:lang w:eastAsia="lt-LT"/>
          <w14:ligatures w14:val="standardContextual"/>
        </w:rPr>
      </w:pPr>
      <w:hyperlink w:anchor="_Toc188329899" w:history="1">
        <w:r w:rsidRPr="007C22ED">
          <w:rPr>
            <w:rStyle w:val="Hyperlink"/>
            <w:noProof/>
          </w:rPr>
          <w:t>pav. 8 Primityvus valdymo elgsenų medis su dviem šakomis [25]</w:t>
        </w:r>
        <w:r>
          <w:rPr>
            <w:noProof/>
            <w:webHidden/>
          </w:rPr>
          <w:tab/>
        </w:r>
        <w:r>
          <w:rPr>
            <w:noProof/>
            <w:webHidden/>
          </w:rPr>
          <w:fldChar w:fldCharType="begin"/>
        </w:r>
        <w:r>
          <w:rPr>
            <w:noProof/>
            <w:webHidden/>
          </w:rPr>
          <w:instrText xml:space="preserve"> PAGEREF _Toc188329899 \h </w:instrText>
        </w:r>
        <w:r>
          <w:rPr>
            <w:noProof/>
            <w:webHidden/>
          </w:rPr>
        </w:r>
        <w:r>
          <w:rPr>
            <w:noProof/>
            <w:webHidden/>
          </w:rPr>
          <w:fldChar w:fldCharType="separate"/>
        </w:r>
        <w:r w:rsidR="007E0FD1">
          <w:rPr>
            <w:noProof/>
            <w:webHidden/>
          </w:rPr>
          <w:t>27</w:t>
        </w:r>
        <w:r>
          <w:rPr>
            <w:noProof/>
            <w:webHidden/>
          </w:rPr>
          <w:fldChar w:fldCharType="end"/>
        </w:r>
      </w:hyperlink>
    </w:p>
    <w:p w14:paraId="4EC752B5" w14:textId="712D4D2C" w:rsidR="00914F80" w:rsidRDefault="0019458C">
      <w:pPr>
        <w:rPr>
          <w:b/>
          <w:bCs/>
        </w:rPr>
      </w:pPr>
      <w:r>
        <w:rPr>
          <w:b/>
          <w:bCs/>
        </w:rPr>
        <w:fldChar w:fldCharType="end"/>
      </w:r>
      <w:r w:rsidR="00914F80">
        <w:rPr>
          <w:b/>
          <w:bCs/>
        </w:rPr>
        <w:br w:type="page"/>
      </w:r>
    </w:p>
    <w:p w14:paraId="2E16CD69" w14:textId="34AC7654" w:rsidR="00536B7F" w:rsidRDefault="0021356C" w:rsidP="00536B7F">
      <w:pPr>
        <w:pStyle w:val="BodyText"/>
        <w:ind w:firstLine="0"/>
        <w:jc w:val="left"/>
        <w:rPr>
          <w:b/>
          <w:bCs/>
        </w:rPr>
      </w:pPr>
      <w:r>
        <w:rPr>
          <w:b/>
          <w:bCs/>
        </w:rPr>
        <w:lastRenderedPageBreak/>
        <w:t>S</w:t>
      </w:r>
      <w:r w:rsidRPr="0021356C">
        <w:rPr>
          <w:b/>
          <w:bCs/>
        </w:rPr>
        <w:t>antrumpų</w:t>
      </w:r>
      <w:r>
        <w:rPr>
          <w:b/>
          <w:bCs/>
        </w:rPr>
        <w:t xml:space="preserve"> ir terminų sąrašas</w:t>
      </w:r>
    </w:p>
    <w:p w14:paraId="3BD310A2" w14:textId="77777777" w:rsidR="00536B7F" w:rsidRPr="00527E99" w:rsidRDefault="00536B7F" w:rsidP="00536B7F">
      <w:r w:rsidRPr="00527E99">
        <w:t xml:space="preserve">PC (angl. </w:t>
      </w:r>
      <w:r w:rsidRPr="00527E99">
        <w:rPr>
          <w:i/>
          <w:iCs/>
        </w:rPr>
        <w:t>Non-playable character</w:t>
      </w:r>
      <w:r w:rsidRPr="00527E99">
        <w:t>) – kompiuterinio žaidimo veikėjas, kurį valdo kompiuteris.</w:t>
      </w:r>
    </w:p>
    <w:p w14:paraId="2B31E860" w14:textId="77777777" w:rsidR="00536B7F" w:rsidRDefault="00536B7F" w:rsidP="00536B7F">
      <w:r w:rsidRPr="00527E99">
        <w:t xml:space="preserve">AI (angl. </w:t>
      </w:r>
      <w:r w:rsidRPr="00527E99">
        <w:rPr>
          <w:i/>
          <w:iCs/>
        </w:rPr>
        <w:t>Artificial Intelligence</w:t>
      </w:r>
      <w:r w:rsidRPr="00527E99">
        <w:t>) – dirbtinis intelektas.</w:t>
      </w:r>
    </w:p>
    <w:p w14:paraId="7CAEF565" w14:textId="2799BB97" w:rsidR="009B74C1" w:rsidRPr="00527E99" w:rsidRDefault="009B74C1" w:rsidP="00536B7F">
      <w:r>
        <w:t xml:space="preserve">RTS (angl. </w:t>
      </w:r>
      <w:r w:rsidRPr="002116D7">
        <w:rPr>
          <w:i/>
          <w:iCs/>
        </w:rPr>
        <w:t>Real-time strategy</w:t>
      </w:r>
      <w:r>
        <w:t>) – realiu laiku vykstanti strategija. Dažniausiai - žaidimo tipas.</w:t>
      </w:r>
    </w:p>
    <w:p w14:paraId="7D97E92E" w14:textId="37936F04" w:rsidR="00914F80" w:rsidRDefault="00914F80">
      <w:pPr>
        <w:rPr>
          <w:b/>
          <w:bCs/>
        </w:rPr>
      </w:pPr>
      <w:r>
        <w:rPr>
          <w:b/>
          <w:bCs/>
        </w:rPr>
        <w:br w:type="page"/>
      </w:r>
    </w:p>
    <w:p w14:paraId="6F9CE13F" w14:textId="77777777" w:rsidR="00D9331A" w:rsidRPr="00013564" w:rsidRDefault="0021356C" w:rsidP="00013564">
      <w:pPr>
        <w:pStyle w:val="Heading1"/>
      </w:pPr>
      <w:bookmarkStart w:id="1" w:name="_Toc188329935"/>
      <w:r w:rsidRPr="00013564">
        <w:lastRenderedPageBreak/>
        <w:t>Projekto paraiška</w:t>
      </w:r>
      <w:bookmarkEnd w:id="1"/>
    </w:p>
    <w:p w14:paraId="5DB9DA8C" w14:textId="77777777" w:rsidR="00153A68" w:rsidRDefault="00153A68" w:rsidP="00D97582">
      <w:pPr>
        <w:pStyle w:val="Heading2"/>
        <w:rPr>
          <w:lang w:val="en-US"/>
        </w:rPr>
      </w:pPr>
      <w:bookmarkStart w:id="2" w:name="_Toc188329936"/>
      <w:r w:rsidRPr="00A146FA">
        <w:t>Įvadas</w:t>
      </w:r>
      <w:bookmarkEnd w:id="2"/>
    </w:p>
    <w:p w14:paraId="6E96F4E5" w14:textId="77777777" w:rsidR="00153A68" w:rsidRPr="008752F1" w:rsidRDefault="00153A68" w:rsidP="00F11DC8">
      <w:pPr>
        <w:pStyle w:val="Tekstas"/>
      </w:pPr>
      <w:r w:rsidRPr="008522C9">
        <w:t xml:space="preserve">Strateginiai kompiuteriniai žaidimai yra neatsiejama didelės grupės žmonių laisvalaikio dalis. </w:t>
      </w:r>
      <w:r w:rsidRPr="008752F1">
        <w:t>Dirbtinis intelektas strateginiuose žaidimuose padeda sukurti gyviau reaguojančias aplinkas, prie žaidėjo prisitaikančias sistemas bei sudėtingesnius, labiau į tikrą gyvą žmogų panašius kompiuterio valdomus žaidėjus. Dirbtinio intelekto d</w:t>
      </w:r>
      <w:r>
        <w:t>ė</w:t>
      </w:r>
      <w:r w:rsidRPr="008752F1">
        <w:t xml:space="preserve">ka, strateginiai žaidimai sukuria virtualius pasaulius, kurie duoda geresnę patirtį savo žaidėjams ir padeda labiau </w:t>
      </w:r>
      <w:r w:rsidRPr="008752F1">
        <w:rPr>
          <w:noProof/>
        </w:rPr>
        <w:t>įsijausti</w:t>
      </w:r>
      <w:r w:rsidRPr="008752F1">
        <w:t xml:space="preserve"> į žaidimo pasaulį. Strateginiuose </w:t>
      </w:r>
      <w:r w:rsidRPr="00F11DC8">
        <w:t>žaidimuose</w:t>
      </w:r>
      <w:r w:rsidRPr="008752F1">
        <w:t xml:space="preserve"> pačio žaidimo dirbtinio intelekto sudėtingumas žaidžia svarbią role žaidėjų įtraukime – jeigu žaidimas labai paprastas, jis greitai atsibos, o jeigu bus per daug sudėtingas, žaidėjui kils neigiami jausmai jį žaidžiant, ko pasekoje žaidėjas norės jį išjungti. Tinkamų dirbtinio intelekto metodų naudojimas kuriant strateginius žaidimus užtikrina, kad žaidimas bus tokio sunkumo, kad žaidėjui jis greitai neatsibostų ir pastoviai suteiktų įveikiamų išš</w:t>
      </w:r>
      <w:r>
        <w:t>ū</w:t>
      </w:r>
      <w:r w:rsidRPr="008752F1">
        <w:t>kių [1]. Šiuo metu beveik kiekvienas strateginis žaidimas naudoja tam tikrus dirbtinio intelekto metodus, kaip pavyzdžiui algoritmus priešininkų ar sąjungininkų elgsenos modeliavimui, kelio radimui, duomenų gavybai, procedūriniam turinio generavimui ir žaidėjo patirties modeliavimui.</w:t>
      </w:r>
    </w:p>
    <w:p w14:paraId="303DEE47" w14:textId="77777777" w:rsidR="00153A68" w:rsidRPr="008752F1" w:rsidRDefault="00153A68" w:rsidP="00153A68">
      <w:pPr>
        <w:pStyle w:val="Tekstas"/>
      </w:pPr>
      <w:r w:rsidRPr="008752F1">
        <w:t>Bėda ta, kad daugelis sukurtų algoritmų yra apsaugoti juos kuriančių kompanijų ar korporacijų ir nėra viešai prieinami.</w:t>
      </w:r>
    </w:p>
    <w:p w14:paraId="52EAE1A6" w14:textId="7D1B3AEF" w:rsidR="00153A68" w:rsidRDefault="00153A68" w:rsidP="00153A68">
      <w:pPr>
        <w:pStyle w:val="Tekstas"/>
        <w:rPr>
          <w:lang w:val="en-US"/>
        </w:rPr>
      </w:pPr>
      <w:r w:rsidRPr="008752F1">
        <w:t xml:space="preserve">Šio projekto tikslas yra ištirti esamus dirbtinio intelekto algoritmus ir metodikas naudojamas kompiuterinių žaidimų strategijai realizuoti, pasiūlyti patobulinimus šiems algoritmams ir metodikoms, ir įvertinti jų efektyvumą sukuriant algoritmus ir metodikas realizuojantį žaidimą. </w:t>
      </w:r>
      <w:proofErr w:type="spellStart"/>
      <w:r>
        <w:rPr>
          <w:lang w:val="en-US"/>
        </w:rPr>
        <w:t>Projekto</w:t>
      </w:r>
      <w:proofErr w:type="spellEnd"/>
      <w:r>
        <w:rPr>
          <w:lang w:val="en-US"/>
        </w:rPr>
        <w:t xml:space="preserve"> </w:t>
      </w:r>
      <w:proofErr w:type="spellStart"/>
      <w:r>
        <w:rPr>
          <w:lang w:val="en-US"/>
        </w:rPr>
        <w:t>metu</w:t>
      </w:r>
      <w:proofErr w:type="spellEnd"/>
      <w:r>
        <w:rPr>
          <w:lang w:val="en-US"/>
        </w:rPr>
        <w:t xml:space="preserve"> bus </w:t>
      </w:r>
      <w:proofErr w:type="spellStart"/>
      <w:r>
        <w:rPr>
          <w:lang w:val="en-US"/>
        </w:rPr>
        <w:t>kuriamas</w:t>
      </w:r>
      <w:proofErr w:type="spellEnd"/>
      <w:r>
        <w:rPr>
          <w:lang w:val="en-US"/>
        </w:rPr>
        <w:t xml:space="preserve"> </w:t>
      </w:r>
      <w:proofErr w:type="spellStart"/>
      <w:r>
        <w:rPr>
          <w:lang w:val="en-US"/>
        </w:rPr>
        <w:t>strateginis</w:t>
      </w:r>
      <w:proofErr w:type="spellEnd"/>
      <w:r>
        <w:rPr>
          <w:lang w:val="en-US"/>
        </w:rPr>
        <w:t xml:space="preserve"> </w:t>
      </w:r>
      <w:proofErr w:type="spellStart"/>
      <w:r>
        <w:rPr>
          <w:lang w:val="en-US"/>
        </w:rPr>
        <w:t>žaidima</w:t>
      </w:r>
      <w:r w:rsidR="002116D7">
        <w:rPr>
          <w:lang w:val="en-US"/>
        </w:rPr>
        <w:t>s</w:t>
      </w:r>
      <w:proofErr w:type="spellEnd"/>
      <w:r>
        <w:rPr>
          <w:lang w:val="en-US"/>
        </w:rPr>
        <w:t xml:space="preserve">, </w:t>
      </w:r>
      <w:proofErr w:type="spellStart"/>
      <w:r w:rsidR="002116D7">
        <w:rPr>
          <w:lang w:val="en-US"/>
        </w:rPr>
        <w:t>realizuojantis</w:t>
      </w:r>
      <w:proofErr w:type="spellEnd"/>
      <w:r w:rsidR="002116D7">
        <w:rPr>
          <w:lang w:val="en-US"/>
        </w:rPr>
        <w:t xml:space="preserve"> </w:t>
      </w:r>
      <w:proofErr w:type="spellStart"/>
      <w:r>
        <w:rPr>
          <w:lang w:val="en-US"/>
        </w:rPr>
        <w:t>kelis</w:t>
      </w:r>
      <w:proofErr w:type="spellEnd"/>
      <w:r>
        <w:rPr>
          <w:lang w:val="en-US"/>
        </w:rPr>
        <w:t xml:space="preserve"> </w:t>
      </w:r>
      <w:proofErr w:type="spellStart"/>
      <w:r>
        <w:rPr>
          <w:lang w:val="en-US"/>
        </w:rPr>
        <w:t>vėliau</w:t>
      </w:r>
      <w:proofErr w:type="spellEnd"/>
      <w:r>
        <w:rPr>
          <w:lang w:val="en-US"/>
        </w:rPr>
        <w:t xml:space="preserve"> </w:t>
      </w:r>
      <w:proofErr w:type="spellStart"/>
      <w:r>
        <w:rPr>
          <w:lang w:val="en-US"/>
        </w:rPr>
        <w:t>pasirinktus</w:t>
      </w:r>
      <w:proofErr w:type="spellEnd"/>
      <w:r>
        <w:rPr>
          <w:lang w:val="en-US"/>
        </w:rPr>
        <w:t xml:space="preserve"> </w:t>
      </w:r>
      <w:proofErr w:type="spellStart"/>
      <w:r>
        <w:rPr>
          <w:lang w:val="en-US"/>
        </w:rPr>
        <w:t>dirbtinio</w:t>
      </w:r>
      <w:proofErr w:type="spellEnd"/>
      <w:r>
        <w:rPr>
          <w:lang w:val="en-US"/>
        </w:rPr>
        <w:t xml:space="preserve"> </w:t>
      </w:r>
      <w:proofErr w:type="spellStart"/>
      <w:r>
        <w:rPr>
          <w:lang w:val="en-US"/>
        </w:rPr>
        <w:t>intelekto</w:t>
      </w:r>
      <w:proofErr w:type="spellEnd"/>
      <w:r>
        <w:rPr>
          <w:lang w:val="en-US"/>
        </w:rPr>
        <w:t xml:space="preserve"> </w:t>
      </w:r>
      <w:proofErr w:type="spellStart"/>
      <w:r>
        <w:rPr>
          <w:lang w:val="en-US"/>
        </w:rPr>
        <w:t>metodus</w:t>
      </w:r>
      <w:proofErr w:type="spellEnd"/>
      <w:r>
        <w:rPr>
          <w:lang w:val="en-US"/>
        </w:rPr>
        <w:t xml:space="preserve">. </w:t>
      </w:r>
      <w:proofErr w:type="spellStart"/>
      <w:r>
        <w:rPr>
          <w:lang w:val="en-US"/>
        </w:rPr>
        <w:t>Kuriant</w:t>
      </w:r>
      <w:proofErr w:type="spellEnd"/>
      <w:r>
        <w:rPr>
          <w:lang w:val="en-US"/>
        </w:rPr>
        <w:t xml:space="preserve"> </w:t>
      </w:r>
      <w:proofErr w:type="spellStart"/>
      <w:r>
        <w:rPr>
          <w:lang w:val="en-US"/>
        </w:rPr>
        <w:t>šį</w:t>
      </w:r>
      <w:proofErr w:type="spellEnd"/>
      <w:r>
        <w:rPr>
          <w:lang w:val="en-US"/>
        </w:rPr>
        <w:t xml:space="preserve"> </w:t>
      </w:r>
      <w:proofErr w:type="spellStart"/>
      <w:r>
        <w:rPr>
          <w:lang w:val="en-US"/>
        </w:rPr>
        <w:t>žaidimą</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vykdant</w:t>
      </w:r>
      <w:proofErr w:type="spellEnd"/>
      <w:r>
        <w:rPr>
          <w:lang w:val="en-US"/>
        </w:rPr>
        <w:t xml:space="preserve"> </w:t>
      </w:r>
      <w:proofErr w:type="spellStart"/>
      <w:r>
        <w:rPr>
          <w:lang w:val="en-US"/>
        </w:rPr>
        <w:t>tyrimą</w:t>
      </w:r>
      <w:proofErr w:type="spellEnd"/>
      <w:r>
        <w:rPr>
          <w:lang w:val="en-US"/>
        </w:rPr>
        <w:t xml:space="preserve">, </w:t>
      </w:r>
      <w:proofErr w:type="spellStart"/>
      <w:r>
        <w:rPr>
          <w:lang w:val="en-US"/>
        </w:rPr>
        <w:t>naudojami</w:t>
      </w:r>
      <w:proofErr w:type="spellEnd"/>
      <w:r>
        <w:rPr>
          <w:lang w:val="en-US"/>
        </w:rPr>
        <w:t xml:space="preserve"> </w:t>
      </w:r>
      <w:proofErr w:type="spellStart"/>
      <w:r>
        <w:rPr>
          <w:lang w:val="en-US"/>
        </w:rPr>
        <w:t>dirbtinio</w:t>
      </w:r>
      <w:proofErr w:type="spellEnd"/>
      <w:r>
        <w:rPr>
          <w:lang w:val="en-US"/>
        </w:rPr>
        <w:t xml:space="preserve"> </w:t>
      </w:r>
      <w:proofErr w:type="spellStart"/>
      <w:r>
        <w:rPr>
          <w:lang w:val="en-US"/>
        </w:rPr>
        <w:t>intelekto</w:t>
      </w:r>
      <w:proofErr w:type="spellEnd"/>
      <w:r>
        <w:rPr>
          <w:lang w:val="en-US"/>
        </w:rPr>
        <w:t xml:space="preserve"> </w:t>
      </w:r>
      <w:proofErr w:type="spellStart"/>
      <w:r>
        <w:rPr>
          <w:lang w:val="en-US"/>
        </w:rPr>
        <w:t>metodai</w:t>
      </w:r>
      <w:proofErr w:type="spellEnd"/>
      <w:r>
        <w:rPr>
          <w:lang w:val="en-US"/>
        </w:rPr>
        <w:t xml:space="preserve"> bus </w:t>
      </w:r>
      <w:proofErr w:type="spellStart"/>
      <w:r>
        <w:rPr>
          <w:lang w:val="en-US"/>
        </w:rPr>
        <w:t>patobulinami</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pasiūlomos</w:t>
      </w:r>
      <w:proofErr w:type="spellEnd"/>
      <w:r>
        <w:rPr>
          <w:lang w:val="en-US"/>
        </w:rPr>
        <w:t xml:space="preserve"> </w:t>
      </w:r>
      <w:proofErr w:type="spellStart"/>
      <w:r>
        <w:rPr>
          <w:lang w:val="en-US"/>
        </w:rPr>
        <w:t>alternatyvos</w:t>
      </w:r>
      <w:proofErr w:type="spellEnd"/>
      <w:r>
        <w:rPr>
          <w:lang w:val="en-US"/>
        </w:rPr>
        <w:t xml:space="preserve"> </w:t>
      </w:r>
      <w:proofErr w:type="spellStart"/>
      <w:r>
        <w:rPr>
          <w:lang w:val="en-US"/>
        </w:rPr>
        <w:t>jeigu</w:t>
      </w:r>
      <w:proofErr w:type="spellEnd"/>
      <w:r>
        <w:rPr>
          <w:lang w:val="en-US"/>
        </w:rPr>
        <w:t xml:space="preserve"> </w:t>
      </w:r>
      <w:proofErr w:type="spellStart"/>
      <w:r>
        <w:rPr>
          <w:lang w:val="en-US"/>
        </w:rPr>
        <w:t>šių</w:t>
      </w:r>
      <w:proofErr w:type="spellEnd"/>
      <w:r>
        <w:rPr>
          <w:lang w:val="en-US"/>
        </w:rPr>
        <w:t xml:space="preserve"> </w:t>
      </w:r>
      <w:proofErr w:type="spellStart"/>
      <w:r>
        <w:rPr>
          <w:lang w:val="en-US"/>
        </w:rPr>
        <w:t>dirbtinio</w:t>
      </w:r>
      <w:proofErr w:type="spellEnd"/>
      <w:r>
        <w:rPr>
          <w:lang w:val="en-US"/>
        </w:rPr>
        <w:t xml:space="preserve"> </w:t>
      </w:r>
      <w:proofErr w:type="spellStart"/>
      <w:r>
        <w:rPr>
          <w:lang w:val="en-US"/>
        </w:rPr>
        <w:t>intelekto</w:t>
      </w:r>
      <w:proofErr w:type="spellEnd"/>
      <w:r>
        <w:rPr>
          <w:lang w:val="en-US"/>
        </w:rPr>
        <w:t xml:space="preserve"> </w:t>
      </w:r>
      <w:proofErr w:type="spellStart"/>
      <w:r>
        <w:rPr>
          <w:lang w:val="en-US"/>
        </w:rPr>
        <w:t>metodų</w:t>
      </w:r>
      <w:proofErr w:type="spellEnd"/>
      <w:r>
        <w:rPr>
          <w:lang w:val="en-US"/>
        </w:rPr>
        <w:t xml:space="preserve"> </w:t>
      </w:r>
      <w:proofErr w:type="spellStart"/>
      <w:r>
        <w:rPr>
          <w:lang w:val="en-US"/>
        </w:rPr>
        <w:t>naudojimas</w:t>
      </w:r>
      <w:proofErr w:type="spellEnd"/>
      <w:r>
        <w:rPr>
          <w:lang w:val="en-US"/>
        </w:rPr>
        <w:t xml:space="preserve"> </w:t>
      </w:r>
      <w:proofErr w:type="spellStart"/>
      <w:r>
        <w:rPr>
          <w:lang w:val="en-US"/>
        </w:rPr>
        <w:t>nebus</w:t>
      </w:r>
      <w:proofErr w:type="spellEnd"/>
      <w:r>
        <w:rPr>
          <w:lang w:val="en-US"/>
        </w:rPr>
        <w:t xml:space="preserve"> </w:t>
      </w:r>
      <w:proofErr w:type="spellStart"/>
      <w:r>
        <w:rPr>
          <w:lang w:val="en-US"/>
        </w:rPr>
        <w:t>optimalus</w:t>
      </w:r>
      <w:proofErr w:type="spellEnd"/>
      <w:r>
        <w:rPr>
          <w:lang w:val="en-US"/>
        </w:rPr>
        <w:t>.</w:t>
      </w:r>
    </w:p>
    <w:p w14:paraId="17DF7E90" w14:textId="77777777" w:rsidR="00153A68" w:rsidRDefault="00153A68" w:rsidP="00153A68">
      <w:pPr>
        <w:pStyle w:val="Tekstas"/>
        <w:rPr>
          <w:lang w:val="en-US"/>
        </w:rPr>
      </w:pPr>
      <w:proofErr w:type="spellStart"/>
      <w:r>
        <w:rPr>
          <w:lang w:val="en-US"/>
        </w:rPr>
        <w:t>Projekto</w:t>
      </w:r>
      <w:proofErr w:type="spellEnd"/>
      <w:r>
        <w:rPr>
          <w:lang w:val="en-US"/>
        </w:rPr>
        <w:t xml:space="preserve"> </w:t>
      </w:r>
      <w:proofErr w:type="spellStart"/>
      <w:r>
        <w:rPr>
          <w:lang w:val="en-US"/>
        </w:rPr>
        <w:t>pasiūlymas</w:t>
      </w:r>
      <w:proofErr w:type="spellEnd"/>
      <w:r>
        <w:rPr>
          <w:lang w:val="en-US"/>
        </w:rPr>
        <w:t xml:space="preserve"> </w:t>
      </w:r>
      <w:proofErr w:type="spellStart"/>
      <w:r>
        <w:rPr>
          <w:lang w:val="en-US"/>
        </w:rPr>
        <w:t>suformuotas</w:t>
      </w:r>
      <w:proofErr w:type="spellEnd"/>
      <w:r>
        <w:rPr>
          <w:lang w:val="en-US"/>
        </w:rPr>
        <w:t xml:space="preserve"> </w:t>
      </w:r>
      <w:proofErr w:type="spellStart"/>
      <w:r>
        <w:rPr>
          <w:lang w:val="en-US"/>
        </w:rPr>
        <w:t>pagal</w:t>
      </w:r>
      <w:proofErr w:type="spellEnd"/>
      <w:r>
        <w:rPr>
          <w:lang w:val="en-US"/>
        </w:rPr>
        <w:t xml:space="preserve"> Dr. </w:t>
      </w:r>
      <w:proofErr w:type="spellStart"/>
      <w:r>
        <w:rPr>
          <w:lang w:val="en-US"/>
        </w:rPr>
        <w:t>Tomo</w:t>
      </w:r>
      <w:proofErr w:type="spellEnd"/>
      <w:r>
        <w:rPr>
          <w:lang w:val="en-US"/>
        </w:rPr>
        <w:t xml:space="preserve"> </w:t>
      </w:r>
      <w:proofErr w:type="spellStart"/>
      <w:r>
        <w:rPr>
          <w:lang w:val="en-US"/>
        </w:rPr>
        <w:t>Blažausko</w:t>
      </w:r>
      <w:proofErr w:type="spellEnd"/>
      <w:r>
        <w:rPr>
          <w:lang w:val="en-US"/>
        </w:rPr>
        <w:t xml:space="preserve"> </w:t>
      </w:r>
      <w:proofErr w:type="spellStart"/>
      <w:r>
        <w:rPr>
          <w:lang w:val="en-US"/>
        </w:rPr>
        <w:t>užsakymą</w:t>
      </w:r>
      <w:proofErr w:type="spellEnd"/>
      <w:r>
        <w:rPr>
          <w:lang w:val="en-US"/>
        </w:rPr>
        <w:t xml:space="preserve">. </w:t>
      </w:r>
      <w:proofErr w:type="spellStart"/>
      <w:r>
        <w:rPr>
          <w:lang w:val="en-US"/>
        </w:rPr>
        <w:t>Žaidimas</w:t>
      </w:r>
      <w:proofErr w:type="spellEnd"/>
      <w:r>
        <w:rPr>
          <w:lang w:val="en-US"/>
        </w:rPr>
        <w:t xml:space="preserve"> bus </w:t>
      </w:r>
      <w:proofErr w:type="spellStart"/>
      <w:r>
        <w:rPr>
          <w:lang w:val="en-US"/>
        </w:rPr>
        <w:t>kuriamas</w:t>
      </w:r>
      <w:proofErr w:type="spellEnd"/>
      <w:r>
        <w:rPr>
          <w:lang w:val="en-US"/>
        </w:rPr>
        <w:t xml:space="preserve"> </w:t>
      </w:r>
      <w:proofErr w:type="spellStart"/>
      <w:r>
        <w:rPr>
          <w:lang w:val="en-US"/>
        </w:rPr>
        <w:t>kaip</w:t>
      </w:r>
      <w:proofErr w:type="spellEnd"/>
      <w:r>
        <w:rPr>
          <w:lang w:val="en-US"/>
        </w:rPr>
        <w:t xml:space="preserve"> </w:t>
      </w:r>
      <w:proofErr w:type="spellStart"/>
      <w:r>
        <w:rPr>
          <w:lang w:val="en-US"/>
        </w:rPr>
        <w:t>magistrinio</w:t>
      </w:r>
      <w:proofErr w:type="spellEnd"/>
      <w:r>
        <w:rPr>
          <w:lang w:val="en-US"/>
        </w:rPr>
        <w:t xml:space="preserve"> </w:t>
      </w:r>
      <w:proofErr w:type="spellStart"/>
      <w:r>
        <w:rPr>
          <w:lang w:val="en-US"/>
        </w:rPr>
        <w:t>darbo</w:t>
      </w:r>
      <w:proofErr w:type="spellEnd"/>
      <w:r>
        <w:rPr>
          <w:lang w:val="en-US"/>
        </w:rPr>
        <w:t xml:space="preserve"> </w:t>
      </w:r>
      <w:proofErr w:type="spellStart"/>
      <w:r>
        <w:rPr>
          <w:lang w:val="en-US"/>
        </w:rPr>
        <w:t>dalis</w:t>
      </w:r>
      <w:proofErr w:type="spellEnd"/>
      <w:r>
        <w:rPr>
          <w:lang w:val="en-US"/>
        </w:rPr>
        <w:t>.</w:t>
      </w:r>
    </w:p>
    <w:p w14:paraId="74072B4F" w14:textId="5427DF1E" w:rsidR="00153A68" w:rsidRDefault="00153A68" w:rsidP="00153A68">
      <w:pPr>
        <w:pStyle w:val="Tekstas"/>
        <w:rPr>
          <w:lang w:val="en-US"/>
        </w:rPr>
      </w:pPr>
      <w:proofErr w:type="spellStart"/>
      <w:r>
        <w:rPr>
          <w:lang w:val="en-US"/>
        </w:rPr>
        <w:t>Projektas</w:t>
      </w:r>
      <w:proofErr w:type="spellEnd"/>
      <w:r>
        <w:rPr>
          <w:lang w:val="en-US"/>
        </w:rPr>
        <w:t xml:space="preserve"> </w:t>
      </w:r>
      <w:proofErr w:type="spellStart"/>
      <w:r>
        <w:rPr>
          <w:lang w:val="en-US"/>
        </w:rPr>
        <w:t>planuojamas</w:t>
      </w:r>
      <w:proofErr w:type="spellEnd"/>
      <w:r>
        <w:rPr>
          <w:lang w:val="en-US"/>
        </w:rPr>
        <w:t xml:space="preserve"> </w:t>
      </w:r>
      <w:proofErr w:type="spellStart"/>
      <w:r>
        <w:rPr>
          <w:lang w:val="en-US"/>
        </w:rPr>
        <w:t>įvykdyti</w:t>
      </w:r>
      <w:proofErr w:type="spellEnd"/>
      <w:r>
        <w:rPr>
          <w:lang w:val="en-US"/>
        </w:rPr>
        <w:t xml:space="preserve"> per </w:t>
      </w:r>
      <w:proofErr w:type="spellStart"/>
      <w:r>
        <w:rPr>
          <w:lang w:val="en-US"/>
        </w:rPr>
        <w:t>metus</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puse</w:t>
      </w:r>
      <w:proofErr w:type="spellEnd"/>
      <w:r>
        <w:rPr>
          <w:lang w:val="en-US"/>
        </w:rPr>
        <w:t xml:space="preserve">, </w:t>
      </w:r>
      <w:proofErr w:type="spellStart"/>
      <w:r>
        <w:rPr>
          <w:lang w:val="en-US"/>
        </w:rPr>
        <w:t>iki</w:t>
      </w:r>
      <w:proofErr w:type="spellEnd"/>
      <w:r>
        <w:rPr>
          <w:lang w:val="en-US"/>
        </w:rPr>
        <w:t xml:space="preserve"> 202</w:t>
      </w:r>
      <w:r w:rsidR="002116D7">
        <w:rPr>
          <w:lang w:val="en-US"/>
        </w:rPr>
        <w:t>5</w:t>
      </w:r>
      <w:r>
        <w:rPr>
          <w:lang w:val="en-US"/>
        </w:rPr>
        <w:t xml:space="preserve">-05-01. </w:t>
      </w:r>
      <w:proofErr w:type="spellStart"/>
      <w:r>
        <w:rPr>
          <w:lang w:val="en-US"/>
        </w:rPr>
        <w:t>Projektas</w:t>
      </w:r>
      <w:proofErr w:type="spellEnd"/>
      <w:r>
        <w:rPr>
          <w:lang w:val="en-US"/>
        </w:rPr>
        <w:t xml:space="preserve"> </w:t>
      </w:r>
      <w:proofErr w:type="spellStart"/>
      <w:r>
        <w:rPr>
          <w:lang w:val="en-US"/>
        </w:rPr>
        <w:t>apima</w:t>
      </w:r>
      <w:proofErr w:type="spellEnd"/>
      <w:r>
        <w:rPr>
          <w:lang w:val="en-US"/>
        </w:rPr>
        <w:t xml:space="preserve"> </w:t>
      </w:r>
      <w:proofErr w:type="spellStart"/>
      <w:r>
        <w:rPr>
          <w:lang w:val="en-US"/>
        </w:rPr>
        <w:t>žaidimą</w:t>
      </w:r>
      <w:proofErr w:type="spellEnd"/>
      <w:r>
        <w:rPr>
          <w:lang w:val="en-US"/>
        </w:rPr>
        <w:t xml:space="preserve">, </w:t>
      </w:r>
      <w:proofErr w:type="spellStart"/>
      <w:r>
        <w:rPr>
          <w:lang w:val="en-US"/>
        </w:rPr>
        <w:t>tyrimą</w:t>
      </w:r>
      <w:proofErr w:type="spellEnd"/>
      <w:r>
        <w:rPr>
          <w:lang w:val="en-US"/>
        </w:rPr>
        <w:t xml:space="preserve"> </w:t>
      </w:r>
      <w:proofErr w:type="spellStart"/>
      <w:r>
        <w:rPr>
          <w:lang w:val="en-US"/>
        </w:rPr>
        <w:t>ir</w:t>
      </w:r>
      <w:proofErr w:type="spellEnd"/>
      <w:r>
        <w:rPr>
          <w:lang w:val="en-US"/>
        </w:rPr>
        <w:t xml:space="preserve"> </w:t>
      </w:r>
      <w:proofErr w:type="spellStart"/>
      <w:r>
        <w:rPr>
          <w:lang w:val="en-US"/>
        </w:rPr>
        <w:t>projekto</w:t>
      </w:r>
      <w:proofErr w:type="spellEnd"/>
      <w:r>
        <w:rPr>
          <w:lang w:val="en-US"/>
        </w:rPr>
        <w:t xml:space="preserve"> </w:t>
      </w:r>
      <w:proofErr w:type="spellStart"/>
      <w:r>
        <w:rPr>
          <w:lang w:val="en-US"/>
        </w:rPr>
        <w:t>ataskaitą</w:t>
      </w:r>
      <w:proofErr w:type="spellEnd"/>
      <w:r>
        <w:rPr>
          <w:lang w:val="en-US"/>
        </w:rPr>
        <w:t xml:space="preserve">. </w:t>
      </w:r>
      <w:proofErr w:type="spellStart"/>
      <w:r>
        <w:rPr>
          <w:lang w:val="en-US"/>
        </w:rPr>
        <w:t>Projektui</w:t>
      </w:r>
      <w:proofErr w:type="spellEnd"/>
      <w:r>
        <w:rPr>
          <w:lang w:val="en-US"/>
        </w:rPr>
        <w:t xml:space="preserve"> </w:t>
      </w:r>
      <w:proofErr w:type="spellStart"/>
      <w:r>
        <w:rPr>
          <w:lang w:val="en-US"/>
        </w:rPr>
        <w:t>įgyvendinti</w:t>
      </w:r>
      <w:proofErr w:type="spellEnd"/>
      <w:r>
        <w:rPr>
          <w:lang w:val="en-US"/>
        </w:rPr>
        <w:t xml:space="preserve"> </w:t>
      </w:r>
      <w:proofErr w:type="spellStart"/>
      <w:r>
        <w:rPr>
          <w:lang w:val="en-US"/>
        </w:rPr>
        <w:t>naudojama</w:t>
      </w:r>
      <w:proofErr w:type="spellEnd"/>
      <w:r>
        <w:rPr>
          <w:lang w:val="en-US"/>
        </w:rPr>
        <w:t xml:space="preserve"> </w:t>
      </w:r>
      <w:proofErr w:type="spellStart"/>
      <w:r>
        <w:rPr>
          <w:lang w:val="en-US"/>
        </w:rPr>
        <w:t>naujausios</w:t>
      </w:r>
      <w:proofErr w:type="spellEnd"/>
      <w:r>
        <w:rPr>
          <w:lang w:val="en-US"/>
        </w:rPr>
        <w:t xml:space="preserve"> </w:t>
      </w:r>
      <w:proofErr w:type="spellStart"/>
      <w:r>
        <w:rPr>
          <w:lang w:val="en-US"/>
        </w:rPr>
        <w:t>technologijos</w:t>
      </w:r>
      <w:proofErr w:type="spellEnd"/>
      <w:r>
        <w:rPr>
          <w:lang w:val="en-US"/>
        </w:rPr>
        <w:t xml:space="preserve">, </w:t>
      </w:r>
      <w:proofErr w:type="spellStart"/>
      <w:r>
        <w:rPr>
          <w:lang w:val="en-US"/>
        </w:rPr>
        <w:t>įranga</w:t>
      </w:r>
      <w:proofErr w:type="spellEnd"/>
      <w:r>
        <w:rPr>
          <w:lang w:val="en-US"/>
        </w:rPr>
        <w:t xml:space="preserve"> </w:t>
      </w:r>
      <w:proofErr w:type="spellStart"/>
      <w:r>
        <w:rPr>
          <w:lang w:val="en-US"/>
        </w:rPr>
        <w:t>bei</w:t>
      </w:r>
      <w:proofErr w:type="spellEnd"/>
      <w:r>
        <w:rPr>
          <w:lang w:val="en-US"/>
        </w:rPr>
        <w:t xml:space="preserve"> </w:t>
      </w:r>
      <w:proofErr w:type="spellStart"/>
      <w:r>
        <w:rPr>
          <w:lang w:val="en-US"/>
        </w:rPr>
        <w:t>sprendimai</w:t>
      </w:r>
      <w:proofErr w:type="spellEnd"/>
      <w:r>
        <w:rPr>
          <w:lang w:val="en-US"/>
        </w:rPr>
        <w:t>.</w:t>
      </w:r>
    </w:p>
    <w:p w14:paraId="52155D19" w14:textId="77777777" w:rsidR="00153A68" w:rsidRPr="00F37F69" w:rsidRDefault="00153A68" w:rsidP="00153A68">
      <w:pPr>
        <w:pStyle w:val="Tekstas"/>
        <w:rPr>
          <w:lang w:val="en-US"/>
        </w:rPr>
      </w:pPr>
      <w:proofErr w:type="spellStart"/>
      <w:r>
        <w:rPr>
          <w:lang w:val="en-US"/>
        </w:rPr>
        <w:t>Projekto</w:t>
      </w:r>
      <w:proofErr w:type="spellEnd"/>
      <w:r>
        <w:rPr>
          <w:lang w:val="en-US"/>
        </w:rPr>
        <w:t xml:space="preserve"> </w:t>
      </w:r>
      <w:proofErr w:type="spellStart"/>
      <w:r>
        <w:rPr>
          <w:lang w:val="en-US"/>
        </w:rPr>
        <w:t>kaina</w:t>
      </w:r>
      <w:proofErr w:type="spellEnd"/>
      <w:r>
        <w:rPr>
          <w:lang w:val="en-US"/>
        </w:rPr>
        <w:t xml:space="preserve"> – 35000 </w:t>
      </w:r>
      <w:proofErr w:type="spellStart"/>
      <w:r>
        <w:rPr>
          <w:lang w:val="en-US"/>
        </w:rPr>
        <w:t>eurų</w:t>
      </w:r>
      <w:proofErr w:type="spellEnd"/>
      <w:r>
        <w:rPr>
          <w:lang w:val="en-US"/>
        </w:rPr>
        <w:t>.</w:t>
      </w:r>
    </w:p>
    <w:p w14:paraId="18A17B66" w14:textId="77777777" w:rsidR="00153A68" w:rsidRDefault="00153A68" w:rsidP="00153A68">
      <w:pPr>
        <w:pStyle w:val="Heading2"/>
      </w:pPr>
      <w:bookmarkStart w:id="3" w:name="_Toc123248614"/>
      <w:bookmarkStart w:id="4" w:name="_Toc188329937"/>
      <w:r>
        <w:t>Poreikis</w:t>
      </w:r>
      <w:bookmarkEnd w:id="3"/>
      <w:bookmarkEnd w:id="4"/>
    </w:p>
    <w:p w14:paraId="0607C070" w14:textId="77777777" w:rsidR="00153A68" w:rsidRDefault="00153A68" w:rsidP="00153A68">
      <w:pPr>
        <w:pStyle w:val="Heading3"/>
      </w:pPr>
      <w:bookmarkStart w:id="5" w:name="_Toc123248615"/>
      <w:bookmarkStart w:id="6" w:name="_Toc188329938"/>
      <w:r>
        <w:t>Projekto naudotojai ir klientai</w:t>
      </w:r>
      <w:bookmarkEnd w:id="5"/>
      <w:bookmarkEnd w:id="6"/>
    </w:p>
    <w:p w14:paraId="726E4DFE" w14:textId="77777777" w:rsidR="00153A68" w:rsidRDefault="00153A68" w:rsidP="00153A68">
      <w:pPr>
        <w:pStyle w:val="Tekstas"/>
      </w:pPr>
      <w:r>
        <w:t>Pagrindiniai žaidimo naudotojai yra jauni ir vidutinio amžiaus žmonės iš plačiosios visuomenės, praleidžiantys dalį savo laisvalaikio žaidžiant kompiuterinius žaidimus, naudojantys kompiuterinius žaidimus kaip veiklą užsidirbti ir mėgstantys strateginius kompiuterinius žaidimus. Taip pat tai žmonės, žaidžiantys žaidimus naudojantis asmeniniu kompiuteriu, o ne konsolėmis.</w:t>
      </w:r>
    </w:p>
    <w:p w14:paraId="0CB30A27" w14:textId="77777777" w:rsidR="00153A68" w:rsidRDefault="00153A68" w:rsidP="00153A68">
      <w:pPr>
        <w:pStyle w:val="Heading3"/>
      </w:pPr>
      <w:bookmarkStart w:id="7" w:name="_Toc123248616"/>
      <w:bookmarkStart w:id="8" w:name="_Toc188329939"/>
      <w:r>
        <w:lastRenderedPageBreak/>
        <w:t>Naudotojų rolės ir tikslai</w:t>
      </w:r>
      <w:bookmarkEnd w:id="7"/>
      <w:bookmarkEnd w:id="8"/>
    </w:p>
    <w:p w14:paraId="4B993DD4" w14:textId="77777777" w:rsidR="00153A68" w:rsidRPr="00113C3E" w:rsidRDefault="00153A68" w:rsidP="00153A68">
      <w:pPr>
        <w:pStyle w:val="Tekstas"/>
      </w:pPr>
      <w:r w:rsidRPr="00113C3E">
        <w:t>Vis didesnė dalis žmonių pradeda žaisti strateginius kompiuterinius žaidimus. Tačiau dalis žaidėjų pabandę pažaisti vieną ar kitą strateginį žaidimą, greitai nustoja. Taip yra dėl to, jog ne maža dalis žaidimų turi neįdomius ir iššūkio nesukel</w:t>
      </w:r>
      <w:r>
        <w:t>ia</w:t>
      </w:r>
      <w:r w:rsidRPr="00113C3E">
        <w:t>nčius kompiuterio bei dirbtinio intelekto valdomus žaidėjus, ko pasekoje žaidimai greitai nusibosta, yra neįtraukiantys ir neatitinka žaidėjų reikalavimų. Esami ilgamečiai strateginių žaidimų žaidėjai taip pat pastebi, kad dirbtinis intelektas kai kuriuose žaidimuose yra nuobodus, niekuo neišsiskiriantis ir nekeliantis entuziazmo. Tačiau yra ir kita monetos pusė – dalyje žaidimų dirbtinis intelektas atrodo kaip superkompiuteris, sekantis kiekvieną tikro žaidėjo veiksmą, gaunantis nesąžiningus bonusus ir sukeliantis žaidėjui atmetimo reakciją, kadangi niekas nenori žaisti žaidimo, kuris vietoj to kad sukeltų įdomų išš</w:t>
      </w:r>
      <w:r>
        <w:t>ū</w:t>
      </w:r>
      <w:r w:rsidRPr="00113C3E">
        <w:t>kį, yra tiesiog atvirai nesąžiningas. Nors šios problemos yra realios, dalis žmonių net nesusimąsto apie gero dirbtinio intelekto svarbą kompiuteriniuose žaidimuose ir nesupranta, jog kad žaidimas būtų tikrai vertas laiko ir dėmesio, jis turi turėti ne tik gražią grafinę pusę</w:t>
      </w:r>
      <w:r>
        <w:t xml:space="preserve"> [2]</w:t>
      </w:r>
      <w:r w:rsidRPr="00113C3E">
        <w:t>. Dirbtinis intelektas žaidime turi suteikti žaidėjui įveikiamą išš</w:t>
      </w:r>
      <w:r>
        <w:t>ū</w:t>
      </w:r>
      <w:r w:rsidRPr="00113C3E">
        <w:t>kį, papildyti žaidime esančias aplinkas ir suteikti žaidėjui norą sekantį kartą sugrįžti. Dalis žaidimų šiuos aspektus įgyvendina sėkmingai ir sukuria žaidėjams nepamirštamus įspūdžius, tačiau dar dažniau kuriami žaidimai gaunasi pilki, neįsimintini bei nesukeliantys noro prie jų grįžti</w:t>
      </w:r>
      <w:r>
        <w:t xml:space="preserve"> [3]</w:t>
      </w:r>
      <w:r w:rsidRPr="00113C3E">
        <w:t>. Prie šios problemos prisideda ir neteisingų dirbtinio intelekto metodų pasirinkimas, arba neteisingas teisingai pasirink</w:t>
      </w:r>
      <w:r>
        <w:t>t</w:t>
      </w:r>
      <w:r w:rsidRPr="00113C3E">
        <w:t>ų dirbtinio intelekto metodų įgyvendinimas. Šios problemos taip pat nepadeda spręsti faktas, kad didžioji dalis dirbtinio intelekto metodų pavyzdžių, naudojamų vienuose ar kituose populiariuose ir sėkminguose strateginiuose kompiuteriniuose žaidimuose nėra laisvai prieinami plačiajai visuomenei, ko pasekoje mažoms, iš vieno ar kelių žmonių sudarytoms komandoms, norinčioms kurti šiuos žaidimus, yra sunku teisingai įgyvendinti dirbtinio intelekto dalį.</w:t>
      </w:r>
    </w:p>
    <w:p w14:paraId="50E5C8AE" w14:textId="77777777" w:rsidR="00153A68" w:rsidRDefault="00153A68" w:rsidP="00153A68">
      <w:pPr>
        <w:pStyle w:val="Heading3"/>
      </w:pPr>
      <w:bookmarkStart w:id="9" w:name="_Toc123248617"/>
      <w:bookmarkStart w:id="10" w:name="_Toc188329940"/>
      <w:r>
        <w:lastRenderedPageBreak/>
        <w:t>Rinkos tyrimas</w:t>
      </w:r>
      <w:bookmarkEnd w:id="9"/>
      <w:bookmarkEnd w:id="10"/>
    </w:p>
    <w:p w14:paraId="1A508CCF" w14:textId="371A0EEC" w:rsidR="00153A68" w:rsidRDefault="004F33BF" w:rsidP="00F11DC8">
      <w:pPr>
        <w:pStyle w:val="Figure"/>
        <w:framePr w:wrap="notBeside"/>
      </w:pPr>
      <w:r w:rsidRPr="0027366F">
        <w:rPr>
          <w:noProof/>
        </w:rPr>
        <w:drawing>
          <wp:inline distT="0" distB="0" distL="0" distR="0" wp14:anchorId="22F8AD5B" wp14:editId="1DF7663E">
            <wp:extent cx="5924550" cy="4533900"/>
            <wp:effectExtent l="0" t="0" r="0" b="0"/>
            <wp:docPr id="123414128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ba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4550" cy="4533900"/>
                    </a:xfrm>
                    <a:prstGeom prst="rect">
                      <a:avLst/>
                    </a:prstGeom>
                    <a:noFill/>
                    <a:ln>
                      <a:noFill/>
                    </a:ln>
                  </pic:spPr>
                </pic:pic>
              </a:graphicData>
            </a:graphic>
          </wp:inline>
        </w:drawing>
      </w:r>
    </w:p>
    <w:p w14:paraId="1F36B39F" w14:textId="41C09022" w:rsidR="00153A68" w:rsidRPr="00983DE7" w:rsidRDefault="00153A68" w:rsidP="00F11DC8">
      <w:pPr>
        <w:pStyle w:val="Caption"/>
      </w:pPr>
      <w:bookmarkStart w:id="11" w:name="_Toc188318952"/>
      <w:bookmarkStart w:id="12" w:name="_Toc188319026"/>
      <w:bookmarkStart w:id="13" w:name="_Toc188329888"/>
      <w:r>
        <w:t xml:space="preserve">pav. </w:t>
      </w:r>
      <w:r>
        <w:fldChar w:fldCharType="begin"/>
      </w:r>
      <w:r>
        <w:instrText xml:space="preserve"> SEQ pav. \* ARABIC </w:instrText>
      </w:r>
      <w:r>
        <w:fldChar w:fldCharType="separate"/>
      </w:r>
      <w:r w:rsidR="007E0FD1">
        <w:rPr>
          <w:noProof/>
        </w:rPr>
        <w:t>1</w:t>
      </w:r>
      <w:r>
        <w:fldChar w:fldCharType="end"/>
      </w:r>
      <w:r>
        <w:t xml:space="preserve"> Kompiuterinių žaidimų </w:t>
      </w:r>
      <w:r w:rsidRPr="00F11DC8">
        <w:t>žaidėjų</w:t>
      </w:r>
      <w:r>
        <w:t xml:space="preserve"> kiekio pokytis nuo 2015 [4].</w:t>
      </w:r>
      <w:bookmarkEnd w:id="11"/>
      <w:bookmarkEnd w:id="12"/>
      <w:bookmarkEnd w:id="13"/>
    </w:p>
    <w:p w14:paraId="1095AD1C" w14:textId="77777777" w:rsidR="00153A68" w:rsidRDefault="00153A68" w:rsidP="00153A68">
      <w:pPr>
        <w:pStyle w:val="Tekstas"/>
        <w:rPr>
          <w:noProof/>
        </w:rPr>
      </w:pPr>
      <w:r>
        <w:t>Žaidimas skirtas žmonėms, kurie žaidžia kompiuterinius žaidimus. Žmonių, kurie žaidžia kompiuterinius žaidimus šiuo metu yra apie 3.09 milijardo [4]. Vien per paskutinius septynis metus, žmonių, žaidžiančių kompiuterinius žaidimus kiekis išaugo 1 milijardu [4]. Šių žmonių pasiskirstymas pasaulyje: Azija ir Ramiojo vandenyno regionas – 1.47 milijardo, Europa – 386 milijonai, Vidurio rytai ir Afrika – 377 milijonai, Pietų Amerika – 266 milijonai ir Šiaurės Amerika – 210 milijonų [5].</w:t>
      </w:r>
      <w:r w:rsidRPr="00983DE7">
        <w:rPr>
          <w:noProof/>
        </w:rPr>
        <w:t xml:space="preserve"> </w:t>
      </w:r>
      <w:r>
        <w:rPr>
          <w:noProof/>
        </w:rPr>
        <w:t>Matoma, kad didžiausias žaidėjų kiekis yra Azijoje ir Ramiojo vandenyno šalyse, kadangi iš ten yra kilusios tokios kompiuterinių žaidimų milžinės kaip „Nintendo“, „Sega“, „Sony“ ir tai yra tapę didele jų kultūros dalimi.</w:t>
      </w:r>
    </w:p>
    <w:p w14:paraId="591ED68C" w14:textId="77777777" w:rsidR="00153A68" w:rsidRDefault="00153A68" w:rsidP="00153A68">
      <w:pPr>
        <w:pStyle w:val="Tekstas"/>
      </w:pPr>
      <w:r>
        <w:t>Strateginių žaidimų pasirinkimas labai platus, o žaidėjai dažniausiai renkasi žaidimus žaisti naudojantis žaidimų platformomis, tokiomis kaip „</w:t>
      </w:r>
      <w:r w:rsidRPr="000B5F9E">
        <w:rPr>
          <w:i/>
          <w:iCs/>
        </w:rPr>
        <w:t>Steam</w:t>
      </w:r>
      <w:r>
        <w:t>“ ar „</w:t>
      </w:r>
      <w:r w:rsidRPr="000B5F9E">
        <w:rPr>
          <w:i/>
          <w:iCs/>
        </w:rPr>
        <w:t>Epic Games</w:t>
      </w:r>
      <w:r>
        <w:t>“. Šioje skiltyje bus remiamasi „</w:t>
      </w:r>
      <w:r w:rsidRPr="000B5F9E">
        <w:rPr>
          <w:i/>
          <w:iCs/>
        </w:rPr>
        <w:t>Steam</w:t>
      </w:r>
      <w:r>
        <w:t xml:space="preserve">“ platformos duomenimis, kadangi jie yra atvirai prieinami visiems </w:t>
      </w:r>
      <w:r w:rsidRPr="000B5F9E">
        <w:rPr>
          <w:i/>
          <w:iCs/>
        </w:rPr>
        <w:t>SteamCharts</w:t>
      </w:r>
      <w:r>
        <w:t xml:space="preserve"> tinklalapyje.</w:t>
      </w:r>
    </w:p>
    <w:p w14:paraId="0F19AEBA" w14:textId="77777777" w:rsidR="00153A68" w:rsidRDefault="00153A68" w:rsidP="00153A68">
      <w:pPr>
        <w:pStyle w:val="Tekstas"/>
      </w:pPr>
      <w:r>
        <w:t>Šiuo metu šie strateginiai žaidimai, naudojantys įmantrias dirbtinio intelekto sistemas yra prieinami „Steam“ platformoje ir yra patys populiariausi:</w:t>
      </w:r>
    </w:p>
    <w:p w14:paraId="6750BE54" w14:textId="77777777" w:rsidR="00153A68" w:rsidRPr="00983DE7" w:rsidRDefault="00153A68" w:rsidP="00153A68">
      <w:pPr>
        <w:pStyle w:val="Tekstas"/>
      </w:pPr>
      <w:r>
        <w:t>Žaidimas „</w:t>
      </w:r>
      <w:r w:rsidRPr="000B5F9E">
        <w:rPr>
          <w:i/>
          <w:iCs/>
        </w:rPr>
        <w:t>Sid Meier‘s Civilization VI</w:t>
      </w:r>
      <w:r>
        <w:t>“ šiuo metu turi 56751 žaidėją, o visų laikų aukščiausias pasiektas žaidėjų kiekis – 162314 žaidėjų [6].</w:t>
      </w:r>
    </w:p>
    <w:p w14:paraId="3B4F1CEE" w14:textId="49C2D975" w:rsidR="00153A68" w:rsidRDefault="00153A68" w:rsidP="00153A68">
      <w:pPr>
        <w:pStyle w:val="Tekstas"/>
      </w:pPr>
      <w:r>
        <w:lastRenderedPageBreak/>
        <w:t>Žaidimas „</w:t>
      </w:r>
      <w:r w:rsidRPr="000B5F9E">
        <w:rPr>
          <w:i/>
          <w:iCs/>
        </w:rPr>
        <w:t>Hearts of Iron IV</w:t>
      </w:r>
      <w:r>
        <w:t>“ šiuo metu turi 37281 žaidėją, o visų laikų aukščiausias pasiektas žaidėjų kiekis – 70836 [6].</w:t>
      </w:r>
    </w:p>
    <w:p w14:paraId="6515BBD6" w14:textId="77777777" w:rsidR="00153A68" w:rsidRDefault="00153A68" w:rsidP="00153A68">
      <w:pPr>
        <w:pStyle w:val="Tekstas"/>
      </w:pPr>
      <w:r>
        <w:t>Strateginiai žaidimai rinka sudaro didelę dalį visos kompiuterinių žaidimų rinkos. Strateginių žaidimų rinkos dydis visame pasaulyje yra 24.6 milijardai dolerių 2022, o šios rinkos augimas per metus yra 8.84 procento [7].</w:t>
      </w:r>
    </w:p>
    <w:p w14:paraId="0DD3F7BB" w14:textId="77777777" w:rsidR="00153A68" w:rsidRDefault="00153A68" w:rsidP="00153A68">
      <w:pPr>
        <w:pStyle w:val="Heading3"/>
      </w:pPr>
      <w:bookmarkStart w:id="14" w:name="_Toc123248618"/>
      <w:bookmarkStart w:id="15" w:name="_Toc188329941"/>
      <w:r>
        <w:t>Informacija apie klientus</w:t>
      </w:r>
      <w:bookmarkEnd w:id="14"/>
      <w:bookmarkEnd w:id="15"/>
    </w:p>
    <w:p w14:paraId="17D3857F" w14:textId="77777777" w:rsidR="00153A68" w:rsidRDefault="00153A68" w:rsidP="00153A68">
      <w:pPr>
        <w:pStyle w:val="Tekstas"/>
      </w:pPr>
      <w:r>
        <w:t>Klientai yra dviejų tipų:</w:t>
      </w:r>
    </w:p>
    <w:p w14:paraId="28B51455" w14:textId="77777777" w:rsidR="00153A68" w:rsidRDefault="00153A68" w:rsidP="00153A68">
      <w:pPr>
        <w:pStyle w:val="Tekstas"/>
      </w:pPr>
      <w:r>
        <w:t>1. Naudotojai, kurie naudos sukurtą žaidimą. Užsakovo užsakymu, bus sukurtas žaidimas, kurį bus galima platinti arba naudoti kaip prototipą tolesniam platinimui.</w:t>
      </w:r>
    </w:p>
    <w:p w14:paraId="45D9C763" w14:textId="77777777" w:rsidR="00153A68" w:rsidRPr="002A74B0" w:rsidRDefault="00153A68" w:rsidP="00153A68">
      <w:pPr>
        <w:pStyle w:val="Tekstas"/>
      </w:pPr>
      <w:r>
        <w:t>2. Kompiuterinius žaidimus kuriančios komandos, kompanijos ar korporacijos, kurios pasinaudos žaidimo kūrimo metu atlikto tyrimo rezultatais ir naudos tam tikrus, ištirtus dirbtinio intelekto metodus.</w:t>
      </w:r>
    </w:p>
    <w:p w14:paraId="4EC2F7E2" w14:textId="77777777" w:rsidR="00153A68" w:rsidRDefault="00153A68" w:rsidP="00153A68">
      <w:pPr>
        <w:pStyle w:val="Heading2"/>
      </w:pPr>
      <w:bookmarkStart w:id="16" w:name="_Toc123248619"/>
      <w:bookmarkStart w:id="17" w:name="_Toc188329942"/>
      <w:r>
        <w:t>Pasiūlymas</w:t>
      </w:r>
      <w:bookmarkEnd w:id="16"/>
      <w:bookmarkEnd w:id="17"/>
    </w:p>
    <w:p w14:paraId="28AC678E" w14:textId="77777777" w:rsidR="00153A68" w:rsidRDefault="00153A68" w:rsidP="00153A68">
      <w:pPr>
        <w:pStyle w:val="Heading3"/>
      </w:pPr>
      <w:bookmarkStart w:id="18" w:name="_Toc123248620"/>
      <w:bookmarkStart w:id="19" w:name="_Toc188329943"/>
      <w:r>
        <w:t>Produkto ar paslaugos apibūdinimas</w:t>
      </w:r>
      <w:bookmarkEnd w:id="18"/>
      <w:bookmarkEnd w:id="19"/>
    </w:p>
    <w:p w14:paraId="790D6CE1" w14:textId="5255898D" w:rsidR="00153A68" w:rsidRPr="00806914" w:rsidRDefault="00153A68" w:rsidP="00153A68">
      <w:pPr>
        <w:pStyle w:val="Tekstas"/>
      </w:pPr>
      <w:r w:rsidRPr="00806914">
        <w:t>Kadangi, kaip jau buvo minėta praeitame posk</w:t>
      </w:r>
      <w:r>
        <w:t>y</w:t>
      </w:r>
      <w:r w:rsidRPr="00806914">
        <w:t>ryje, strateginių žaidimų rinka yra didelė ir auga dideliu tempu, bus kuriamas realaus laiko strateginis</w:t>
      </w:r>
      <w:r w:rsidR="002116D7">
        <w:t xml:space="preserve"> (</w:t>
      </w:r>
      <w:r w:rsidR="002116D7" w:rsidRPr="002116D7">
        <w:rPr>
          <w:i/>
          <w:iCs/>
        </w:rPr>
        <w:t>RTS</w:t>
      </w:r>
      <w:r w:rsidR="002116D7">
        <w:t>)</w:t>
      </w:r>
      <w:r w:rsidRPr="00806914">
        <w:t xml:space="preserve"> žaidimas. Žaidėjas valdys savo pasirinktą civilizaciją, rinks resursus, apmokys padalinius ir kareivius, statys miestą ir kariaus su kompiuterio valdomais priešininkais. Pagrindinis žaidimo tikslas – </w:t>
      </w:r>
      <w:r w:rsidR="002116D7">
        <w:t>išgyventi kuo ilgiau ir nugalėti priešus</w:t>
      </w:r>
      <w:r w:rsidRPr="00806914">
        <w:t>.</w:t>
      </w:r>
    </w:p>
    <w:p w14:paraId="1316D9B8" w14:textId="39046321" w:rsidR="00153A68" w:rsidRDefault="004F33BF" w:rsidP="00F11DC8">
      <w:pPr>
        <w:pStyle w:val="Figure"/>
        <w:framePr w:wrap="notBeside"/>
      </w:pPr>
      <w:r w:rsidRPr="0027366F">
        <w:rPr>
          <w:noProof/>
        </w:rPr>
        <w:drawing>
          <wp:inline distT="0" distB="0" distL="0" distR="0" wp14:anchorId="66281FA1" wp14:editId="65EC65A5">
            <wp:extent cx="6143625" cy="2981325"/>
            <wp:effectExtent l="0" t="0" r="0" b="0"/>
            <wp:docPr id="4"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43625" cy="2981325"/>
                    </a:xfrm>
                    <a:prstGeom prst="rect">
                      <a:avLst/>
                    </a:prstGeom>
                    <a:noFill/>
                    <a:ln>
                      <a:noFill/>
                    </a:ln>
                  </pic:spPr>
                </pic:pic>
              </a:graphicData>
            </a:graphic>
          </wp:inline>
        </w:drawing>
      </w:r>
    </w:p>
    <w:p w14:paraId="6EAB238F" w14:textId="7CD25803" w:rsidR="00153A68" w:rsidRPr="00806914" w:rsidRDefault="00153A68" w:rsidP="00AC1F52">
      <w:pPr>
        <w:pStyle w:val="Caption"/>
      </w:pPr>
      <w:bookmarkStart w:id="20" w:name="_Toc188318953"/>
      <w:bookmarkStart w:id="21" w:name="_Toc188319027"/>
      <w:bookmarkStart w:id="22" w:name="_Toc188329889"/>
      <w:r>
        <w:t xml:space="preserve">pav. </w:t>
      </w:r>
      <w:r>
        <w:fldChar w:fldCharType="begin"/>
      </w:r>
      <w:r>
        <w:instrText xml:space="preserve"> SEQ pav. \* ARABIC </w:instrText>
      </w:r>
      <w:r>
        <w:fldChar w:fldCharType="separate"/>
      </w:r>
      <w:r w:rsidR="007E0FD1">
        <w:rPr>
          <w:noProof/>
        </w:rPr>
        <w:t>2</w:t>
      </w:r>
      <w:r>
        <w:fldChar w:fldCharType="end"/>
      </w:r>
      <w:r>
        <w:t xml:space="preserve"> Kuriamo </w:t>
      </w:r>
      <w:r w:rsidRPr="00AC1F52">
        <w:t>strateginio</w:t>
      </w:r>
      <w:r>
        <w:t xml:space="preserve"> žaidimo sistemų tarpusavio sąveika aukštame lygmenyje.</w:t>
      </w:r>
      <w:bookmarkEnd w:id="20"/>
      <w:bookmarkEnd w:id="21"/>
      <w:bookmarkEnd w:id="22"/>
    </w:p>
    <w:p w14:paraId="36801C3C" w14:textId="77777777" w:rsidR="00153A68" w:rsidRDefault="00153A68" w:rsidP="00153A68">
      <w:pPr>
        <w:pStyle w:val="Tekstas"/>
      </w:pPr>
      <w:r>
        <w:t>Kiekvienas žaidimo aspektas bus išskirstytas į atskiras, už vieną dalyką atsakingas sistemas, kurios sąveikaus tarpusavyje (žr. pav. 2).</w:t>
      </w:r>
    </w:p>
    <w:p w14:paraId="6BC80A3A" w14:textId="77777777" w:rsidR="00153A68" w:rsidRDefault="00153A68" w:rsidP="00153A68">
      <w:pPr>
        <w:pStyle w:val="Tekstas"/>
      </w:pPr>
      <w:r>
        <w:lastRenderedPageBreak/>
        <w:t>Žaidėjas turės keturis pagrindinius resursų tipus – medį, mineralus, auksą ir mokslą.</w:t>
      </w:r>
    </w:p>
    <w:p w14:paraId="743D4A81" w14:textId="77777777" w:rsidR="00153A68" w:rsidRDefault="00153A68" w:rsidP="00153A68">
      <w:pPr>
        <w:pStyle w:val="Tekstas"/>
      </w:pPr>
      <w:r>
        <w:t>Žaidėjas galės įkurti savo miestą, jame pasirinkti įvairius pastatus, juos statyti, valdyti ir gerinti. Pastatai bus pasirenkami iš pastatų pasirinkimo meniu ir jų statymas bei gerinimas kainuos atitinkamą kiekį resursų. Figūruos  keturi pagrindiniai pastatų tipai – resursų išgavimo pastatai, mokslo pastatai, kareivių ir padalinių rengimo pastatai ir gynybiniai įtvirtinimai.</w:t>
      </w:r>
    </w:p>
    <w:p w14:paraId="6E602561" w14:textId="77777777" w:rsidR="00153A68" w:rsidRDefault="00153A68" w:rsidP="00153A68">
      <w:pPr>
        <w:pStyle w:val="Tekstas"/>
      </w:pPr>
      <w:r>
        <w:t>Žaidėjas pasistatęs atitinkamus pastatus, galės apmokyti įvairius padalinius ir kareivius, kurių funkcija bus rinkti resursus, ginti miestą arba pulti priešininkus. Kiekvienas padalinys ir kareivis kainuos atitinkamą kiekį resursų, o naudojantis mokslo resursu, padaliniai ir kareiviai bus pagerinami.</w:t>
      </w:r>
    </w:p>
    <w:p w14:paraId="7986F771" w14:textId="77777777" w:rsidR="00153A68" w:rsidRDefault="00153A68" w:rsidP="00153A68">
      <w:pPr>
        <w:pStyle w:val="Tekstas"/>
      </w:pPr>
      <w:r>
        <w:t>Žaidėjas galės duoti nurodymus savo padaliniams ir kareiviams. Padaliniai galės rinkti resursus, pagreitinti pastatų statymą, bei užsiimti mokslo resurso gaminimu atitinkamuose mokslo pastatuose.</w:t>
      </w:r>
    </w:p>
    <w:p w14:paraId="49CF97F8" w14:textId="77777777" w:rsidR="00153A68" w:rsidRPr="000C1910" w:rsidRDefault="00153A68" w:rsidP="00153A68">
      <w:pPr>
        <w:pStyle w:val="Tekstas"/>
      </w:pPr>
      <w:r>
        <w:t>Padaliniai turės automatinio valdymo funkciją, kuri veiks dirbtinio intelekto metodų pagrindu. Automatinio valdymo funkcija leis padaliniams atlikti veiksmus automatiškai, be žaidėjo įsikišimo, o veiksmų parinkimas bus nusprendžiamas pačio dirbtinio intelekto pagal esamą situaciją.</w:t>
      </w:r>
    </w:p>
    <w:p w14:paraId="3C05F0EB" w14:textId="77777777" w:rsidR="00153A68" w:rsidRDefault="00153A68" w:rsidP="00153A68">
      <w:pPr>
        <w:pStyle w:val="Tekstas"/>
      </w:pPr>
      <w:r>
        <w:t>Priešininkai bus valdomi kompiuterio. Kompiuterio priešininkų valdymui bus panaudojami keli skirtingi dirbtinio intelekto metodai, kuriais naudojantis bus duodamos strategijos ir atliekamas skirtingų dirbtinio intelekto metodų palyginimas.</w:t>
      </w:r>
    </w:p>
    <w:p w14:paraId="4AF82975" w14:textId="77777777" w:rsidR="00153A68" w:rsidRDefault="00153A68" w:rsidP="00153A68">
      <w:pPr>
        <w:pStyle w:val="Heading3"/>
      </w:pPr>
      <w:bookmarkStart w:id="23" w:name="_Toc123248621"/>
      <w:bookmarkStart w:id="24" w:name="_Toc188329944"/>
      <w:r w:rsidRPr="003D0A16">
        <w:t>Sistemos kontekstas</w:t>
      </w:r>
      <w:bookmarkEnd w:id="23"/>
      <w:bookmarkEnd w:id="24"/>
    </w:p>
    <w:p w14:paraId="2D5B4F49" w14:textId="77777777" w:rsidR="00153A68" w:rsidRPr="008F6994" w:rsidRDefault="00153A68" w:rsidP="00153A68">
      <w:pPr>
        <w:pStyle w:val="Tekstas"/>
      </w:pPr>
      <w:r w:rsidRPr="008F6994">
        <w:t>Žaidimas naudos dirbtinio intelekto metodus: kompiuterio valdomiems priešininkams valdyti ir padaliniams ir kareiviams, esantiems automatizuotame rėžime valdymui. Siek</w:t>
      </w:r>
      <w:r>
        <w:t>i</w:t>
      </w:r>
      <w:r w:rsidRPr="008F6994">
        <w:t>ant atrasti geriausius dirbtinio intelekto metodus, tinkančius šiam žaidimui, bus ekspermentuojama tiek su deterministiniais, tiek su nedeterministiniais dirbtinio intelekto metodais.</w:t>
      </w:r>
    </w:p>
    <w:p w14:paraId="22FD7EEF" w14:textId="385FC8E1" w:rsidR="00153A68" w:rsidRDefault="004F33BF" w:rsidP="00F11DC8">
      <w:pPr>
        <w:pStyle w:val="Figure"/>
        <w:framePr w:wrap="notBeside"/>
      </w:pPr>
      <w:r w:rsidRPr="0027366F">
        <w:rPr>
          <w:noProof/>
        </w:rPr>
        <w:drawing>
          <wp:inline distT="0" distB="0" distL="0" distR="0" wp14:anchorId="7AFC49D3" wp14:editId="2F8264BF">
            <wp:extent cx="6124575" cy="1657350"/>
            <wp:effectExtent l="0" t="0" r="0" b="0"/>
            <wp:docPr id="3" name="Picture 5" descr="Deterministic AI patter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erministic AI pattern. | Download Scientific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4575" cy="1657350"/>
                    </a:xfrm>
                    <a:prstGeom prst="rect">
                      <a:avLst/>
                    </a:prstGeom>
                    <a:noFill/>
                    <a:ln>
                      <a:noFill/>
                    </a:ln>
                  </pic:spPr>
                </pic:pic>
              </a:graphicData>
            </a:graphic>
          </wp:inline>
        </w:drawing>
      </w:r>
    </w:p>
    <w:p w14:paraId="71FB6160" w14:textId="04A253EE" w:rsidR="00153A68" w:rsidRDefault="00153A68" w:rsidP="00F11DC8">
      <w:pPr>
        <w:pStyle w:val="Caption"/>
      </w:pPr>
      <w:bookmarkStart w:id="25" w:name="_Toc188318954"/>
      <w:bookmarkStart w:id="26" w:name="_Toc188319028"/>
      <w:bookmarkStart w:id="27" w:name="_Toc188329890"/>
      <w:r>
        <w:t xml:space="preserve">pav. </w:t>
      </w:r>
      <w:r>
        <w:fldChar w:fldCharType="begin"/>
      </w:r>
      <w:r>
        <w:instrText xml:space="preserve"> SEQ pav. \* ARABIC </w:instrText>
      </w:r>
      <w:r>
        <w:fldChar w:fldCharType="separate"/>
      </w:r>
      <w:r w:rsidR="007E0FD1">
        <w:rPr>
          <w:noProof/>
        </w:rPr>
        <w:t>3</w:t>
      </w:r>
      <w:r>
        <w:fldChar w:fldCharType="end"/>
      </w:r>
      <w:r>
        <w:t xml:space="preserve"> Deterministinio dirbtinio intelekto metodo </w:t>
      </w:r>
      <w:r w:rsidRPr="00F11DC8">
        <w:t>šablonas</w:t>
      </w:r>
      <w:r>
        <w:t xml:space="preserve"> [8]</w:t>
      </w:r>
      <w:bookmarkEnd w:id="25"/>
      <w:bookmarkEnd w:id="26"/>
      <w:bookmarkEnd w:id="27"/>
    </w:p>
    <w:p w14:paraId="53D395D0" w14:textId="77777777" w:rsidR="00153A68" w:rsidRDefault="00153A68" w:rsidP="00153A68">
      <w:pPr>
        <w:pStyle w:val="Tekstas"/>
      </w:pPr>
      <w:r>
        <w:t>Kadangi deterministiniai dirbtinio intelekto metodai yra greiti ir lengvai implementuojami, o jų veikimas yra konkretus ir nuspėjamas, jie bus pritaikomi padalinių ir kareivių automatizuoto rėžimo implementacijai [9]. Bus panaudoti keli skirtingi šios rūšies metodai, palyginamas jų veikimo optimalumas ir teisingumas. Taip pat bus bandoma kelių šios rūšies metodų kombinacija ir matuojamas šios kombinacijos optimalumas žaidimui.</w:t>
      </w:r>
    </w:p>
    <w:p w14:paraId="772722CD" w14:textId="77777777" w:rsidR="00153A68" w:rsidRDefault="00153A68" w:rsidP="00153A68">
      <w:pPr>
        <w:pStyle w:val="Tekstas"/>
      </w:pPr>
      <w:r>
        <w:lastRenderedPageBreak/>
        <w:t>Deterministinių dirbtinio intelekto metodų įgyvendinimui bus pasitelkiama C</w:t>
      </w:r>
      <w:r>
        <w:rPr>
          <w:lang w:val="en-US"/>
        </w:rPr>
        <w:t xml:space="preserve"># </w:t>
      </w:r>
      <w:proofErr w:type="spellStart"/>
      <w:r>
        <w:rPr>
          <w:lang w:val="en-US"/>
        </w:rPr>
        <w:t>programavimo</w:t>
      </w:r>
      <w:proofErr w:type="spellEnd"/>
      <w:r>
        <w:rPr>
          <w:lang w:val="en-US"/>
        </w:rPr>
        <w:t xml:space="preserve"> </w:t>
      </w:r>
      <w:r>
        <w:t>kalba ir jos bibliotekos (priklausomai nuo metodo).</w:t>
      </w:r>
    </w:p>
    <w:p w14:paraId="336F154C" w14:textId="1EB056F0" w:rsidR="00153A68" w:rsidRDefault="004F33BF" w:rsidP="00F11DC8">
      <w:pPr>
        <w:pStyle w:val="Figure"/>
        <w:framePr w:wrap="notBeside"/>
      </w:pPr>
      <w:r w:rsidRPr="0027366F">
        <w:rPr>
          <w:noProof/>
        </w:rPr>
        <w:drawing>
          <wp:inline distT="0" distB="0" distL="0" distR="0" wp14:anchorId="0DE55B86" wp14:editId="5C6EB8B1">
            <wp:extent cx="3295650" cy="2438400"/>
            <wp:effectExtent l="0" t="0" r="0" b="0"/>
            <wp:docPr id="5525460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5650" cy="2438400"/>
                    </a:xfrm>
                    <a:prstGeom prst="rect">
                      <a:avLst/>
                    </a:prstGeom>
                    <a:noFill/>
                    <a:ln>
                      <a:noFill/>
                    </a:ln>
                  </pic:spPr>
                </pic:pic>
              </a:graphicData>
            </a:graphic>
          </wp:inline>
        </w:drawing>
      </w:r>
    </w:p>
    <w:p w14:paraId="4790E425" w14:textId="260472F9" w:rsidR="00153A68" w:rsidRDefault="00153A68" w:rsidP="00153A68">
      <w:pPr>
        <w:pStyle w:val="Caption"/>
      </w:pPr>
      <w:bookmarkStart w:id="28" w:name="_Toc188318955"/>
      <w:bookmarkStart w:id="29" w:name="_Toc188319029"/>
      <w:bookmarkStart w:id="30" w:name="_Toc188329891"/>
      <w:r>
        <w:t xml:space="preserve">pav. </w:t>
      </w:r>
      <w:r>
        <w:fldChar w:fldCharType="begin"/>
      </w:r>
      <w:r>
        <w:instrText xml:space="preserve"> SEQ pav. \* ARABIC </w:instrText>
      </w:r>
      <w:r>
        <w:fldChar w:fldCharType="separate"/>
      </w:r>
      <w:r w:rsidR="007E0FD1">
        <w:rPr>
          <w:noProof/>
        </w:rPr>
        <w:t>4</w:t>
      </w:r>
      <w:r>
        <w:fldChar w:fldCharType="end"/>
      </w:r>
      <w:r>
        <w:t xml:space="preserve"> Nedeterministinio dirbtinio intelekto metodo šablonas [10]</w:t>
      </w:r>
      <w:bookmarkEnd w:id="28"/>
      <w:bookmarkEnd w:id="29"/>
      <w:bookmarkEnd w:id="30"/>
    </w:p>
    <w:p w14:paraId="1C8D299F" w14:textId="77777777" w:rsidR="00153A68" w:rsidRPr="008F6994" w:rsidRDefault="00153A68" w:rsidP="00153A68">
      <w:pPr>
        <w:pStyle w:val="Tekstas"/>
      </w:pPr>
      <w:r w:rsidRPr="008F6994">
        <w:t>Kadangi priešingai nei deterministiniuose dirbtinio intelekto metoduose, nedeterministiniuose metoduose yra tam tikras neaiškumo laipsnis, elgesys ir veikimas nėra nuspėjami, o patys metodai gali mokytis ir ekstrapoliuoti patys, šie metodai bus naudojami kompiuterio valdomiems priešininkams valdyti [11]. Bus panaudojami keli šios rūšies metodai, o jais naudojantis kompiuterio valdomiems priešininkams bus suteikiamas savarankiškumas, skirtingos strategijos ir nuo situacijos priklausanti elgsena.</w:t>
      </w:r>
    </w:p>
    <w:p w14:paraId="6E828BDB" w14:textId="2FA6C44B" w:rsidR="00153A68" w:rsidRPr="008F6994" w:rsidRDefault="00153A68" w:rsidP="00153A68">
      <w:pPr>
        <w:pStyle w:val="Tekstas"/>
      </w:pPr>
      <w:r w:rsidRPr="008F6994">
        <w:t>Nedeterministinių dirbtinio intelekto metodų įgyvendinimui bus pasitelkiama C# programavimo kalba.</w:t>
      </w:r>
    </w:p>
    <w:p w14:paraId="213C3B42" w14:textId="77777777" w:rsidR="00153A68" w:rsidRPr="008F6994" w:rsidRDefault="00153A68" w:rsidP="00153A68">
      <w:pPr>
        <w:pStyle w:val="Tekstas"/>
      </w:pPr>
      <w:r w:rsidRPr="008F6994">
        <w:t>Žaidimas žaidėjams bus pasiekiamas „</w:t>
      </w:r>
      <w:r w:rsidRPr="000B5F9E">
        <w:rPr>
          <w:i/>
          <w:iCs/>
        </w:rPr>
        <w:t>Scratch.io</w:t>
      </w:r>
      <w:r w:rsidRPr="008F6994">
        <w:t>“ ir „</w:t>
      </w:r>
      <w:r w:rsidRPr="000B5F9E">
        <w:rPr>
          <w:i/>
          <w:iCs/>
        </w:rPr>
        <w:t>Steam</w:t>
      </w:r>
      <w:r w:rsidRPr="008F6994">
        <w:t>“ platformose, kuriose standartiniu būdų, žaidėjas jį galės parsisiųsti. Prototipas bus siūlomas nemokamai. Interneto ryšys žaidimui bus reikalingas tik parsisiuntimo metu.</w:t>
      </w:r>
    </w:p>
    <w:p w14:paraId="1EBA1FA1" w14:textId="77777777" w:rsidR="00153A68" w:rsidRDefault="00153A68" w:rsidP="00153A68">
      <w:pPr>
        <w:pStyle w:val="Heading3"/>
      </w:pPr>
      <w:bookmarkStart w:id="31" w:name="_Toc123248622"/>
      <w:bookmarkStart w:id="32" w:name="_Toc188329945"/>
      <w:r>
        <w:t>Techninės galimybės</w:t>
      </w:r>
      <w:bookmarkEnd w:id="31"/>
      <w:bookmarkEnd w:id="32"/>
    </w:p>
    <w:p w14:paraId="655C365B" w14:textId="77777777" w:rsidR="00153A68" w:rsidRDefault="00153A68" w:rsidP="00153A68">
      <w:pPr>
        <w:pStyle w:val="Tekstas"/>
      </w:pPr>
      <w:r>
        <w:t xml:space="preserve">Reikalinga įranga žaidimui sukurti ir dirbtinio intelekto metodų analizei atlikti – kompiuteris su </w:t>
      </w:r>
      <w:r w:rsidRPr="000B5F9E">
        <w:rPr>
          <w:i/>
          <w:iCs/>
        </w:rPr>
        <w:t>Windows</w:t>
      </w:r>
      <w:r>
        <w:t xml:space="preserve"> 10+ 64 bitų operacine sistema, procesoriumi palaikančiu X64 architektūrą ir </w:t>
      </w:r>
      <w:r w:rsidRPr="000B5F9E">
        <w:rPr>
          <w:i/>
          <w:iCs/>
        </w:rPr>
        <w:t>SSE2</w:t>
      </w:r>
      <w:r>
        <w:t xml:space="preserve"> instrukcijų rinkinį, vaizdo plokštė palaikanti </w:t>
      </w:r>
      <w:r w:rsidRPr="000B5F9E">
        <w:rPr>
          <w:i/>
          <w:iCs/>
        </w:rPr>
        <w:t>DX11</w:t>
      </w:r>
      <w:r>
        <w:t xml:space="preserve">, kadangi tokie yra </w:t>
      </w:r>
      <w:r w:rsidRPr="000B5F9E">
        <w:rPr>
          <w:i/>
          <w:iCs/>
        </w:rPr>
        <w:t>Unity</w:t>
      </w:r>
      <w:r>
        <w:t xml:space="preserve"> </w:t>
      </w:r>
      <w:r w:rsidRPr="000B5F9E">
        <w:rPr>
          <w:i/>
          <w:iCs/>
        </w:rPr>
        <w:t>Editor</w:t>
      </w:r>
      <w:r>
        <w:t xml:space="preserve"> sistemos reikalavimai [12].</w:t>
      </w:r>
    </w:p>
    <w:p w14:paraId="1D9E3D38" w14:textId="77777777" w:rsidR="00153A68" w:rsidRDefault="00153A68" w:rsidP="00153A68">
      <w:pPr>
        <w:pStyle w:val="Tekstas"/>
      </w:pPr>
      <w:r>
        <w:t>Ekspermentai su dirbtinio intelekto metodais bus atliekami bandymo ir lyginimo būdu, išbandant įvairius galimus dirbtinio intelekto metodo implementacijos būdus ir dirbtinio intelekto metodų kombinacijas.</w:t>
      </w:r>
    </w:p>
    <w:p w14:paraId="5A9F3FFE" w14:textId="2BC54E89" w:rsidR="00153A68" w:rsidRDefault="00153A68" w:rsidP="00153A68">
      <w:pPr>
        <w:pStyle w:val="Tekstas"/>
      </w:pPr>
      <w:r>
        <w:t>Duomenys nedeterministiniams dirbtinio intelekto metodams, bus renkami žaidimo kūrimo ir testavimo metu.</w:t>
      </w:r>
    </w:p>
    <w:p w14:paraId="2A66EB63" w14:textId="4B6296B7" w:rsidR="00153A68" w:rsidRPr="009B1F93" w:rsidRDefault="00153A68" w:rsidP="00153A68">
      <w:pPr>
        <w:pStyle w:val="Tekstas"/>
      </w:pPr>
      <w:r>
        <w:t>Baigiamojo projekto komisijai bus rodoma visas žaidimas ir jo veikimas, bei skirtingų dirbtinio intelekto metodų veikimas žaidime.</w:t>
      </w:r>
    </w:p>
    <w:p w14:paraId="4960EEF6" w14:textId="77777777" w:rsidR="00153A68" w:rsidRDefault="00153A68" w:rsidP="00153A68">
      <w:pPr>
        <w:pStyle w:val="Heading3"/>
      </w:pPr>
      <w:bookmarkStart w:id="33" w:name="_Toc123248623"/>
      <w:bookmarkStart w:id="34" w:name="_Toc188329946"/>
      <w:r>
        <w:lastRenderedPageBreak/>
        <w:t>Rizika ir apribojimai</w:t>
      </w:r>
      <w:bookmarkEnd w:id="33"/>
      <w:bookmarkEnd w:id="34"/>
    </w:p>
    <w:p w14:paraId="26BC1D79" w14:textId="77777777" w:rsidR="00153A68" w:rsidRPr="00246F6E" w:rsidRDefault="00153A68" w:rsidP="00153A68">
      <w:pPr>
        <w:pStyle w:val="Tekstas"/>
      </w:pPr>
      <w:r w:rsidRPr="00246F6E">
        <w:t>Rizikos:</w:t>
      </w:r>
    </w:p>
    <w:p w14:paraId="19C37716" w14:textId="77777777" w:rsidR="00153A68" w:rsidRDefault="00153A68" w:rsidP="00153A68">
      <w:pPr>
        <w:pStyle w:val="ListBullet"/>
      </w:pPr>
      <w:r>
        <w:t xml:space="preserve">Galimi programinės įrangos – </w:t>
      </w:r>
      <w:r w:rsidRPr="000B5F9E">
        <w:rPr>
          <w:i/>
          <w:iCs/>
        </w:rPr>
        <w:t>Unity</w:t>
      </w:r>
      <w:r>
        <w:t xml:space="preserve"> </w:t>
      </w:r>
      <w:r w:rsidRPr="000B5F9E">
        <w:rPr>
          <w:i/>
          <w:iCs/>
        </w:rPr>
        <w:t>Editor</w:t>
      </w:r>
      <w:r>
        <w:t xml:space="preserve"> gedimai, dėl kurių įmanomas informacijos ar žaidimo kūrimo dalies progreso praradimas [13].</w:t>
      </w:r>
    </w:p>
    <w:p w14:paraId="7ABC4F72" w14:textId="77777777" w:rsidR="00153A68" w:rsidRDefault="00153A68" w:rsidP="00153A68">
      <w:pPr>
        <w:pStyle w:val="ListBullet"/>
      </w:pPr>
      <w:r>
        <w:t>Įgyvendinti dirbtinio intelekto metodai nustoja veikti korektiškai, ko pasekoje tęsti žaidimą yra neįmanoma.</w:t>
      </w:r>
    </w:p>
    <w:p w14:paraId="2540BB0E" w14:textId="77777777" w:rsidR="00153A68" w:rsidRDefault="00153A68" w:rsidP="00153A68">
      <w:pPr>
        <w:pStyle w:val="Tekstas"/>
      </w:pPr>
      <w:r>
        <w:t>Apribojimai:</w:t>
      </w:r>
    </w:p>
    <w:p w14:paraId="3F54DEA1" w14:textId="77777777" w:rsidR="00153A68" w:rsidRDefault="00153A68" w:rsidP="00153A68">
      <w:pPr>
        <w:pStyle w:val="ListBullet"/>
      </w:pPr>
      <w:r>
        <w:t>Žaidimo kūrimo ir dirbtinio intelekto metodų analizės metu būtinas interneto ryšys.</w:t>
      </w:r>
    </w:p>
    <w:p w14:paraId="35ED9876" w14:textId="77777777" w:rsidR="00153A68" w:rsidRDefault="00153A68" w:rsidP="00153A68">
      <w:pPr>
        <w:pStyle w:val="ListBullet"/>
      </w:pPr>
      <w:r>
        <w:t xml:space="preserve">Norint testuoti sukurtą žaidimą, būtinas kompiuteris su </w:t>
      </w:r>
      <w:r w:rsidRPr="000B5F9E">
        <w:rPr>
          <w:i/>
          <w:iCs/>
        </w:rPr>
        <w:t>Windows</w:t>
      </w:r>
      <w:r>
        <w:t xml:space="preserve"> 10+ operacine sistema.</w:t>
      </w:r>
    </w:p>
    <w:p w14:paraId="76FEB5C3" w14:textId="77777777" w:rsidR="00153A68" w:rsidRDefault="00153A68" w:rsidP="00153A68">
      <w:pPr>
        <w:pStyle w:val="ListBullet"/>
      </w:pPr>
      <w:r>
        <w:t>Žaidimas turi veikti 60 kadrų per sekundę rėžimu bent 1080p rezoliucijoje ir neturi turėti trukdžių.</w:t>
      </w:r>
    </w:p>
    <w:p w14:paraId="2490044F" w14:textId="77777777" w:rsidR="00153A68" w:rsidRDefault="00153A68" w:rsidP="00153A68">
      <w:pPr>
        <w:pStyle w:val="Heading3"/>
      </w:pPr>
      <w:bookmarkStart w:id="35" w:name="_Toc123248624"/>
      <w:bookmarkStart w:id="36" w:name="_Toc188329947"/>
      <w:r w:rsidRPr="00CA5BC3">
        <w:t>Projekto įgyvendinimo planai ir kokybės vertinimas</w:t>
      </w:r>
      <w:bookmarkEnd w:id="35"/>
      <w:bookmarkEnd w:id="36"/>
    </w:p>
    <w:p w14:paraId="440217F3" w14:textId="4806CCF4" w:rsidR="00153A68" w:rsidRPr="004A782F" w:rsidRDefault="00153A68" w:rsidP="00153A68">
      <w:pPr>
        <w:pStyle w:val="Tekstas"/>
      </w:pPr>
      <w:r w:rsidRPr="004A782F">
        <w:t xml:space="preserve">Projekto metu bus sukurtas strateginis kompiuterinis žaidimas, atlikta dirbtinio intelekto metodų tinkamumo žaidimui analizė ir parengta ataskaita. Žaidimas bus kuriamas naudojantis Unity žaidimų variklį kartu su C# ir programavimo kalba. Dirbtinio intelekto dalis bus atliekama naudojantis C# programavimo kalba pačiame </w:t>
      </w:r>
      <w:r w:rsidRPr="000B5F9E">
        <w:rPr>
          <w:i/>
          <w:iCs/>
        </w:rPr>
        <w:t>Unity</w:t>
      </w:r>
      <w:r w:rsidRPr="004A782F">
        <w:t xml:space="preserve"> žaidimų variklyje</w:t>
      </w:r>
      <w:r w:rsidR="007F3D06">
        <w:t>.</w:t>
      </w:r>
    </w:p>
    <w:p w14:paraId="1F5DA989" w14:textId="77777777" w:rsidR="00153A68" w:rsidRPr="004A782F" w:rsidRDefault="00153A68" w:rsidP="00153A68">
      <w:pPr>
        <w:pStyle w:val="Tekstas"/>
      </w:pPr>
      <w:r w:rsidRPr="004A782F">
        <w:t>Projekto veiklos ir atitinka Magistrinio projekto įgyvendinimo akademinį grafiką.</w:t>
      </w:r>
    </w:p>
    <w:p w14:paraId="673DA198" w14:textId="77777777" w:rsidR="00153A68" w:rsidRPr="004A782F" w:rsidRDefault="00153A68" w:rsidP="00153A68">
      <w:pPr>
        <w:pStyle w:val="Tekstas"/>
      </w:pPr>
      <w:r w:rsidRPr="004A782F">
        <w:t>Pabaigus kurti žaidimą, bus svarbu įvertinti jo kokybę. Šiam tikslui iškelti vertinimo kriterijai, pavaizduoti 1 lentelėje.</w:t>
      </w:r>
    </w:p>
    <w:p w14:paraId="426D203B" w14:textId="0D461583" w:rsidR="00153A68" w:rsidRPr="00FB681F" w:rsidRDefault="00153A68" w:rsidP="00F11DC8">
      <w:pPr>
        <w:pStyle w:val="Lentelspavad"/>
      </w:pPr>
      <w:r w:rsidRPr="00FB681F">
        <w:fldChar w:fldCharType="begin"/>
      </w:r>
      <w:r w:rsidRPr="00FB681F">
        <w:instrText xml:space="preserve"> SEQ _ \* ARABIC </w:instrText>
      </w:r>
      <w:r w:rsidRPr="00FB681F">
        <w:fldChar w:fldCharType="separate"/>
      </w:r>
      <w:r w:rsidR="007E0FD1">
        <w:rPr>
          <w:noProof/>
        </w:rPr>
        <w:t>1</w:t>
      </w:r>
      <w:r w:rsidRPr="00FB681F">
        <w:fldChar w:fldCharType="end"/>
      </w:r>
      <w:r w:rsidRPr="00FB681F">
        <w:t xml:space="preserve"> lentelė. </w:t>
      </w:r>
      <w:r>
        <w:t>Sistemos vertinimo kriterijai</w:t>
      </w:r>
    </w:p>
    <w:tbl>
      <w:tblPr>
        <w:tblStyle w:val="TableGrid"/>
        <w:tblW w:w="0" w:type="auto"/>
        <w:tblLook w:val="04A0" w:firstRow="1" w:lastRow="0" w:firstColumn="1" w:lastColumn="0" w:noHBand="0" w:noVBand="1"/>
      </w:tblPr>
      <w:tblGrid>
        <w:gridCol w:w="530"/>
        <w:gridCol w:w="2921"/>
        <w:gridCol w:w="5609"/>
      </w:tblGrid>
      <w:tr w:rsidR="00153A68" w14:paraId="34200763" w14:textId="77777777" w:rsidTr="00193AA6">
        <w:tc>
          <w:tcPr>
            <w:tcW w:w="534" w:type="dxa"/>
          </w:tcPr>
          <w:p w14:paraId="6F7A535E" w14:textId="77777777" w:rsidR="00153A68" w:rsidRPr="00303A6A" w:rsidRDefault="00153A68" w:rsidP="00F11DC8">
            <w:pPr>
              <w:pStyle w:val="LentelsIeil"/>
            </w:pPr>
            <w:r w:rsidRPr="00303A6A">
              <w:t>Nr.</w:t>
            </w:r>
          </w:p>
        </w:tc>
        <w:tc>
          <w:tcPr>
            <w:tcW w:w="3118" w:type="dxa"/>
          </w:tcPr>
          <w:p w14:paraId="42DD387B" w14:textId="77777777" w:rsidR="00153A68" w:rsidRPr="00303A6A" w:rsidRDefault="00153A68" w:rsidP="00F11DC8">
            <w:pPr>
              <w:pStyle w:val="LentelsIeil"/>
            </w:pPr>
            <w:r w:rsidRPr="00303A6A">
              <w:t>Kriterijus</w:t>
            </w:r>
          </w:p>
        </w:tc>
        <w:tc>
          <w:tcPr>
            <w:tcW w:w="6202" w:type="dxa"/>
          </w:tcPr>
          <w:p w14:paraId="3BCC9FEC" w14:textId="77777777" w:rsidR="00153A68" w:rsidRPr="00303A6A" w:rsidRDefault="00153A68" w:rsidP="00F11DC8">
            <w:pPr>
              <w:pStyle w:val="LentelsIeil"/>
            </w:pPr>
            <w:r w:rsidRPr="00303A6A">
              <w:t>Pagrindimas</w:t>
            </w:r>
          </w:p>
        </w:tc>
      </w:tr>
      <w:tr w:rsidR="00153A68" w14:paraId="5D90E1CE" w14:textId="77777777" w:rsidTr="00193AA6">
        <w:tc>
          <w:tcPr>
            <w:tcW w:w="534" w:type="dxa"/>
          </w:tcPr>
          <w:p w14:paraId="4BC834F6" w14:textId="77777777" w:rsidR="00153A68" w:rsidRPr="00303A6A" w:rsidRDefault="00153A68" w:rsidP="00F11DC8">
            <w:pPr>
              <w:pStyle w:val="Lentel"/>
            </w:pPr>
            <w:r w:rsidRPr="00303A6A">
              <w:t>1</w:t>
            </w:r>
          </w:p>
        </w:tc>
        <w:tc>
          <w:tcPr>
            <w:tcW w:w="3118" w:type="dxa"/>
          </w:tcPr>
          <w:p w14:paraId="5AA48C98" w14:textId="77777777" w:rsidR="00153A68" w:rsidRPr="00303A6A" w:rsidRDefault="00153A68" w:rsidP="00F11DC8">
            <w:pPr>
              <w:pStyle w:val="Lentel"/>
            </w:pPr>
            <w:r>
              <w:t>Greitaveika</w:t>
            </w:r>
          </w:p>
        </w:tc>
        <w:tc>
          <w:tcPr>
            <w:tcW w:w="6202" w:type="dxa"/>
          </w:tcPr>
          <w:p w14:paraId="75B28B24" w14:textId="77777777" w:rsidR="00153A68" w:rsidRPr="00303A6A" w:rsidRDefault="00153A68" w:rsidP="00F11DC8">
            <w:pPr>
              <w:pStyle w:val="Lentel"/>
            </w:pPr>
            <w:r>
              <w:t>Žaidimas veikia 60 kadrų per sekundę 1080p rezoliucijoje be strigimo.</w:t>
            </w:r>
          </w:p>
        </w:tc>
      </w:tr>
      <w:tr w:rsidR="00153A68" w14:paraId="685482B5" w14:textId="77777777" w:rsidTr="00193AA6">
        <w:tc>
          <w:tcPr>
            <w:tcW w:w="534" w:type="dxa"/>
          </w:tcPr>
          <w:p w14:paraId="1A339440" w14:textId="77777777" w:rsidR="00153A68" w:rsidRPr="00303A6A" w:rsidRDefault="00153A68" w:rsidP="00F11DC8">
            <w:pPr>
              <w:pStyle w:val="Lentel"/>
            </w:pPr>
            <w:r w:rsidRPr="00303A6A">
              <w:t>2</w:t>
            </w:r>
          </w:p>
        </w:tc>
        <w:tc>
          <w:tcPr>
            <w:tcW w:w="3118" w:type="dxa"/>
          </w:tcPr>
          <w:p w14:paraId="47CB0AC1" w14:textId="77777777" w:rsidR="00153A68" w:rsidRPr="00303A6A" w:rsidRDefault="00153A68" w:rsidP="00F11DC8">
            <w:pPr>
              <w:pStyle w:val="Lentel"/>
            </w:pPr>
            <w:r>
              <w:t>Interaktyvumas</w:t>
            </w:r>
          </w:p>
        </w:tc>
        <w:tc>
          <w:tcPr>
            <w:tcW w:w="6202" w:type="dxa"/>
          </w:tcPr>
          <w:p w14:paraId="53686E18" w14:textId="77777777" w:rsidR="00153A68" w:rsidRPr="00303A6A" w:rsidRDefault="00153A68" w:rsidP="00F11DC8">
            <w:pPr>
              <w:pStyle w:val="Lentel"/>
            </w:pPr>
            <w:r>
              <w:t>Žaidimas reaguoja į žaidėjo veiksmus ir duoda grįžtamąjį ryšį.</w:t>
            </w:r>
          </w:p>
        </w:tc>
      </w:tr>
      <w:tr w:rsidR="00153A68" w14:paraId="0DF4D03A" w14:textId="77777777" w:rsidTr="00193AA6">
        <w:tc>
          <w:tcPr>
            <w:tcW w:w="534" w:type="dxa"/>
          </w:tcPr>
          <w:p w14:paraId="0D273A7D" w14:textId="77777777" w:rsidR="00153A68" w:rsidRPr="00303A6A" w:rsidRDefault="00153A68" w:rsidP="00F11DC8">
            <w:pPr>
              <w:pStyle w:val="Lentel"/>
            </w:pPr>
            <w:r>
              <w:t>3</w:t>
            </w:r>
          </w:p>
        </w:tc>
        <w:tc>
          <w:tcPr>
            <w:tcW w:w="3118" w:type="dxa"/>
          </w:tcPr>
          <w:p w14:paraId="34FB93FE" w14:textId="77777777" w:rsidR="00153A68" w:rsidRPr="00303A6A" w:rsidRDefault="00153A68" w:rsidP="00F11DC8">
            <w:pPr>
              <w:pStyle w:val="Lentel"/>
            </w:pPr>
            <w:r>
              <w:t>Dirbtinio intelekto panaudojimo žaidime optimalumas</w:t>
            </w:r>
          </w:p>
        </w:tc>
        <w:tc>
          <w:tcPr>
            <w:tcW w:w="6202" w:type="dxa"/>
          </w:tcPr>
          <w:p w14:paraId="32695529" w14:textId="77777777" w:rsidR="00153A68" w:rsidRPr="00303A6A" w:rsidRDefault="00153A68" w:rsidP="00F11DC8">
            <w:pPr>
              <w:pStyle w:val="Lentel"/>
            </w:pPr>
            <w:r>
              <w:t>Kompiuterio valdomi priešininkai sugeba savarankiškai žaisti žaidimą, naudoja skirtingas strategijas ir elgiasi adekvačiai.</w:t>
            </w:r>
          </w:p>
        </w:tc>
      </w:tr>
      <w:tr w:rsidR="00153A68" w14:paraId="24B575CE" w14:textId="77777777" w:rsidTr="00193AA6">
        <w:tc>
          <w:tcPr>
            <w:tcW w:w="534" w:type="dxa"/>
          </w:tcPr>
          <w:p w14:paraId="03E4FBBE" w14:textId="77777777" w:rsidR="00153A68" w:rsidRPr="00303A6A" w:rsidRDefault="00153A68" w:rsidP="00F11DC8">
            <w:pPr>
              <w:pStyle w:val="Lentel"/>
            </w:pPr>
            <w:r>
              <w:t>4</w:t>
            </w:r>
          </w:p>
        </w:tc>
        <w:tc>
          <w:tcPr>
            <w:tcW w:w="3118" w:type="dxa"/>
          </w:tcPr>
          <w:p w14:paraId="029A641F" w14:textId="77777777" w:rsidR="00153A68" w:rsidRPr="00303A6A" w:rsidRDefault="00153A68" w:rsidP="00F11DC8">
            <w:pPr>
              <w:pStyle w:val="Lentel"/>
            </w:pPr>
            <w:r>
              <w:t xml:space="preserve">Priklausomumas </w:t>
            </w:r>
            <w:r w:rsidRPr="00303A6A">
              <w:t>kitos programinės įrangos</w:t>
            </w:r>
          </w:p>
        </w:tc>
        <w:tc>
          <w:tcPr>
            <w:tcW w:w="6202" w:type="dxa"/>
          </w:tcPr>
          <w:p w14:paraId="77FFA04C" w14:textId="77777777" w:rsidR="00153A68" w:rsidRPr="00303A6A" w:rsidRDefault="00153A68" w:rsidP="00F11DC8">
            <w:pPr>
              <w:pStyle w:val="Lentel"/>
            </w:pPr>
            <w:r w:rsidRPr="00303A6A">
              <w:t>Sistema veikia</w:t>
            </w:r>
            <w:r>
              <w:t xml:space="preserve"> kompiuteriuose su Windows 10+ operacinėmis sistemomis.</w:t>
            </w:r>
          </w:p>
        </w:tc>
      </w:tr>
    </w:tbl>
    <w:p w14:paraId="6075237F" w14:textId="77777777" w:rsidR="00153A68" w:rsidRPr="002C47E3" w:rsidRDefault="00153A68" w:rsidP="00153A68"/>
    <w:p w14:paraId="08DF99CE" w14:textId="77777777" w:rsidR="00153A68" w:rsidRDefault="00153A68" w:rsidP="00153A68">
      <w:pPr>
        <w:pStyle w:val="Tekstas"/>
      </w:pPr>
      <w:r>
        <w:t>Projektą įgyvendinantis personalas:</w:t>
      </w:r>
    </w:p>
    <w:p w14:paraId="051C1F13" w14:textId="77777777" w:rsidR="00153A68" w:rsidRDefault="00153A68" w:rsidP="00153A68">
      <w:pPr>
        <w:pStyle w:val="ListBullet"/>
      </w:pPr>
      <w:r>
        <w:t>Vienas programuotojas (Tadas Laurinaitis), turintis Programų sistemų bakalauro laipsnį. Su vadovo pagalba aprašo, suprojektuoja, ištestuoja ir realizuoja žaidimą. Šiam asmeniui priklausys sukurto produkto autorinės teisės.</w:t>
      </w:r>
    </w:p>
    <w:p w14:paraId="22E0C7F6" w14:textId="77777777" w:rsidR="00153A68" w:rsidRPr="009D17B4" w:rsidRDefault="00153A68" w:rsidP="00153A68">
      <w:pPr>
        <w:pStyle w:val="ListBullet"/>
      </w:pPr>
      <w:r>
        <w:t>Vadovas (Tomas Blažauskas), turintis daktaro laipsnį informacinių technologijų srityje. Vadovauja kūrimo procesui, padeda studentui su iškylančiomis problemomis ir klausimais.</w:t>
      </w:r>
    </w:p>
    <w:p w14:paraId="2463FAB7" w14:textId="77777777" w:rsidR="00153A68" w:rsidRPr="004A782F" w:rsidRDefault="00153A68" w:rsidP="00153A68">
      <w:pPr>
        <w:pStyle w:val="Tekstas"/>
      </w:pPr>
      <w:r w:rsidRPr="004A782F">
        <w:t>Turimi resursai (patalpos, techninė ir programinė įranga, biudžetas). Gal reikės vykti į komandiruotę, ar įsigyti tam tikrus prietaisus ar programinę įrangą. Išlaidų pagrindimas.</w:t>
      </w:r>
    </w:p>
    <w:p w14:paraId="2A9609DC" w14:textId="77777777" w:rsidR="00153A68" w:rsidRPr="004A782F" w:rsidRDefault="00153A68" w:rsidP="00153A68">
      <w:pPr>
        <w:pStyle w:val="Tekstas"/>
      </w:pPr>
      <w:r w:rsidRPr="004A782F">
        <w:lastRenderedPageBreak/>
        <w:t>Projekto biudžeto skaičiavimas pateiktas 2 lentelėje.</w:t>
      </w:r>
    </w:p>
    <w:p w14:paraId="59050C6B" w14:textId="77777777" w:rsidR="00153A68" w:rsidRPr="00FB681F" w:rsidRDefault="00153A68" w:rsidP="00F11DC8">
      <w:pPr>
        <w:pStyle w:val="Lentelspavad"/>
        <w:rPr>
          <w:b/>
        </w:rPr>
      </w:pPr>
      <w:r>
        <w:rPr>
          <w:b/>
        </w:rPr>
        <w:t xml:space="preserve"> 2</w:t>
      </w:r>
      <w:r w:rsidRPr="00FB681F">
        <w:rPr>
          <w:b/>
        </w:rPr>
        <w:t xml:space="preserve">lentelė. </w:t>
      </w:r>
      <w:r w:rsidRPr="00FB681F">
        <w:t>Projekto biudžetas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990"/>
        <w:gridCol w:w="966"/>
        <w:gridCol w:w="1734"/>
        <w:gridCol w:w="900"/>
      </w:tblGrid>
      <w:tr w:rsidR="00153A68" w:rsidRPr="00FB681F" w14:paraId="5DF01BF9" w14:textId="77777777" w:rsidTr="00193AA6">
        <w:tc>
          <w:tcPr>
            <w:tcW w:w="4248" w:type="dxa"/>
          </w:tcPr>
          <w:p w14:paraId="31BA5A5C" w14:textId="77777777" w:rsidR="00153A68" w:rsidRPr="00F11DC8" w:rsidRDefault="00153A68" w:rsidP="00F11DC8">
            <w:pPr>
              <w:pStyle w:val="LentelsIeil"/>
            </w:pPr>
            <w:r w:rsidRPr="00F11DC8">
              <w:t>Išlaidos</w:t>
            </w:r>
          </w:p>
        </w:tc>
        <w:tc>
          <w:tcPr>
            <w:tcW w:w="990" w:type="dxa"/>
          </w:tcPr>
          <w:p w14:paraId="55294E11" w14:textId="77777777" w:rsidR="00153A68" w:rsidRPr="00F11DC8" w:rsidRDefault="00153A68" w:rsidP="00F11DC8">
            <w:pPr>
              <w:pStyle w:val="LentelsIeil"/>
            </w:pPr>
            <w:r w:rsidRPr="00F11DC8">
              <w:t>Vienetas</w:t>
            </w:r>
          </w:p>
        </w:tc>
        <w:tc>
          <w:tcPr>
            <w:tcW w:w="966" w:type="dxa"/>
          </w:tcPr>
          <w:p w14:paraId="2CA4C96E" w14:textId="77777777" w:rsidR="00153A68" w:rsidRPr="00F11DC8" w:rsidRDefault="00153A68" w:rsidP="00F11DC8">
            <w:pPr>
              <w:pStyle w:val="LentelsIeil"/>
            </w:pPr>
            <w:r w:rsidRPr="00F11DC8">
              <w:t>Vienetų skaičius</w:t>
            </w:r>
          </w:p>
        </w:tc>
        <w:tc>
          <w:tcPr>
            <w:tcW w:w="1734" w:type="dxa"/>
          </w:tcPr>
          <w:p w14:paraId="48D03FFA" w14:textId="77777777" w:rsidR="00153A68" w:rsidRPr="00F11DC8" w:rsidRDefault="00153A68" w:rsidP="00F11DC8">
            <w:pPr>
              <w:pStyle w:val="LentelsIeil"/>
            </w:pPr>
            <w:r w:rsidRPr="00F11DC8">
              <w:t>Vieneto kaina (įskaitant mokesčius, Eur</w:t>
            </w:r>
          </w:p>
        </w:tc>
        <w:tc>
          <w:tcPr>
            <w:tcW w:w="900" w:type="dxa"/>
          </w:tcPr>
          <w:p w14:paraId="78332A71" w14:textId="77777777" w:rsidR="00153A68" w:rsidRPr="00F11DC8" w:rsidRDefault="00153A68" w:rsidP="00F11DC8">
            <w:pPr>
              <w:pStyle w:val="LentelsIeil"/>
            </w:pPr>
            <w:r w:rsidRPr="00F11DC8">
              <w:t>Viso, Eur</w:t>
            </w:r>
          </w:p>
        </w:tc>
      </w:tr>
      <w:tr w:rsidR="00153A68" w:rsidRPr="00FB681F" w14:paraId="2072BEB6" w14:textId="77777777" w:rsidTr="00193AA6">
        <w:tc>
          <w:tcPr>
            <w:tcW w:w="4248" w:type="dxa"/>
          </w:tcPr>
          <w:p w14:paraId="5F6E0116" w14:textId="77777777" w:rsidR="00153A68" w:rsidRPr="00153A68" w:rsidRDefault="00153A68" w:rsidP="00F11DC8">
            <w:pPr>
              <w:pStyle w:val="Lentel"/>
              <w:rPr>
                <w:lang w:val="ru-RU"/>
              </w:rPr>
            </w:pPr>
            <w:r w:rsidRPr="00153A68">
              <w:t xml:space="preserve">1. Žmonių </w:t>
            </w:r>
            <w:r w:rsidRPr="00153A68">
              <w:rPr>
                <w:lang w:val="en-US"/>
              </w:rPr>
              <w:t xml:space="preserve"> </w:t>
            </w:r>
            <w:r w:rsidRPr="00153A68">
              <w:t>ištekliai</w:t>
            </w:r>
          </w:p>
        </w:tc>
        <w:tc>
          <w:tcPr>
            <w:tcW w:w="990" w:type="dxa"/>
          </w:tcPr>
          <w:p w14:paraId="1A2C9CD5" w14:textId="77777777" w:rsidR="00153A68" w:rsidRPr="00153A68" w:rsidRDefault="00153A68" w:rsidP="00F11DC8">
            <w:pPr>
              <w:pStyle w:val="Lentel"/>
            </w:pPr>
          </w:p>
        </w:tc>
        <w:tc>
          <w:tcPr>
            <w:tcW w:w="966" w:type="dxa"/>
          </w:tcPr>
          <w:p w14:paraId="3C896A2D" w14:textId="77777777" w:rsidR="00153A68" w:rsidRPr="00153A68" w:rsidRDefault="00153A68" w:rsidP="00F11DC8">
            <w:pPr>
              <w:pStyle w:val="Lentel"/>
            </w:pPr>
          </w:p>
        </w:tc>
        <w:tc>
          <w:tcPr>
            <w:tcW w:w="1734" w:type="dxa"/>
          </w:tcPr>
          <w:p w14:paraId="7EBB0F2B" w14:textId="77777777" w:rsidR="00153A68" w:rsidRPr="00153A68" w:rsidRDefault="00153A68" w:rsidP="00F11DC8">
            <w:pPr>
              <w:pStyle w:val="Lentel"/>
            </w:pPr>
          </w:p>
        </w:tc>
        <w:tc>
          <w:tcPr>
            <w:tcW w:w="900" w:type="dxa"/>
          </w:tcPr>
          <w:p w14:paraId="6941E81E" w14:textId="77777777" w:rsidR="00153A68" w:rsidRPr="00153A68" w:rsidRDefault="00153A68" w:rsidP="00F11DC8">
            <w:pPr>
              <w:pStyle w:val="Lentel"/>
            </w:pPr>
          </w:p>
        </w:tc>
      </w:tr>
      <w:tr w:rsidR="00153A68" w:rsidRPr="00FB681F" w14:paraId="6B87D8B0" w14:textId="77777777" w:rsidTr="00193AA6">
        <w:tc>
          <w:tcPr>
            <w:tcW w:w="4248" w:type="dxa"/>
          </w:tcPr>
          <w:p w14:paraId="6D0B1099" w14:textId="77777777" w:rsidR="00153A68" w:rsidRPr="00153A68" w:rsidRDefault="00153A68" w:rsidP="00F11DC8">
            <w:pPr>
              <w:pStyle w:val="Lentel"/>
            </w:pPr>
            <w:r w:rsidRPr="00153A68">
              <w:t>Programuotojas</w:t>
            </w:r>
          </w:p>
        </w:tc>
        <w:tc>
          <w:tcPr>
            <w:tcW w:w="990" w:type="dxa"/>
          </w:tcPr>
          <w:p w14:paraId="5C88BE88" w14:textId="77777777" w:rsidR="00153A68" w:rsidRPr="00153A68" w:rsidRDefault="00153A68" w:rsidP="00F11DC8">
            <w:pPr>
              <w:pStyle w:val="Lentel"/>
            </w:pPr>
            <w:r w:rsidRPr="00153A68">
              <w:t>Mėnesis</w:t>
            </w:r>
          </w:p>
        </w:tc>
        <w:tc>
          <w:tcPr>
            <w:tcW w:w="966" w:type="dxa"/>
          </w:tcPr>
          <w:p w14:paraId="0502587A" w14:textId="77777777" w:rsidR="00153A68" w:rsidRPr="00153A68" w:rsidRDefault="00153A68" w:rsidP="00F11DC8">
            <w:pPr>
              <w:pStyle w:val="Lentel"/>
            </w:pPr>
            <w:r w:rsidRPr="00153A68">
              <w:t>18 * 0.2 etato</w:t>
            </w:r>
          </w:p>
        </w:tc>
        <w:tc>
          <w:tcPr>
            <w:tcW w:w="1734" w:type="dxa"/>
          </w:tcPr>
          <w:p w14:paraId="4608F778" w14:textId="77777777" w:rsidR="00153A68" w:rsidRPr="00153A68" w:rsidRDefault="00153A68" w:rsidP="00F11DC8">
            <w:pPr>
              <w:pStyle w:val="Lentel"/>
            </w:pPr>
            <w:r w:rsidRPr="00153A68">
              <w:t>3450</w:t>
            </w:r>
          </w:p>
        </w:tc>
        <w:tc>
          <w:tcPr>
            <w:tcW w:w="900" w:type="dxa"/>
          </w:tcPr>
          <w:p w14:paraId="610A8471" w14:textId="77777777" w:rsidR="00153A68" w:rsidRPr="00153A68" w:rsidRDefault="00153A68" w:rsidP="00F11DC8">
            <w:pPr>
              <w:pStyle w:val="Lentel"/>
            </w:pPr>
            <w:r w:rsidRPr="00153A68">
              <w:t>12420</w:t>
            </w:r>
          </w:p>
        </w:tc>
      </w:tr>
      <w:tr w:rsidR="00153A68" w:rsidRPr="00FB681F" w14:paraId="2DB50B56" w14:textId="77777777" w:rsidTr="00193AA6">
        <w:tc>
          <w:tcPr>
            <w:tcW w:w="4248" w:type="dxa"/>
          </w:tcPr>
          <w:p w14:paraId="5590B885" w14:textId="77777777" w:rsidR="00153A68" w:rsidRPr="00153A68" w:rsidRDefault="00153A68" w:rsidP="00F11DC8">
            <w:pPr>
              <w:pStyle w:val="Lentel"/>
            </w:pPr>
            <w:r w:rsidRPr="00153A68">
              <w:t>Vadovas</w:t>
            </w:r>
          </w:p>
        </w:tc>
        <w:tc>
          <w:tcPr>
            <w:tcW w:w="990" w:type="dxa"/>
          </w:tcPr>
          <w:p w14:paraId="2C03A567" w14:textId="77777777" w:rsidR="00153A68" w:rsidRPr="00153A68" w:rsidRDefault="00153A68" w:rsidP="00F11DC8">
            <w:pPr>
              <w:pStyle w:val="Lentel"/>
            </w:pPr>
            <w:r w:rsidRPr="00153A68">
              <w:t>Mėnesis</w:t>
            </w:r>
          </w:p>
        </w:tc>
        <w:tc>
          <w:tcPr>
            <w:tcW w:w="966" w:type="dxa"/>
          </w:tcPr>
          <w:p w14:paraId="22ED2727" w14:textId="77777777" w:rsidR="00153A68" w:rsidRPr="00153A68" w:rsidRDefault="00153A68" w:rsidP="00F11DC8">
            <w:pPr>
              <w:pStyle w:val="Lentel"/>
            </w:pPr>
            <w:r w:rsidRPr="00153A68">
              <w:t>18 * 0.1 etato</w:t>
            </w:r>
          </w:p>
        </w:tc>
        <w:tc>
          <w:tcPr>
            <w:tcW w:w="1734" w:type="dxa"/>
          </w:tcPr>
          <w:p w14:paraId="7F03C89F" w14:textId="77777777" w:rsidR="00153A68" w:rsidRPr="00153A68" w:rsidRDefault="00153A68" w:rsidP="00F11DC8">
            <w:pPr>
              <w:pStyle w:val="Lentel"/>
            </w:pPr>
            <w:r w:rsidRPr="00153A68">
              <w:t>3500</w:t>
            </w:r>
          </w:p>
        </w:tc>
        <w:tc>
          <w:tcPr>
            <w:tcW w:w="900" w:type="dxa"/>
          </w:tcPr>
          <w:p w14:paraId="4F348A93" w14:textId="77777777" w:rsidR="00153A68" w:rsidRPr="00153A68" w:rsidRDefault="00153A68" w:rsidP="00F11DC8">
            <w:pPr>
              <w:pStyle w:val="Lentel"/>
            </w:pPr>
            <w:r w:rsidRPr="00153A68">
              <w:t>6300</w:t>
            </w:r>
          </w:p>
        </w:tc>
      </w:tr>
      <w:tr w:rsidR="00153A68" w:rsidRPr="00FB681F" w14:paraId="3C8C4247" w14:textId="77777777" w:rsidTr="00193AA6">
        <w:tc>
          <w:tcPr>
            <w:tcW w:w="4248" w:type="dxa"/>
          </w:tcPr>
          <w:p w14:paraId="1580A53B" w14:textId="77777777" w:rsidR="00153A68" w:rsidRPr="00153A68" w:rsidRDefault="00153A68" w:rsidP="00F11DC8">
            <w:pPr>
              <w:pStyle w:val="Lentel"/>
              <w:rPr>
                <w:i/>
              </w:rPr>
            </w:pPr>
            <w:r w:rsidRPr="00153A68">
              <w:rPr>
                <w:i/>
              </w:rPr>
              <w:t>Iš viso žmonių išteklių</w:t>
            </w:r>
          </w:p>
        </w:tc>
        <w:tc>
          <w:tcPr>
            <w:tcW w:w="990" w:type="dxa"/>
          </w:tcPr>
          <w:p w14:paraId="034F8AC0" w14:textId="77777777" w:rsidR="00153A68" w:rsidRPr="00153A68" w:rsidRDefault="00153A68" w:rsidP="00F11DC8">
            <w:pPr>
              <w:pStyle w:val="Lentel"/>
            </w:pPr>
          </w:p>
        </w:tc>
        <w:tc>
          <w:tcPr>
            <w:tcW w:w="966" w:type="dxa"/>
          </w:tcPr>
          <w:p w14:paraId="1D8A91B6" w14:textId="77777777" w:rsidR="00153A68" w:rsidRPr="00153A68" w:rsidRDefault="00153A68" w:rsidP="00F11DC8">
            <w:pPr>
              <w:pStyle w:val="Lentel"/>
            </w:pPr>
          </w:p>
        </w:tc>
        <w:tc>
          <w:tcPr>
            <w:tcW w:w="1734" w:type="dxa"/>
          </w:tcPr>
          <w:p w14:paraId="6804C22B" w14:textId="77777777" w:rsidR="00153A68" w:rsidRPr="00153A68" w:rsidRDefault="00153A68" w:rsidP="00F11DC8">
            <w:pPr>
              <w:pStyle w:val="Lentel"/>
            </w:pPr>
          </w:p>
        </w:tc>
        <w:tc>
          <w:tcPr>
            <w:tcW w:w="900" w:type="dxa"/>
          </w:tcPr>
          <w:p w14:paraId="1999CE4E" w14:textId="77777777" w:rsidR="00153A68" w:rsidRPr="00153A68" w:rsidRDefault="00153A68" w:rsidP="00F11DC8">
            <w:pPr>
              <w:pStyle w:val="Lentel"/>
            </w:pPr>
            <w:r w:rsidRPr="00153A68">
              <w:t>18720</w:t>
            </w:r>
          </w:p>
        </w:tc>
      </w:tr>
      <w:tr w:rsidR="00153A68" w:rsidRPr="00FB681F" w14:paraId="2854DF29" w14:textId="77777777" w:rsidTr="00193AA6">
        <w:tc>
          <w:tcPr>
            <w:tcW w:w="4248" w:type="dxa"/>
          </w:tcPr>
          <w:p w14:paraId="6BD7839E" w14:textId="77777777" w:rsidR="00153A68" w:rsidRPr="00153A68" w:rsidRDefault="00153A68" w:rsidP="00F11DC8">
            <w:pPr>
              <w:pStyle w:val="Lentel"/>
            </w:pPr>
            <w:r w:rsidRPr="00153A68">
              <w:t>2. Įranga ir prekės</w:t>
            </w:r>
          </w:p>
        </w:tc>
        <w:tc>
          <w:tcPr>
            <w:tcW w:w="990" w:type="dxa"/>
          </w:tcPr>
          <w:p w14:paraId="45E13ED5" w14:textId="77777777" w:rsidR="00153A68" w:rsidRPr="00153A68" w:rsidRDefault="00153A68" w:rsidP="00F11DC8">
            <w:pPr>
              <w:pStyle w:val="Lentel"/>
            </w:pPr>
          </w:p>
        </w:tc>
        <w:tc>
          <w:tcPr>
            <w:tcW w:w="966" w:type="dxa"/>
          </w:tcPr>
          <w:p w14:paraId="6D3443B9" w14:textId="77777777" w:rsidR="00153A68" w:rsidRPr="00153A68" w:rsidRDefault="00153A68" w:rsidP="00F11DC8">
            <w:pPr>
              <w:pStyle w:val="Lentel"/>
            </w:pPr>
          </w:p>
        </w:tc>
        <w:tc>
          <w:tcPr>
            <w:tcW w:w="1734" w:type="dxa"/>
          </w:tcPr>
          <w:p w14:paraId="091701F4" w14:textId="77777777" w:rsidR="00153A68" w:rsidRPr="00153A68" w:rsidRDefault="00153A68" w:rsidP="00F11DC8">
            <w:pPr>
              <w:pStyle w:val="Lentel"/>
            </w:pPr>
          </w:p>
        </w:tc>
        <w:tc>
          <w:tcPr>
            <w:tcW w:w="900" w:type="dxa"/>
          </w:tcPr>
          <w:p w14:paraId="52B296ED" w14:textId="77777777" w:rsidR="00153A68" w:rsidRPr="00153A68" w:rsidRDefault="00153A68" w:rsidP="00F11DC8">
            <w:pPr>
              <w:pStyle w:val="Lentel"/>
            </w:pPr>
          </w:p>
        </w:tc>
      </w:tr>
      <w:tr w:rsidR="00153A68" w:rsidRPr="00FB681F" w14:paraId="2D42419A" w14:textId="77777777" w:rsidTr="00193AA6">
        <w:tc>
          <w:tcPr>
            <w:tcW w:w="4248" w:type="dxa"/>
          </w:tcPr>
          <w:p w14:paraId="5B01F24C" w14:textId="77777777" w:rsidR="00153A68" w:rsidRPr="00153A68" w:rsidRDefault="00153A68" w:rsidP="00F11DC8">
            <w:pPr>
              <w:pStyle w:val="Lentel"/>
            </w:pPr>
            <w:r w:rsidRPr="00153A68">
              <w:t>Kompiuteris</w:t>
            </w:r>
          </w:p>
        </w:tc>
        <w:tc>
          <w:tcPr>
            <w:tcW w:w="990" w:type="dxa"/>
          </w:tcPr>
          <w:p w14:paraId="74B9359B" w14:textId="77777777" w:rsidR="00153A68" w:rsidRPr="00153A68" w:rsidRDefault="00153A68" w:rsidP="00F11DC8">
            <w:pPr>
              <w:pStyle w:val="Lentel"/>
            </w:pPr>
            <w:r w:rsidRPr="00153A68">
              <w:t>Vienetas</w:t>
            </w:r>
          </w:p>
        </w:tc>
        <w:tc>
          <w:tcPr>
            <w:tcW w:w="966" w:type="dxa"/>
          </w:tcPr>
          <w:p w14:paraId="004A8003" w14:textId="77777777" w:rsidR="00153A68" w:rsidRPr="00153A68" w:rsidRDefault="00153A68" w:rsidP="00F11DC8">
            <w:pPr>
              <w:pStyle w:val="Lentel"/>
            </w:pPr>
            <w:r w:rsidRPr="00153A68">
              <w:t>1</w:t>
            </w:r>
          </w:p>
        </w:tc>
        <w:tc>
          <w:tcPr>
            <w:tcW w:w="1734" w:type="dxa"/>
          </w:tcPr>
          <w:p w14:paraId="451D9A94" w14:textId="77777777" w:rsidR="00153A68" w:rsidRPr="00153A68" w:rsidRDefault="00153A68" w:rsidP="00F11DC8">
            <w:pPr>
              <w:pStyle w:val="Lentel"/>
            </w:pPr>
            <w:r w:rsidRPr="00153A68">
              <w:t>1500</w:t>
            </w:r>
          </w:p>
        </w:tc>
        <w:tc>
          <w:tcPr>
            <w:tcW w:w="900" w:type="dxa"/>
          </w:tcPr>
          <w:p w14:paraId="1BBFEF0B" w14:textId="77777777" w:rsidR="00153A68" w:rsidRPr="00153A68" w:rsidRDefault="00153A68" w:rsidP="00F11DC8">
            <w:pPr>
              <w:pStyle w:val="Lentel"/>
            </w:pPr>
            <w:r w:rsidRPr="00153A68">
              <w:t>1500</w:t>
            </w:r>
          </w:p>
        </w:tc>
      </w:tr>
      <w:tr w:rsidR="00153A68" w:rsidRPr="00FB681F" w14:paraId="77245B9E" w14:textId="77777777" w:rsidTr="00193AA6">
        <w:tc>
          <w:tcPr>
            <w:tcW w:w="4248" w:type="dxa"/>
          </w:tcPr>
          <w:p w14:paraId="61DB8B28" w14:textId="77777777" w:rsidR="00153A68" w:rsidRPr="00153A68" w:rsidRDefault="00153A68" w:rsidP="00F11DC8">
            <w:pPr>
              <w:pStyle w:val="Lentel"/>
            </w:pPr>
            <w:r w:rsidRPr="00153A68">
              <w:t>Periferinė įranga kompiuteriui</w:t>
            </w:r>
          </w:p>
        </w:tc>
        <w:tc>
          <w:tcPr>
            <w:tcW w:w="990" w:type="dxa"/>
          </w:tcPr>
          <w:p w14:paraId="3E76720C" w14:textId="77777777" w:rsidR="00153A68" w:rsidRPr="00153A68" w:rsidRDefault="00153A68" w:rsidP="00F11DC8">
            <w:pPr>
              <w:pStyle w:val="Lentel"/>
            </w:pPr>
            <w:r w:rsidRPr="00153A68">
              <w:t>Vienetas</w:t>
            </w:r>
          </w:p>
        </w:tc>
        <w:tc>
          <w:tcPr>
            <w:tcW w:w="966" w:type="dxa"/>
          </w:tcPr>
          <w:p w14:paraId="6101FB24" w14:textId="77777777" w:rsidR="00153A68" w:rsidRPr="00153A68" w:rsidRDefault="00153A68" w:rsidP="00F11DC8">
            <w:pPr>
              <w:pStyle w:val="Lentel"/>
            </w:pPr>
            <w:r w:rsidRPr="00153A68">
              <w:t>1</w:t>
            </w:r>
          </w:p>
        </w:tc>
        <w:tc>
          <w:tcPr>
            <w:tcW w:w="1734" w:type="dxa"/>
          </w:tcPr>
          <w:p w14:paraId="240C8A8B" w14:textId="77777777" w:rsidR="00153A68" w:rsidRPr="00153A68" w:rsidRDefault="00153A68" w:rsidP="00F11DC8">
            <w:pPr>
              <w:pStyle w:val="Lentel"/>
            </w:pPr>
            <w:r w:rsidRPr="00153A68">
              <w:t>700</w:t>
            </w:r>
          </w:p>
        </w:tc>
        <w:tc>
          <w:tcPr>
            <w:tcW w:w="900" w:type="dxa"/>
          </w:tcPr>
          <w:p w14:paraId="102BB0A5" w14:textId="77777777" w:rsidR="00153A68" w:rsidRPr="00153A68" w:rsidRDefault="00153A68" w:rsidP="00F11DC8">
            <w:pPr>
              <w:pStyle w:val="Lentel"/>
            </w:pPr>
            <w:r w:rsidRPr="00153A68">
              <w:t>700</w:t>
            </w:r>
          </w:p>
        </w:tc>
      </w:tr>
      <w:tr w:rsidR="00153A68" w:rsidRPr="00FB681F" w14:paraId="2A2DC2BA" w14:textId="77777777" w:rsidTr="00193AA6">
        <w:tc>
          <w:tcPr>
            <w:tcW w:w="4248" w:type="dxa"/>
          </w:tcPr>
          <w:p w14:paraId="48DBA6A6" w14:textId="77777777" w:rsidR="00153A68" w:rsidRPr="00153A68" w:rsidRDefault="00153A68" w:rsidP="00F11DC8">
            <w:pPr>
              <w:pStyle w:val="Lentel"/>
              <w:rPr>
                <w:i/>
              </w:rPr>
            </w:pPr>
            <w:r w:rsidRPr="00153A68">
              <w:rPr>
                <w:i/>
              </w:rPr>
              <w:t>Iš viso Įranga ir prekės</w:t>
            </w:r>
          </w:p>
        </w:tc>
        <w:tc>
          <w:tcPr>
            <w:tcW w:w="990" w:type="dxa"/>
          </w:tcPr>
          <w:p w14:paraId="2D94F7A9" w14:textId="77777777" w:rsidR="00153A68" w:rsidRPr="00153A68" w:rsidRDefault="00153A68" w:rsidP="00F11DC8">
            <w:pPr>
              <w:pStyle w:val="Lentel"/>
            </w:pPr>
          </w:p>
        </w:tc>
        <w:tc>
          <w:tcPr>
            <w:tcW w:w="966" w:type="dxa"/>
          </w:tcPr>
          <w:p w14:paraId="46EDE191" w14:textId="77777777" w:rsidR="00153A68" w:rsidRPr="00153A68" w:rsidRDefault="00153A68" w:rsidP="00F11DC8">
            <w:pPr>
              <w:pStyle w:val="Lentel"/>
            </w:pPr>
          </w:p>
        </w:tc>
        <w:tc>
          <w:tcPr>
            <w:tcW w:w="1734" w:type="dxa"/>
          </w:tcPr>
          <w:p w14:paraId="2EF342FB" w14:textId="77777777" w:rsidR="00153A68" w:rsidRPr="00153A68" w:rsidRDefault="00153A68" w:rsidP="00F11DC8">
            <w:pPr>
              <w:pStyle w:val="Lentel"/>
            </w:pPr>
          </w:p>
        </w:tc>
        <w:tc>
          <w:tcPr>
            <w:tcW w:w="900" w:type="dxa"/>
          </w:tcPr>
          <w:p w14:paraId="455D5FB7" w14:textId="77777777" w:rsidR="00153A68" w:rsidRPr="00153A68" w:rsidRDefault="00153A68" w:rsidP="00F11DC8">
            <w:pPr>
              <w:pStyle w:val="Lentel"/>
            </w:pPr>
            <w:r w:rsidRPr="00153A68">
              <w:t>2200</w:t>
            </w:r>
          </w:p>
        </w:tc>
      </w:tr>
      <w:tr w:rsidR="00153A68" w:rsidRPr="00FB681F" w14:paraId="1E5643AA" w14:textId="77777777" w:rsidTr="00193AA6">
        <w:tc>
          <w:tcPr>
            <w:tcW w:w="4248" w:type="dxa"/>
          </w:tcPr>
          <w:p w14:paraId="38942BD8" w14:textId="77777777" w:rsidR="00153A68" w:rsidRPr="00153A68" w:rsidRDefault="00153A68" w:rsidP="00F11DC8">
            <w:pPr>
              <w:pStyle w:val="Lentel"/>
            </w:pPr>
            <w:r w:rsidRPr="00153A68">
              <w:t>3. Biuro išlaikymas</w:t>
            </w:r>
          </w:p>
        </w:tc>
        <w:tc>
          <w:tcPr>
            <w:tcW w:w="990" w:type="dxa"/>
          </w:tcPr>
          <w:p w14:paraId="2762C1E1" w14:textId="77777777" w:rsidR="00153A68" w:rsidRPr="00153A68" w:rsidRDefault="00153A68" w:rsidP="00F11DC8">
            <w:pPr>
              <w:pStyle w:val="Lentel"/>
            </w:pPr>
            <w:r w:rsidRPr="00153A68">
              <w:t>Mėnesis</w:t>
            </w:r>
          </w:p>
        </w:tc>
        <w:tc>
          <w:tcPr>
            <w:tcW w:w="966" w:type="dxa"/>
          </w:tcPr>
          <w:p w14:paraId="12B4A85D" w14:textId="77777777" w:rsidR="00153A68" w:rsidRPr="00153A68" w:rsidRDefault="00153A68" w:rsidP="00F11DC8">
            <w:pPr>
              <w:pStyle w:val="Lentel"/>
            </w:pPr>
            <w:r w:rsidRPr="00153A68">
              <w:t>18</w:t>
            </w:r>
          </w:p>
        </w:tc>
        <w:tc>
          <w:tcPr>
            <w:tcW w:w="1734" w:type="dxa"/>
          </w:tcPr>
          <w:p w14:paraId="37ABA02C" w14:textId="77777777" w:rsidR="00153A68" w:rsidRPr="00153A68" w:rsidRDefault="00153A68" w:rsidP="00F11DC8">
            <w:pPr>
              <w:pStyle w:val="Lentel"/>
            </w:pPr>
            <w:r w:rsidRPr="00153A68">
              <w:t>560</w:t>
            </w:r>
          </w:p>
        </w:tc>
        <w:tc>
          <w:tcPr>
            <w:tcW w:w="900" w:type="dxa"/>
          </w:tcPr>
          <w:p w14:paraId="4E2C8E27" w14:textId="77777777" w:rsidR="00153A68" w:rsidRPr="00153A68" w:rsidRDefault="00153A68" w:rsidP="00F11DC8">
            <w:pPr>
              <w:pStyle w:val="Lentel"/>
            </w:pPr>
            <w:r w:rsidRPr="00153A68">
              <w:t>10080</w:t>
            </w:r>
          </w:p>
        </w:tc>
      </w:tr>
      <w:tr w:rsidR="00153A68" w:rsidRPr="00FB681F" w14:paraId="5E6477AF" w14:textId="77777777" w:rsidTr="00193AA6">
        <w:tc>
          <w:tcPr>
            <w:tcW w:w="4248" w:type="dxa"/>
          </w:tcPr>
          <w:p w14:paraId="6E6E8DE6" w14:textId="77777777" w:rsidR="00153A68" w:rsidRPr="00153A68" w:rsidRDefault="00153A68" w:rsidP="00F11DC8">
            <w:pPr>
              <w:pStyle w:val="Lentel"/>
            </w:pPr>
            <w:r w:rsidRPr="00153A68">
              <w:t>Elektros, interneto, šildymo,telefono,nuomos išlaidos</w:t>
            </w:r>
          </w:p>
        </w:tc>
        <w:tc>
          <w:tcPr>
            <w:tcW w:w="990" w:type="dxa"/>
          </w:tcPr>
          <w:p w14:paraId="224692CA" w14:textId="77777777" w:rsidR="00153A68" w:rsidRPr="00153A68" w:rsidRDefault="00153A68" w:rsidP="00F11DC8">
            <w:pPr>
              <w:pStyle w:val="Lentel"/>
            </w:pPr>
            <w:r w:rsidRPr="00153A68">
              <w:t>Vienetas</w:t>
            </w:r>
          </w:p>
        </w:tc>
        <w:tc>
          <w:tcPr>
            <w:tcW w:w="966" w:type="dxa"/>
          </w:tcPr>
          <w:p w14:paraId="087A07F5" w14:textId="77777777" w:rsidR="00153A68" w:rsidRPr="00153A68" w:rsidRDefault="00153A68" w:rsidP="00F11DC8">
            <w:pPr>
              <w:pStyle w:val="Lentel"/>
            </w:pPr>
            <w:r w:rsidRPr="00153A68">
              <w:t>18</w:t>
            </w:r>
          </w:p>
        </w:tc>
        <w:tc>
          <w:tcPr>
            <w:tcW w:w="1734" w:type="dxa"/>
          </w:tcPr>
          <w:p w14:paraId="4C8FFACD" w14:textId="77777777" w:rsidR="00153A68" w:rsidRPr="00153A68" w:rsidRDefault="00153A68" w:rsidP="00F11DC8">
            <w:pPr>
              <w:pStyle w:val="Lentel"/>
            </w:pPr>
            <w:r w:rsidRPr="00153A68">
              <w:t>200</w:t>
            </w:r>
          </w:p>
        </w:tc>
        <w:tc>
          <w:tcPr>
            <w:tcW w:w="900" w:type="dxa"/>
          </w:tcPr>
          <w:p w14:paraId="4A95582C" w14:textId="77777777" w:rsidR="00153A68" w:rsidRPr="00153A68" w:rsidRDefault="00153A68" w:rsidP="00F11DC8">
            <w:pPr>
              <w:pStyle w:val="Lentel"/>
            </w:pPr>
            <w:r w:rsidRPr="00153A68">
              <w:t>3600</w:t>
            </w:r>
          </w:p>
        </w:tc>
      </w:tr>
      <w:tr w:rsidR="00153A68" w:rsidRPr="00FB681F" w14:paraId="0A3AAA6E" w14:textId="77777777" w:rsidTr="00193AA6">
        <w:tc>
          <w:tcPr>
            <w:tcW w:w="4248" w:type="dxa"/>
          </w:tcPr>
          <w:p w14:paraId="4F505D66" w14:textId="77777777" w:rsidR="00153A68" w:rsidRPr="00153A68" w:rsidRDefault="00153A68" w:rsidP="00F11DC8">
            <w:pPr>
              <w:pStyle w:val="Lentel"/>
              <w:rPr>
                <w:i/>
              </w:rPr>
            </w:pPr>
            <w:r w:rsidRPr="00153A68">
              <w:rPr>
                <w:i/>
              </w:rPr>
              <w:t>Iš viso biuro išlaikymas</w:t>
            </w:r>
          </w:p>
        </w:tc>
        <w:tc>
          <w:tcPr>
            <w:tcW w:w="990" w:type="dxa"/>
          </w:tcPr>
          <w:p w14:paraId="591BF050" w14:textId="77777777" w:rsidR="00153A68" w:rsidRPr="00153A68" w:rsidRDefault="00153A68" w:rsidP="00F11DC8">
            <w:pPr>
              <w:pStyle w:val="Lentel"/>
            </w:pPr>
          </w:p>
        </w:tc>
        <w:tc>
          <w:tcPr>
            <w:tcW w:w="966" w:type="dxa"/>
          </w:tcPr>
          <w:p w14:paraId="1FDF1A3C" w14:textId="77777777" w:rsidR="00153A68" w:rsidRPr="00153A68" w:rsidRDefault="00153A68" w:rsidP="00F11DC8">
            <w:pPr>
              <w:pStyle w:val="Lentel"/>
            </w:pPr>
          </w:p>
        </w:tc>
        <w:tc>
          <w:tcPr>
            <w:tcW w:w="1734" w:type="dxa"/>
          </w:tcPr>
          <w:p w14:paraId="4CFE3C39" w14:textId="77777777" w:rsidR="00153A68" w:rsidRPr="00153A68" w:rsidRDefault="00153A68" w:rsidP="00F11DC8">
            <w:pPr>
              <w:pStyle w:val="Lentel"/>
            </w:pPr>
          </w:p>
        </w:tc>
        <w:tc>
          <w:tcPr>
            <w:tcW w:w="900" w:type="dxa"/>
          </w:tcPr>
          <w:p w14:paraId="50593B09" w14:textId="77777777" w:rsidR="00153A68" w:rsidRPr="00153A68" w:rsidRDefault="00153A68" w:rsidP="00F11DC8">
            <w:pPr>
              <w:pStyle w:val="Lentel"/>
            </w:pPr>
            <w:r w:rsidRPr="00153A68">
              <w:t>13680</w:t>
            </w:r>
          </w:p>
        </w:tc>
      </w:tr>
      <w:tr w:rsidR="00153A68" w:rsidRPr="00FB681F" w14:paraId="24155804" w14:textId="77777777" w:rsidTr="00193AA6">
        <w:tc>
          <w:tcPr>
            <w:tcW w:w="4248" w:type="dxa"/>
          </w:tcPr>
          <w:p w14:paraId="07A8EF7E" w14:textId="77777777" w:rsidR="00153A68" w:rsidRPr="00153A68" w:rsidRDefault="00153A68" w:rsidP="00F11DC8">
            <w:pPr>
              <w:pStyle w:val="Lentel"/>
              <w:rPr>
                <w:iCs/>
              </w:rPr>
            </w:pPr>
            <w:r w:rsidRPr="00153A68">
              <w:rPr>
                <w:iCs/>
              </w:rPr>
              <w:t>4. Programinė įranga</w:t>
            </w:r>
          </w:p>
        </w:tc>
        <w:tc>
          <w:tcPr>
            <w:tcW w:w="990" w:type="dxa"/>
          </w:tcPr>
          <w:p w14:paraId="76F86AB8" w14:textId="77777777" w:rsidR="00153A68" w:rsidRPr="00153A68" w:rsidRDefault="00153A68" w:rsidP="00F11DC8">
            <w:pPr>
              <w:pStyle w:val="Lentel"/>
            </w:pPr>
          </w:p>
        </w:tc>
        <w:tc>
          <w:tcPr>
            <w:tcW w:w="966" w:type="dxa"/>
          </w:tcPr>
          <w:p w14:paraId="33230CA8" w14:textId="77777777" w:rsidR="00153A68" w:rsidRPr="00153A68" w:rsidRDefault="00153A68" w:rsidP="00F11DC8">
            <w:pPr>
              <w:pStyle w:val="Lentel"/>
            </w:pPr>
          </w:p>
        </w:tc>
        <w:tc>
          <w:tcPr>
            <w:tcW w:w="1734" w:type="dxa"/>
          </w:tcPr>
          <w:p w14:paraId="62A94D97" w14:textId="77777777" w:rsidR="00153A68" w:rsidRPr="00153A68" w:rsidRDefault="00153A68" w:rsidP="00F11DC8">
            <w:pPr>
              <w:pStyle w:val="Lentel"/>
            </w:pPr>
          </w:p>
        </w:tc>
        <w:tc>
          <w:tcPr>
            <w:tcW w:w="900" w:type="dxa"/>
          </w:tcPr>
          <w:p w14:paraId="14127B6A" w14:textId="77777777" w:rsidR="00153A68" w:rsidRPr="00153A68" w:rsidRDefault="00153A68" w:rsidP="00F11DC8">
            <w:pPr>
              <w:pStyle w:val="Lentel"/>
            </w:pPr>
          </w:p>
        </w:tc>
      </w:tr>
      <w:tr w:rsidR="00153A68" w:rsidRPr="00FB681F" w14:paraId="3F762C16" w14:textId="77777777" w:rsidTr="00193AA6">
        <w:tc>
          <w:tcPr>
            <w:tcW w:w="4248" w:type="dxa"/>
          </w:tcPr>
          <w:p w14:paraId="61DE685E" w14:textId="77777777" w:rsidR="00153A68" w:rsidRPr="00153A68" w:rsidRDefault="00153A68" w:rsidP="00F11DC8">
            <w:pPr>
              <w:pStyle w:val="Lentel"/>
              <w:rPr>
                <w:iCs/>
              </w:rPr>
            </w:pPr>
            <w:r w:rsidRPr="00153A68">
              <w:rPr>
                <w:iCs/>
              </w:rPr>
              <w:t>Visual Studio 2022 Professional</w:t>
            </w:r>
          </w:p>
        </w:tc>
        <w:tc>
          <w:tcPr>
            <w:tcW w:w="990" w:type="dxa"/>
          </w:tcPr>
          <w:p w14:paraId="2C56D2F7" w14:textId="77777777" w:rsidR="00153A68" w:rsidRPr="00153A68" w:rsidRDefault="00153A68" w:rsidP="00F11DC8">
            <w:pPr>
              <w:pStyle w:val="Lentel"/>
            </w:pPr>
            <w:r w:rsidRPr="00153A68">
              <w:t>Vienetas</w:t>
            </w:r>
          </w:p>
        </w:tc>
        <w:tc>
          <w:tcPr>
            <w:tcW w:w="966" w:type="dxa"/>
          </w:tcPr>
          <w:p w14:paraId="19E80807" w14:textId="77777777" w:rsidR="00153A68" w:rsidRPr="00153A68" w:rsidRDefault="00153A68" w:rsidP="00F11DC8">
            <w:pPr>
              <w:pStyle w:val="Lentel"/>
            </w:pPr>
            <w:r w:rsidRPr="00153A68">
              <w:t>1</w:t>
            </w:r>
          </w:p>
        </w:tc>
        <w:tc>
          <w:tcPr>
            <w:tcW w:w="1734" w:type="dxa"/>
          </w:tcPr>
          <w:p w14:paraId="7588B427" w14:textId="77777777" w:rsidR="00153A68" w:rsidRPr="00153A68" w:rsidRDefault="00153A68" w:rsidP="00F11DC8">
            <w:pPr>
              <w:pStyle w:val="Lentel"/>
            </w:pPr>
            <w:r w:rsidRPr="00153A68">
              <w:t>89</w:t>
            </w:r>
          </w:p>
        </w:tc>
        <w:tc>
          <w:tcPr>
            <w:tcW w:w="900" w:type="dxa"/>
          </w:tcPr>
          <w:p w14:paraId="1874448A" w14:textId="77777777" w:rsidR="00153A68" w:rsidRPr="00153A68" w:rsidRDefault="00153A68" w:rsidP="00F11DC8">
            <w:pPr>
              <w:pStyle w:val="Lentel"/>
            </w:pPr>
            <w:r w:rsidRPr="00153A68">
              <w:t>89</w:t>
            </w:r>
          </w:p>
        </w:tc>
      </w:tr>
      <w:tr w:rsidR="00153A68" w:rsidRPr="00FB681F" w14:paraId="164712D2" w14:textId="77777777" w:rsidTr="00193AA6">
        <w:tc>
          <w:tcPr>
            <w:tcW w:w="4248" w:type="dxa"/>
          </w:tcPr>
          <w:p w14:paraId="33862C8C" w14:textId="77777777" w:rsidR="00153A68" w:rsidRPr="00153A68" w:rsidRDefault="00153A68" w:rsidP="00F11DC8">
            <w:pPr>
              <w:pStyle w:val="Lentel"/>
              <w:rPr>
                <w:i/>
              </w:rPr>
            </w:pPr>
            <w:r w:rsidRPr="00153A68">
              <w:rPr>
                <w:i/>
              </w:rPr>
              <w:t>Iš viso programinė įranga</w:t>
            </w:r>
          </w:p>
        </w:tc>
        <w:tc>
          <w:tcPr>
            <w:tcW w:w="990" w:type="dxa"/>
          </w:tcPr>
          <w:p w14:paraId="3D67C78F" w14:textId="77777777" w:rsidR="00153A68" w:rsidRPr="00153A68" w:rsidRDefault="00153A68" w:rsidP="00F11DC8">
            <w:pPr>
              <w:pStyle w:val="Lentel"/>
            </w:pPr>
          </w:p>
        </w:tc>
        <w:tc>
          <w:tcPr>
            <w:tcW w:w="966" w:type="dxa"/>
          </w:tcPr>
          <w:p w14:paraId="515F847A" w14:textId="77777777" w:rsidR="00153A68" w:rsidRPr="00153A68" w:rsidRDefault="00153A68" w:rsidP="00F11DC8">
            <w:pPr>
              <w:pStyle w:val="Lentel"/>
            </w:pPr>
          </w:p>
        </w:tc>
        <w:tc>
          <w:tcPr>
            <w:tcW w:w="1734" w:type="dxa"/>
          </w:tcPr>
          <w:p w14:paraId="586A19C1" w14:textId="77777777" w:rsidR="00153A68" w:rsidRPr="00153A68" w:rsidRDefault="00153A68" w:rsidP="00F11DC8">
            <w:pPr>
              <w:pStyle w:val="Lentel"/>
            </w:pPr>
          </w:p>
        </w:tc>
        <w:tc>
          <w:tcPr>
            <w:tcW w:w="900" w:type="dxa"/>
          </w:tcPr>
          <w:p w14:paraId="796AEE5B" w14:textId="77777777" w:rsidR="00153A68" w:rsidRPr="00153A68" w:rsidRDefault="00153A68" w:rsidP="00F11DC8">
            <w:pPr>
              <w:pStyle w:val="Lentel"/>
            </w:pPr>
            <w:r w:rsidRPr="00153A68">
              <w:t>89</w:t>
            </w:r>
          </w:p>
        </w:tc>
      </w:tr>
      <w:tr w:rsidR="00153A68" w:rsidRPr="00FB681F" w14:paraId="7ECE0F4C" w14:textId="77777777" w:rsidTr="00193AA6">
        <w:tc>
          <w:tcPr>
            <w:tcW w:w="4248" w:type="dxa"/>
          </w:tcPr>
          <w:p w14:paraId="3FA9BC35" w14:textId="77777777" w:rsidR="00153A68" w:rsidRPr="00153A68" w:rsidRDefault="00153A68" w:rsidP="00F11DC8">
            <w:pPr>
              <w:pStyle w:val="Lentel"/>
            </w:pPr>
            <w:r w:rsidRPr="00153A68">
              <w:t>5. Viso tiesioginiai projekto kaštai</w:t>
            </w:r>
          </w:p>
        </w:tc>
        <w:tc>
          <w:tcPr>
            <w:tcW w:w="990" w:type="dxa"/>
          </w:tcPr>
          <w:p w14:paraId="6DA626C0" w14:textId="77777777" w:rsidR="00153A68" w:rsidRPr="00153A68" w:rsidRDefault="00153A68" w:rsidP="00F11DC8">
            <w:pPr>
              <w:pStyle w:val="Lentel"/>
            </w:pPr>
          </w:p>
        </w:tc>
        <w:tc>
          <w:tcPr>
            <w:tcW w:w="966" w:type="dxa"/>
          </w:tcPr>
          <w:p w14:paraId="1A298A5D" w14:textId="77777777" w:rsidR="00153A68" w:rsidRPr="00153A68" w:rsidRDefault="00153A68" w:rsidP="00F11DC8">
            <w:pPr>
              <w:pStyle w:val="Lentel"/>
            </w:pPr>
          </w:p>
        </w:tc>
        <w:tc>
          <w:tcPr>
            <w:tcW w:w="1734" w:type="dxa"/>
          </w:tcPr>
          <w:p w14:paraId="46ADD9F1" w14:textId="77777777" w:rsidR="00153A68" w:rsidRPr="00153A68" w:rsidRDefault="00153A68" w:rsidP="00F11DC8">
            <w:pPr>
              <w:pStyle w:val="Lentel"/>
            </w:pPr>
          </w:p>
        </w:tc>
        <w:tc>
          <w:tcPr>
            <w:tcW w:w="900" w:type="dxa"/>
          </w:tcPr>
          <w:p w14:paraId="168EC952" w14:textId="77777777" w:rsidR="00153A68" w:rsidRPr="00153A68" w:rsidRDefault="00153A68" w:rsidP="00F11DC8">
            <w:pPr>
              <w:pStyle w:val="Lentel"/>
            </w:pPr>
            <w:r w:rsidRPr="00153A68">
              <w:t>34689</w:t>
            </w:r>
          </w:p>
        </w:tc>
      </w:tr>
    </w:tbl>
    <w:p w14:paraId="75D8813D" w14:textId="77777777" w:rsidR="00153A68" w:rsidRDefault="00153A68" w:rsidP="00153A68">
      <w:pPr>
        <w:pStyle w:val="Heading2"/>
      </w:pPr>
      <w:bookmarkStart w:id="37" w:name="_Toc123248625"/>
      <w:bookmarkStart w:id="38" w:name="_Toc188329948"/>
      <w:r>
        <w:t>Nauda</w:t>
      </w:r>
      <w:bookmarkEnd w:id="37"/>
      <w:bookmarkEnd w:id="38"/>
    </w:p>
    <w:p w14:paraId="0DE2EA37" w14:textId="77777777" w:rsidR="00153A68" w:rsidRPr="00866B17" w:rsidRDefault="00153A68" w:rsidP="00153A68">
      <w:pPr>
        <w:pStyle w:val="Tekstas"/>
      </w:pPr>
      <w:r w:rsidRPr="00866B17">
        <w:t>Projekto laukiami rezultatai:</w:t>
      </w:r>
    </w:p>
    <w:p w14:paraId="553FE691" w14:textId="77777777" w:rsidR="00153A68" w:rsidRPr="00866B17" w:rsidRDefault="00153A68" w:rsidP="00153A68">
      <w:pPr>
        <w:pStyle w:val="Tekstas"/>
      </w:pPr>
      <w:r w:rsidRPr="00866B17">
        <w:t>Strateginis žaidimas leis žaidėjams praleisti bent 100 valandų laisvalaikio žaidžiant.</w:t>
      </w:r>
    </w:p>
    <w:p w14:paraId="0F7D376C" w14:textId="77777777" w:rsidR="00153A68" w:rsidRPr="00866B17" w:rsidRDefault="00153A68" w:rsidP="00153A68">
      <w:pPr>
        <w:pStyle w:val="Tekstas"/>
      </w:pPr>
      <w:r w:rsidRPr="00866B17">
        <w:t>Bent 3 žaidimo kūrimo ir dirbtinio intelekto metodų tyrimo ir analizės metu ištirti metodai, jų implementacijos, pastabos, patobulinimai ir pritaikymo būdai bus atvirai prieinami naudoti kitiems žaidimų k</w:t>
      </w:r>
      <w:r>
        <w:t>ū</w:t>
      </w:r>
      <w:r w:rsidRPr="00866B17">
        <w:t>rėjams ar kompanijoms.</w:t>
      </w:r>
    </w:p>
    <w:p w14:paraId="51C3EF8B" w14:textId="77777777" w:rsidR="00153A68" w:rsidRDefault="00153A68" w:rsidP="00153A68">
      <w:pPr>
        <w:pStyle w:val="Heading2"/>
      </w:pPr>
      <w:bookmarkStart w:id="39" w:name="_Toc123248626"/>
      <w:bookmarkStart w:id="40" w:name="_Toc188329949"/>
      <w:r>
        <w:t>Konkurencija ir alternatyvos</w:t>
      </w:r>
      <w:bookmarkEnd w:id="39"/>
      <w:bookmarkEnd w:id="40"/>
    </w:p>
    <w:p w14:paraId="64C98202" w14:textId="77777777" w:rsidR="00153A68" w:rsidRDefault="00153A68" w:rsidP="00153A68">
      <w:pPr>
        <w:pStyle w:val="Tekstas"/>
      </w:pPr>
      <w:r w:rsidRPr="00F576AF">
        <w:t>Konkurentų analizė ir alternatyvos neaktualios, kadangi pagrindinis projekto tikslas yra vykdyti dirbtinio intelekto metodų, naudojamų strateginiuose žaidimuose analizę, juos implementuoti strateginiame žaidime ir padaryti juos viešai prieinamus kitiems žaidimų kūrėjams ar kompanijoms.</w:t>
      </w:r>
    </w:p>
    <w:p w14:paraId="218D70C1" w14:textId="77777777" w:rsidR="00153A68" w:rsidRPr="00F576AF" w:rsidRDefault="00153A68" w:rsidP="00F11DC8">
      <w:pPr>
        <w:pStyle w:val="Lentelspavad"/>
      </w:pPr>
      <w:r>
        <w:rPr>
          <w:b/>
        </w:rPr>
        <w:t xml:space="preserve">3 </w:t>
      </w:r>
      <w:r w:rsidRPr="00FB681F">
        <w:rPr>
          <w:b/>
        </w:rPr>
        <w:t xml:space="preserve">lentelė. </w:t>
      </w:r>
      <w:r>
        <w:t>Alternatyvos</w:t>
      </w:r>
    </w:p>
    <w:tbl>
      <w:tblPr>
        <w:tblStyle w:val="TableGrid"/>
        <w:tblW w:w="0" w:type="auto"/>
        <w:tblLook w:val="04A0" w:firstRow="1" w:lastRow="0" w:firstColumn="1" w:lastColumn="0" w:noHBand="0" w:noVBand="1"/>
      </w:tblPr>
      <w:tblGrid>
        <w:gridCol w:w="2344"/>
        <w:gridCol w:w="2246"/>
        <w:gridCol w:w="2242"/>
        <w:gridCol w:w="2228"/>
      </w:tblGrid>
      <w:tr w:rsidR="00153A68" w14:paraId="49FF4B09" w14:textId="77777777" w:rsidTr="00193AA6">
        <w:tc>
          <w:tcPr>
            <w:tcW w:w="2463" w:type="dxa"/>
          </w:tcPr>
          <w:p w14:paraId="4A2B506A" w14:textId="77777777" w:rsidR="00153A68" w:rsidRDefault="00153A68" w:rsidP="00193AA6">
            <w:pPr>
              <w:pStyle w:val="LentelsIeil"/>
            </w:pPr>
            <w:r>
              <w:t>Palyginimo kriterijus</w:t>
            </w:r>
          </w:p>
        </w:tc>
        <w:tc>
          <w:tcPr>
            <w:tcW w:w="2463" w:type="dxa"/>
          </w:tcPr>
          <w:p w14:paraId="7AB8C41A" w14:textId="77777777" w:rsidR="00153A68" w:rsidRDefault="00153A68" w:rsidP="00193AA6">
            <w:pPr>
              <w:pStyle w:val="LentelsIeil"/>
            </w:pPr>
            <w:r>
              <w:t>Mūsų žaidimas</w:t>
            </w:r>
          </w:p>
        </w:tc>
        <w:tc>
          <w:tcPr>
            <w:tcW w:w="2464" w:type="dxa"/>
          </w:tcPr>
          <w:p w14:paraId="1D48123B" w14:textId="77777777" w:rsidR="00153A68" w:rsidRDefault="00153A68" w:rsidP="00193AA6">
            <w:pPr>
              <w:pStyle w:val="LentelsIeil"/>
            </w:pPr>
            <w:r>
              <w:t>Sid Meier‘s Civilization V</w:t>
            </w:r>
          </w:p>
        </w:tc>
        <w:tc>
          <w:tcPr>
            <w:tcW w:w="2464" w:type="dxa"/>
          </w:tcPr>
          <w:p w14:paraId="70F033C7" w14:textId="77777777" w:rsidR="00153A68" w:rsidRDefault="00153A68" w:rsidP="00193AA6">
            <w:pPr>
              <w:pStyle w:val="LentelsIeil"/>
            </w:pPr>
            <w:r>
              <w:t>Northgard</w:t>
            </w:r>
          </w:p>
        </w:tc>
      </w:tr>
      <w:tr w:rsidR="00153A68" w14:paraId="6FF6515F" w14:textId="77777777" w:rsidTr="00193AA6">
        <w:tc>
          <w:tcPr>
            <w:tcW w:w="2463" w:type="dxa"/>
          </w:tcPr>
          <w:p w14:paraId="61EE67EB" w14:textId="77777777" w:rsidR="00153A68" w:rsidRPr="00F11DC8" w:rsidRDefault="00153A68" w:rsidP="00F11DC8">
            <w:pPr>
              <w:pStyle w:val="Lentel"/>
            </w:pPr>
            <w:r w:rsidRPr="00F11DC8">
              <w:t>Realaus laiko strategija</w:t>
            </w:r>
          </w:p>
        </w:tc>
        <w:tc>
          <w:tcPr>
            <w:tcW w:w="2463" w:type="dxa"/>
          </w:tcPr>
          <w:p w14:paraId="12157F6F" w14:textId="77777777" w:rsidR="00153A68" w:rsidRPr="00F11DC8" w:rsidRDefault="00153A68" w:rsidP="00F11DC8">
            <w:pPr>
              <w:pStyle w:val="Lentel"/>
            </w:pPr>
            <w:r w:rsidRPr="00F11DC8">
              <w:t>Taip</w:t>
            </w:r>
          </w:p>
        </w:tc>
        <w:tc>
          <w:tcPr>
            <w:tcW w:w="2464" w:type="dxa"/>
          </w:tcPr>
          <w:p w14:paraId="5DC68FBA" w14:textId="77777777" w:rsidR="00153A68" w:rsidRPr="00F11DC8" w:rsidRDefault="00153A68" w:rsidP="00F11DC8">
            <w:pPr>
              <w:pStyle w:val="Lentel"/>
            </w:pPr>
            <w:r w:rsidRPr="00F11DC8">
              <w:t>Taip</w:t>
            </w:r>
          </w:p>
        </w:tc>
        <w:tc>
          <w:tcPr>
            <w:tcW w:w="2464" w:type="dxa"/>
          </w:tcPr>
          <w:p w14:paraId="2584BA93" w14:textId="77777777" w:rsidR="00153A68" w:rsidRPr="00F11DC8" w:rsidRDefault="00153A68" w:rsidP="00F11DC8">
            <w:pPr>
              <w:pStyle w:val="Lentel"/>
            </w:pPr>
            <w:r w:rsidRPr="00F11DC8">
              <w:t>Taip</w:t>
            </w:r>
          </w:p>
        </w:tc>
      </w:tr>
      <w:tr w:rsidR="00153A68" w14:paraId="4554AC19" w14:textId="77777777" w:rsidTr="00193AA6">
        <w:tc>
          <w:tcPr>
            <w:tcW w:w="2463" w:type="dxa"/>
          </w:tcPr>
          <w:p w14:paraId="579C9DA6" w14:textId="77777777" w:rsidR="00153A68" w:rsidRPr="00F11DC8" w:rsidRDefault="00153A68" w:rsidP="00F11DC8">
            <w:pPr>
              <w:pStyle w:val="Lentel"/>
            </w:pPr>
            <w:r w:rsidRPr="00F11DC8">
              <w:lastRenderedPageBreak/>
              <w:t>Civilizacijos/žaidėjo pasirinkimas</w:t>
            </w:r>
          </w:p>
        </w:tc>
        <w:tc>
          <w:tcPr>
            <w:tcW w:w="2463" w:type="dxa"/>
          </w:tcPr>
          <w:p w14:paraId="2E58D820" w14:textId="77777777" w:rsidR="00153A68" w:rsidRPr="00F11DC8" w:rsidRDefault="00153A68" w:rsidP="00F11DC8">
            <w:pPr>
              <w:pStyle w:val="Lentel"/>
            </w:pPr>
            <w:r w:rsidRPr="00F11DC8">
              <w:t>Taip</w:t>
            </w:r>
          </w:p>
        </w:tc>
        <w:tc>
          <w:tcPr>
            <w:tcW w:w="2464" w:type="dxa"/>
          </w:tcPr>
          <w:p w14:paraId="21680FE7" w14:textId="77777777" w:rsidR="00153A68" w:rsidRPr="00F11DC8" w:rsidRDefault="00153A68" w:rsidP="00F11DC8">
            <w:pPr>
              <w:pStyle w:val="Lentel"/>
            </w:pPr>
            <w:r w:rsidRPr="00F11DC8">
              <w:t>Taip</w:t>
            </w:r>
          </w:p>
        </w:tc>
        <w:tc>
          <w:tcPr>
            <w:tcW w:w="2464" w:type="dxa"/>
          </w:tcPr>
          <w:p w14:paraId="3036E750" w14:textId="77777777" w:rsidR="00153A68" w:rsidRPr="00F11DC8" w:rsidRDefault="00153A68" w:rsidP="00F11DC8">
            <w:pPr>
              <w:pStyle w:val="Lentel"/>
            </w:pPr>
            <w:r w:rsidRPr="00F11DC8">
              <w:t>Ne</w:t>
            </w:r>
          </w:p>
        </w:tc>
      </w:tr>
      <w:tr w:rsidR="00153A68" w14:paraId="70FD0E15" w14:textId="77777777" w:rsidTr="00193AA6">
        <w:tc>
          <w:tcPr>
            <w:tcW w:w="2463" w:type="dxa"/>
          </w:tcPr>
          <w:p w14:paraId="5C5B1239" w14:textId="77777777" w:rsidR="00153A68" w:rsidRPr="00F11DC8" w:rsidRDefault="00153A68" w:rsidP="00F11DC8">
            <w:pPr>
              <w:pStyle w:val="Lentel"/>
            </w:pPr>
            <w:r w:rsidRPr="00F11DC8">
              <w:t>Padalinių/kareivių automatizavimas</w:t>
            </w:r>
          </w:p>
        </w:tc>
        <w:tc>
          <w:tcPr>
            <w:tcW w:w="2463" w:type="dxa"/>
          </w:tcPr>
          <w:p w14:paraId="2CD6F810" w14:textId="77777777" w:rsidR="00153A68" w:rsidRPr="00F11DC8" w:rsidRDefault="00153A68" w:rsidP="00F11DC8">
            <w:pPr>
              <w:pStyle w:val="Lentel"/>
            </w:pPr>
            <w:r w:rsidRPr="00F11DC8">
              <w:t>Taip</w:t>
            </w:r>
          </w:p>
        </w:tc>
        <w:tc>
          <w:tcPr>
            <w:tcW w:w="2464" w:type="dxa"/>
          </w:tcPr>
          <w:p w14:paraId="4DF7521B" w14:textId="77777777" w:rsidR="00153A68" w:rsidRPr="00F11DC8" w:rsidRDefault="00153A68" w:rsidP="00F11DC8">
            <w:pPr>
              <w:pStyle w:val="Lentel"/>
            </w:pPr>
            <w:r w:rsidRPr="00F11DC8">
              <w:t>Ne</w:t>
            </w:r>
          </w:p>
        </w:tc>
        <w:tc>
          <w:tcPr>
            <w:tcW w:w="2464" w:type="dxa"/>
          </w:tcPr>
          <w:p w14:paraId="2415BCE9" w14:textId="77777777" w:rsidR="00153A68" w:rsidRPr="00F11DC8" w:rsidRDefault="00153A68" w:rsidP="00F11DC8">
            <w:pPr>
              <w:pStyle w:val="Lentel"/>
            </w:pPr>
            <w:r w:rsidRPr="00F11DC8">
              <w:t>Ne</w:t>
            </w:r>
          </w:p>
        </w:tc>
      </w:tr>
      <w:tr w:rsidR="00153A68" w14:paraId="79D78B33" w14:textId="77777777" w:rsidTr="00193AA6">
        <w:tc>
          <w:tcPr>
            <w:tcW w:w="2463" w:type="dxa"/>
          </w:tcPr>
          <w:p w14:paraId="37123ADC" w14:textId="77777777" w:rsidR="00153A68" w:rsidRPr="00F11DC8" w:rsidRDefault="00153A68" w:rsidP="00F11DC8">
            <w:pPr>
              <w:pStyle w:val="Lentel"/>
            </w:pPr>
            <w:r w:rsidRPr="00F11DC8">
              <w:t>Skirtingais dirbtinio intelekto metodais įgyvendinti kompiuterio valdomi žaidėjai</w:t>
            </w:r>
          </w:p>
        </w:tc>
        <w:tc>
          <w:tcPr>
            <w:tcW w:w="2463" w:type="dxa"/>
          </w:tcPr>
          <w:p w14:paraId="5168CDE2" w14:textId="77777777" w:rsidR="00153A68" w:rsidRPr="00F11DC8" w:rsidRDefault="00153A68" w:rsidP="00F11DC8">
            <w:pPr>
              <w:pStyle w:val="Lentel"/>
            </w:pPr>
            <w:r w:rsidRPr="00F11DC8">
              <w:t>Taip</w:t>
            </w:r>
          </w:p>
        </w:tc>
        <w:tc>
          <w:tcPr>
            <w:tcW w:w="2464" w:type="dxa"/>
          </w:tcPr>
          <w:p w14:paraId="3CAF2746" w14:textId="77777777" w:rsidR="00153A68" w:rsidRPr="00F11DC8" w:rsidRDefault="00153A68" w:rsidP="00F11DC8">
            <w:pPr>
              <w:pStyle w:val="Lentel"/>
            </w:pPr>
            <w:r w:rsidRPr="00F11DC8">
              <w:t>Ne</w:t>
            </w:r>
          </w:p>
        </w:tc>
        <w:tc>
          <w:tcPr>
            <w:tcW w:w="2464" w:type="dxa"/>
          </w:tcPr>
          <w:p w14:paraId="26828FE8" w14:textId="77777777" w:rsidR="00153A68" w:rsidRPr="00F11DC8" w:rsidRDefault="00153A68" w:rsidP="00F11DC8">
            <w:pPr>
              <w:pStyle w:val="Lentel"/>
            </w:pPr>
            <w:r w:rsidRPr="00F11DC8">
              <w:t>Ne</w:t>
            </w:r>
          </w:p>
        </w:tc>
      </w:tr>
      <w:tr w:rsidR="00153A68" w14:paraId="26557D0B" w14:textId="77777777" w:rsidTr="00193AA6">
        <w:tc>
          <w:tcPr>
            <w:tcW w:w="2463" w:type="dxa"/>
          </w:tcPr>
          <w:p w14:paraId="5D040E26" w14:textId="77777777" w:rsidR="00153A68" w:rsidRPr="00F11DC8" w:rsidRDefault="00153A68" w:rsidP="00F11DC8">
            <w:pPr>
              <w:pStyle w:val="Lentel"/>
            </w:pPr>
            <w:r w:rsidRPr="00F11DC8">
              <w:t>Kaina</w:t>
            </w:r>
          </w:p>
        </w:tc>
        <w:tc>
          <w:tcPr>
            <w:tcW w:w="2463" w:type="dxa"/>
          </w:tcPr>
          <w:p w14:paraId="7F9FB3EC" w14:textId="77777777" w:rsidR="00153A68" w:rsidRPr="00F11DC8" w:rsidRDefault="00153A68" w:rsidP="00F11DC8">
            <w:pPr>
              <w:pStyle w:val="Lentel"/>
            </w:pPr>
            <w:r w:rsidRPr="00F11DC8">
              <w:t>Nemokamas</w:t>
            </w:r>
          </w:p>
        </w:tc>
        <w:tc>
          <w:tcPr>
            <w:tcW w:w="2464" w:type="dxa"/>
          </w:tcPr>
          <w:p w14:paraId="2CC6690F" w14:textId="77777777" w:rsidR="00153A68" w:rsidRPr="00F11DC8" w:rsidRDefault="00153A68" w:rsidP="00F11DC8">
            <w:pPr>
              <w:pStyle w:val="Lentel"/>
            </w:pPr>
            <w:r w:rsidRPr="00F11DC8">
              <w:t>30€</w:t>
            </w:r>
          </w:p>
        </w:tc>
        <w:tc>
          <w:tcPr>
            <w:tcW w:w="2464" w:type="dxa"/>
          </w:tcPr>
          <w:p w14:paraId="52B935E5" w14:textId="77777777" w:rsidR="00153A68" w:rsidRPr="00F11DC8" w:rsidRDefault="00153A68" w:rsidP="00F11DC8">
            <w:pPr>
              <w:pStyle w:val="Lentel"/>
            </w:pPr>
            <w:r w:rsidRPr="00F11DC8">
              <w:t>26.99€</w:t>
            </w:r>
          </w:p>
        </w:tc>
      </w:tr>
    </w:tbl>
    <w:p w14:paraId="38AAC339" w14:textId="77777777" w:rsidR="00153A68" w:rsidRPr="00153A68" w:rsidRDefault="00153A68" w:rsidP="00153A68">
      <w:pPr>
        <w:rPr>
          <w:color w:val="3A7C22"/>
        </w:rPr>
      </w:pPr>
    </w:p>
    <w:p w14:paraId="0A102C57" w14:textId="77777777" w:rsidR="00153A68" w:rsidRPr="00C96FD7" w:rsidRDefault="00153A68" w:rsidP="00153A68">
      <w:pPr>
        <w:pStyle w:val="Heading2"/>
      </w:pPr>
      <w:bookmarkStart w:id="41" w:name="_Toc123248627"/>
      <w:bookmarkStart w:id="42" w:name="_Toc188329950"/>
      <w:r>
        <w:t>Santrauka</w:t>
      </w:r>
      <w:bookmarkEnd w:id="41"/>
      <w:bookmarkEnd w:id="42"/>
    </w:p>
    <w:p w14:paraId="2981B5C9" w14:textId="77777777" w:rsidR="00153A68" w:rsidRPr="00153A68" w:rsidRDefault="00153A68" w:rsidP="00153A68">
      <w:pPr>
        <w:pBdr>
          <w:top w:val="single" w:sz="4" w:space="1" w:color="auto"/>
          <w:left w:val="single" w:sz="4" w:space="4" w:color="auto"/>
          <w:bottom w:val="single" w:sz="4" w:space="1" w:color="auto"/>
          <w:right w:val="single" w:sz="4" w:space="4" w:color="auto"/>
        </w:pBdr>
        <w:rPr>
          <w:color w:val="000000"/>
        </w:rPr>
      </w:pPr>
      <w:r w:rsidRPr="00153A68">
        <w:rPr>
          <w:b/>
          <w:color w:val="000000"/>
        </w:rPr>
        <w:t xml:space="preserve">Vertėmis grįstas pasiūlymas: </w:t>
      </w:r>
      <w:r w:rsidRPr="00153A68">
        <w:rPr>
          <w:color w:val="000000"/>
        </w:rPr>
        <w:t>Dirbtinio intelekto metodų taikymas strateginiams žaidimams</w:t>
      </w:r>
    </w:p>
    <w:p w14:paraId="7027B1FD" w14:textId="77777777" w:rsidR="00153A68" w:rsidRPr="00153A68" w:rsidRDefault="00153A68" w:rsidP="00153A68">
      <w:pPr>
        <w:pBdr>
          <w:top w:val="single" w:sz="4" w:space="1" w:color="auto"/>
          <w:left w:val="single" w:sz="4" w:space="4" w:color="auto"/>
          <w:bottom w:val="single" w:sz="4" w:space="1" w:color="auto"/>
          <w:right w:val="single" w:sz="4" w:space="4" w:color="auto"/>
        </w:pBdr>
        <w:rPr>
          <w:color w:val="000000"/>
        </w:rPr>
      </w:pPr>
    </w:p>
    <w:p w14:paraId="3DE42C2C" w14:textId="77777777" w:rsidR="00153A68" w:rsidRPr="00153A68" w:rsidRDefault="00153A68" w:rsidP="00153A68">
      <w:pPr>
        <w:pStyle w:val="Heading7"/>
        <w:pBdr>
          <w:top w:val="single" w:sz="4" w:space="1" w:color="auto"/>
          <w:left w:val="single" w:sz="4" w:space="4" w:color="auto"/>
          <w:bottom w:val="single" w:sz="4" w:space="1" w:color="auto"/>
          <w:right w:val="single" w:sz="4" w:space="4" w:color="auto"/>
        </w:pBdr>
        <w:ind w:left="357" w:hanging="357"/>
        <w:rPr>
          <w:b/>
          <w:color w:val="000000"/>
        </w:rPr>
      </w:pPr>
      <w:r w:rsidRPr="00153A68">
        <w:rPr>
          <w:color w:val="000000"/>
        </w:rPr>
        <w:t>Strateginių žaidimų žaidėjams ir strateginių žaidimų kūrėjų komandoms ir įmonėms, kuriems įdomus ar komerciškai naudingas dirbtinio intelekto metodų naudojimas strateginiuose žaidimuose. Kurie nori linksmai praleisti laisvalaikį arba sukurti kompiuterinį strateginį žaidimą, kuris naudotų dirbtinio intelekto metodus, kurių implementacijos nėra viešai prieinamos, dėl žaidimo kūrimo kompanijų ir korporacijų, kurios nepadaro savo kodo atviro.</w:t>
      </w:r>
    </w:p>
    <w:p w14:paraId="757F7829" w14:textId="77777777" w:rsidR="00153A68" w:rsidRPr="00153A68" w:rsidRDefault="00153A68" w:rsidP="00153A68">
      <w:pPr>
        <w:pStyle w:val="Heading7"/>
        <w:pBdr>
          <w:top w:val="single" w:sz="4" w:space="1" w:color="auto"/>
          <w:left w:val="single" w:sz="4" w:space="4" w:color="auto"/>
          <w:bottom w:val="single" w:sz="4" w:space="1" w:color="auto"/>
          <w:right w:val="single" w:sz="4" w:space="4" w:color="auto"/>
        </w:pBdr>
        <w:ind w:left="357" w:hanging="357"/>
        <w:rPr>
          <w:b/>
          <w:color w:val="000000"/>
        </w:rPr>
      </w:pPr>
      <w:r w:rsidRPr="00153A68">
        <w:rPr>
          <w:color w:val="000000"/>
        </w:rPr>
        <w:t>Mūsų siūlomas sprendimas: laisvai prieinamas atviro kodo strateginis žaidimas ir jame panaudotų dirbtinio intelekto metodų analizės rezultatas su alternatyvomis.</w:t>
      </w:r>
    </w:p>
    <w:p w14:paraId="3631B77A" w14:textId="77777777" w:rsidR="00153A68" w:rsidRPr="00153A68" w:rsidRDefault="00153A68" w:rsidP="00153A68">
      <w:pPr>
        <w:pStyle w:val="Heading7"/>
        <w:pBdr>
          <w:top w:val="single" w:sz="4" w:space="1" w:color="auto"/>
          <w:left w:val="single" w:sz="4" w:space="4" w:color="auto"/>
          <w:bottom w:val="single" w:sz="4" w:space="1" w:color="auto"/>
          <w:right w:val="single" w:sz="4" w:space="4" w:color="auto"/>
        </w:pBdr>
        <w:ind w:left="357" w:hanging="357"/>
        <w:rPr>
          <w:b/>
          <w:color w:val="000000"/>
        </w:rPr>
      </w:pPr>
      <w:r w:rsidRPr="00153A68">
        <w:rPr>
          <w:color w:val="000000"/>
        </w:rPr>
        <w:t>Suteikiamas įtraukiantis strateginis žaidimas, kuris žaidėjui leis jį peržaisti bent kelis kartus, dėl jame įgyvendinto dirbtinio intelekto. Taip pat suteikiama panaudotų dirbtinio intelekto metodų analizė, leisianti žaidimus kuriančioms komandoms ar įmonėms panaudoti šiuos sprendimus jų pačių kuriamuose žaidimuose.</w:t>
      </w:r>
    </w:p>
    <w:p w14:paraId="64FCE0B0" w14:textId="1C4D52B4" w:rsidR="00D97582" w:rsidRDefault="00D97582">
      <w:r>
        <w:br w:type="page"/>
      </w:r>
    </w:p>
    <w:p w14:paraId="707A2E16" w14:textId="77777777" w:rsidR="00D9331A" w:rsidRPr="00013564" w:rsidRDefault="00D9331A" w:rsidP="00013564">
      <w:pPr>
        <w:pStyle w:val="Heading1"/>
      </w:pPr>
      <w:bookmarkStart w:id="43" w:name="_Toc188329951"/>
      <w:r w:rsidRPr="00013564">
        <w:lastRenderedPageBreak/>
        <w:t>Projektavimo metodologijos ir technologijų analizė</w:t>
      </w:r>
      <w:bookmarkEnd w:id="43"/>
    </w:p>
    <w:p w14:paraId="46985A7C" w14:textId="77777777" w:rsidR="00914F80" w:rsidRPr="00D11C5A" w:rsidRDefault="00914F80" w:rsidP="00D97582">
      <w:pPr>
        <w:pStyle w:val="Heading2"/>
      </w:pPr>
      <w:bookmarkStart w:id="44" w:name="_Toc123143694"/>
      <w:bookmarkStart w:id="45" w:name="_Toc188329952"/>
      <w:r w:rsidRPr="00D11C5A">
        <w:t>Įvadas</w:t>
      </w:r>
      <w:bookmarkEnd w:id="44"/>
      <w:bookmarkEnd w:id="45"/>
    </w:p>
    <w:p w14:paraId="3B03AF11" w14:textId="77777777" w:rsidR="00914F80" w:rsidRPr="00D11C5A" w:rsidRDefault="00914F80" w:rsidP="00914F80">
      <w:r w:rsidRPr="00D11C5A">
        <w:t>Projektas – Dirbtinio intelekto metodų taikymas strateginiams žaidimams.</w:t>
      </w:r>
    </w:p>
    <w:p w14:paraId="175FF678" w14:textId="77777777" w:rsidR="00914F80" w:rsidRPr="00D11C5A" w:rsidRDefault="00914F80" w:rsidP="00914F80"/>
    <w:p w14:paraId="577F2485" w14:textId="77777777" w:rsidR="00914F80" w:rsidRPr="00D11C5A" w:rsidRDefault="00914F80" w:rsidP="00F11DC8">
      <w:pPr>
        <w:pStyle w:val="Tekstas"/>
      </w:pPr>
      <w:r w:rsidRPr="00D11C5A">
        <w:t>Dirbtinis intelektas padeda sukurti labiau reaguojančius, prisitaikančius ir sudėtingesnius strateginius žaidimus. Dirbtinio intelekto dėka, strateginiai žaidimai sukuria geresnę patirtį savo žaidėjams kurdami gyvenimiškus situacinius pokyčius žaidimo progrese bei suteikdami jaudulio jausmą [1]. Didėjantis strateginių žaidimų dirbtinio intelekto sudėtingumas užtikrina, kad žaidėjai labiau įsijaus į patį žaidimą, o pats žaidimas jiems greitai neatsibos. Šiuo metu yra daug strateginių žaidimų, kuriuose taikomi įvairūs algoritmai priešininkų ar sąjungininkų elgsenos modeliavimui, kelio radimui, duomenų gavybai, procedūriniam turinio generavimui ir žaidėjo patirties modeliavimui. Bėda ta, kad daugelis sukurtų algoritmų yra apsaugoti juos kuriančių kompanijų ar korporacijų ir nėra viešai prieinami.</w:t>
      </w:r>
    </w:p>
    <w:p w14:paraId="43A8F4BB" w14:textId="77777777" w:rsidR="00914F80" w:rsidRPr="00D11C5A" w:rsidRDefault="00914F80" w:rsidP="00914F80"/>
    <w:p w14:paraId="43C191C9" w14:textId="77777777" w:rsidR="00914F80" w:rsidRPr="00D11C5A" w:rsidRDefault="00914F80" w:rsidP="00F11DC8">
      <w:pPr>
        <w:pStyle w:val="Tekstas"/>
      </w:pPr>
      <w:r w:rsidRPr="00D11C5A">
        <w:t>Raktiniai žodžiai – Dirbtinis intelektas, strateginius žaidimus, strateginiai žaidimai, žaidėjams, dirbtinio intelekto sudėtingumas, modeliavimui, algori</w:t>
      </w:r>
      <w:r>
        <w:t>t</w:t>
      </w:r>
      <w:r w:rsidRPr="00D11C5A">
        <w:t>mų.</w:t>
      </w:r>
    </w:p>
    <w:p w14:paraId="74029C6A" w14:textId="507539F0" w:rsidR="00914F80" w:rsidRPr="00D11C5A" w:rsidRDefault="00914F80" w:rsidP="00D97582">
      <w:pPr>
        <w:pStyle w:val="Heading2"/>
      </w:pPr>
      <w:bookmarkStart w:id="46" w:name="_Toc123143695"/>
      <w:bookmarkStart w:id="47" w:name="_Toc188329953"/>
      <w:r w:rsidRPr="00D11C5A">
        <w:t>T</w:t>
      </w:r>
      <w:bookmarkEnd w:id="46"/>
      <w:r w:rsidR="00D97582">
        <w:t>ikslas</w:t>
      </w:r>
      <w:bookmarkEnd w:id="47"/>
    </w:p>
    <w:p w14:paraId="23378AE4" w14:textId="77777777" w:rsidR="00914F80" w:rsidRPr="00D11C5A" w:rsidRDefault="00914F80" w:rsidP="00914F80">
      <w:pPr>
        <w:pStyle w:val="Tekstas"/>
      </w:pPr>
      <w:r w:rsidRPr="00D11C5A">
        <w:t>Šio darbo tikslas yra ištirti esamus dirbtinio intelekto algoritmus</w:t>
      </w:r>
      <w:r>
        <w:t xml:space="preserve"> ir metodikas</w:t>
      </w:r>
      <w:r w:rsidRPr="00D11C5A">
        <w:t xml:space="preserve"> naudojam</w:t>
      </w:r>
      <w:r>
        <w:t>a</w:t>
      </w:r>
      <w:r w:rsidRPr="00D11C5A">
        <w:t xml:space="preserve">s kompiuterinių žaidimų strategijai realizuoti, pasiūlyti patobulinimus šiems algoritmams </w:t>
      </w:r>
      <w:r>
        <w:t xml:space="preserve">ir metodikoms </w:t>
      </w:r>
      <w:r w:rsidRPr="00D11C5A">
        <w:t>ir įvertinti jų efektyvumą sukuriant algoritmus</w:t>
      </w:r>
      <w:r>
        <w:t xml:space="preserve"> ir metodikas</w:t>
      </w:r>
      <w:r w:rsidRPr="00D11C5A">
        <w:t xml:space="preserve"> realizuojantį žaidimą.</w:t>
      </w:r>
    </w:p>
    <w:p w14:paraId="24D81463" w14:textId="77777777" w:rsidR="00914F80" w:rsidRPr="00D11C5A" w:rsidRDefault="00914F80" w:rsidP="00D97582">
      <w:pPr>
        <w:pStyle w:val="Heading2"/>
      </w:pPr>
      <w:bookmarkStart w:id="48" w:name="_Toc123143696"/>
      <w:bookmarkStart w:id="49" w:name="_Toc188329954"/>
      <w:r w:rsidRPr="00D11C5A">
        <w:t>Srities apžvalga</w:t>
      </w:r>
      <w:r>
        <w:t xml:space="preserve"> ir egzistuojantys sprendimai</w:t>
      </w:r>
      <w:bookmarkEnd w:id="48"/>
      <w:bookmarkEnd w:id="49"/>
    </w:p>
    <w:p w14:paraId="6D8F3AD0" w14:textId="128D3849" w:rsidR="00914F80" w:rsidRDefault="00914F80" w:rsidP="00D97582">
      <w:pPr>
        <w:pStyle w:val="Tekstas"/>
      </w:pPr>
      <w:r w:rsidRPr="00D11C5A">
        <w:t>Strateginiai žaidimai yra ideali aplinka dirbtinio intelekto galimybių tyrinėjimui, kadangi bendrai, žaidimai suteikia uždarą aplinką su tam tikromis, kiekvienam žaidimui specifinėmis taisyklėmis, kurioje gali būti išbandoma ir įvertinama plati aibė problemų sprendimų būdų ir technikų, prieš pritaikant šiuos būdus ir technikas sprendžiant realaus pasaulio problemas. Pirmas dirbtinio intelekto pritaikymas žaidime buvo 1951 metais sukurtame, matematiniame strateginiame žaidime „</w:t>
      </w:r>
      <w:r w:rsidRPr="007671BB">
        <w:rPr>
          <w:i/>
          <w:iCs/>
        </w:rPr>
        <w:t>Nim</w:t>
      </w:r>
      <w:r w:rsidRPr="00D11C5A">
        <w:t xml:space="preserve">“ [2], kurio tikslas buvo dviems žaidėjams vienam paskui kitą nuiminėti daiktus iš dviejų krūvų. Šiame žaidime dirbtinis intelektas sugebėdavo reguliariai laimėti prieš žmones. Tais pačiais metais Mančesterio universitete buvo sukurti du kompiuteriniai žaidimai, kurie taip pat naudojo dirbtinį intelektą – šaškės ir šachmatai. Per ateinančius dešimtmečius dirbtinio intelekto algoritmai naudojami šiuose žaidimuose buvo tobulinami, o šio tobulinimo kulminacija buvo pasiekta 1997 metais, kai </w:t>
      </w:r>
      <w:r w:rsidRPr="007671BB">
        <w:rPr>
          <w:i/>
          <w:iCs/>
        </w:rPr>
        <w:t>IBM Deep Blue</w:t>
      </w:r>
      <w:r w:rsidRPr="00D11C5A">
        <w:t xml:space="preserve"> kompiuteris nugalėjo tuometinį šachmatų </w:t>
      </w:r>
      <w:r w:rsidRPr="007671BB">
        <w:t>„</w:t>
      </w:r>
      <w:r w:rsidRPr="007671BB">
        <w:rPr>
          <w:i/>
          <w:iCs/>
        </w:rPr>
        <w:t>Grandmaster</w:t>
      </w:r>
      <w:r w:rsidRPr="007671BB">
        <w:t xml:space="preserve">“ </w:t>
      </w:r>
      <w:r w:rsidRPr="00D11C5A">
        <w:t>titulą laikantį Garry Kasparov [3]. Dar praeito amžiaus aštuntajame dešimtmetyje dirbtinis i</w:t>
      </w:r>
      <w:r>
        <w:t>n</w:t>
      </w:r>
      <w:r w:rsidRPr="00D11C5A">
        <w:t>telektas tapo integralia kompiuterinių žaidimų dizaino dalimi. 1978 metais sukurtas „</w:t>
      </w:r>
      <w:r w:rsidRPr="007671BB">
        <w:rPr>
          <w:i/>
          <w:iCs/>
        </w:rPr>
        <w:t>Space Invaders</w:t>
      </w:r>
      <w:r w:rsidRPr="00D11C5A">
        <w:t>“ demonstravo vis sunkėjančius lygius su skirtingais judėjimo modeliais, priklausančiais nuo žaidėjo judėjimo, naudojantis elementariu dirbtiniu intelektu saugomų judesių modelių pavidalu [4]. Nuo to laiko dirbtinis intelektas buvo bandomas pritaikyti daugumos žanrų žaidimams. Dirbtinis i</w:t>
      </w:r>
      <w:r>
        <w:t>n</w:t>
      </w:r>
      <w:r w:rsidRPr="00D11C5A">
        <w:t>telektas sporto žaidimuose pasirodė dar nuo praeito amžiaus devinto dešimtmečio, išleidus tokius žaidimus, kaip „</w:t>
      </w:r>
      <w:r w:rsidRPr="007671BB">
        <w:rPr>
          <w:i/>
          <w:iCs/>
        </w:rPr>
        <w:t>Earl Weaver Baseball</w:t>
      </w:r>
      <w:r w:rsidRPr="00D11C5A">
        <w:t>“, „</w:t>
      </w:r>
      <w:r w:rsidRPr="007671BB">
        <w:rPr>
          <w:i/>
          <w:iCs/>
        </w:rPr>
        <w:t>Madden Football</w:t>
      </w:r>
      <w:r w:rsidRPr="00D11C5A">
        <w:t>“ ir „</w:t>
      </w:r>
      <w:r w:rsidRPr="007671BB">
        <w:rPr>
          <w:i/>
          <w:iCs/>
        </w:rPr>
        <w:t>Tony La Russa Baseball</w:t>
      </w:r>
      <w:r w:rsidRPr="00D11C5A">
        <w:t>“, kuriuose priešininkai bandė atkartot</w:t>
      </w:r>
      <w:r>
        <w:t>i</w:t>
      </w:r>
      <w:r w:rsidRPr="00D11C5A">
        <w:t xml:space="preserve"> realių trenerių ir vadovų vadovavimo stilius ir naudojamas taktikas, o vėlesniuose sporto žaidimuose netgi atsirado galimybės sukurti dirbtinio intelekto </w:t>
      </w:r>
      <w:r w:rsidRPr="00D11C5A">
        <w:lastRenderedPageBreak/>
        <w:t>priešininkus naudojant žaidėjo nustatytus kintamuosius. Formalūs dirbtinio intelekto įrankiai, tokie kaip baigtinių būsenų mašinos, buvo pradedami naudoti dar 1990-taisiais įvairiuose, ypač naujuose žaidimų žanruose. Dirbtinis intelektas buvo pradedamas naudoti realaus laiko strateginiuose žaidimuose kelio radimo problemoms spręsti, atlikti realaus laiko sprendimus ar netgi planuoti kompiuterinio priešininko ekonomiką. Tačiau pirmųjų žaidimų dirbtinis intelektas nebuvo tobulas – pvz. 1990 Žaidimo „</w:t>
      </w:r>
      <w:r w:rsidRPr="007671BB">
        <w:rPr>
          <w:i/>
          <w:iCs/>
        </w:rPr>
        <w:t>Herzog Zwei</w:t>
      </w:r>
      <w:r w:rsidRPr="00D11C5A">
        <w:t>“ kelio radimas buvo praktiškai neveiksnus ir naudojo paprastą trijų baigtinių būsenų mašiną padalinių kontrolei, o 1992 žaidimo „</w:t>
      </w:r>
      <w:r w:rsidRPr="007671BB">
        <w:rPr>
          <w:i/>
          <w:iCs/>
        </w:rPr>
        <w:t>Dune II</w:t>
      </w:r>
      <w:r w:rsidRPr="00D11C5A">
        <w:t>“ dirbtinis intelektas sukčiaudavo, kad gautų nesąžiningą persvarą prieš žaidėją. Laikui bėgant, o dirbtinio intelekto metodams ir algoritmams tampant  labiau rafinuotiems, didžioji dalis šių problemų buvo išspręsta, o vėlesni žaidimai pradėjo naudoti „</w:t>
      </w:r>
      <w:r w:rsidRPr="00D1366E">
        <w:rPr>
          <w:i/>
          <w:iCs/>
        </w:rPr>
        <w:t>bottom-up</w:t>
      </w:r>
      <w:r w:rsidRPr="00D11C5A">
        <w:t xml:space="preserve">“ (liet. Iš apačios į viršų) dirbtinio intelekto metodus, kurie sugeba įvertinti žaidėjo veiksmus ir pagal juos nusprendžia tolesnius veiksmus [5]. Šiuo metu, kompiuteriniuose žaidimuose, o tuo pačiu ir strateginiuose žaidimuose naudojamas dirbtinis intelektas dažniausiai yra skirstomas į dvi rūšis – deterministinį (angl. </w:t>
      </w:r>
      <w:r w:rsidRPr="00D1366E">
        <w:rPr>
          <w:i/>
          <w:iCs/>
        </w:rPr>
        <w:t>Deterministic</w:t>
      </w:r>
      <w:r w:rsidRPr="00D11C5A">
        <w:t xml:space="preserve">) ir nedeterministinį (angl. </w:t>
      </w:r>
      <w:r w:rsidRPr="00D1366E">
        <w:rPr>
          <w:i/>
          <w:iCs/>
        </w:rPr>
        <w:t>Nondeterministic</w:t>
      </w:r>
      <w:r w:rsidRPr="00D11C5A">
        <w:t>).</w:t>
      </w:r>
    </w:p>
    <w:p w14:paraId="2AD02377" w14:textId="77777777" w:rsidR="00914F80" w:rsidRPr="00D97582" w:rsidRDefault="00914F80" w:rsidP="00D97582">
      <w:pPr>
        <w:pStyle w:val="Heading3"/>
      </w:pPr>
      <w:bookmarkStart w:id="50" w:name="_Toc188329955"/>
      <w:r w:rsidRPr="00D97582">
        <w:t>Deterministinis dirbtinis intelektas</w:t>
      </w:r>
      <w:bookmarkEnd w:id="50"/>
    </w:p>
    <w:p w14:paraId="679F9024" w14:textId="7427D3A1" w:rsidR="00914F80" w:rsidRPr="00D25C5A" w:rsidRDefault="00914F80" w:rsidP="00B63E8E">
      <w:pPr>
        <w:pStyle w:val="Figure"/>
        <w:framePr w:wrap="notBeside"/>
      </w:pPr>
      <w:r w:rsidRPr="00B63E8E">
        <w:drawing>
          <wp:inline distT="0" distB="0" distL="0" distR="0" wp14:anchorId="6F326A98" wp14:editId="7C30320A">
            <wp:extent cx="4563816" cy="3174274"/>
            <wp:effectExtent l="0" t="0" r="8255" b="762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4588752" cy="3191618"/>
                    </a:xfrm>
                    <a:prstGeom prst="rect">
                      <a:avLst/>
                    </a:prstGeom>
                  </pic:spPr>
                </pic:pic>
              </a:graphicData>
            </a:graphic>
          </wp:inline>
        </w:drawing>
      </w:r>
    </w:p>
    <w:p w14:paraId="6F699941" w14:textId="3B360AA2" w:rsidR="00914F80" w:rsidRDefault="00914F80" w:rsidP="00B63E8E">
      <w:pPr>
        <w:pStyle w:val="Caption"/>
      </w:pPr>
      <w:bookmarkStart w:id="51" w:name="_Toc123143051"/>
      <w:bookmarkStart w:id="52" w:name="_Toc188318956"/>
      <w:bookmarkStart w:id="53" w:name="_Toc188319030"/>
      <w:bookmarkStart w:id="54" w:name="_Toc188329892"/>
      <w:r>
        <w:t xml:space="preserve">pav. </w:t>
      </w:r>
      <w:r>
        <w:fldChar w:fldCharType="begin"/>
      </w:r>
      <w:r>
        <w:instrText xml:space="preserve"> SEQ pav. \* ARABIC </w:instrText>
      </w:r>
      <w:r>
        <w:fldChar w:fldCharType="separate"/>
      </w:r>
      <w:r w:rsidR="007E0FD1">
        <w:rPr>
          <w:noProof/>
        </w:rPr>
        <w:t>5</w:t>
      </w:r>
      <w:r>
        <w:fldChar w:fldCharType="end"/>
      </w:r>
      <w:r w:rsidRPr="00155005">
        <w:t xml:space="preserve"> Deterministinio dirbtinio </w:t>
      </w:r>
      <w:r w:rsidRPr="00B63E8E">
        <w:t>intelekto</w:t>
      </w:r>
      <w:r w:rsidRPr="00155005">
        <w:t xml:space="preserve"> veikimo principas</w:t>
      </w:r>
      <w:bookmarkEnd w:id="51"/>
      <w:bookmarkEnd w:id="52"/>
      <w:bookmarkEnd w:id="53"/>
      <w:bookmarkEnd w:id="54"/>
    </w:p>
    <w:p w14:paraId="41294D32" w14:textId="77777777" w:rsidR="00914F80" w:rsidRDefault="00914F80" w:rsidP="00914F80">
      <w:pPr>
        <w:pStyle w:val="Tekstas"/>
      </w:pPr>
      <w:r w:rsidRPr="00D11C5A">
        <w:t>Deterministini</w:t>
      </w:r>
      <w:r>
        <w:t xml:space="preserve">o dirbtinio intelekto elgesys ir veikimas yra konkretus ir nuspėjamas, nėra neaiškumo. Deterministiniai dirbtinio intelekto metodai yra kompiuterinių žaidimų duona. Šie algoritmai yra nuspėjami, greiti, lengvai implementuojami, lengvai suprantami ir lengvai ištestuojami. Deterministiniai metodai nors ir naudingi, tačiau ant žaidimo kūrėjo užkrauna naštą – žaidimo kūrėjas turi žinoti, numatyti ir implementuoti visus įmanomus veiksmus. Taip pat, deterministiniai metodai neapima mokymosi ir tobulėjimo, todėl žaidėjui šiek tiek pažaidus žaidimą, jie tampa nuspėjami, ko pasekoje sutrumpėja žaidimo gyvavimo ciklas. Paprastas deterministinio intelekto pavyzdys yra persekiojimo algoritmas. Parašytas algoritmas nurodytų personažui, kad jam reikia judėti link tikslinio taško x ir y koordinačių ašimis, kol personažo x </w:t>
      </w:r>
      <w:r>
        <w:lastRenderedPageBreak/>
        <w:t>ir y koordinatės sutaps su tiksline vieta [6]. 1 pav. matoma paprasta deterministinio dirbtinio intelekto reprezentacija, kur parodoma, jog iš Q1 galimi perėjimai į Q2 ir Q3, priklausomai nuo to ar Q1 reikšmė yra 0 ar 1.</w:t>
      </w:r>
    </w:p>
    <w:p w14:paraId="6883574B" w14:textId="77777777" w:rsidR="00914F80" w:rsidRDefault="00914F80" w:rsidP="00D97582">
      <w:pPr>
        <w:pStyle w:val="Heading3"/>
      </w:pPr>
      <w:bookmarkStart w:id="55" w:name="_Toc188329956"/>
      <w:r>
        <w:t>Nedeterministinis dirbtinis intelektas</w:t>
      </w:r>
      <w:bookmarkEnd w:id="55"/>
    </w:p>
    <w:p w14:paraId="11B8DA2D" w14:textId="77777777" w:rsidR="00914F80" w:rsidRDefault="00914F80" w:rsidP="00914F80">
      <w:pPr>
        <w:pStyle w:val="Tekstas"/>
      </w:pPr>
      <w:r>
        <w:t>Priešingai nei deterministiniuose dirbtinio intelekto metoduose, nedeterministiniuose metoduose yra tam tikras neaiškumo laipsnis, o elgesys ir veikimas yra nenuspėjamas (nenuspėjamumo laipsnis labai priklauso nuo panaudoto dirbtinio intelekto metodo ir jo supratimo lygio). Nedeterministiniai metodai taip pat gali mokytis ir ekstrapoliuoti patys, skatinti atsirandantį naują elgesį, arba elgesį, kuris atsiranda be aiškių nurodymų. Žaidimų kūrėjai tradiciškai žiūrėdavo į nedeterministinius metodus kaip į nepatikimus, nors paskutiniais metais šis požiūris pradėjo keistis. Panaudojus nedeterministinį metodą jį sunku ištestuoti ir užtikrinti, jog neatsiras nenorima elgsena, todėl esant trumpam žaidimo kūrimo ciklui, sunku garantuoti jog žaidimas bus pilnai ištestuotas ir atitiks kokybės standartus, kurių tikisi potencialūs žaidėjai. Puikus nedeterministinio metodo pavyzdys būtų kompiuterio valdomo priešininko mokymasis ir prisitaikymas prie žaidėjo kovos taktikų, o tokį prisitaikymą galima būtų pasiekti naudojantis neuroniniu tinklu, Bayeso technika arba genetiniu algoritmu [7].</w:t>
      </w:r>
    </w:p>
    <w:p w14:paraId="7B96A279" w14:textId="77777777" w:rsidR="00914F80" w:rsidRDefault="00914F80" w:rsidP="00D97582">
      <w:pPr>
        <w:pStyle w:val="Heading3"/>
      </w:pPr>
      <w:bookmarkStart w:id="56" w:name="_Toc188329957"/>
      <w:r>
        <w:t>Nusistovėjęs dirbtinis intelektas žaidimuose</w:t>
      </w:r>
      <w:bookmarkEnd w:id="56"/>
    </w:p>
    <w:p w14:paraId="5CE3E9A7" w14:textId="77777777" w:rsidR="00914F80" w:rsidRDefault="00914F80" w:rsidP="00914F80">
      <w:pPr>
        <w:pStyle w:val="Tekstas"/>
      </w:pPr>
      <w:r>
        <w:t>Dažniausiai žaidimuose suteikti dirbtiniam intelektui žmogišką intelektą nėra pagrindinis kurėjų tikslas. Dažnu atveju rašomas kodas būna skirtas kontroliuoti personažą, kuris nėra žmogus, kaip pvz. robotas, drakonas ar katė. Nors dažnu atveju, dirbtinis intelektas žaidimuose pasitelkiamas išspręsti įvairias sudėtingas problemas, kartais kuriami veikėjai, kurie nepasižymi labai protingomis tendencijomis taip pat yra tikslas, nes tai duoda žaidimui turiniui įvairovės. Taip pat dirbtinis intelektas pasitelkiamas kaip įrankis duoti ne žaidėjo valdomiems personažams skirtingas asmenybes, emocijas ar polinkius – pavaizduoti juos laimingus, išsigandusius, suirzusius ir t.t.</w:t>
      </w:r>
    </w:p>
    <w:p w14:paraId="2E878283" w14:textId="77777777" w:rsidR="00914F80" w:rsidRDefault="00914F80" w:rsidP="00914F80">
      <w:pPr>
        <w:pStyle w:val="Tekstas"/>
      </w:pPr>
      <w:r>
        <w:t>Dar viena iš labiausiai paplitusių dirbtinio intelekto metodikų žaidimuose yra sukčiavimas. Sukčiavimas yra labai įprastas būdas, padedantis kompiuterio valdomam žaidėjui suteikti pranašumą prieš protingus tikrus žaidėjus. Ši metodika pasireiškia įvairiausiais būdais, tačiau vienas iš pavyzdžių būtų kariniame strateginiame žaidime kompiuterio valdomam žaidėjui visos informacijos susijusios su tikru žaidėju suteikimas – tikro žaidėjo bazės vieta, valdomų personažų vietos ir kiekiai, jų tipai ir t.t. Tačiau kompiuterio valdomo veikėjo sukčiavimas gali būti ir blogas dalykas – jeigu tikram žaidėjui yra aišku, jog kompiuteris sukčiauja, tikram žaidėjui taps nuobodu ir jam atrodys, jog visos jo dedamos pastangos yra beprasmės. Taip pat nesubalansuotas kompiuterio sukčiavimas gali kompiuterio valdomam žaidėjui suteikti per daug galios, ko pasekoje žaidimas taps neįmanomas, todėl ir šiuo, ir praeitu atveju, kompiuterio valdomo žaidėjo sukčiavimas turi būti subalansuotas taip, kad tikram žaidėjui būtų sudaromas toks iššūkis, kad žaidimas atrodytų įdomus ir smagus [8].</w:t>
      </w:r>
    </w:p>
    <w:p w14:paraId="1FA6A313" w14:textId="77777777" w:rsidR="00914F80" w:rsidRDefault="00914F80" w:rsidP="00914F80">
      <w:pPr>
        <w:spacing w:after="160" w:line="259" w:lineRule="auto"/>
      </w:pPr>
      <w:r>
        <w:br w:type="page"/>
      </w:r>
    </w:p>
    <w:p w14:paraId="56CACE51" w14:textId="77777777" w:rsidR="00914F80" w:rsidRDefault="00914F80" w:rsidP="00D97582">
      <w:pPr>
        <w:pStyle w:val="Heading2"/>
      </w:pPr>
      <w:bookmarkStart w:id="57" w:name="_Toc188329958"/>
      <w:r>
        <w:lastRenderedPageBreak/>
        <w:t>Taikomi metodai, jų veikimo principai ir apribojimai</w:t>
      </w:r>
      <w:bookmarkEnd w:id="57"/>
    </w:p>
    <w:p w14:paraId="3D59DF07" w14:textId="77777777" w:rsidR="00914F80" w:rsidRDefault="00914F80" w:rsidP="00914F80">
      <w:pPr>
        <w:pStyle w:val="Tekstas"/>
      </w:pPr>
      <w:r>
        <w:t xml:space="preserve">Šiuolaikiniuose žaidimuose naudojamas platus spektras dirbtinio intelekto metodų - paprastos baigtinių būsenų mašinos ir </w:t>
      </w:r>
      <w:r w:rsidRPr="00B32CAE">
        <w:rPr>
          <w:i/>
          <w:iCs/>
        </w:rPr>
        <w:t>fuzzy</w:t>
      </w:r>
      <w:r>
        <w:t xml:space="preserve"> logika, įvairūs kelio radimo algoritmai, ekspertų sistemos, sprendimų medžiai, gilūs neuroniniai tinklai, genetiniai algoritmai, paskatinimo principu veikiantys mokymosi algoritmai ir daug kitų. Šiame poskyryje apžvelgsime viena deterministinį metodą – fuzzy logika ir du nedeterministinius metodus – sprendimų medžius ir giliuosius neurononinius tinklus.</w:t>
      </w:r>
    </w:p>
    <w:p w14:paraId="3BCDF512" w14:textId="77777777" w:rsidR="00914F80" w:rsidRDefault="00914F80" w:rsidP="00914F80">
      <w:pPr>
        <w:pStyle w:val="Heading3"/>
      </w:pPr>
      <w:bookmarkStart w:id="58" w:name="_Toc188329959"/>
      <w:r w:rsidRPr="00B32CAE">
        <w:t>Fuzzy</w:t>
      </w:r>
      <w:r>
        <w:t xml:space="preserve"> logika</w:t>
      </w:r>
      <w:bookmarkEnd w:id="58"/>
    </w:p>
    <w:p w14:paraId="673F9219" w14:textId="77777777" w:rsidR="00914F80" w:rsidRPr="003E0F5C" w:rsidRDefault="00914F80" w:rsidP="00B63E8E">
      <w:pPr>
        <w:pStyle w:val="Figure"/>
        <w:framePr w:wrap="notBeside"/>
      </w:pPr>
      <w:r>
        <w:rPr>
          <w:noProof/>
        </w:rPr>
        <w:drawing>
          <wp:inline distT="0" distB="0" distL="0" distR="0" wp14:anchorId="5FFCAE54" wp14:editId="7BB8C0BA">
            <wp:extent cx="6099453" cy="3526972"/>
            <wp:effectExtent l="0" t="0" r="0" b="0"/>
            <wp:docPr id="2" name="Picture 2" descr="Implement fuzzy logic to bring AI characters alive in Unity | Packt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plement fuzzy logic to bring AI characters alive in Unity | Packt Hu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4199" cy="3552846"/>
                    </a:xfrm>
                    <a:prstGeom prst="rect">
                      <a:avLst/>
                    </a:prstGeom>
                    <a:noFill/>
                    <a:ln>
                      <a:noFill/>
                    </a:ln>
                  </pic:spPr>
                </pic:pic>
              </a:graphicData>
            </a:graphic>
          </wp:inline>
        </w:drawing>
      </w:r>
    </w:p>
    <w:p w14:paraId="0CD4ABC4" w14:textId="0238D437" w:rsidR="00914F80" w:rsidRPr="007671BB" w:rsidRDefault="00914F80" w:rsidP="00914F80">
      <w:pPr>
        <w:pStyle w:val="Caption"/>
      </w:pPr>
      <w:bookmarkStart w:id="59" w:name="_Toc123143052"/>
      <w:bookmarkStart w:id="60" w:name="_Toc188318957"/>
      <w:bookmarkStart w:id="61" w:name="_Toc188319031"/>
      <w:bookmarkStart w:id="62" w:name="_Toc188329893"/>
      <w:r>
        <w:t xml:space="preserve">pav. </w:t>
      </w:r>
      <w:r>
        <w:fldChar w:fldCharType="begin"/>
      </w:r>
      <w:r>
        <w:instrText xml:space="preserve"> SEQ pav. \* ARABIC </w:instrText>
      </w:r>
      <w:r>
        <w:fldChar w:fldCharType="separate"/>
      </w:r>
      <w:r w:rsidR="007E0FD1">
        <w:rPr>
          <w:noProof/>
        </w:rPr>
        <w:t>6</w:t>
      </w:r>
      <w:r>
        <w:fldChar w:fldCharType="end"/>
      </w:r>
      <w:r>
        <w:t xml:space="preserve"> </w:t>
      </w:r>
      <w:r w:rsidRPr="00896C35">
        <w:rPr>
          <w:noProof/>
        </w:rPr>
        <w:t>Personažo gyvybės atvaizduotos fuzzy grafu [10]</w:t>
      </w:r>
      <w:bookmarkEnd w:id="59"/>
      <w:bookmarkEnd w:id="60"/>
      <w:bookmarkEnd w:id="61"/>
      <w:bookmarkEnd w:id="62"/>
    </w:p>
    <w:p w14:paraId="55CE3A25" w14:textId="77777777" w:rsidR="00914F80" w:rsidRDefault="00914F80" w:rsidP="00914F80">
      <w:pPr>
        <w:pStyle w:val="Tekstas"/>
      </w:pPr>
      <w:r w:rsidRPr="00B32CAE">
        <w:rPr>
          <w:i/>
          <w:iCs/>
        </w:rPr>
        <w:t>Fuzzy</w:t>
      </w:r>
      <w:r>
        <w:t xml:space="preserve"> logika yra įprastinės logikos plėtinys, kur objekto priklausomybės laipsnis aibėje nėra apibrėžtas sveikaisiais skaičiais 0 (objektas aibei nepriklauso) ir 1 (objektas aibei priklauso), bet gali būti bet kuris skaičius iš intervalo nuo 0 iki 1 [9]. </w:t>
      </w:r>
      <w:r w:rsidRPr="00B32CAE">
        <w:rPr>
          <w:i/>
          <w:iCs/>
        </w:rPr>
        <w:t>Fuzzy</w:t>
      </w:r>
      <w:r>
        <w:t xml:space="preserve"> logika dažniausiai yra naudojama </w:t>
      </w:r>
      <w:r w:rsidRPr="00B32CAE">
        <w:rPr>
          <w:i/>
          <w:iCs/>
        </w:rPr>
        <w:t>fuzzy</w:t>
      </w:r>
      <w:r>
        <w:t xml:space="preserve"> sistemos forma, o ją sudaro fuzzy kintamieji, </w:t>
      </w:r>
      <w:r w:rsidRPr="00B32CAE">
        <w:rPr>
          <w:i/>
          <w:iCs/>
        </w:rPr>
        <w:t>fuzzy</w:t>
      </w:r>
      <w:r>
        <w:t xml:space="preserve"> taisyklės ir </w:t>
      </w:r>
      <w:r w:rsidRPr="00B32CAE">
        <w:rPr>
          <w:i/>
          <w:iCs/>
        </w:rPr>
        <w:t>fuzzy</w:t>
      </w:r>
      <w:r>
        <w:t xml:space="preserve"> išvadų variklis. Naudojantis </w:t>
      </w:r>
      <w:r w:rsidRPr="00B32CAE">
        <w:rPr>
          <w:i/>
          <w:iCs/>
        </w:rPr>
        <w:t>fuzzy</w:t>
      </w:r>
      <w:r>
        <w:t xml:space="preserve"> logika, kintamieji yra paverčiami į </w:t>
      </w:r>
      <w:r w:rsidRPr="00B32CAE">
        <w:rPr>
          <w:i/>
          <w:iCs/>
        </w:rPr>
        <w:t>fuzzy</w:t>
      </w:r>
      <w:r>
        <w:t xml:space="preserve"> kintamuosius naudojantis narystės funkcijų rinkinį pagal galimą jų verčių diapazoną. Narystės funkcijos priskiria aiškią kintamojo reikšmę </w:t>
      </w:r>
      <w:r w:rsidRPr="00B32CAE">
        <w:rPr>
          <w:i/>
          <w:iCs/>
        </w:rPr>
        <w:t>fuzzy</w:t>
      </w:r>
      <w:r>
        <w:t xml:space="preserve"> etiketei su tiesos laipsnius, kuris dažniausiai yra tarp 0 ir 1. Pavyzdžiui, kaip matome 2 pav., personažo gyvybės žaidime gali būti padalintos į tris dalis – </w:t>
      </w:r>
      <w:r w:rsidRPr="00B32CAE">
        <w:rPr>
          <w:i/>
          <w:iCs/>
        </w:rPr>
        <w:t>Critical</w:t>
      </w:r>
      <w:r>
        <w:t xml:space="preserve">, </w:t>
      </w:r>
      <w:r w:rsidRPr="00B32CAE">
        <w:rPr>
          <w:i/>
          <w:iCs/>
        </w:rPr>
        <w:t>Hurt</w:t>
      </w:r>
      <w:r>
        <w:t xml:space="preserve"> ir </w:t>
      </w:r>
      <w:r w:rsidRPr="00B32CAE">
        <w:rPr>
          <w:i/>
          <w:iCs/>
        </w:rPr>
        <w:t>Healthy</w:t>
      </w:r>
      <w:r>
        <w:t xml:space="preserve">, kaip matoma paveikslėlyje aukščiau. Kintamieji gali būti traktuojami kaip įvestis, pavyzdžiui personažo parametrai, arba išvestis. </w:t>
      </w:r>
      <w:r w:rsidRPr="00B32CAE">
        <w:rPr>
          <w:i/>
          <w:iCs/>
        </w:rPr>
        <w:t>Fuzzy</w:t>
      </w:r>
      <w:r>
        <w:t xml:space="preserve"> taisyklės gali būti aprašomos naudojantis aprašytais </w:t>
      </w:r>
      <w:r w:rsidRPr="00B32CAE">
        <w:rPr>
          <w:i/>
          <w:iCs/>
        </w:rPr>
        <w:t>fuzzy</w:t>
      </w:r>
      <w:r>
        <w:t xml:space="preserve"> kintamaisiais ar jų aibe. Taisyklės dažniausiai yra jeigu – tai forma, o jų gramatika panaši į </w:t>
      </w:r>
      <w:r w:rsidRPr="00B32CAE">
        <w:rPr>
          <w:i/>
          <w:iCs/>
        </w:rPr>
        <w:t>boolean</w:t>
      </w:r>
      <w:r>
        <w:t xml:space="preserve"> logiką. Po to kai taisyklės yra aprašytos, </w:t>
      </w:r>
      <w:r w:rsidRPr="00B32CAE">
        <w:rPr>
          <w:i/>
          <w:iCs/>
        </w:rPr>
        <w:t>fuzzy</w:t>
      </w:r>
      <w:r>
        <w:t xml:space="preserve"> išvadų variklis naudojamas, kad gauti išvadas apie esamų kintamųjų reikšmes pagal sukurtas taisykles, ko pasekoje išvesties kintamiesiems suteikiamos </w:t>
      </w:r>
      <w:r w:rsidRPr="00B32CAE">
        <w:rPr>
          <w:i/>
          <w:iCs/>
        </w:rPr>
        <w:t>fuzzy</w:t>
      </w:r>
      <w:r>
        <w:t xml:space="preserve"> reikšmės. Galiausiai, </w:t>
      </w:r>
      <w:r w:rsidRPr="00B32CAE">
        <w:rPr>
          <w:i/>
          <w:iCs/>
        </w:rPr>
        <w:t>fuzzy</w:t>
      </w:r>
      <w:r>
        <w:t xml:space="preserve"> kintamieji gali būti atverčiami atgal į paprastus kintamuosius. Kaip ir dauguma kitų dirbtinio intelekto technikų, </w:t>
      </w:r>
      <w:r w:rsidRPr="00B32CAE">
        <w:rPr>
          <w:i/>
          <w:iCs/>
        </w:rPr>
        <w:t>fuzzy</w:t>
      </w:r>
      <w:r>
        <w:t xml:space="preserve"> logika buvo testuojama žaidimuose, norint sukurti paprastą dizainą, su </w:t>
      </w:r>
      <w:r>
        <w:lastRenderedPageBreak/>
        <w:t xml:space="preserve">kombinuotą su inteligentiškais agentais. </w:t>
      </w:r>
      <w:r w:rsidRPr="00B32CAE">
        <w:rPr>
          <w:i/>
          <w:iCs/>
        </w:rPr>
        <w:t>Fuzzy</w:t>
      </w:r>
      <w:r>
        <w:t xml:space="preserve"> logika patenkina šiuos reikalavimus, kadangi ji yra pakankamai paprasta naudoti, primena tikrą kalbą ir turi patogią ir greitą dizaino metodologiją. </w:t>
      </w:r>
      <w:r w:rsidRPr="00B32CAE">
        <w:rPr>
          <w:i/>
          <w:iCs/>
        </w:rPr>
        <w:t>Fuzzy</w:t>
      </w:r>
      <w:r>
        <w:t xml:space="preserve"> logika gali būti naudojama žaidimo kompiuterio valdomų veikėjų sprendimų priėmimo procese, kaip pavyzdžiui daikto ar ginklo pasirinkimas arba kitų veikėjų valdymas, tai pat rizikų vertinimui. </w:t>
      </w:r>
      <w:r w:rsidRPr="00B32CAE">
        <w:rPr>
          <w:i/>
          <w:iCs/>
        </w:rPr>
        <w:t>Fuzzy</w:t>
      </w:r>
      <w:r>
        <w:t xml:space="preserve"> logikos naudojimas žaidimų kūrėjams atneša daug teigiamų dalykų, kadangi jos naudojimas reikalauji tik paprastos logikos supratimo, todėl tiek </w:t>
      </w:r>
      <w:r w:rsidRPr="00B32CAE">
        <w:rPr>
          <w:i/>
          <w:iCs/>
        </w:rPr>
        <w:t>fuzzy</w:t>
      </w:r>
      <w:r>
        <w:t xml:space="preserve"> taisyklės, tiek </w:t>
      </w:r>
      <w:r w:rsidRPr="00B32CAE">
        <w:rPr>
          <w:i/>
          <w:iCs/>
        </w:rPr>
        <w:t>fuzzy</w:t>
      </w:r>
      <w:r>
        <w:t xml:space="preserve"> kintamieji gali būti kuriami visų, dalyvaujančių žaidimo kūrimo procese. Tradicinis kompiuterio valdomų žaidėjų sprendimų priėmimas gali būti kiek per daug staigus naudojant tradicinius metodus, todėl </w:t>
      </w:r>
      <w:r w:rsidRPr="00B32CAE">
        <w:rPr>
          <w:i/>
          <w:iCs/>
        </w:rPr>
        <w:t>fuzzy</w:t>
      </w:r>
      <w:r>
        <w:t xml:space="preserve"> yra puikus kelias padaryti šiuos sprendimus labiau nuosekliais.  Tačiau kaip ir visa kita, </w:t>
      </w:r>
      <w:r w:rsidRPr="00B32CAE">
        <w:rPr>
          <w:i/>
          <w:iCs/>
        </w:rPr>
        <w:t>fuzzy</w:t>
      </w:r>
      <w:r>
        <w:t xml:space="preserve"> logika nėra tobula – ji reikalauja visiškai teisingų įvesties ir išvesties kintamųjų ribų nustatymo, o sistemose su šimtais skirtingų žaidimo agentų veikiančių vienu metu, gali suprastinti žaidimo veikimą, kadangi šimtai taisyklių patikrinimų veiks kiekvieną sekundę [11].</w:t>
      </w:r>
    </w:p>
    <w:p w14:paraId="63998344" w14:textId="77777777" w:rsidR="00914F80" w:rsidRDefault="00914F80" w:rsidP="00914F80">
      <w:pPr>
        <w:pStyle w:val="Heading3"/>
      </w:pPr>
      <w:bookmarkStart w:id="63" w:name="_Toc188329960"/>
      <w:r>
        <w:t>Sprendimų medžiai</w:t>
      </w:r>
      <w:bookmarkEnd w:id="63"/>
    </w:p>
    <w:p w14:paraId="134DC224" w14:textId="77777777" w:rsidR="00914F80" w:rsidRPr="00427FC1" w:rsidRDefault="00914F80" w:rsidP="00B63E8E">
      <w:pPr>
        <w:pStyle w:val="Figure"/>
        <w:framePr w:wrap="notBeside"/>
      </w:pPr>
      <w:r>
        <w:rPr>
          <w:noProof/>
        </w:rPr>
        <w:drawing>
          <wp:inline distT="0" distB="0" distL="0" distR="0" wp14:anchorId="79C69534" wp14:editId="5256F2FC">
            <wp:extent cx="6061166" cy="2841172"/>
            <wp:effectExtent l="0" t="0" r="0" b="0"/>
            <wp:docPr id="10" name="Picture 10" descr="GameDev.net -- Trees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ameDev.net -- Trees Part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4379" cy="2842678"/>
                    </a:xfrm>
                    <a:prstGeom prst="rect">
                      <a:avLst/>
                    </a:prstGeom>
                    <a:noFill/>
                    <a:ln>
                      <a:noFill/>
                    </a:ln>
                  </pic:spPr>
                </pic:pic>
              </a:graphicData>
            </a:graphic>
          </wp:inline>
        </w:drawing>
      </w:r>
    </w:p>
    <w:p w14:paraId="291D8AEA" w14:textId="73DFE3BF" w:rsidR="00914F80" w:rsidRDefault="00914F80" w:rsidP="00914F80">
      <w:pPr>
        <w:pStyle w:val="Caption"/>
      </w:pPr>
      <w:bookmarkStart w:id="64" w:name="_Toc123143053"/>
      <w:bookmarkStart w:id="65" w:name="_Toc188318958"/>
      <w:bookmarkStart w:id="66" w:name="_Toc188319032"/>
      <w:bookmarkStart w:id="67" w:name="_Toc188329894"/>
      <w:r>
        <w:t xml:space="preserve">pav. </w:t>
      </w:r>
      <w:r>
        <w:fldChar w:fldCharType="begin"/>
      </w:r>
      <w:r>
        <w:instrText xml:space="preserve"> SEQ pav. \* ARABIC </w:instrText>
      </w:r>
      <w:r>
        <w:fldChar w:fldCharType="separate"/>
      </w:r>
      <w:r w:rsidR="007E0FD1">
        <w:rPr>
          <w:noProof/>
        </w:rPr>
        <w:t>7</w:t>
      </w:r>
      <w:r>
        <w:fldChar w:fldCharType="end"/>
      </w:r>
      <w:r>
        <w:t xml:space="preserve"> </w:t>
      </w:r>
      <w:r w:rsidRPr="00E97345">
        <w:t>Sprendimų medžio pavyzdys [14]</w:t>
      </w:r>
      <w:bookmarkEnd w:id="64"/>
      <w:bookmarkEnd w:id="65"/>
      <w:bookmarkEnd w:id="66"/>
      <w:bookmarkEnd w:id="67"/>
    </w:p>
    <w:p w14:paraId="6D66F072" w14:textId="77777777" w:rsidR="00914F80" w:rsidRDefault="00914F80" w:rsidP="00914F80">
      <w:pPr>
        <w:pStyle w:val="Tekstas"/>
      </w:pPr>
      <w:r>
        <w:t xml:space="preserve">Sprendimų medžiai, tai prižiūrimo mašininio mokymosi metodai, kurie gali būti apmokomi atlikti klasifikaciją ir regresiją. Tai yra vieni iš paprasčiausių mašininio mokymosi algoritmų, naudojamų žaidimų kūrime. Jie padeda įvertinti kintamųjų reikšmių svarbą, nustatydami tam tikras pasirinkimų taisykles atsižvelgdami į duomenų charakteristikas. Sprendimų medžiai yra lengvai suprantami ir interpretuojami, o pasirinkimai neturėtų būti sunkiai įvertinami. Žaidimų dizaino stadijoje, naudojamos sprendimų lentelės [13]. Sprendimų medžiai yra sudaryti iš šakninio lapo, kuris dažniausiai yra situacija, kurioje žaidėjas/veikėjas yra iš pradžių, ir lapų, kurie reprezentuoja kiekvieną tolimesnį pasirinkimą. Kiekvienas lapas dažniausiai turi ribotą kiekį lapų, arba jų neturi išvis. Sprendimų medžiu yra laikoma, kai daugiau nei vienas pasirinkimas yra duodamas tikram žaidėjui ir kai žaidėjas kažkurį iš jų pasirenka, jam parodoma dar pasirinkimų, kurie susiję su praeitu jo pasirinkimu. Sprendimų medžiai leidžia daug skirtingų pasirinkimų ir jų kombinacijų, iš kurių kiekviena yra unikali ir atskirta viena nuo kitos. Sprendimų medžiai leidžia žaidėjui susikurti savo istoriją ar išeigas priklausomai nuo žaidėjo </w:t>
      </w:r>
      <w:r>
        <w:lastRenderedPageBreak/>
        <w:t>padarytų pasirinkimų. Vienintelis skirtumas tarp sprendimų medžių ir visiškos laisvės žaidėjui yra tai, kad pasirinkimų rezultatai yra iš anksto žinomi. Modernūs kompiuteriniai žaidimai dažniausiai turi sprendimų medžius, apie kuriuos žaidėjas nieko nežino. Kompiuteriniai žaidimai dažniausiai turi tam tikras užuominas, kurios priveda prie tam tikro rezultato ir pasako žaidėjui koks tas rezultatas bus dar prieš padarant pasirinkimą. Sprendimų medžiai duoda žaidėjui įžvalgų, kas jos laukia žaidime, bei duoda užuominų kuris kelias yra teisingas. Pavyzdys – žaidime „</w:t>
      </w:r>
      <w:r w:rsidRPr="00B32CAE">
        <w:rPr>
          <w:i/>
          <w:iCs/>
        </w:rPr>
        <w:t>Star Wars Jedi: Fallen Order</w:t>
      </w:r>
      <w:r>
        <w:t>“ žaidėjui žaidžiant žaidimą duodamos įžvalgos, kokia būtų ateitis, jeigu tam tikros aplinkybės susiklostytų. Taip pat, žaidime „</w:t>
      </w:r>
      <w:r w:rsidRPr="00B32CAE">
        <w:rPr>
          <w:i/>
          <w:iCs/>
        </w:rPr>
        <w:t>The Witcher 3: Wild Hunt</w:t>
      </w:r>
      <w:r>
        <w:t>“, žaidimas turi skirtingas pabaigas priklausomai nuo žaidėjo padarytų veiksmų – įvykdytų misijų, neskaitant pagrindinės misijos, kiekio ir pasirinkimų, padarytų vykdant misijas [12]. 3 pav. matomas paslėptas sprendimų medis, kuriuo kompiuterio valdomas personažas gali priimti tam tikrus sprendimus, priklausomai nuo medžio šakos, kurioje jis šiuo metu yra, lygio.</w:t>
      </w:r>
    </w:p>
    <w:p w14:paraId="21234385" w14:textId="77777777" w:rsidR="00914F80" w:rsidRDefault="00914F80" w:rsidP="00914F80">
      <w:pPr>
        <w:pStyle w:val="Heading3"/>
      </w:pPr>
      <w:bookmarkStart w:id="68" w:name="_Toc188329961"/>
      <w:r>
        <w:t>Gilieji neuroniniai tinklai</w:t>
      </w:r>
      <w:bookmarkEnd w:id="68"/>
    </w:p>
    <w:p w14:paraId="60E213C4" w14:textId="77777777" w:rsidR="00914F80" w:rsidRDefault="00914F80" w:rsidP="00B63E8E">
      <w:pPr>
        <w:pStyle w:val="Figure"/>
        <w:framePr w:wrap="notBeside"/>
      </w:pPr>
      <w:r>
        <w:rPr>
          <w:noProof/>
        </w:rPr>
        <w:drawing>
          <wp:inline distT="0" distB="0" distL="0" distR="0" wp14:anchorId="6CB49A91" wp14:editId="679A9187">
            <wp:extent cx="5969726" cy="4983702"/>
            <wp:effectExtent l="0" t="0" r="0" b="7620"/>
            <wp:docPr id="11" name="Picture 11" descr="Confluence Mobil - TUM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fluence Mobil - TUM Wik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02785" cy="5011300"/>
                    </a:xfrm>
                    <a:prstGeom prst="rect">
                      <a:avLst/>
                    </a:prstGeom>
                    <a:noFill/>
                    <a:ln>
                      <a:noFill/>
                    </a:ln>
                  </pic:spPr>
                </pic:pic>
              </a:graphicData>
            </a:graphic>
          </wp:inline>
        </w:drawing>
      </w:r>
    </w:p>
    <w:p w14:paraId="5C1D26DC" w14:textId="72C1B05B" w:rsidR="00914F80" w:rsidRPr="00902476" w:rsidRDefault="00914F80" w:rsidP="00914F80">
      <w:pPr>
        <w:pStyle w:val="Caption"/>
      </w:pPr>
      <w:bookmarkStart w:id="69" w:name="_Toc123143054"/>
      <w:bookmarkStart w:id="70" w:name="_Toc188318959"/>
      <w:bookmarkStart w:id="71" w:name="_Toc188319033"/>
      <w:bookmarkStart w:id="72" w:name="_Toc188329895"/>
      <w:r>
        <w:t xml:space="preserve">pav. </w:t>
      </w:r>
      <w:r>
        <w:fldChar w:fldCharType="begin"/>
      </w:r>
      <w:r>
        <w:instrText xml:space="preserve"> SEQ pav. \* ARABIC </w:instrText>
      </w:r>
      <w:r>
        <w:fldChar w:fldCharType="separate"/>
      </w:r>
      <w:r w:rsidR="007E0FD1">
        <w:rPr>
          <w:noProof/>
        </w:rPr>
        <w:t>8</w:t>
      </w:r>
      <w:r>
        <w:fldChar w:fldCharType="end"/>
      </w:r>
      <w:r>
        <w:t xml:space="preserve"> </w:t>
      </w:r>
      <w:r w:rsidRPr="00A03233">
        <w:t xml:space="preserve">Konvoliucinis neuroninis tinklas mokosi žaisti žaidimą </w:t>
      </w:r>
      <w:r>
        <w:t>„</w:t>
      </w:r>
      <w:r w:rsidRPr="00B32CAE">
        <w:rPr>
          <w:i/>
        </w:rPr>
        <w:t>Mario</w:t>
      </w:r>
      <w:r>
        <w:rPr>
          <w:i/>
        </w:rPr>
        <w:t>“</w:t>
      </w:r>
      <w:r w:rsidRPr="00A03233">
        <w:t xml:space="preserve"> [16]</w:t>
      </w:r>
      <w:bookmarkEnd w:id="69"/>
      <w:bookmarkEnd w:id="70"/>
      <w:bookmarkEnd w:id="71"/>
      <w:bookmarkEnd w:id="72"/>
    </w:p>
    <w:p w14:paraId="6568ABE6" w14:textId="77777777" w:rsidR="00914F80" w:rsidRDefault="00914F80" w:rsidP="00914F80">
      <w:pPr>
        <w:pStyle w:val="Tekstas"/>
      </w:pPr>
      <w:r>
        <w:t xml:space="preserve">Dirbtiniai neuroniniai tinklai yra algoritmai, kurių struktūra yra šiek tiek panaši į žmogaus smegenų struktūrą, ir kurie gali išmokti įvairias charakteristikas iš apmokymui skirtų duomenų </w:t>
      </w:r>
      <w:r>
        <w:lastRenderedPageBreak/>
        <w:t>ir modeliuoti net labai sudėtingas tikro pasaulio ar kompiuterinio žaidimo situacijas. Palyginus su klasikiniais dirbtinio intelekto metodais, neuroniniai tinklai gali pereiti tam tikras spragas žaidimo dizaine. Neuroniniai tinklai yra prisitaikantys ir sugeba pasitaisyti priklausomai nuo besikeičiančių žaidimo sąlygų realiu laiku. Atitinkami mokymo metodai gali būti naudojami priklausomai nuo to kokį žaidimą ir kokį neuroninį tinklą žaidimo kūrėjas bando realizuoti. Dirbtinio intelekto agentai, naudojantys giliuosius neuroninius tinklus strateginiuose žaidimuose gali greitai pakeisti savo žaidimo strategijas, kad neatsiliktų nuo tikrų žaidėjų, kadangi jie turi savybę mokytis ir tobulėti. Gilieji neuroniniai tinklai yra puikus būdas užtikrinti, kad žaidimas išliks sunkus netgi po ilgo žaidimo laiko. Gilieji neuroniniai tinklai šiuo metu yra labai populiarūs ir paklausūs kaip žaidimo agentų dizaino įrankis. Gilieji neuroniniai tinklai naudoja kelis neuroninių tinklų sluoksnius, kurie naudojantis žaidimo suteikiamais įvesties duomenimis tobulėja ir mokosi žaisti. Kontroliuodami vieną ar kelis žaidimo agentus, gilieji neuroniniai tinklai pasiekia geresnius rezultatus kompiuterio kontroliuojamo žaidėjo rezultatų pasiekime, nei kiti dirbtinio intelekto metodai, kas leidžia jiems būti tiek kompiuterio kontroliuojamais žaidėjais, tiek žaidimo aplinkos valdytojais [13]. Gilieji neuroniniai tinklai mokantis gali nekreipti dėmesio į nereikšmingus ir tik žmogui skirtus veiksnius – oro sąlygas žaidime, besikeičiančias spalvas grafinėje sąsajoje ar aplinkoje, todėl gali greitai pasiekti įspūdingus rezultatus [15]. 4 pav. matomas konvoliucinis neuroninis tinklas, kuris mokosi žaisti žaidimą „</w:t>
      </w:r>
      <w:r w:rsidRPr="00B32CAE">
        <w:rPr>
          <w:i/>
          <w:iCs/>
        </w:rPr>
        <w:t>Mario</w:t>
      </w:r>
      <w:r>
        <w:t>“, naudodamasis valdymo komandomis kaip įvesties duomenimis, ir artėjimu prie tikslo kaip paskatinimu.</w:t>
      </w:r>
      <w:bookmarkStart w:id="73" w:name="_Toc503646980"/>
      <w:bookmarkStart w:id="74" w:name="_Toc503648370"/>
      <w:bookmarkStart w:id="75" w:name="_Toc503651314"/>
      <w:bookmarkStart w:id="76" w:name="_Toc505346890"/>
    </w:p>
    <w:p w14:paraId="7B97788F" w14:textId="77777777" w:rsidR="00914F80" w:rsidRDefault="00914F80" w:rsidP="00D97582">
      <w:pPr>
        <w:pStyle w:val="Heading2"/>
      </w:pPr>
      <w:bookmarkStart w:id="77" w:name="_Toc123143697"/>
      <w:bookmarkStart w:id="78" w:name="_Toc188329962"/>
      <w:r>
        <w:t>Egzistuojančių rinkoje strateginiu žaidimų dirbtinio intelekto naudojimo analizė</w:t>
      </w:r>
      <w:bookmarkEnd w:id="77"/>
      <w:bookmarkEnd w:id="78"/>
    </w:p>
    <w:p w14:paraId="7CF8F643" w14:textId="77777777" w:rsidR="00914F80" w:rsidRDefault="00914F80" w:rsidP="00914F80">
      <w:pPr>
        <w:pStyle w:val="Tekstas"/>
      </w:pPr>
      <w:r>
        <w:t>Šiuo metu rinkoje egzistuoja labai didelis kiekis įvairiausio tipo strateginių žaidimų – nuo paprasčiausių žaidimų, tokių kaip šaškės, iki kompleksiškų, iš ne vienos dirbtinio intelekto sistemos sudarytų grandiozinės strategijos žaidimų, tokių kaip „</w:t>
      </w:r>
      <w:r w:rsidRPr="00B32CAE">
        <w:rPr>
          <w:i/>
          <w:iCs/>
        </w:rPr>
        <w:t>Sid Meier‘s Civilization V</w:t>
      </w:r>
      <w:r>
        <w:t>“ ar „</w:t>
      </w:r>
      <w:r w:rsidRPr="00B32CAE">
        <w:rPr>
          <w:i/>
          <w:iCs/>
        </w:rPr>
        <w:t>Crusader Kings II</w:t>
      </w:r>
      <w:r>
        <w:t>“. Žaidimai naudoja dirbtinio intelekto metodus, kad padidintų žaidimo patrauklumą potencialiems žaidėjams, kad sukeltų tikro, „gyvo“ ir protingo priešininko jausmą ir kad užtikrintų, jog žaidimą galima būtų pereiti ne vieną kartą. Šiam tikslui pasiekti, žaidimų kūrėjai ieško vis naujesnių ir labiau priimtinų dirbtinio intelekto metodų, tačiau ne visada renkasi patį naujausią, geresnį, tačiau mažiau ištirtą ir ištestuotą metodą, kadangi tai padidina kuriamo žaidimo tiek piniginius tiek laiko kaštus. Dažnu atveju liekama prie galbūt senesnių, tačiau labiau ištirtų ir laiko patikrintų metodų, kadangi jie siūlo labiau nuspėjamą kompiuterinių žaidimų kūrimo procesą ir lengviau nuspėjamus tiek piniginius tiek laiko kaštus. Šiame skyriuje atlikta dviejų pasirinktų, vis dar aktualių ir populiarių strateginių žaidimų ir juose naudojamų dirbtinio intelekto metodų analizė – „</w:t>
      </w:r>
      <w:r w:rsidRPr="00B32CAE">
        <w:rPr>
          <w:i/>
          <w:iCs/>
        </w:rPr>
        <w:t>Sid Meier‘s Civilization V</w:t>
      </w:r>
      <w:r>
        <w:t>“ ir „</w:t>
      </w:r>
      <w:r w:rsidRPr="00B32CAE">
        <w:rPr>
          <w:i/>
          <w:iCs/>
        </w:rPr>
        <w:t>Age of Empires III</w:t>
      </w:r>
      <w:r>
        <w:t>“.</w:t>
      </w:r>
    </w:p>
    <w:p w14:paraId="760C7354" w14:textId="77777777" w:rsidR="00914F80" w:rsidRDefault="00914F80" w:rsidP="00D97582">
      <w:pPr>
        <w:pStyle w:val="Heading3"/>
      </w:pPr>
      <w:bookmarkStart w:id="79" w:name="_Toc188329963"/>
      <w:r>
        <w:lastRenderedPageBreak/>
        <w:t>Sid Meier‘s Civilization V</w:t>
      </w:r>
      <w:bookmarkEnd w:id="79"/>
    </w:p>
    <w:p w14:paraId="56B15B9E" w14:textId="77777777" w:rsidR="00914F80" w:rsidRDefault="00914F80" w:rsidP="00B63E8E">
      <w:pPr>
        <w:pStyle w:val="Figure"/>
        <w:framePr w:wrap="notBeside"/>
      </w:pPr>
      <w:r>
        <w:rPr>
          <w:noProof/>
        </w:rPr>
        <w:drawing>
          <wp:inline distT="0" distB="0" distL="0" distR="0" wp14:anchorId="2FCDD4C4" wp14:editId="06682C30">
            <wp:extent cx="6038361" cy="3396343"/>
            <wp:effectExtent l="0" t="0" r="635" b="0"/>
            <wp:docPr id="12" name="Picture 12" descr="Civilization V | News | The Greatest Game of Civilization V No One 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vilization V | News | The Greatest Game of Civilization V No One Play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8302" cy="3401935"/>
                    </a:xfrm>
                    <a:prstGeom prst="rect">
                      <a:avLst/>
                    </a:prstGeom>
                    <a:noFill/>
                    <a:ln>
                      <a:noFill/>
                    </a:ln>
                  </pic:spPr>
                </pic:pic>
              </a:graphicData>
            </a:graphic>
          </wp:inline>
        </w:drawing>
      </w:r>
    </w:p>
    <w:p w14:paraId="6D14B136" w14:textId="54C9FE22" w:rsidR="00914F80" w:rsidRPr="00895EF4" w:rsidRDefault="00914F80" w:rsidP="00914F80">
      <w:pPr>
        <w:pStyle w:val="Caption"/>
      </w:pPr>
      <w:bookmarkStart w:id="80" w:name="_Toc123143055"/>
      <w:bookmarkStart w:id="81" w:name="_Toc188318960"/>
      <w:bookmarkStart w:id="82" w:name="_Toc188319034"/>
      <w:bookmarkStart w:id="83" w:name="_Toc188329896"/>
      <w:r>
        <w:t xml:space="preserve">pav. </w:t>
      </w:r>
      <w:r>
        <w:fldChar w:fldCharType="begin"/>
      </w:r>
      <w:r>
        <w:instrText xml:space="preserve"> SEQ pav. \* ARABIC </w:instrText>
      </w:r>
      <w:r>
        <w:fldChar w:fldCharType="separate"/>
      </w:r>
      <w:r w:rsidR="007E0FD1">
        <w:rPr>
          <w:noProof/>
        </w:rPr>
        <w:t>9</w:t>
      </w:r>
      <w:r>
        <w:fldChar w:fldCharType="end"/>
      </w:r>
      <w:r>
        <w:t xml:space="preserve"> </w:t>
      </w:r>
      <w:r w:rsidRPr="006E516C">
        <w:t>Strateginio žaidimo „Sid Meier‘s Civilization V“ pagrindinio žaidimo lango vaizdas [17]</w:t>
      </w:r>
      <w:bookmarkEnd w:id="80"/>
      <w:bookmarkEnd w:id="81"/>
      <w:bookmarkEnd w:id="82"/>
      <w:bookmarkEnd w:id="83"/>
    </w:p>
    <w:p w14:paraId="4DDF4546" w14:textId="77777777" w:rsidR="00914F80" w:rsidRDefault="00914F80" w:rsidP="00914F80">
      <w:pPr>
        <w:pStyle w:val="Tekstas"/>
      </w:pPr>
      <w:r>
        <w:t>„</w:t>
      </w:r>
      <w:r w:rsidRPr="00B32CAE">
        <w:rPr>
          <w:i/>
          <w:iCs/>
        </w:rPr>
        <w:t>Sid Meier‘s Civilization V</w:t>
      </w:r>
      <w:r>
        <w:t xml:space="preserve">“ yra strateginis kompiuterinis žaidimas, sukurtas </w:t>
      </w:r>
      <w:r w:rsidRPr="00B32CAE">
        <w:rPr>
          <w:i/>
          <w:iCs/>
        </w:rPr>
        <w:t>Firaxis Games</w:t>
      </w:r>
      <w:r>
        <w:t xml:space="preserve">, kombinuojantis tiek ėjimais grįstą žaidimo principą, tiek realaus laiko strategiją. Žaidimo tikslas yra nuo senų iki naujų laikų pastatyti savo civilizaciją ir pasiekti vieną iš galimų pergalių tipų naudojantis mokslu, plėtimusi, diplomatija, tyrinėjimu, ekonominiu vystymusi arba kariuomene. Žaidėjas valdo vieną iš 43 galimų visų laikų civilizacijų, ir rungtyniauja su kompiuterio valdomomis civilizacijomis arba kitais tikrais žaidėjais tinklo rėžimu. Žaidime figūruoja skirtingos eros, kurios eina žaidėjui tobulinant savo civilizaciją. Žaidimas pastatytas naudojantis nauju žaidimų varikliu, ir naudoja šešiakampius laukelius žaidimo žemėlapio objektams [18]. Žaidimo naudojamas dirbtinis intelektas susideda iš kelių skirtingų dalių, kurių visuma vadinasi </w:t>
      </w:r>
      <w:r w:rsidRPr="00B32CAE">
        <w:rPr>
          <w:i/>
          <w:iCs/>
        </w:rPr>
        <w:t>Blackboard</w:t>
      </w:r>
      <w:r>
        <w:t xml:space="preserve"> sistema [19]. Kartu su </w:t>
      </w:r>
      <w:r w:rsidRPr="00B32CAE">
        <w:rPr>
          <w:i/>
          <w:iCs/>
        </w:rPr>
        <w:t>Blackboard</w:t>
      </w:r>
      <w:r>
        <w:t xml:space="preserve"> sistema, žaidimas naudoja sukčiavimą (2.3 poskyris šiame dokumente). Šios sistemos dalys sudaro </w:t>
      </w:r>
      <w:r w:rsidRPr="00B32CAE">
        <w:rPr>
          <w:i/>
          <w:iCs/>
        </w:rPr>
        <w:t>Blackboard</w:t>
      </w:r>
      <w:r>
        <w:t xml:space="preserve"> visumą:</w:t>
      </w:r>
    </w:p>
    <w:p w14:paraId="09717490" w14:textId="77777777" w:rsidR="00914F80" w:rsidRDefault="00914F80" w:rsidP="00914F80">
      <w:pPr>
        <w:pStyle w:val="ListNumber"/>
        <w:spacing w:after="200" w:line="276" w:lineRule="auto"/>
        <w:jc w:val="both"/>
      </w:pPr>
      <w:r>
        <w:t>Karo dirbtinis intelektas – atsakingas už kareivių valdymą, naujų kareivių paruošimą, kareivių prioriteto nustatymą, skirtingų kareivių tipų parinkimą atitinkamiems veiksmams.</w:t>
      </w:r>
    </w:p>
    <w:p w14:paraId="60915B87" w14:textId="77777777" w:rsidR="00914F80" w:rsidRDefault="00914F80" w:rsidP="00914F80">
      <w:pPr>
        <w:pStyle w:val="ListNumber"/>
        <w:spacing w:after="200" w:line="276" w:lineRule="auto"/>
        <w:jc w:val="both"/>
      </w:pPr>
      <w:r>
        <w:t>Prekiavimo dirbtinis intelektas – atsakingas už prekiavimą su kitais kompiuterio ir tikrais žaidėjais, resursų vystymą, laukelių gerinimą.</w:t>
      </w:r>
    </w:p>
    <w:p w14:paraId="4371321E" w14:textId="77777777" w:rsidR="00914F80" w:rsidRDefault="00914F80" w:rsidP="00914F80">
      <w:pPr>
        <w:pStyle w:val="ListNumber"/>
        <w:spacing w:after="200" w:line="276" w:lineRule="auto"/>
        <w:jc w:val="both"/>
      </w:pPr>
      <w:r>
        <w:t>Mokslo dirbtinis intelektas – atsakingas už mokslo civilizacijoje plėtojimą, mokslinės šakos pasirinkimus.</w:t>
      </w:r>
    </w:p>
    <w:p w14:paraId="689C8E33" w14:textId="77777777" w:rsidR="00914F80" w:rsidRPr="00B0257D" w:rsidRDefault="00914F80" w:rsidP="00914F80">
      <w:pPr>
        <w:pStyle w:val="ListNumber"/>
        <w:spacing w:after="200" w:line="276" w:lineRule="auto"/>
        <w:jc w:val="both"/>
      </w:pPr>
      <w:r>
        <w:t>Tyrinėjimo dirbtinis intelektas – atsakingas už žemėlapio naršymą, žvalgų siuntimą.</w:t>
      </w:r>
    </w:p>
    <w:p w14:paraId="59082A8B" w14:textId="77777777" w:rsidR="00914F80" w:rsidRPr="00841AF5" w:rsidRDefault="00914F80" w:rsidP="00914F80">
      <w:pPr>
        <w:pStyle w:val="Heading3"/>
      </w:pPr>
      <w:bookmarkStart w:id="84" w:name="_Toc188329964"/>
      <w:r>
        <w:t>Blackboard sistemos žaidimuose</w:t>
      </w:r>
      <w:bookmarkEnd w:id="84"/>
    </w:p>
    <w:p w14:paraId="2955058B" w14:textId="77777777" w:rsidR="00914F80" w:rsidRDefault="00914F80" w:rsidP="00914F80">
      <w:pPr>
        <w:pStyle w:val="Tekstas"/>
      </w:pPr>
      <w:r w:rsidRPr="00B32CAE">
        <w:rPr>
          <w:i/>
          <w:iCs/>
        </w:rPr>
        <w:t>Blackboard</w:t>
      </w:r>
      <w:r>
        <w:t xml:space="preserve"> sistema yra vienas iš dirbtinio intelekto realizavimo žaidimuose būdų. Tai metodas, kuris susideda iš žinomų faktų bazės, dar kitaip vadinamos lenta, kuri yra iteratyviai atnaujinama grupės žinių šaltinių, pradedant nuo problemos specifikacijos ir baigiant problemos sprendimu. Kiekvienas iš šaltinių atnaujina lentoje esamą informaciją galimais ne </w:t>
      </w:r>
      <w:r>
        <w:lastRenderedPageBreak/>
        <w:t xml:space="preserve">pilnais sprendimais, kai žinių šaltinio vidiniai apribojimai pasiekia lentos būseną [20]. </w:t>
      </w:r>
      <w:r w:rsidRPr="00B32CAE">
        <w:rPr>
          <w:i/>
          <w:iCs/>
        </w:rPr>
        <w:t>Blackboard</w:t>
      </w:r>
      <w:r>
        <w:t xml:space="preserve"> sistema padeda atsieti skirtingas funkcijas, taip sukuriant solidžią architektūrą su lengva implementacija ir palaikymu.</w:t>
      </w:r>
    </w:p>
    <w:p w14:paraId="3DC26051" w14:textId="77777777" w:rsidR="00914F80" w:rsidRDefault="00914F80" w:rsidP="00B63E8E">
      <w:pPr>
        <w:pStyle w:val="Figure"/>
        <w:framePr w:wrap="notBeside"/>
      </w:pPr>
      <w:r>
        <w:rPr>
          <w:noProof/>
        </w:rPr>
        <w:drawing>
          <wp:inline distT="0" distB="0" distL="0" distR="0" wp14:anchorId="6573DDC4" wp14:editId="290F881D">
            <wp:extent cx="6169386" cy="2181497"/>
            <wp:effectExtent l="0" t="0" r="3175"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6197062" cy="2191283"/>
                    </a:xfrm>
                    <a:prstGeom prst="rect">
                      <a:avLst/>
                    </a:prstGeom>
                  </pic:spPr>
                </pic:pic>
              </a:graphicData>
            </a:graphic>
          </wp:inline>
        </w:drawing>
      </w:r>
    </w:p>
    <w:p w14:paraId="64F5CD74" w14:textId="56EA988E" w:rsidR="00914F80" w:rsidRDefault="00914F80" w:rsidP="00914F80">
      <w:pPr>
        <w:pStyle w:val="Caption"/>
      </w:pPr>
      <w:bookmarkStart w:id="85" w:name="_Toc123143056"/>
      <w:bookmarkStart w:id="86" w:name="_Toc188318961"/>
      <w:bookmarkStart w:id="87" w:name="_Toc188319035"/>
      <w:bookmarkStart w:id="88" w:name="_Toc188329897"/>
      <w:r>
        <w:t xml:space="preserve">pav. </w:t>
      </w:r>
      <w:r>
        <w:fldChar w:fldCharType="begin"/>
      </w:r>
      <w:r>
        <w:instrText xml:space="preserve"> SEQ pav. \* ARABIC </w:instrText>
      </w:r>
      <w:r>
        <w:fldChar w:fldCharType="separate"/>
      </w:r>
      <w:r w:rsidR="007E0FD1">
        <w:rPr>
          <w:noProof/>
        </w:rPr>
        <w:t>10</w:t>
      </w:r>
      <w:r>
        <w:fldChar w:fldCharType="end"/>
      </w:r>
      <w:r>
        <w:t xml:space="preserve"> </w:t>
      </w:r>
      <w:r w:rsidRPr="00E95B1E">
        <w:rPr>
          <w:noProof/>
        </w:rPr>
        <w:t>Elementari Blackboard sistemos schema [21]</w:t>
      </w:r>
      <w:bookmarkEnd w:id="85"/>
      <w:bookmarkEnd w:id="86"/>
      <w:bookmarkEnd w:id="87"/>
      <w:bookmarkEnd w:id="88"/>
    </w:p>
    <w:p w14:paraId="44D7C6AA" w14:textId="77777777" w:rsidR="00914F80" w:rsidRDefault="00914F80" w:rsidP="00B63E8E">
      <w:pPr>
        <w:pStyle w:val="Tekstas"/>
      </w:pPr>
      <w:r w:rsidRPr="00B32CAE">
        <w:rPr>
          <w:i/>
          <w:iCs/>
        </w:rPr>
        <w:t>Blackboard</w:t>
      </w:r>
      <w:r>
        <w:t xml:space="preserve"> sistema yra žinučių siuntimo ir duomenų sistema. Žaidimo metu, užkraunamos lentos, kurios turi sąrašą duomenų, nuo kurių priklausomai iškviečiami įvykiai, kuriuos lentą stebinčios sistemos gali panaudoti keičiant duomenis. Lentoje kiekviena eilutė turi unikalų Id, kuris naudojamas prieiti prie atitinkamų duomenų arba iškviesti atitinkamą įvykį. Lenta laiko duomenis atskirais kintamaisiais, o jie patys yra indeksuojami, kartu su jų raktais, todėl lenta veikia kaip kontroleris. Nors </w:t>
      </w:r>
      <w:r w:rsidRPr="00B32CAE">
        <w:rPr>
          <w:i/>
          <w:iCs/>
        </w:rPr>
        <w:t>Blackboard</w:t>
      </w:r>
      <w:r>
        <w:t xml:space="preserve"> sistema yra puikus būdas atsieti funkcijas ir pagreitinti skirtingų dirbtinio intelekto sistemų valdymą, tai nėra magiškas atsakymas į visus žaidimo reikalavimus ar problemas [21].</w:t>
      </w:r>
    </w:p>
    <w:p w14:paraId="24ED3456" w14:textId="77777777" w:rsidR="00914F80" w:rsidRDefault="00914F80" w:rsidP="00D97582">
      <w:pPr>
        <w:pStyle w:val="Heading3"/>
      </w:pPr>
      <w:bookmarkStart w:id="89" w:name="_Toc188329965"/>
      <w:r>
        <w:lastRenderedPageBreak/>
        <w:t>Age of Empires III</w:t>
      </w:r>
      <w:bookmarkEnd w:id="89"/>
    </w:p>
    <w:p w14:paraId="3AFD9325" w14:textId="77777777" w:rsidR="00914F80" w:rsidRDefault="00914F80" w:rsidP="00B63E8E">
      <w:pPr>
        <w:pStyle w:val="Figure"/>
        <w:framePr w:wrap="notBeside"/>
      </w:pPr>
      <w:r>
        <w:rPr>
          <w:noProof/>
        </w:rPr>
        <w:drawing>
          <wp:inline distT="0" distB="0" distL="0" distR="0" wp14:anchorId="53E58731" wp14:editId="278047A8">
            <wp:extent cx="6035040" cy="4638051"/>
            <wp:effectExtent l="0" t="0" r="3810" b="0"/>
            <wp:docPr id="14" name="Picture 14" descr="Age of Empires III Walkthrough - Gam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ge of Empires III Walkthrough - GameSp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64257" cy="4660505"/>
                    </a:xfrm>
                    <a:prstGeom prst="rect">
                      <a:avLst/>
                    </a:prstGeom>
                    <a:noFill/>
                    <a:ln>
                      <a:noFill/>
                    </a:ln>
                  </pic:spPr>
                </pic:pic>
              </a:graphicData>
            </a:graphic>
          </wp:inline>
        </w:drawing>
      </w:r>
    </w:p>
    <w:p w14:paraId="2D02CC5B" w14:textId="3D488834" w:rsidR="00914F80" w:rsidRPr="00F46390" w:rsidRDefault="00914F80" w:rsidP="00914F80">
      <w:pPr>
        <w:pStyle w:val="Caption"/>
      </w:pPr>
      <w:bookmarkStart w:id="90" w:name="_Toc123143057"/>
      <w:bookmarkStart w:id="91" w:name="_Toc188318962"/>
      <w:bookmarkStart w:id="92" w:name="_Toc188319036"/>
      <w:bookmarkStart w:id="93" w:name="_Toc188329898"/>
      <w:r>
        <w:t xml:space="preserve">pav. </w:t>
      </w:r>
      <w:r>
        <w:fldChar w:fldCharType="begin"/>
      </w:r>
      <w:r>
        <w:instrText xml:space="preserve"> SEQ pav. \* ARABIC </w:instrText>
      </w:r>
      <w:r>
        <w:fldChar w:fldCharType="separate"/>
      </w:r>
      <w:r w:rsidR="007E0FD1">
        <w:rPr>
          <w:noProof/>
        </w:rPr>
        <w:t>11</w:t>
      </w:r>
      <w:r>
        <w:fldChar w:fldCharType="end"/>
      </w:r>
      <w:r>
        <w:t xml:space="preserve"> </w:t>
      </w:r>
      <w:r w:rsidRPr="006543A9">
        <w:t>Žaidimo „</w:t>
      </w:r>
      <w:r w:rsidRPr="00B32CAE">
        <w:rPr>
          <w:i/>
        </w:rPr>
        <w:t>Age of Empires III</w:t>
      </w:r>
      <w:r w:rsidRPr="006543A9">
        <w:t>“ pagrindinio žaidimo lango vaizdas, kuriame matomi skirtingi pastatai bei padaliniai [22].</w:t>
      </w:r>
      <w:bookmarkEnd w:id="90"/>
      <w:bookmarkEnd w:id="91"/>
      <w:bookmarkEnd w:id="92"/>
      <w:bookmarkEnd w:id="93"/>
    </w:p>
    <w:p w14:paraId="5F6697B2" w14:textId="77777777" w:rsidR="00914F80" w:rsidRDefault="00914F80" w:rsidP="00914F80">
      <w:pPr>
        <w:pStyle w:val="Tekstas"/>
      </w:pPr>
      <w:r>
        <w:t>„</w:t>
      </w:r>
      <w:r w:rsidRPr="00B32CAE">
        <w:rPr>
          <w:i/>
          <w:iCs/>
        </w:rPr>
        <w:t>Age of Empires III</w:t>
      </w:r>
      <w:r>
        <w:t xml:space="preserve">“ yra realaus laiko strateginis kompiuterinis žaidimas sukurtas </w:t>
      </w:r>
      <w:r w:rsidRPr="00B32CAE">
        <w:rPr>
          <w:i/>
          <w:iCs/>
        </w:rPr>
        <w:t>Microsoft</w:t>
      </w:r>
      <w:r>
        <w:t>. Žaidime vaizduojama Amerikų kolonizacija, o žaidėjas gali pasirinkti vieną iš 14 civilizacijų už kurias jis gali žaisti. Žaidimas atvedė į strateginių žaidimų žanrą, tokių kaip pagrindinis miestas ir puikiai kombinuoja realaus laiko strategiją su rolių žaidimo atributais. Žaidėjo tikslas pasiekti pergalę prieš kompiuterio valdomus arba realius žaidėjus, statant savo miestą, išgaunant resursus, apmokant kareivius ir statant pastatus, įtvirtinimus ir vystant ekonomiką. Žaidimas suskirstytas į įvairius amžius, kurie eina žaidėjui tobulėjant ir tobulinant savo miestą [23]. Dirbtinis intelektas žaidime valdo kompiuterio valdomus žaidėjus, jų įsakymus ir priešų ir draugų padalinių sąveiką. Dirbtinis intelektas leidžia kompiuterio žaidėjams turėti skirtingus prioritetus, statyti įmantrias gynybines bazes ir jas pastoviai gerinti. Dirbtinis intelektas kompiuterio žaidėjams taip pat suteikia skirtingas taktikas ir požiūrius, priklausomai nuo to, už kurią civilizaciją jis žaidžia [24]. Žaidimo dirbtinis intelektas pagrinde naudoja elgsenų medžius įkomponuotus kartu su sprendimų medžiais (2.4.2 poskyris šiame dokumente) bei sukčiavimą (2.3 poskyris šiame dokumente).</w:t>
      </w:r>
    </w:p>
    <w:p w14:paraId="7DD6834B" w14:textId="77777777" w:rsidR="00914F80" w:rsidRDefault="00914F80" w:rsidP="00914F80">
      <w:pPr>
        <w:pStyle w:val="Heading3"/>
      </w:pPr>
      <w:bookmarkStart w:id="94" w:name="_Toc188329966"/>
      <w:r>
        <w:lastRenderedPageBreak/>
        <w:t>Elgsenų medžiai</w:t>
      </w:r>
      <w:bookmarkEnd w:id="94"/>
    </w:p>
    <w:p w14:paraId="2977C936" w14:textId="77777777" w:rsidR="00914F80" w:rsidRPr="004D0B86" w:rsidRDefault="00914F80" w:rsidP="00914F80">
      <w:pPr>
        <w:pStyle w:val="Tekstas"/>
      </w:pPr>
      <w:r>
        <w:t>Elgsenų medžiai šiuo metu yra dominuojanti technika, naudojama žaidimų kūrėjų kaip dirbtinio intelekto metodas jų kuriamuose žaidimuose. Ši technika pagrinde buvo sukurta kaip patobulinimas baigtinių būsenų mašinoms, kadangi šių pagrindinis trūkumas yra, jog esant šimtams būsenų, baigtinių būsenų mašinos tampa vis sunkiau ir sunkiau testuojamos. Pagrindinė idėja – elgsenos yra vykdomos arba po vieną, arba kelios paraleliai, o sprendimas, kurią elgseną vykdyti, atliekamas kas tam tikrą laiko tarpą, pavyzdžiui kas sekundę. Elgsenų medžiai taip pat leidžiam pakeisti elgsenų vykdymo seką, jeigu paskutinę sekundę buvo priimtas sprendimas vykdyti elgseną, kurios nėra sekoje. Elgsenų medžiai suteikia karkasą lengviau suprantamoms ir lengviau skaitomoms dirbtinio intelekto sistemoms, o vizualiai reprezentuoti medžiai leidžia lengvai juos testuoti [25]. Tačiau kaip ir visa kita, elgsenų medžiai turi savo trūkumų – labai dideli elgsenų medžiai turi labai didelius vertinimų kaštus žaidimo veikimo greičiui, ir nors elgsenų medžiai yra geras metodas elgsenų organizavimui, jie nesuteikia dirbtiniam intelektui labiau optimizuoto sprendimų atlikimo metodo.</w:t>
      </w:r>
    </w:p>
    <w:p w14:paraId="736EE4EC" w14:textId="77777777" w:rsidR="00914F80" w:rsidRDefault="00914F80" w:rsidP="00B63E8E">
      <w:pPr>
        <w:pStyle w:val="Figure"/>
        <w:framePr w:wrap="notBeside"/>
      </w:pPr>
      <w:r>
        <w:rPr>
          <w:noProof/>
        </w:rPr>
        <w:drawing>
          <wp:inline distT="0" distB="0" distL="0" distR="0" wp14:anchorId="7F49BE3C" wp14:editId="4B140B91">
            <wp:extent cx="5803319" cy="2351314"/>
            <wp:effectExtent l="0" t="0" r="6985" b="0"/>
            <wp:docPr id="17" name="Picture 17" descr="Introduction to behavior trees - Robo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ntroduction to behavior trees - Robohub"/>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4472" cy="2367988"/>
                    </a:xfrm>
                    <a:prstGeom prst="rect">
                      <a:avLst/>
                    </a:prstGeom>
                    <a:noFill/>
                    <a:ln>
                      <a:noFill/>
                    </a:ln>
                  </pic:spPr>
                </pic:pic>
              </a:graphicData>
            </a:graphic>
          </wp:inline>
        </w:drawing>
      </w:r>
    </w:p>
    <w:p w14:paraId="00511671" w14:textId="34D16ABD" w:rsidR="00914F80" w:rsidRPr="004D0B86" w:rsidRDefault="00914F80" w:rsidP="00914F80">
      <w:pPr>
        <w:pStyle w:val="Caption"/>
      </w:pPr>
      <w:bookmarkStart w:id="95" w:name="_Toc123143058"/>
      <w:bookmarkStart w:id="96" w:name="_Toc188318963"/>
      <w:bookmarkStart w:id="97" w:name="_Toc188319037"/>
      <w:bookmarkStart w:id="98" w:name="_Toc188329899"/>
      <w:r>
        <w:t xml:space="preserve">pav. </w:t>
      </w:r>
      <w:r>
        <w:fldChar w:fldCharType="begin"/>
      </w:r>
      <w:r>
        <w:instrText xml:space="preserve"> SEQ pav. \* ARABIC </w:instrText>
      </w:r>
      <w:r>
        <w:fldChar w:fldCharType="separate"/>
      </w:r>
      <w:r w:rsidR="007E0FD1">
        <w:rPr>
          <w:noProof/>
        </w:rPr>
        <w:t>12</w:t>
      </w:r>
      <w:r>
        <w:fldChar w:fldCharType="end"/>
      </w:r>
      <w:r>
        <w:t xml:space="preserve"> </w:t>
      </w:r>
      <w:r w:rsidRPr="001B14FE">
        <w:t>Primityvus valdymo elgsenų medis su dviem šakomis [25]</w:t>
      </w:r>
      <w:bookmarkEnd w:id="95"/>
      <w:bookmarkEnd w:id="96"/>
      <w:bookmarkEnd w:id="97"/>
      <w:bookmarkEnd w:id="98"/>
    </w:p>
    <w:p w14:paraId="41D6A552" w14:textId="77777777" w:rsidR="00914F80" w:rsidRDefault="00914F80" w:rsidP="00914F80">
      <w:pPr>
        <w:pStyle w:val="Tekstas"/>
      </w:pPr>
      <w:r>
        <w:br w:type="page"/>
      </w:r>
    </w:p>
    <w:p w14:paraId="62912470" w14:textId="77777777" w:rsidR="00914F80" w:rsidRPr="00D11C5A" w:rsidRDefault="00914F80" w:rsidP="00D97582">
      <w:pPr>
        <w:pStyle w:val="Heading2"/>
      </w:pPr>
      <w:bookmarkStart w:id="99" w:name="_Toc123143698"/>
      <w:bookmarkStart w:id="100" w:name="_Toc188329967"/>
      <w:r w:rsidRPr="00D11C5A">
        <w:lastRenderedPageBreak/>
        <w:t>Išvados</w:t>
      </w:r>
      <w:bookmarkEnd w:id="73"/>
      <w:bookmarkEnd w:id="74"/>
      <w:bookmarkEnd w:id="75"/>
      <w:bookmarkEnd w:id="76"/>
      <w:bookmarkEnd w:id="99"/>
      <w:bookmarkEnd w:id="100"/>
    </w:p>
    <w:p w14:paraId="752FC941" w14:textId="77777777" w:rsidR="00914F80" w:rsidRDefault="00914F80" w:rsidP="00AC1F52">
      <w:pPr>
        <w:pStyle w:val="Tekstas"/>
      </w:pPr>
      <w:r w:rsidRPr="001C0285">
        <w:t>Buvo atlikta įvairių literatūros šaltinių, susijusių su magistrinio darbo tema, analizė.</w:t>
      </w:r>
    </w:p>
    <w:p w14:paraId="4548CA62" w14:textId="77777777" w:rsidR="00914F80" w:rsidRDefault="00914F80" w:rsidP="00AC1F52">
      <w:pPr>
        <w:pStyle w:val="Tekstas"/>
      </w:pPr>
      <w:r>
        <w:t>Išanalizavus dirbtinio intelekto naudojimą kompiuteriniuose žaidimuose pastebėtas ryški pažanga šioje srityje – per paskutinius 70 metų dirbtinis intelektas kompiuteriniuose žaidimuose patobulėjo nuo paprastų statinių metodų iki sudėtingų neuroninių tinklų ir tapo neatskiriama kompiuterinių žaidimų dalimi.</w:t>
      </w:r>
    </w:p>
    <w:p w14:paraId="1488F08A" w14:textId="77777777" w:rsidR="00914F80" w:rsidRDefault="00914F80" w:rsidP="00AC1F52">
      <w:pPr>
        <w:pStyle w:val="Tekstas"/>
      </w:pPr>
      <w:r>
        <w:t>Pastebėta, kad dirbtinis intelektas kompiuteriniuose žaidimuose išskiriamas į dvi rūšis, o šios rūšys turi daug skirtingų porūšių, kurie tiek pavieniai, tiek kartu su kitais naudojami kompiuteriniuose žaidimuose.</w:t>
      </w:r>
    </w:p>
    <w:p w14:paraId="648096ED" w14:textId="77777777" w:rsidR="00914F80" w:rsidRDefault="00914F80" w:rsidP="00AC1F52">
      <w:pPr>
        <w:pStyle w:val="Tekstas"/>
      </w:pPr>
      <w:r>
        <w:t>Atliekant esamų sprendimų analizę, išsiaiškinta, jog tiek populiarūs, tiek nelabai populiarūs žaidimai naudoja dirbtinį intelektą vienokia ar kitokia forma ir padeda kompiuterio valdomiems žaidėjams imituoti tikrus žaidėjus ir tikriems žaidėjams užtikrinti įdomiai praleistą laiką.</w:t>
      </w:r>
    </w:p>
    <w:p w14:paraId="17F5AA70" w14:textId="0C62AF78" w:rsidR="00914F80" w:rsidRDefault="00914F80" w:rsidP="00AC1F52">
      <w:pPr>
        <w:pStyle w:val="Tekstas"/>
      </w:pPr>
      <w:r>
        <w:t>Pastebėta tendencija, kad didžioji dauguma net ir nesenai išleistų kompiuterinių žaidimų vis dar naudoja kiek pasenusius, tačiau per laiką išdirbtus dirbtinio intelekto metodus, o tik maža dalis naujų kompiuterinių žaidimų bando įtraukti sudėtingesnius ir ne tiek išdirbtus dirbtinio intelekto metodus, dėl augančios žaidimo kainos ir testavimo laiko.</w:t>
      </w:r>
    </w:p>
    <w:p w14:paraId="71FD708C" w14:textId="22D3A43F" w:rsidR="00536B7F" w:rsidRDefault="00536B7F">
      <w:r>
        <w:br w:type="page"/>
      </w:r>
    </w:p>
    <w:p w14:paraId="1A46FA1B" w14:textId="77777777" w:rsidR="00D9331A" w:rsidRPr="00013564" w:rsidRDefault="00D9331A" w:rsidP="00013564">
      <w:pPr>
        <w:pStyle w:val="Heading1"/>
      </w:pPr>
      <w:bookmarkStart w:id="101" w:name="_Toc188329968"/>
      <w:r w:rsidRPr="00013564">
        <w:lastRenderedPageBreak/>
        <w:t>Projekto planas</w:t>
      </w:r>
      <w:bookmarkEnd w:id="101"/>
    </w:p>
    <w:p w14:paraId="277BEE1F" w14:textId="44953F43" w:rsidR="00DE48A1" w:rsidRDefault="00DE48A1" w:rsidP="00B63E8E">
      <w:pPr>
        <w:pStyle w:val="Figure"/>
        <w:framePr w:wrap="notBeside"/>
      </w:pPr>
      <w:r w:rsidRPr="00B63E8E">
        <w:drawing>
          <wp:inline distT="0" distB="0" distL="0" distR="0" wp14:anchorId="3226FCB9" wp14:editId="0D076422">
            <wp:extent cx="5759450" cy="2085975"/>
            <wp:effectExtent l="0" t="0" r="0" b="9525"/>
            <wp:docPr id="703074243" name="Picture 1" descr="A white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74243" name="Picture 1" descr="A white screen with many colorful text&#10;&#10;Description automatically generated with medium confidence"/>
                    <pic:cNvPicPr/>
                  </pic:nvPicPr>
                  <pic:blipFill>
                    <a:blip r:embed="rId20"/>
                    <a:stretch>
                      <a:fillRect/>
                    </a:stretch>
                  </pic:blipFill>
                  <pic:spPr>
                    <a:xfrm>
                      <a:off x="0" y="0"/>
                      <a:ext cx="5759450" cy="2085975"/>
                    </a:xfrm>
                    <a:prstGeom prst="rect">
                      <a:avLst/>
                    </a:prstGeom>
                  </pic:spPr>
                </pic:pic>
              </a:graphicData>
            </a:graphic>
          </wp:inline>
        </w:drawing>
      </w:r>
    </w:p>
    <w:p w14:paraId="533BB981" w14:textId="62A3C828" w:rsidR="00DE48A1" w:rsidRDefault="00DE48A1" w:rsidP="00B63E8E">
      <w:pPr>
        <w:pStyle w:val="Caption"/>
      </w:pPr>
      <w:r w:rsidRPr="00DE48A1">
        <w:t xml:space="preserve">pav. </w:t>
      </w:r>
      <w:r w:rsidRPr="00DE48A1">
        <w:t xml:space="preserve">9 </w:t>
      </w:r>
      <w:r w:rsidRPr="00B63E8E">
        <w:t>Projekto</w:t>
      </w:r>
      <w:r w:rsidRPr="00DE48A1">
        <w:t xml:space="preserve"> planas</w:t>
      </w:r>
    </w:p>
    <w:p w14:paraId="6C6B6EC0" w14:textId="7084ADB7" w:rsidR="00536B7F" w:rsidRDefault="00536B7F">
      <w:r>
        <w:br w:type="page"/>
      </w:r>
    </w:p>
    <w:p w14:paraId="2FF597E1" w14:textId="77777777" w:rsidR="00D9331A" w:rsidRPr="00013564" w:rsidRDefault="00900177" w:rsidP="00013564">
      <w:pPr>
        <w:pStyle w:val="Heading1"/>
      </w:pPr>
      <w:bookmarkStart w:id="102" w:name="_Toc188329969"/>
      <w:r w:rsidRPr="00013564">
        <w:lastRenderedPageBreak/>
        <w:t>Reikalavimų specifikacija</w:t>
      </w:r>
      <w:bookmarkEnd w:id="102"/>
    </w:p>
    <w:p w14:paraId="3B22DDBC" w14:textId="77777777" w:rsidR="00536B7F" w:rsidRPr="00527E99" w:rsidRDefault="00536B7F" w:rsidP="00536B7F">
      <w:pPr>
        <w:pStyle w:val="Heading2"/>
      </w:pPr>
      <w:bookmarkStart w:id="103" w:name="_Toc3646856"/>
      <w:bookmarkStart w:id="104" w:name="_Toc3701406"/>
      <w:bookmarkStart w:id="105" w:name="_Toc165738055"/>
      <w:bookmarkStart w:id="106" w:name="_Toc188329970"/>
      <w:r w:rsidRPr="00536B7F">
        <w:t>Sistemos</w:t>
      </w:r>
      <w:r w:rsidRPr="00527E99">
        <w:t xml:space="preserve"> paskirtis</w:t>
      </w:r>
      <w:bookmarkEnd w:id="103"/>
      <w:bookmarkEnd w:id="104"/>
      <w:bookmarkEnd w:id="105"/>
      <w:bookmarkEnd w:id="106"/>
    </w:p>
    <w:p w14:paraId="43A137FC" w14:textId="77777777" w:rsidR="00536B7F" w:rsidRPr="00527E99" w:rsidRDefault="00536B7F" w:rsidP="00536B7F">
      <w:pPr>
        <w:pStyle w:val="Heading3"/>
      </w:pPr>
      <w:bookmarkStart w:id="107" w:name="_Projekto_kūrimo_pagrindas"/>
      <w:bookmarkStart w:id="108" w:name="_Toc3701407"/>
      <w:bookmarkStart w:id="109" w:name="_Toc3646857"/>
      <w:bookmarkStart w:id="110" w:name="_Toc165738056"/>
      <w:bookmarkStart w:id="111" w:name="_Toc188329971"/>
      <w:bookmarkEnd w:id="107"/>
      <w:r w:rsidRPr="00527E99">
        <w:t>Projekto kūrimo pagrindas</w:t>
      </w:r>
      <w:bookmarkEnd w:id="108"/>
      <w:bookmarkEnd w:id="109"/>
      <w:bookmarkEnd w:id="110"/>
      <w:bookmarkEnd w:id="111"/>
    </w:p>
    <w:p w14:paraId="1AED8B5A" w14:textId="77777777" w:rsidR="00536B7F" w:rsidRPr="00527E99" w:rsidRDefault="00536B7F" w:rsidP="00536B7F">
      <w:pPr>
        <w:pStyle w:val="Tekstas"/>
      </w:pPr>
      <w:r w:rsidRPr="00527E99">
        <w:tab/>
        <w:t xml:space="preserve">Strateginiai kompiuteriniai žaidimai yra neatsiejama didelės grupės žmonių laisvalaikio dalis. Dirbtinis intelektas strateginiuose žaidimuose padeda sukurti gyviau reaguojančias aplinkas, prie žaidėjo prisitaikančias sistemas bei sudėtingesnius, labiau į tikrą gyvą žmogų panašius kompiuterio valdomus žaidėjus. Dirbtinio intelekto dėka, strateginiai žaidimai sukuria virtualius pasaulius, kurie duoda geresnę patirtį savo žaidėjams ir padeda labiau </w:t>
      </w:r>
      <w:r w:rsidRPr="00527E99">
        <w:rPr>
          <w:noProof/>
        </w:rPr>
        <w:t>įsijausti</w:t>
      </w:r>
      <w:r w:rsidRPr="00527E99">
        <w:t xml:space="preserve"> į žaidimo pasaulį. Tinkamų dirbtinio intelekto metodų naudojimas kuriant strateginius žaidimus užtikrina, kad žaidimas bus tokio sunkumo, kad žaidėjui jis greitai neatsibostų ir pastoviai suteiktų įveikiamų iššūkių. Šiuo metu beveik kiekvienas strateginis žaidimas naudoja tam tikrus dirbtinio intelekto metodus, kaip pavyzdžiui algoritmus priešininkų ar sąjungininkų elgsenos modeliavimui, kelio radimui, duomenų gavybai, procedūriniam turinio generavimui ar žaidėjo patirties modeliavimui.</w:t>
      </w:r>
    </w:p>
    <w:p w14:paraId="2607B624" w14:textId="1EBCB16B" w:rsidR="00536B7F" w:rsidRPr="00527E99" w:rsidRDefault="00536B7F" w:rsidP="00536B7F">
      <w:pPr>
        <w:pStyle w:val="Tekstas"/>
      </w:pPr>
      <w:r w:rsidRPr="00527E99">
        <w:t>Problema - daugelis sukurtų algoritmų</w:t>
      </w:r>
      <w:r w:rsidR="00B63E8E">
        <w:t xml:space="preserve"> ir metodikų</w:t>
      </w:r>
      <w:r w:rsidRPr="00527E99">
        <w:t xml:space="preserve"> yra apsaugoti juos kuriančių kompanijų ar korporacijų ir nėra viešai prieinami.</w:t>
      </w:r>
    </w:p>
    <w:p w14:paraId="7B990A40" w14:textId="0424A53F" w:rsidR="00536B7F" w:rsidRPr="00527E99" w:rsidRDefault="00536B7F" w:rsidP="00536B7F">
      <w:pPr>
        <w:pStyle w:val="Tekstas"/>
        <w:rPr>
          <w:lang w:val="en-US"/>
        </w:rPr>
      </w:pPr>
      <w:r w:rsidRPr="00527E99">
        <w:t xml:space="preserve">Dėl šių priežasčių yra vykdomas tyrimas, kurio tikslas - ištirti esamus dirbtinio intelekto algoritmus ir metodikas naudojamas kompiuterinių žaidimų strategijai realizuoti, pasiūlyti patobulinimus šiems algoritmams ir metodikoms, ir įvertinti jų efektyvumą sukuriant algoritmus ir metodikas realizuojantį žaidimą. </w:t>
      </w:r>
      <w:proofErr w:type="spellStart"/>
      <w:r w:rsidRPr="00527E99">
        <w:rPr>
          <w:lang w:val="en-US"/>
        </w:rPr>
        <w:t>Projekto</w:t>
      </w:r>
      <w:proofErr w:type="spellEnd"/>
      <w:r w:rsidRPr="00527E99">
        <w:rPr>
          <w:lang w:val="en-US"/>
        </w:rPr>
        <w:t xml:space="preserve"> </w:t>
      </w:r>
      <w:proofErr w:type="spellStart"/>
      <w:r w:rsidRPr="00527E99">
        <w:rPr>
          <w:lang w:val="en-US"/>
        </w:rPr>
        <w:t>metu</w:t>
      </w:r>
      <w:proofErr w:type="spellEnd"/>
      <w:r w:rsidRPr="00527E99">
        <w:rPr>
          <w:lang w:val="en-US"/>
        </w:rPr>
        <w:t xml:space="preserve"> bus </w:t>
      </w:r>
      <w:proofErr w:type="spellStart"/>
      <w:r w:rsidRPr="00527E99">
        <w:rPr>
          <w:lang w:val="en-US"/>
        </w:rPr>
        <w:t>kuriamas</w:t>
      </w:r>
      <w:proofErr w:type="spellEnd"/>
      <w:r w:rsidRPr="00527E99">
        <w:rPr>
          <w:lang w:val="en-US"/>
        </w:rPr>
        <w:t xml:space="preserve"> </w:t>
      </w:r>
      <w:proofErr w:type="spellStart"/>
      <w:r w:rsidRPr="00527E99">
        <w:rPr>
          <w:lang w:val="en-US"/>
        </w:rPr>
        <w:t>strateginis</w:t>
      </w:r>
      <w:proofErr w:type="spellEnd"/>
      <w:r w:rsidRPr="00527E99">
        <w:rPr>
          <w:lang w:val="en-US"/>
        </w:rPr>
        <w:t xml:space="preserve"> </w:t>
      </w:r>
      <w:proofErr w:type="spellStart"/>
      <w:r w:rsidRPr="00527E99">
        <w:rPr>
          <w:lang w:val="en-US"/>
        </w:rPr>
        <w:t>žaidimas</w:t>
      </w:r>
      <w:proofErr w:type="spellEnd"/>
      <w:r w:rsidRPr="00527E99">
        <w:rPr>
          <w:lang w:val="en-US"/>
        </w:rPr>
        <w:t xml:space="preserve">, </w:t>
      </w:r>
      <w:proofErr w:type="spellStart"/>
      <w:r w:rsidRPr="00527E99">
        <w:rPr>
          <w:lang w:val="en-US"/>
        </w:rPr>
        <w:t>kuris</w:t>
      </w:r>
      <w:proofErr w:type="spellEnd"/>
      <w:r w:rsidRPr="00527E99">
        <w:rPr>
          <w:lang w:val="en-US"/>
        </w:rPr>
        <w:t xml:space="preserve"> </w:t>
      </w:r>
      <w:proofErr w:type="spellStart"/>
      <w:r w:rsidRPr="00527E99">
        <w:rPr>
          <w:lang w:val="en-US"/>
        </w:rPr>
        <w:t>realizuos</w:t>
      </w:r>
      <w:proofErr w:type="spellEnd"/>
      <w:r w:rsidRPr="00527E99">
        <w:rPr>
          <w:lang w:val="en-US"/>
        </w:rPr>
        <w:t xml:space="preserve"> </w:t>
      </w:r>
      <w:proofErr w:type="spellStart"/>
      <w:r w:rsidRPr="00527E99">
        <w:rPr>
          <w:lang w:val="en-US"/>
        </w:rPr>
        <w:t>kelis</w:t>
      </w:r>
      <w:proofErr w:type="spellEnd"/>
      <w:r w:rsidRPr="00527E99">
        <w:rPr>
          <w:lang w:val="en-US"/>
        </w:rPr>
        <w:t xml:space="preserve"> </w:t>
      </w:r>
      <w:proofErr w:type="spellStart"/>
      <w:r w:rsidRPr="00527E99">
        <w:rPr>
          <w:lang w:val="en-US"/>
        </w:rPr>
        <w:t>vėliau</w:t>
      </w:r>
      <w:proofErr w:type="spellEnd"/>
      <w:r w:rsidRPr="00527E99">
        <w:rPr>
          <w:lang w:val="en-US"/>
        </w:rPr>
        <w:t xml:space="preserve"> </w:t>
      </w:r>
      <w:proofErr w:type="spellStart"/>
      <w:r w:rsidRPr="00527E99">
        <w:rPr>
          <w:lang w:val="en-US"/>
        </w:rPr>
        <w:t>pasirinktus</w:t>
      </w:r>
      <w:proofErr w:type="spellEnd"/>
      <w:r w:rsidRPr="00527E99">
        <w:rPr>
          <w:lang w:val="en-US"/>
        </w:rPr>
        <w:t xml:space="preserve"> </w:t>
      </w:r>
      <w:proofErr w:type="spellStart"/>
      <w:r w:rsidRPr="00527E99">
        <w:rPr>
          <w:lang w:val="en-US"/>
        </w:rPr>
        <w:t>dirbtinio</w:t>
      </w:r>
      <w:proofErr w:type="spellEnd"/>
      <w:r w:rsidRPr="00527E99">
        <w:rPr>
          <w:lang w:val="en-US"/>
        </w:rPr>
        <w:t xml:space="preserve"> </w:t>
      </w:r>
      <w:proofErr w:type="spellStart"/>
      <w:r w:rsidRPr="00527E99">
        <w:rPr>
          <w:lang w:val="en-US"/>
        </w:rPr>
        <w:t>intelekto</w:t>
      </w:r>
      <w:proofErr w:type="spellEnd"/>
      <w:r w:rsidRPr="00527E99">
        <w:rPr>
          <w:lang w:val="en-US"/>
        </w:rPr>
        <w:t xml:space="preserve"> </w:t>
      </w:r>
      <w:proofErr w:type="spellStart"/>
      <w:r w:rsidRPr="00527E99">
        <w:rPr>
          <w:lang w:val="en-US"/>
        </w:rPr>
        <w:t>metodus</w:t>
      </w:r>
      <w:proofErr w:type="spellEnd"/>
      <w:r w:rsidRPr="00527E99">
        <w:rPr>
          <w:lang w:val="en-US"/>
        </w:rPr>
        <w:t xml:space="preserve">. </w:t>
      </w:r>
      <w:proofErr w:type="spellStart"/>
      <w:r w:rsidRPr="00527E99">
        <w:rPr>
          <w:lang w:val="en-US"/>
        </w:rPr>
        <w:t>Kuriant</w:t>
      </w:r>
      <w:proofErr w:type="spellEnd"/>
      <w:r w:rsidRPr="00527E99">
        <w:rPr>
          <w:lang w:val="en-US"/>
        </w:rPr>
        <w:t xml:space="preserve"> </w:t>
      </w:r>
      <w:proofErr w:type="spellStart"/>
      <w:r w:rsidRPr="00527E99">
        <w:rPr>
          <w:lang w:val="en-US"/>
        </w:rPr>
        <w:t>šį</w:t>
      </w:r>
      <w:proofErr w:type="spellEnd"/>
      <w:r w:rsidRPr="00527E99">
        <w:rPr>
          <w:lang w:val="en-US"/>
        </w:rPr>
        <w:t xml:space="preserve"> </w:t>
      </w:r>
      <w:proofErr w:type="spellStart"/>
      <w:r w:rsidRPr="00527E99">
        <w:rPr>
          <w:lang w:val="en-US"/>
        </w:rPr>
        <w:t>žaidimą</w:t>
      </w:r>
      <w:proofErr w:type="spellEnd"/>
      <w:r w:rsidRPr="00527E99">
        <w:rPr>
          <w:lang w:val="en-US"/>
        </w:rPr>
        <w:t xml:space="preserve"> </w:t>
      </w:r>
      <w:proofErr w:type="spellStart"/>
      <w:r w:rsidRPr="00527E99">
        <w:rPr>
          <w:lang w:val="en-US"/>
        </w:rPr>
        <w:t>ir</w:t>
      </w:r>
      <w:proofErr w:type="spellEnd"/>
      <w:r w:rsidRPr="00527E99">
        <w:rPr>
          <w:lang w:val="en-US"/>
        </w:rPr>
        <w:t xml:space="preserve"> </w:t>
      </w:r>
      <w:proofErr w:type="spellStart"/>
      <w:r w:rsidRPr="00527E99">
        <w:rPr>
          <w:lang w:val="en-US"/>
        </w:rPr>
        <w:t>vykdant</w:t>
      </w:r>
      <w:proofErr w:type="spellEnd"/>
      <w:r w:rsidRPr="00527E99">
        <w:rPr>
          <w:lang w:val="en-US"/>
        </w:rPr>
        <w:t xml:space="preserve"> </w:t>
      </w:r>
      <w:proofErr w:type="spellStart"/>
      <w:r w:rsidRPr="00527E99">
        <w:rPr>
          <w:lang w:val="en-US"/>
        </w:rPr>
        <w:t>tyrimą</w:t>
      </w:r>
      <w:proofErr w:type="spellEnd"/>
      <w:r w:rsidRPr="00527E99">
        <w:rPr>
          <w:lang w:val="en-US"/>
        </w:rPr>
        <w:t xml:space="preserve">, </w:t>
      </w:r>
      <w:proofErr w:type="spellStart"/>
      <w:r w:rsidRPr="00527E99">
        <w:rPr>
          <w:lang w:val="en-US"/>
        </w:rPr>
        <w:t>naudojami</w:t>
      </w:r>
      <w:proofErr w:type="spellEnd"/>
      <w:r w:rsidRPr="00527E99">
        <w:rPr>
          <w:lang w:val="en-US"/>
        </w:rPr>
        <w:t xml:space="preserve"> </w:t>
      </w:r>
      <w:proofErr w:type="spellStart"/>
      <w:r w:rsidRPr="00527E99">
        <w:rPr>
          <w:lang w:val="en-US"/>
        </w:rPr>
        <w:t>dirbtinio</w:t>
      </w:r>
      <w:proofErr w:type="spellEnd"/>
      <w:r w:rsidRPr="00527E99">
        <w:rPr>
          <w:lang w:val="en-US"/>
        </w:rPr>
        <w:t xml:space="preserve"> </w:t>
      </w:r>
      <w:proofErr w:type="spellStart"/>
      <w:r w:rsidRPr="00527E99">
        <w:rPr>
          <w:lang w:val="en-US"/>
        </w:rPr>
        <w:t>intelekto</w:t>
      </w:r>
      <w:proofErr w:type="spellEnd"/>
      <w:r w:rsidRPr="00527E99">
        <w:rPr>
          <w:lang w:val="en-US"/>
        </w:rPr>
        <w:t xml:space="preserve"> </w:t>
      </w:r>
      <w:proofErr w:type="spellStart"/>
      <w:r w:rsidRPr="00527E99">
        <w:rPr>
          <w:lang w:val="en-US"/>
        </w:rPr>
        <w:t>metodai</w:t>
      </w:r>
      <w:proofErr w:type="spellEnd"/>
      <w:r w:rsidRPr="00527E99">
        <w:rPr>
          <w:lang w:val="en-US"/>
        </w:rPr>
        <w:t xml:space="preserve"> bus </w:t>
      </w:r>
      <w:proofErr w:type="spellStart"/>
      <w:r w:rsidRPr="00527E99">
        <w:rPr>
          <w:lang w:val="en-US"/>
        </w:rPr>
        <w:t>patobulinami</w:t>
      </w:r>
      <w:proofErr w:type="spellEnd"/>
      <w:r w:rsidRPr="00527E99">
        <w:rPr>
          <w:lang w:val="en-US"/>
        </w:rPr>
        <w:t xml:space="preserve"> </w:t>
      </w:r>
      <w:proofErr w:type="spellStart"/>
      <w:r w:rsidRPr="00527E99">
        <w:rPr>
          <w:lang w:val="en-US"/>
        </w:rPr>
        <w:t>ir</w:t>
      </w:r>
      <w:proofErr w:type="spellEnd"/>
      <w:r w:rsidRPr="00527E99">
        <w:rPr>
          <w:lang w:val="en-US"/>
        </w:rPr>
        <w:t xml:space="preserve"> </w:t>
      </w:r>
      <w:proofErr w:type="spellStart"/>
      <w:r w:rsidRPr="00527E99">
        <w:rPr>
          <w:lang w:val="en-US"/>
        </w:rPr>
        <w:t>pasiūlomos</w:t>
      </w:r>
      <w:proofErr w:type="spellEnd"/>
      <w:r w:rsidRPr="00527E99">
        <w:rPr>
          <w:lang w:val="en-US"/>
        </w:rPr>
        <w:t xml:space="preserve"> </w:t>
      </w:r>
      <w:proofErr w:type="spellStart"/>
      <w:r w:rsidRPr="00527E99">
        <w:rPr>
          <w:lang w:val="en-US"/>
        </w:rPr>
        <w:t>alternatyvos</w:t>
      </w:r>
      <w:proofErr w:type="spellEnd"/>
      <w:r w:rsidRPr="00527E99">
        <w:rPr>
          <w:lang w:val="en-US"/>
        </w:rPr>
        <w:t xml:space="preserve"> </w:t>
      </w:r>
      <w:proofErr w:type="spellStart"/>
      <w:r w:rsidRPr="00527E99">
        <w:rPr>
          <w:lang w:val="en-US"/>
        </w:rPr>
        <w:t>jeigu</w:t>
      </w:r>
      <w:proofErr w:type="spellEnd"/>
      <w:r w:rsidRPr="00527E99">
        <w:rPr>
          <w:lang w:val="en-US"/>
        </w:rPr>
        <w:t xml:space="preserve"> </w:t>
      </w:r>
      <w:proofErr w:type="spellStart"/>
      <w:r w:rsidRPr="00527E99">
        <w:rPr>
          <w:lang w:val="en-US"/>
        </w:rPr>
        <w:t>šių</w:t>
      </w:r>
      <w:proofErr w:type="spellEnd"/>
      <w:r w:rsidRPr="00527E99">
        <w:rPr>
          <w:lang w:val="en-US"/>
        </w:rPr>
        <w:t xml:space="preserve"> </w:t>
      </w:r>
      <w:proofErr w:type="spellStart"/>
      <w:r w:rsidRPr="00527E99">
        <w:rPr>
          <w:lang w:val="en-US"/>
        </w:rPr>
        <w:t>dirbtinio</w:t>
      </w:r>
      <w:proofErr w:type="spellEnd"/>
      <w:r w:rsidRPr="00527E99">
        <w:rPr>
          <w:lang w:val="en-US"/>
        </w:rPr>
        <w:t xml:space="preserve"> </w:t>
      </w:r>
      <w:proofErr w:type="spellStart"/>
      <w:r w:rsidRPr="00527E99">
        <w:rPr>
          <w:lang w:val="en-US"/>
        </w:rPr>
        <w:t>intelekto</w:t>
      </w:r>
      <w:proofErr w:type="spellEnd"/>
      <w:r w:rsidRPr="00527E99">
        <w:rPr>
          <w:lang w:val="en-US"/>
        </w:rPr>
        <w:t xml:space="preserve"> </w:t>
      </w:r>
      <w:proofErr w:type="spellStart"/>
      <w:r w:rsidRPr="00527E99">
        <w:rPr>
          <w:lang w:val="en-US"/>
        </w:rPr>
        <w:t>metodų</w:t>
      </w:r>
      <w:proofErr w:type="spellEnd"/>
      <w:r w:rsidRPr="00527E99">
        <w:rPr>
          <w:lang w:val="en-US"/>
        </w:rPr>
        <w:t xml:space="preserve"> </w:t>
      </w:r>
      <w:proofErr w:type="spellStart"/>
      <w:r w:rsidRPr="00527E99">
        <w:rPr>
          <w:lang w:val="en-US"/>
        </w:rPr>
        <w:t>naudojimas</w:t>
      </w:r>
      <w:proofErr w:type="spellEnd"/>
      <w:r w:rsidRPr="00527E99">
        <w:rPr>
          <w:lang w:val="en-US"/>
        </w:rPr>
        <w:t xml:space="preserve"> </w:t>
      </w:r>
      <w:proofErr w:type="spellStart"/>
      <w:r w:rsidRPr="00527E99">
        <w:rPr>
          <w:lang w:val="en-US"/>
        </w:rPr>
        <w:t>nebus</w:t>
      </w:r>
      <w:proofErr w:type="spellEnd"/>
      <w:r w:rsidRPr="00527E99">
        <w:rPr>
          <w:lang w:val="en-US"/>
        </w:rPr>
        <w:t xml:space="preserve"> </w:t>
      </w:r>
      <w:proofErr w:type="spellStart"/>
      <w:r w:rsidRPr="00527E99">
        <w:rPr>
          <w:lang w:val="en-US"/>
        </w:rPr>
        <w:t>optimalus</w:t>
      </w:r>
      <w:proofErr w:type="spellEnd"/>
      <w:r w:rsidRPr="00527E99">
        <w:rPr>
          <w:lang w:val="en-US"/>
        </w:rPr>
        <w:t>.</w:t>
      </w:r>
    </w:p>
    <w:p w14:paraId="392B2A51" w14:textId="77777777" w:rsidR="00536B7F" w:rsidRPr="00527E99" w:rsidRDefault="00536B7F" w:rsidP="00536B7F">
      <w:pPr>
        <w:pStyle w:val="Heading3"/>
      </w:pPr>
      <w:bookmarkStart w:id="112" w:name="_Toc3646858"/>
      <w:bookmarkStart w:id="113" w:name="_Toc3701408"/>
      <w:r w:rsidRPr="00527E99">
        <w:t xml:space="preserve"> </w:t>
      </w:r>
      <w:bookmarkStart w:id="114" w:name="_Toc165738057"/>
      <w:bookmarkStart w:id="115" w:name="_Toc188329972"/>
      <w:r w:rsidRPr="00527E99">
        <w:t>Sistemos tikslai</w:t>
      </w:r>
      <w:bookmarkEnd w:id="112"/>
      <w:bookmarkEnd w:id="113"/>
      <w:bookmarkEnd w:id="114"/>
      <w:bookmarkEnd w:id="115"/>
    </w:p>
    <w:p w14:paraId="48034303" w14:textId="77777777" w:rsidR="00536B7F" w:rsidRPr="00527E99" w:rsidRDefault="00536B7F" w:rsidP="00B63E8E">
      <w:pPr>
        <w:pStyle w:val="ListBullet"/>
      </w:pPr>
      <w:r w:rsidRPr="00527E99">
        <w:t>Atrasti optimaliausius dirbtinio intelekto taikymo metodus įvairiems scenarijams, su kuriais susiduriama strateginiuose žaidimuose</w:t>
      </w:r>
    </w:p>
    <w:p w14:paraId="402E9EE9" w14:textId="77777777" w:rsidR="00536B7F" w:rsidRPr="00527E99" w:rsidRDefault="00536B7F" w:rsidP="00B63E8E">
      <w:pPr>
        <w:pStyle w:val="ListBullet"/>
      </w:pPr>
      <w:r w:rsidRPr="00527E99">
        <w:t xml:space="preserve">Pasiūlyti alternatyvas mažiau optimaliems dirbtinio intelekto metodams arba patobulinti esamus </w:t>
      </w:r>
    </w:p>
    <w:p w14:paraId="57931BCC" w14:textId="77777777" w:rsidR="00536B7F" w:rsidRPr="00527E99" w:rsidRDefault="00536B7F" w:rsidP="00B63E8E">
      <w:pPr>
        <w:pStyle w:val="ListBullet"/>
      </w:pPr>
      <w:r w:rsidRPr="00527E99">
        <w:t>Patobulinti esamus strateginių žaidimų dirbtinio intelekto panaudojimo būdus</w:t>
      </w:r>
    </w:p>
    <w:p w14:paraId="419E4211" w14:textId="77777777" w:rsidR="00536B7F" w:rsidRPr="00527E99" w:rsidRDefault="00536B7F" w:rsidP="00536B7F"/>
    <w:p w14:paraId="6F5961A9" w14:textId="77777777" w:rsidR="00536B7F" w:rsidRPr="00536B7F" w:rsidRDefault="00536B7F" w:rsidP="00536B7F">
      <w:pPr>
        <w:pStyle w:val="Heading2"/>
      </w:pPr>
      <w:bookmarkStart w:id="116" w:name="_Toc3646859"/>
      <w:bookmarkStart w:id="117" w:name="_Toc3701409"/>
      <w:bookmarkStart w:id="118" w:name="_Toc165738058"/>
      <w:bookmarkStart w:id="119" w:name="_Toc188329973"/>
      <w:r w:rsidRPr="00536B7F">
        <w:t>Užsakovai, pirkėjai ir kiti sistema suinteresuoti asmenys</w:t>
      </w:r>
      <w:bookmarkEnd w:id="116"/>
      <w:bookmarkEnd w:id="117"/>
      <w:bookmarkEnd w:id="118"/>
      <w:bookmarkEnd w:id="119"/>
    </w:p>
    <w:p w14:paraId="53048847" w14:textId="77777777" w:rsidR="00536B7F" w:rsidRPr="00527E99" w:rsidRDefault="00536B7F" w:rsidP="00536B7F">
      <w:pPr>
        <w:pStyle w:val="Heading3"/>
      </w:pPr>
      <w:bookmarkStart w:id="120" w:name="_Toc165738059"/>
      <w:bookmarkStart w:id="121" w:name="_Toc188329974"/>
      <w:r w:rsidRPr="00527E99">
        <w:t>Užsakovas</w:t>
      </w:r>
      <w:bookmarkEnd w:id="120"/>
      <w:bookmarkEnd w:id="121"/>
    </w:p>
    <w:p w14:paraId="6FECFD9B" w14:textId="77777777" w:rsidR="00536B7F" w:rsidRPr="00527E99" w:rsidRDefault="00536B7F" w:rsidP="00B63E8E">
      <w:pPr>
        <w:pStyle w:val="Tekstas"/>
      </w:pPr>
      <w:r w:rsidRPr="00527E99">
        <w:t>Šis projektas tiesioginio užsakovo neturi, tačiau kaip užsakovą įvardiname šio projekto vadovą.</w:t>
      </w:r>
    </w:p>
    <w:p w14:paraId="71CA2023" w14:textId="77777777" w:rsidR="00536B7F" w:rsidRPr="00527E99" w:rsidRDefault="00536B7F" w:rsidP="00536B7F"/>
    <w:p w14:paraId="723FD03A" w14:textId="77777777" w:rsidR="00536B7F" w:rsidRPr="00527E99" w:rsidRDefault="00536B7F" w:rsidP="00536B7F">
      <w:pPr>
        <w:pStyle w:val="Heading3"/>
      </w:pPr>
      <w:bookmarkStart w:id="122" w:name="_Toc165738060"/>
      <w:bookmarkStart w:id="123" w:name="_Toc188329975"/>
      <w:r w:rsidRPr="00527E99">
        <w:t>Pirkėjas</w:t>
      </w:r>
      <w:bookmarkEnd w:id="122"/>
      <w:bookmarkEnd w:id="123"/>
    </w:p>
    <w:p w14:paraId="2BFCDFC3" w14:textId="203B189D" w:rsidR="00536B7F" w:rsidRPr="00527E99" w:rsidRDefault="00536B7F" w:rsidP="00B63E8E">
      <w:pPr>
        <w:pStyle w:val="Tekstas"/>
      </w:pPr>
      <w:r w:rsidRPr="00527E99">
        <w:t>Žaidimas bus nemokamas, todėl pirkėjo nėra.</w:t>
      </w:r>
    </w:p>
    <w:p w14:paraId="1F211036" w14:textId="77777777" w:rsidR="00536B7F" w:rsidRPr="00527E99" w:rsidRDefault="00536B7F" w:rsidP="00536B7F">
      <w:pPr>
        <w:pStyle w:val="Heading3"/>
      </w:pPr>
      <w:bookmarkStart w:id="124" w:name="_Toc165738061"/>
      <w:bookmarkStart w:id="125" w:name="_Toc188329976"/>
      <w:r w:rsidRPr="00527E99">
        <w:lastRenderedPageBreak/>
        <w:t>Kiti suinteresuoti asmenys</w:t>
      </w:r>
      <w:bookmarkEnd w:id="124"/>
      <w:bookmarkEnd w:id="125"/>
    </w:p>
    <w:p w14:paraId="548DD679" w14:textId="162BF8CF" w:rsidR="00536B7F" w:rsidRPr="00527E99" w:rsidRDefault="00536B7F" w:rsidP="00B63E8E">
      <w:pPr>
        <w:pStyle w:val="Tekstas"/>
      </w:pPr>
      <w:r w:rsidRPr="00527E99">
        <w:t>Sistemos programuotojas yra atsaking už visus sprendimus, priimamus projekto kūrimo metu – projekto planavimas, architektūra ir implementacija.</w:t>
      </w:r>
    </w:p>
    <w:p w14:paraId="6069B932" w14:textId="77777777" w:rsidR="00536B7F" w:rsidRPr="00536B7F" w:rsidRDefault="00536B7F" w:rsidP="00536B7F">
      <w:pPr>
        <w:pStyle w:val="Heading2"/>
      </w:pPr>
      <w:bookmarkStart w:id="126" w:name="_Toc3646860"/>
      <w:bookmarkStart w:id="127" w:name="_Toc3701410"/>
      <w:bookmarkStart w:id="128" w:name="_Toc165738062"/>
      <w:bookmarkStart w:id="129" w:name="_Toc188329977"/>
      <w:r w:rsidRPr="00536B7F">
        <w:t>Vartotojai</w:t>
      </w:r>
      <w:bookmarkEnd w:id="126"/>
      <w:bookmarkEnd w:id="127"/>
      <w:bookmarkEnd w:id="128"/>
      <w:bookmarkEnd w:id="129"/>
    </w:p>
    <w:p w14:paraId="4003BAEC" w14:textId="2FF4D266" w:rsidR="00536B7F" w:rsidRDefault="00536B7F" w:rsidP="00B63E8E">
      <w:pPr>
        <w:pStyle w:val="Tekstas"/>
      </w:pPr>
      <w:r w:rsidRPr="00527E99">
        <w:t>Sistemos vartotojai skiriami į dvi skirtingas grupes: žmones mėgstančius žaisti strateginius žaidimus ir strateginių žaidimų kūrėjus.</w:t>
      </w:r>
    </w:p>
    <w:p w14:paraId="3582A131" w14:textId="77777777" w:rsidR="00B63E8E" w:rsidRPr="00B63E8E" w:rsidRDefault="00B63E8E" w:rsidP="00B63E8E"/>
    <w:p w14:paraId="6A26BAF6" w14:textId="77777777" w:rsidR="00536B7F" w:rsidRPr="00527E99" w:rsidRDefault="00536B7F" w:rsidP="00B63E8E">
      <w:pPr>
        <w:pStyle w:val="Tekstas"/>
      </w:pPr>
      <w:r w:rsidRPr="00527E99">
        <w:t>Informacija apie žmonių mėgstančių žaisti strateginius žaidimus naudotojų grupę</w:t>
      </w:r>
    </w:p>
    <w:p w14:paraId="6ADF574A" w14:textId="77777777" w:rsidR="00536B7F" w:rsidRPr="00527E99" w:rsidRDefault="00536B7F" w:rsidP="00B63E8E">
      <w:pPr>
        <w:pStyle w:val="Tekstas"/>
      </w:pPr>
      <w:r w:rsidRPr="00527E99">
        <w:rPr>
          <w:b/>
          <w:bCs/>
        </w:rPr>
        <w:t>Priklauso:</w:t>
      </w:r>
      <w:r w:rsidRPr="00527E99">
        <w:t xml:space="preserve"> kompiuterinių žaidimų žaidėjai.</w:t>
      </w:r>
    </w:p>
    <w:p w14:paraId="1524AF9E" w14:textId="77777777" w:rsidR="00536B7F" w:rsidRPr="00527E99" w:rsidRDefault="00536B7F" w:rsidP="00B63E8E">
      <w:pPr>
        <w:pStyle w:val="Tekstas"/>
      </w:pPr>
      <w:r w:rsidRPr="00527E99">
        <w:rPr>
          <w:b/>
          <w:bCs/>
        </w:rPr>
        <w:t>Tikslai:</w:t>
      </w:r>
      <w:r w:rsidRPr="00527E99">
        <w:t xml:space="preserve"> gerai praleisti laiką.</w:t>
      </w:r>
    </w:p>
    <w:p w14:paraId="3B71EC15" w14:textId="77777777" w:rsidR="00536B7F" w:rsidRPr="00527E99" w:rsidRDefault="00536B7F" w:rsidP="00B63E8E">
      <w:pPr>
        <w:pStyle w:val="Tekstas"/>
      </w:pPr>
      <w:r w:rsidRPr="00527E99">
        <w:rPr>
          <w:b/>
          <w:bCs/>
        </w:rPr>
        <w:t>Bendrosios charakteristikos:</w:t>
      </w:r>
      <w:r w:rsidRPr="00527E99">
        <w:t xml:space="preserve"> neapibrėžtos, kadangi galimas platus individų spektras.</w:t>
      </w:r>
    </w:p>
    <w:p w14:paraId="1C7AB780" w14:textId="77777777" w:rsidR="00536B7F" w:rsidRPr="00527E99" w:rsidRDefault="00536B7F" w:rsidP="00B63E8E">
      <w:pPr>
        <w:pStyle w:val="Tekstas"/>
      </w:pPr>
      <w:r w:rsidRPr="00527E99">
        <w:rPr>
          <w:b/>
          <w:bCs/>
        </w:rPr>
        <w:t>Patirtis dalykinėje srityje:</w:t>
      </w:r>
      <w:r w:rsidRPr="00527E99">
        <w:t xml:space="preserve"> Žemas – aukštas.</w:t>
      </w:r>
    </w:p>
    <w:p w14:paraId="2ADE631F" w14:textId="77777777" w:rsidR="00536B7F" w:rsidRPr="00527E99" w:rsidRDefault="00536B7F" w:rsidP="00B63E8E">
      <w:pPr>
        <w:pStyle w:val="Tekstas"/>
      </w:pPr>
      <w:r w:rsidRPr="00527E99">
        <w:rPr>
          <w:b/>
          <w:bCs/>
        </w:rPr>
        <w:t>Patirtis technologinėje srityje:</w:t>
      </w:r>
      <w:r w:rsidRPr="00527E99">
        <w:t xml:space="preserve"> Žemas – aukštas.</w:t>
      </w:r>
    </w:p>
    <w:p w14:paraId="308D69E4" w14:textId="2219FBFD" w:rsidR="00536B7F" w:rsidRPr="00527E99" w:rsidRDefault="00536B7F" w:rsidP="00B63E8E">
      <w:pPr>
        <w:pStyle w:val="Tekstas"/>
      </w:pPr>
      <w:r w:rsidRPr="00527E99">
        <w:rPr>
          <w:b/>
          <w:bCs/>
        </w:rPr>
        <w:t>Prioritetas:</w:t>
      </w:r>
      <w:r w:rsidRPr="00527E99">
        <w:t xml:space="preserve"> </w:t>
      </w:r>
      <w:r w:rsidR="00B63E8E" w:rsidRPr="00527E99">
        <w:t>Žemas</w:t>
      </w:r>
      <w:r w:rsidRPr="00527E99">
        <w:t>.</w:t>
      </w:r>
    </w:p>
    <w:p w14:paraId="3C240A33" w14:textId="77777777" w:rsidR="00536B7F" w:rsidRPr="00527E99" w:rsidRDefault="00536B7F" w:rsidP="00B63E8E">
      <w:pPr>
        <w:pStyle w:val="Tekstas"/>
      </w:pPr>
      <w:r w:rsidRPr="00527E99">
        <w:rPr>
          <w:b/>
          <w:bCs/>
        </w:rPr>
        <w:t>Apmokymas:</w:t>
      </w:r>
      <w:r w:rsidRPr="00527E99">
        <w:t xml:space="preserve"> Nereikalingas.</w:t>
      </w:r>
    </w:p>
    <w:p w14:paraId="4DA80D1C" w14:textId="77777777" w:rsidR="00536B7F" w:rsidRPr="00527E99" w:rsidRDefault="00536B7F" w:rsidP="00B63E8E">
      <w:pPr>
        <w:pStyle w:val="Tekstas"/>
      </w:pPr>
    </w:p>
    <w:p w14:paraId="430BC90F" w14:textId="77777777" w:rsidR="00536B7F" w:rsidRPr="00527E99" w:rsidRDefault="00536B7F" w:rsidP="00B63E8E">
      <w:pPr>
        <w:pStyle w:val="Tekstas"/>
      </w:pPr>
      <w:r w:rsidRPr="00527E99">
        <w:t>Informacija apie strateginių žaidimų kūrėjų naudotojų grupę</w:t>
      </w:r>
    </w:p>
    <w:p w14:paraId="362D0EC7" w14:textId="77777777" w:rsidR="00536B7F" w:rsidRPr="00527E99" w:rsidRDefault="00536B7F" w:rsidP="00B63E8E">
      <w:pPr>
        <w:pStyle w:val="Tekstas"/>
      </w:pPr>
      <w:r w:rsidRPr="00527E99">
        <w:rPr>
          <w:b/>
          <w:bCs/>
        </w:rPr>
        <w:t>Priklauso:</w:t>
      </w:r>
      <w:r w:rsidRPr="00527E99">
        <w:t xml:space="preserve"> kompiuterinių žaidimų kūrėjai.</w:t>
      </w:r>
    </w:p>
    <w:p w14:paraId="799CC952" w14:textId="77777777" w:rsidR="00536B7F" w:rsidRPr="00527E99" w:rsidRDefault="00536B7F" w:rsidP="00B63E8E">
      <w:pPr>
        <w:pStyle w:val="Tekstas"/>
      </w:pPr>
      <w:r w:rsidRPr="00527E99">
        <w:rPr>
          <w:b/>
          <w:bCs/>
        </w:rPr>
        <w:t>Tikslai:</w:t>
      </w:r>
      <w:r w:rsidRPr="00527E99">
        <w:t xml:space="preserve"> gauti žinių apie dirbtinio intelekto metodų panaudojimą kuriamuose žaidimuose.</w:t>
      </w:r>
    </w:p>
    <w:p w14:paraId="0EE4579D" w14:textId="77777777" w:rsidR="00536B7F" w:rsidRPr="00527E99" w:rsidRDefault="00536B7F" w:rsidP="00B63E8E">
      <w:pPr>
        <w:pStyle w:val="Tekstas"/>
      </w:pPr>
      <w:r w:rsidRPr="00527E99">
        <w:rPr>
          <w:b/>
          <w:bCs/>
        </w:rPr>
        <w:t>Bendrosios charakteristikos:</w:t>
      </w:r>
      <w:r w:rsidRPr="00527E99">
        <w:t xml:space="preserve"> neapibrėžtos, kadangi galimas platus individų spektras.</w:t>
      </w:r>
    </w:p>
    <w:p w14:paraId="6901C938" w14:textId="77777777" w:rsidR="00536B7F" w:rsidRPr="00527E99" w:rsidRDefault="00536B7F" w:rsidP="00B63E8E">
      <w:pPr>
        <w:pStyle w:val="Tekstas"/>
      </w:pPr>
      <w:r w:rsidRPr="00527E99">
        <w:rPr>
          <w:b/>
          <w:bCs/>
        </w:rPr>
        <w:t xml:space="preserve">Patirtis dalykinėje srityje: </w:t>
      </w:r>
      <w:r w:rsidRPr="00527E99">
        <w:t>Aukštas.</w:t>
      </w:r>
    </w:p>
    <w:p w14:paraId="0491697A" w14:textId="77777777" w:rsidR="00536B7F" w:rsidRPr="00527E99" w:rsidRDefault="00536B7F" w:rsidP="00B63E8E">
      <w:pPr>
        <w:pStyle w:val="Tekstas"/>
      </w:pPr>
      <w:r w:rsidRPr="00527E99">
        <w:rPr>
          <w:b/>
          <w:bCs/>
        </w:rPr>
        <w:t>Patirtis technologinėje srityje:</w:t>
      </w:r>
      <w:r w:rsidRPr="00527E99">
        <w:t xml:space="preserve"> Aukštas.</w:t>
      </w:r>
    </w:p>
    <w:p w14:paraId="598811A9" w14:textId="3B61D98B" w:rsidR="00536B7F" w:rsidRPr="00527E99" w:rsidRDefault="00536B7F" w:rsidP="00B63E8E">
      <w:pPr>
        <w:pStyle w:val="Tekstas"/>
      </w:pPr>
      <w:r w:rsidRPr="00527E99">
        <w:rPr>
          <w:b/>
          <w:bCs/>
        </w:rPr>
        <w:t>Prioritetas:</w:t>
      </w:r>
      <w:r w:rsidRPr="00527E99">
        <w:t xml:space="preserve"> </w:t>
      </w:r>
      <w:r w:rsidR="00B63E8E" w:rsidRPr="00527E99">
        <w:t>Aukščiausias</w:t>
      </w:r>
      <w:r w:rsidRPr="00527E99">
        <w:t>.</w:t>
      </w:r>
    </w:p>
    <w:p w14:paraId="541A5DE7" w14:textId="77777777" w:rsidR="00536B7F" w:rsidRPr="00527E99" w:rsidRDefault="00536B7F" w:rsidP="00B63E8E">
      <w:pPr>
        <w:pStyle w:val="Tekstas"/>
      </w:pPr>
      <w:r w:rsidRPr="00527E99">
        <w:rPr>
          <w:b/>
          <w:bCs/>
        </w:rPr>
        <w:t>Apmokymas:</w:t>
      </w:r>
      <w:r w:rsidRPr="00527E99">
        <w:t xml:space="preserve"> Žinių apie dirbtinio intelekto modelių veikimo principus įgavimas.</w:t>
      </w:r>
    </w:p>
    <w:p w14:paraId="12915B23" w14:textId="77777777" w:rsidR="00536B7F" w:rsidRPr="00527E99" w:rsidRDefault="00536B7F" w:rsidP="00536B7F"/>
    <w:p w14:paraId="623F38B5" w14:textId="77777777" w:rsidR="00536B7F" w:rsidRPr="00536B7F" w:rsidRDefault="00536B7F" w:rsidP="00536B7F">
      <w:pPr>
        <w:pStyle w:val="Heading2"/>
      </w:pPr>
      <w:bookmarkStart w:id="130" w:name="_Toc165738064"/>
      <w:bookmarkStart w:id="131" w:name="_Toc188329978"/>
      <w:r w:rsidRPr="00536B7F">
        <w:t>Įpareigojantys apribojimai</w:t>
      </w:r>
      <w:bookmarkEnd w:id="130"/>
      <w:bookmarkEnd w:id="131"/>
    </w:p>
    <w:p w14:paraId="2E6F56D7" w14:textId="77777777" w:rsidR="00536B7F" w:rsidRPr="00527E99" w:rsidRDefault="00536B7F" w:rsidP="00536B7F">
      <w:pPr>
        <w:pStyle w:val="Heading3"/>
      </w:pPr>
      <w:bookmarkStart w:id="132" w:name="_Toc3646862"/>
      <w:bookmarkStart w:id="133" w:name="_Toc3701412"/>
      <w:r w:rsidRPr="00527E99">
        <w:t xml:space="preserve"> </w:t>
      </w:r>
      <w:bookmarkStart w:id="134" w:name="_Toc165738065"/>
      <w:bookmarkStart w:id="135" w:name="_Toc188329979"/>
      <w:r w:rsidRPr="00527E99">
        <w:t>Apribojimai sprendimui</w:t>
      </w:r>
      <w:bookmarkEnd w:id="132"/>
      <w:bookmarkEnd w:id="133"/>
      <w:bookmarkEnd w:id="134"/>
      <w:bookmarkEnd w:id="135"/>
    </w:p>
    <w:p w14:paraId="7A21C990" w14:textId="6E35C7B3" w:rsidR="00536B7F" w:rsidRPr="00527E99" w:rsidRDefault="00536B7F" w:rsidP="00B63E8E">
      <w:pPr>
        <w:pStyle w:val="Tekstas"/>
      </w:pPr>
      <w:r w:rsidRPr="00527E99">
        <w:t>Apribojimas: sistema turi būti pritaikyta įrenginiams naudojantiems Windows 10 arba naujesnę Windows operacinę sistemą.</w:t>
      </w:r>
    </w:p>
    <w:p w14:paraId="62050601" w14:textId="4D526D3E" w:rsidR="00536B7F" w:rsidRPr="00B63E8E" w:rsidRDefault="00536B7F" w:rsidP="00B63E8E">
      <w:pPr>
        <w:pStyle w:val="Tekstas"/>
      </w:pPr>
      <w:r w:rsidRPr="00527E99">
        <w:t>Pagrindimas: Didžioji dauguma naudotojų naudoja stacionarius kompiuterius, turinčius aukščiau minėtą operacinę sistemą, todėl sistema turi tinkamai veikti juose.</w:t>
      </w:r>
    </w:p>
    <w:p w14:paraId="077455C8" w14:textId="0B166769" w:rsidR="00536B7F" w:rsidRPr="00DE36AD" w:rsidRDefault="00536B7F" w:rsidP="00DE36AD">
      <w:pPr>
        <w:pStyle w:val="Tekstas"/>
      </w:pPr>
      <w:r w:rsidRPr="00527E99">
        <w:lastRenderedPageBreak/>
        <w:t>Atitikimo kriterijai: Sistema tinkamai veikia stacionariuose kompiuteriuose su Windows 10 ar naujesnėmis Windows operacinėmis sistemomis.</w:t>
      </w:r>
    </w:p>
    <w:p w14:paraId="150BA051" w14:textId="77777777" w:rsidR="00536B7F" w:rsidRPr="00527E99" w:rsidRDefault="00536B7F" w:rsidP="00536B7F">
      <w:pPr>
        <w:pStyle w:val="Heading3"/>
      </w:pPr>
      <w:bookmarkStart w:id="136" w:name="_Toc3646863"/>
      <w:bookmarkStart w:id="137" w:name="_Toc3701413"/>
      <w:bookmarkStart w:id="138" w:name="_Toc165738066"/>
      <w:bookmarkStart w:id="139" w:name="_Toc188329980"/>
      <w:r w:rsidRPr="00527E99">
        <w:t>Diegimo aplinka</w:t>
      </w:r>
      <w:bookmarkEnd w:id="136"/>
      <w:bookmarkEnd w:id="137"/>
      <w:bookmarkEnd w:id="138"/>
      <w:bookmarkEnd w:id="139"/>
    </w:p>
    <w:p w14:paraId="7A1201EA" w14:textId="7BE0A995" w:rsidR="00536B7F" w:rsidRPr="00527E99" w:rsidRDefault="00536B7F" w:rsidP="00B63E8E">
      <w:pPr>
        <w:pStyle w:val="Figure"/>
        <w:framePr w:wrap="notBeside"/>
        <w:rPr>
          <w:noProof/>
        </w:rPr>
      </w:pPr>
      <w:r w:rsidRPr="00527E99">
        <w:rPr>
          <w:noProof/>
        </w:rPr>
        <w:drawing>
          <wp:inline distT="0" distB="0" distL="0" distR="0" wp14:anchorId="45E95237" wp14:editId="63E178D3">
            <wp:extent cx="5759450" cy="1880870"/>
            <wp:effectExtent l="0" t="0" r="0" b="5080"/>
            <wp:docPr id="122305133" name="Picture 2"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5133" name="Picture 2" descr="A computer screen sho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1880870"/>
                    </a:xfrm>
                    <a:prstGeom prst="rect">
                      <a:avLst/>
                    </a:prstGeom>
                    <a:noFill/>
                    <a:ln>
                      <a:noFill/>
                    </a:ln>
                  </pic:spPr>
                </pic:pic>
              </a:graphicData>
            </a:graphic>
          </wp:inline>
        </w:drawing>
      </w:r>
    </w:p>
    <w:p w14:paraId="1FE05A95" w14:textId="77777777" w:rsidR="00536B7F" w:rsidRPr="00527E99" w:rsidRDefault="00536B7F" w:rsidP="00B63E8E">
      <w:pPr>
        <w:pStyle w:val="Caption"/>
      </w:pPr>
      <w:r w:rsidRPr="00527E99">
        <w:rPr>
          <w:bCs/>
        </w:rPr>
        <w:t xml:space="preserve">1 pav. </w:t>
      </w:r>
      <w:r w:rsidRPr="00527E99">
        <w:t>Sistemos diegimo aplinka.</w:t>
      </w:r>
    </w:p>
    <w:p w14:paraId="7CFFC13E" w14:textId="77777777" w:rsidR="00536B7F" w:rsidRPr="00527E99" w:rsidRDefault="00536B7F" w:rsidP="00536B7F">
      <w:pPr>
        <w:pStyle w:val="Heading3"/>
      </w:pPr>
      <w:bookmarkStart w:id="140" w:name="_Toc3646864"/>
      <w:bookmarkStart w:id="141" w:name="_Toc3701414"/>
      <w:bookmarkStart w:id="142" w:name="_Toc165738067"/>
      <w:bookmarkStart w:id="143" w:name="_Toc188329981"/>
      <w:r w:rsidRPr="00527E99">
        <w:t>Bendradarbiaujančios sistemos</w:t>
      </w:r>
      <w:bookmarkEnd w:id="140"/>
      <w:bookmarkEnd w:id="141"/>
      <w:bookmarkEnd w:id="142"/>
      <w:bookmarkEnd w:id="143"/>
    </w:p>
    <w:p w14:paraId="3857E76C" w14:textId="2B427243" w:rsidR="00536B7F" w:rsidRPr="00527E99" w:rsidRDefault="00536B7F" w:rsidP="00B63E8E">
      <w:pPr>
        <w:pStyle w:val="Tekstas"/>
      </w:pPr>
      <w:r w:rsidRPr="00527E99">
        <w:t>Sistema neturi jokų bendradarbiaujančių sistemų.</w:t>
      </w:r>
    </w:p>
    <w:p w14:paraId="1F55E863" w14:textId="77777777" w:rsidR="00536B7F" w:rsidRPr="00527E99" w:rsidRDefault="00536B7F" w:rsidP="00536B7F">
      <w:pPr>
        <w:pStyle w:val="Heading3"/>
      </w:pPr>
      <w:bookmarkStart w:id="144" w:name="_Toc3646865"/>
      <w:bookmarkStart w:id="145" w:name="_Toc3701415"/>
      <w:bookmarkStart w:id="146" w:name="_Toc165738068"/>
      <w:bookmarkStart w:id="147" w:name="_Toc188329982"/>
      <w:r w:rsidRPr="00527E99">
        <w:t>Komerciniai specializuoti programų paketai</w:t>
      </w:r>
      <w:bookmarkEnd w:id="144"/>
      <w:bookmarkEnd w:id="145"/>
      <w:bookmarkEnd w:id="146"/>
      <w:bookmarkEnd w:id="147"/>
    </w:p>
    <w:p w14:paraId="2BC7AFDA" w14:textId="2F264231" w:rsidR="00536B7F" w:rsidRPr="00527E99" w:rsidRDefault="00536B7F" w:rsidP="00B63E8E">
      <w:pPr>
        <w:pStyle w:val="Tekstas"/>
      </w:pPr>
      <w:r w:rsidRPr="00527E99">
        <w:t>Žaidimo veikimas priklauso nuo Unity žaidimų variklio aplinkos, kuri naudotojams bus įdiegta žaidimo įrašymo metu. Ši sistema reikalinga, kadangi žaidimas kuriamas naudojantis Unity žaidimų varikliu.</w:t>
      </w:r>
    </w:p>
    <w:p w14:paraId="26B1F857" w14:textId="77777777" w:rsidR="00536B7F" w:rsidRPr="00527E99" w:rsidRDefault="00536B7F" w:rsidP="00536B7F">
      <w:pPr>
        <w:pStyle w:val="Heading3"/>
      </w:pPr>
      <w:bookmarkStart w:id="148" w:name="_Toc3646866"/>
      <w:bookmarkStart w:id="149" w:name="_Toc3701416"/>
      <w:bookmarkStart w:id="150" w:name="_Toc165738069"/>
      <w:bookmarkStart w:id="151" w:name="_Toc188329983"/>
      <w:r w:rsidRPr="00527E99">
        <w:t>Numatoma darbo vietos aplinka</w:t>
      </w:r>
      <w:bookmarkEnd w:id="148"/>
      <w:bookmarkEnd w:id="149"/>
      <w:bookmarkEnd w:id="150"/>
      <w:bookmarkEnd w:id="151"/>
    </w:p>
    <w:p w14:paraId="1490F9A6" w14:textId="77777777" w:rsidR="00536B7F" w:rsidRPr="00527E99" w:rsidRDefault="00536B7F" w:rsidP="00B63E8E">
      <w:pPr>
        <w:pStyle w:val="Tekstas"/>
      </w:pPr>
      <w:r w:rsidRPr="00527E99">
        <w:t>Darbuotojai dirba nuotoliniu būdų. Darbuotojų kompiuteriai turi turėti šias arba aukštesnes specifikacijas: 16GB RAM, 50GB laisvos atminties diske, 8 branduolių procesorių ir vaizdo plokštę geresnę nei Nvidia RTX 2060 arba AMD RX 5700.</w:t>
      </w:r>
    </w:p>
    <w:p w14:paraId="18C61931" w14:textId="77777777" w:rsidR="00536B7F" w:rsidRPr="00527E99" w:rsidRDefault="00536B7F" w:rsidP="00536B7F">
      <w:pPr>
        <w:pStyle w:val="Heading3"/>
      </w:pPr>
      <w:bookmarkStart w:id="152" w:name="_Toc3646867"/>
      <w:bookmarkStart w:id="153" w:name="_Toc3701417"/>
      <w:bookmarkStart w:id="154" w:name="_Toc165738070"/>
      <w:bookmarkStart w:id="155" w:name="_Toc188329984"/>
      <w:r w:rsidRPr="00527E99">
        <w:t>Sistemos kūrimo terminai</w:t>
      </w:r>
      <w:bookmarkEnd w:id="152"/>
      <w:bookmarkEnd w:id="153"/>
      <w:bookmarkEnd w:id="154"/>
      <w:bookmarkEnd w:id="155"/>
    </w:p>
    <w:p w14:paraId="02C13603" w14:textId="77777777" w:rsidR="00536B7F" w:rsidRPr="00527E99" w:rsidRDefault="00536B7F" w:rsidP="00B63E8E">
      <w:pPr>
        <w:pStyle w:val="Tekstas"/>
      </w:pPr>
      <w:r w:rsidRPr="00527E99">
        <w:t>Sistemos veikiantis prototipas turi būti įgyvendintas iki 2024 pavasario pabaigos. Pilnai veikianti sistema turi būti įgyvendinta iki 2024 žiemos vidurio.</w:t>
      </w:r>
    </w:p>
    <w:p w14:paraId="4941AFF6" w14:textId="77777777" w:rsidR="00536B7F" w:rsidRPr="00527E99" w:rsidRDefault="00536B7F" w:rsidP="00536B7F">
      <w:pPr>
        <w:pStyle w:val="Heading3"/>
      </w:pPr>
      <w:bookmarkStart w:id="156" w:name="_Toc3646868"/>
      <w:bookmarkStart w:id="157" w:name="_Toc3701419"/>
      <w:bookmarkStart w:id="158" w:name="_Toc165738071"/>
      <w:bookmarkStart w:id="159" w:name="_Toc188329985"/>
      <w:r w:rsidRPr="00527E99">
        <w:t>Sistemos kūrimo biudžetas</w:t>
      </w:r>
      <w:bookmarkEnd w:id="156"/>
      <w:bookmarkEnd w:id="157"/>
      <w:bookmarkEnd w:id="158"/>
      <w:bookmarkEnd w:id="159"/>
    </w:p>
    <w:p w14:paraId="041B0410" w14:textId="2680C975" w:rsidR="00536B7F" w:rsidRPr="00536B7F" w:rsidRDefault="00536B7F" w:rsidP="00B63E8E">
      <w:pPr>
        <w:pStyle w:val="Tekstas"/>
      </w:pPr>
      <w:r w:rsidRPr="00527E99">
        <w:t>Galutinė sistemos kaina neturi viršyti 35,000€.</w:t>
      </w:r>
    </w:p>
    <w:p w14:paraId="1B778041" w14:textId="77777777" w:rsidR="00536B7F" w:rsidRPr="00536B7F" w:rsidRDefault="00536B7F" w:rsidP="00536B7F">
      <w:pPr>
        <w:pStyle w:val="Heading2"/>
      </w:pPr>
      <w:bookmarkStart w:id="160" w:name="_Toc3646870"/>
      <w:bookmarkStart w:id="161" w:name="_Toc3701421"/>
      <w:bookmarkStart w:id="162" w:name="_Toc165738073"/>
      <w:bookmarkStart w:id="163" w:name="_Toc188329986"/>
      <w:r w:rsidRPr="00536B7F">
        <w:t>Svarbūs faktai</w:t>
      </w:r>
      <w:bookmarkStart w:id="164" w:name="_Toc3646871"/>
      <w:bookmarkStart w:id="165" w:name="_Toc3701422"/>
      <w:bookmarkEnd w:id="160"/>
      <w:bookmarkEnd w:id="161"/>
      <w:r w:rsidRPr="00536B7F">
        <w:t xml:space="preserve"> ir prielaidos</w:t>
      </w:r>
      <w:bookmarkEnd w:id="162"/>
      <w:bookmarkEnd w:id="163"/>
      <w:bookmarkEnd w:id="164"/>
      <w:bookmarkEnd w:id="165"/>
    </w:p>
    <w:p w14:paraId="527FF80E" w14:textId="77777777" w:rsidR="00536B7F" w:rsidRPr="00527E99" w:rsidRDefault="00536B7F" w:rsidP="00B63E8E">
      <w:pPr>
        <w:pStyle w:val="Tekstas"/>
      </w:pPr>
      <w:r w:rsidRPr="00527E99">
        <w:t>Sistema ir tyrimas bus orientuoti į pasaulinę rinką.</w:t>
      </w:r>
    </w:p>
    <w:p w14:paraId="125C2501" w14:textId="16649495" w:rsidR="00536B7F" w:rsidRPr="00527E99" w:rsidRDefault="00536B7F" w:rsidP="00B63E8E">
      <w:pPr>
        <w:pStyle w:val="Tekstas"/>
      </w:pPr>
      <w:r w:rsidRPr="00527E99">
        <w:t>Žaidimas bus įgyvendintas naudojantis C</w:t>
      </w:r>
      <w:r w:rsidRPr="00527E99">
        <w:rPr>
          <w:lang w:val="en-US"/>
        </w:rPr>
        <w:t xml:space="preserve"># </w:t>
      </w:r>
      <w:proofErr w:type="spellStart"/>
      <w:r w:rsidRPr="00527E99">
        <w:rPr>
          <w:lang w:val="en-US"/>
        </w:rPr>
        <w:t>programavimo</w:t>
      </w:r>
      <w:proofErr w:type="spellEnd"/>
      <w:r w:rsidRPr="00527E99">
        <w:rPr>
          <w:lang w:val="en-US"/>
        </w:rPr>
        <w:t xml:space="preserve"> </w:t>
      </w:r>
      <w:proofErr w:type="spellStart"/>
      <w:r w:rsidRPr="00527E99">
        <w:rPr>
          <w:lang w:val="en-US"/>
        </w:rPr>
        <w:t>kalba</w:t>
      </w:r>
      <w:proofErr w:type="spellEnd"/>
      <w:r w:rsidRPr="00527E99">
        <w:rPr>
          <w:lang w:val="en-US"/>
        </w:rPr>
        <w:t xml:space="preserve"> </w:t>
      </w:r>
      <w:proofErr w:type="spellStart"/>
      <w:r w:rsidR="001F67EA">
        <w:rPr>
          <w:lang w:val="en-US"/>
        </w:rPr>
        <w:t>ir</w:t>
      </w:r>
      <w:proofErr w:type="spellEnd"/>
      <w:r w:rsidRPr="00527E99">
        <w:rPr>
          <w:lang w:val="en-US"/>
        </w:rPr>
        <w:t xml:space="preserve"> Unity </w:t>
      </w:r>
      <w:r w:rsidRPr="00527E99">
        <w:t>žaidimų varikliu.</w:t>
      </w:r>
    </w:p>
    <w:p w14:paraId="74044AC3" w14:textId="5C5A29BE" w:rsidR="00536B7F" w:rsidRPr="00527E99" w:rsidRDefault="00536B7F" w:rsidP="00B63E8E">
      <w:pPr>
        <w:pStyle w:val="Tekstas"/>
      </w:pPr>
      <w:r w:rsidRPr="00527E99">
        <w:lastRenderedPageBreak/>
        <w:t xml:space="preserve">Dirbtinio intelekto įgyvendinimui gali būti pasitelkti </w:t>
      </w:r>
      <w:r w:rsidR="007F3D06">
        <w:t>algoritmai ir metodikos</w:t>
      </w:r>
      <w:r w:rsidRPr="00527E99">
        <w:t>, įgyvendin</w:t>
      </w:r>
      <w:r>
        <w:t>am</w:t>
      </w:r>
      <w:r w:rsidR="007F3D06">
        <w:t xml:space="preserve">os </w:t>
      </w:r>
      <w:r>
        <w:t>C</w:t>
      </w:r>
      <w:r>
        <w:rPr>
          <w:lang w:val="en-US"/>
        </w:rPr>
        <w:t>#</w:t>
      </w:r>
      <w:r w:rsidRPr="00527E99">
        <w:t xml:space="preserve"> programavimo kalba ir įvariomis ši</w:t>
      </w:r>
      <w:r w:rsidR="007F3D06">
        <w:t>os</w:t>
      </w:r>
      <w:r>
        <w:t xml:space="preserve"> </w:t>
      </w:r>
      <w:r w:rsidRPr="00527E99">
        <w:t>kalb</w:t>
      </w:r>
      <w:r w:rsidR="007F3D06">
        <w:t>os</w:t>
      </w:r>
      <w:r w:rsidRPr="00527E99">
        <w:t xml:space="preserve"> bibliotekomis</w:t>
      </w:r>
      <w:r>
        <w:t xml:space="preserve"> ir karkasais</w:t>
      </w:r>
      <w:r w:rsidRPr="00527E99">
        <w:t>.</w:t>
      </w:r>
    </w:p>
    <w:p w14:paraId="63B50BE8" w14:textId="77777777" w:rsidR="00536B7F" w:rsidRPr="00527E99" w:rsidRDefault="00536B7F" w:rsidP="00B63E8E">
      <w:pPr>
        <w:pStyle w:val="Tekstas"/>
      </w:pPr>
      <w:r w:rsidRPr="00527E99">
        <w:t>Projektas turi būti įgyvendintas iki 2025 metų pavasario galo.</w:t>
      </w:r>
    </w:p>
    <w:p w14:paraId="3396A0DE" w14:textId="77777777" w:rsidR="00536B7F" w:rsidRPr="00527E99" w:rsidRDefault="00536B7F" w:rsidP="00536B7F">
      <w:pPr>
        <w:pStyle w:val="Heading2"/>
      </w:pPr>
      <w:bookmarkStart w:id="166" w:name="_Toc3646872"/>
      <w:bookmarkStart w:id="167" w:name="_Toc3701423"/>
      <w:bookmarkStart w:id="168" w:name="_Toc165738074"/>
      <w:bookmarkStart w:id="169" w:name="_Toc188329987"/>
      <w:r w:rsidRPr="00527E99">
        <w:t>Funkciniai reikalavimai</w:t>
      </w:r>
      <w:bookmarkEnd w:id="166"/>
      <w:bookmarkEnd w:id="167"/>
      <w:bookmarkEnd w:id="168"/>
      <w:bookmarkEnd w:id="169"/>
    </w:p>
    <w:p w14:paraId="67F77BBF" w14:textId="3C52A7E1" w:rsidR="00536B7F" w:rsidRPr="00527E99" w:rsidRDefault="00536B7F" w:rsidP="00536B7F">
      <w:pPr>
        <w:pStyle w:val="Heading3"/>
      </w:pPr>
      <w:bookmarkStart w:id="170" w:name="_Toc3646874"/>
      <w:bookmarkStart w:id="171" w:name="_Toc3701425"/>
      <w:bookmarkStart w:id="172" w:name="_Toc165738076"/>
      <w:bookmarkStart w:id="173" w:name="_Toc188329988"/>
      <w:r w:rsidRPr="00527E99">
        <w:t>Veiklos kontekstas</w:t>
      </w:r>
      <w:bookmarkEnd w:id="170"/>
      <w:bookmarkEnd w:id="171"/>
      <w:bookmarkEnd w:id="172"/>
      <w:bookmarkEnd w:id="173"/>
    </w:p>
    <w:p w14:paraId="6E6E7360" w14:textId="06112E37" w:rsidR="001F67EA" w:rsidRDefault="001F67EA" w:rsidP="001F67EA">
      <w:pPr>
        <w:pStyle w:val="Figure"/>
        <w:framePr w:wrap="notBeside"/>
        <w:rPr>
          <w:bCs/>
        </w:rPr>
      </w:pPr>
      <w:r>
        <w:rPr>
          <w:noProof/>
        </w:rPr>
        <w:drawing>
          <wp:inline distT="0" distB="0" distL="0" distR="0" wp14:anchorId="5C269FAA" wp14:editId="27ED1F57">
            <wp:extent cx="5467350" cy="2266950"/>
            <wp:effectExtent l="0" t="0" r="0" b="0"/>
            <wp:docPr id="80547171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71715" name="Picture 1" descr="A diagram of a diagram&#10;&#10;Description automatically generated"/>
                    <pic:cNvPicPr/>
                  </pic:nvPicPr>
                  <pic:blipFill>
                    <a:blip r:embed="rId22"/>
                    <a:stretch>
                      <a:fillRect/>
                    </a:stretch>
                  </pic:blipFill>
                  <pic:spPr>
                    <a:xfrm>
                      <a:off x="0" y="0"/>
                      <a:ext cx="5467350" cy="2266950"/>
                    </a:xfrm>
                    <a:prstGeom prst="rect">
                      <a:avLst/>
                    </a:prstGeom>
                  </pic:spPr>
                </pic:pic>
              </a:graphicData>
            </a:graphic>
          </wp:inline>
        </w:drawing>
      </w:r>
    </w:p>
    <w:p w14:paraId="09394008" w14:textId="08A2F3C5" w:rsidR="00536B7F" w:rsidRPr="00527E99" w:rsidRDefault="00536B7F" w:rsidP="001F67EA">
      <w:pPr>
        <w:pStyle w:val="Caption"/>
      </w:pPr>
      <w:r w:rsidRPr="001F5F59">
        <w:rPr>
          <w:bCs/>
        </w:rPr>
        <w:t xml:space="preserve">2 pav. </w:t>
      </w:r>
      <w:r>
        <w:t>Veiklos konteksto diagrama</w:t>
      </w:r>
    </w:p>
    <w:p w14:paraId="745A17FE" w14:textId="77777777" w:rsidR="00536B7F" w:rsidRPr="00527E99" w:rsidRDefault="00536B7F" w:rsidP="00536B7F">
      <w:pPr>
        <w:pStyle w:val="Heading3"/>
      </w:pPr>
      <w:bookmarkStart w:id="174" w:name="_Toc3646875"/>
      <w:bookmarkStart w:id="175" w:name="_Toc3701426"/>
      <w:bookmarkStart w:id="176" w:name="_Toc165738077"/>
      <w:bookmarkStart w:id="177" w:name="_Toc188329989"/>
      <w:r w:rsidRPr="00527E99">
        <w:t>Veiklos padalinimas</w:t>
      </w:r>
      <w:bookmarkEnd w:id="174"/>
      <w:bookmarkEnd w:id="175"/>
      <w:bookmarkEnd w:id="176"/>
      <w:bookmarkEnd w:id="177"/>
    </w:p>
    <w:p w14:paraId="3F57681B" w14:textId="77777777" w:rsidR="00536B7F" w:rsidRPr="00527E99" w:rsidRDefault="00536B7F" w:rsidP="001F67EA">
      <w:pPr>
        <w:pStyle w:val="Lentelspavad"/>
      </w:pPr>
      <w:r w:rsidRPr="001F5F59">
        <w:rPr>
          <w:b/>
          <w:bCs/>
        </w:rPr>
        <w:t>1 Lentelė.</w:t>
      </w:r>
      <w:r w:rsidRPr="00527E99">
        <w:t xml:space="preserve"> Veiklos įvykių sąrašas</w:t>
      </w:r>
    </w:p>
    <w:tbl>
      <w:tblPr>
        <w:tblW w:w="9000" w:type="dxa"/>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40"/>
        <w:gridCol w:w="4123"/>
        <w:gridCol w:w="4337"/>
      </w:tblGrid>
      <w:tr w:rsidR="00536B7F" w:rsidRPr="00527E99" w14:paraId="7B83E819" w14:textId="77777777" w:rsidTr="001F67EA">
        <w:trPr>
          <w:jc w:val="center"/>
        </w:trPr>
        <w:tc>
          <w:tcPr>
            <w:tcW w:w="540" w:type="dxa"/>
            <w:tcBorders>
              <w:top w:val="single" w:sz="12" w:space="0" w:color="auto"/>
              <w:left w:val="single" w:sz="12" w:space="0" w:color="auto"/>
              <w:bottom w:val="single" w:sz="12" w:space="0" w:color="auto"/>
              <w:right w:val="single" w:sz="12" w:space="0" w:color="auto"/>
            </w:tcBorders>
            <w:shd w:val="pct5" w:color="auto" w:fill="auto"/>
          </w:tcPr>
          <w:p w14:paraId="17419EF7" w14:textId="77777777" w:rsidR="00536B7F" w:rsidRPr="00527E99" w:rsidRDefault="00536B7F" w:rsidP="001F67EA">
            <w:pPr>
              <w:pStyle w:val="LentelsIeil"/>
            </w:pPr>
            <w:r w:rsidRPr="00527E99">
              <w:t>Eil. Nr.</w:t>
            </w:r>
          </w:p>
        </w:tc>
        <w:tc>
          <w:tcPr>
            <w:tcW w:w="4123" w:type="dxa"/>
            <w:tcBorders>
              <w:top w:val="single" w:sz="12" w:space="0" w:color="auto"/>
              <w:left w:val="single" w:sz="12" w:space="0" w:color="auto"/>
              <w:bottom w:val="single" w:sz="12" w:space="0" w:color="auto"/>
              <w:right w:val="single" w:sz="12" w:space="0" w:color="auto"/>
            </w:tcBorders>
            <w:shd w:val="pct5" w:color="auto" w:fill="auto"/>
          </w:tcPr>
          <w:p w14:paraId="4B7C2453" w14:textId="77777777" w:rsidR="00536B7F" w:rsidRPr="00527E99" w:rsidRDefault="00536B7F" w:rsidP="001F67EA">
            <w:pPr>
              <w:pStyle w:val="LentelsIeil"/>
            </w:pPr>
            <w:r w:rsidRPr="00527E99">
              <w:t>Įvykio pavadinimas</w:t>
            </w:r>
          </w:p>
        </w:tc>
        <w:tc>
          <w:tcPr>
            <w:tcW w:w="4337" w:type="dxa"/>
            <w:tcBorders>
              <w:top w:val="single" w:sz="12" w:space="0" w:color="auto"/>
              <w:left w:val="single" w:sz="12" w:space="0" w:color="auto"/>
              <w:bottom w:val="single" w:sz="12" w:space="0" w:color="auto"/>
              <w:right w:val="single" w:sz="12" w:space="0" w:color="auto"/>
            </w:tcBorders>
            <w:shd w:val="pct5" w:color="auto" w:fill="auto"/>
          </w:tcPr>
          <w:p w14:paraId="748A5FA3" w14:textId="77777777" w:rsidR="00536B7F" w:rsidRPr="00527E99" w:rsidRDefault="00536B7F" w:rsidP="001F67EA">
            <w:pPr>
              <w:pStyle w:val="LentelsIeil"/>
            </w:pPr>
            <w:r w:rsidRPr="00527E99">
              <w:t>Įeinantys/Išeinantys informacijos srautai</w:t>
            </w:r>
          </w:p>
        </w:tc>
      </w:tr>
      <w:tr w:rsidR="00536B7F" w:rsidRPr="00527E99" w14:paraId="662FAAFC" w14:textId="77777777" w:rsidTr="001F67EA">
        <w:trPr>
          <w:jc w:val="center"/>
        </w:trPr>
        <w:tc>
          <w:tcPr>
            <w:tcW w:w="540" w:type="dxa"/>
            <w:tcBorders>
              <w:top w:val="single" w:sz="12" w:space="0" w:color="auto"/>
              <w:left w:val="single" w:sz="12" w:space="0" w:color="auto"/>
              <w:bottom w:val="single" w:sz="12" w:space="0" w:color="auto"/>
              <w:right w:val="single" w:sz="4" w:space="0" w:color="auto"/>
            </w:tcBorders>
          </w:tcPr>
          <w:p w14:paraId="0E6BF8E7" w14:textId="77777777" w:rsidR="00536B7F" w:rsidRPr="00527E99" w:rsidRDefault="00536B7F" w:rsidP="001F67EA">
            <w:pPr>
              <w:pStyle w:val="Lentel"/>
            </w:pPr>
            <w:r w:rsidRPr="00527E99">
              <w:t>1</w:t>
            </w:r>
          </w:p>
        </w:tc>
        <w:tc>
          <w:tcPr>
            <w:tcW w:w="4123" w:type="dxa"/>
            <w:tcBorders>
              <w:top w:val="single" w:sz="12" w:space="0" w:color="auto"/>
              <w:left w:val="single" w:sz="4" w:space="0" w:color="auto"/>
              <w:bottom w:val="single" w:sz="12" w:space="0" w:color="auto"/>
              <w:right w:val="single" w:sz="4" w:space="0" w:color="auto"/>
            </w:tcBorders>
          </w:tcPr>
          <w:p w14:paraId="5F386618" w14:textId="77777777" w:rsidR="00536B7F" w:rsidRPr="00527E99" w:rsidRDefault="00536B7F" w:rsidP="001F67EA">
            <w:pPr>
              <w:pStyle w:val="Lentel"/>
              <w:rPr>
                <w:bCs/>
                <w:iCs/>
              </w:rPr>
            </w:pPr>
            <w:r>
              <w:rPr>
                <w:bCs/>
                <w:iCs/>
              </w:rPr>
              <w:t>Žaidžiamas žaidimas</w:t>
            </w:r>
          </w:p>
        </w:tc>
        <w:tc>
          <w:tcPr>
            <w:tcW w:w="4337" w:type="dxa"/>
            <w:tcBorders>
              <w:top w:val="single" w:sz="12" w:space="0" w:color="auto"/>
              <w:left w:val="single" w:sz="4" w:space="0" w:color="auto"/>
              <w:bottom w:val="single" w:sz="12" w:space="0" w:color="auto"/>
              <w:right w:val="single" w:sz="12" w:space="0" w:color="auto"/>
            </w:tcBorders>
          </w:tcPr>
          <w:p w14:paraId="11B19F0F" w14:textId="77777777" w:rsidR="00536B7F" w:rsidRPr="00527E99" w:rsidRDefault="00536B7F" w:rsidP="001F67EA">
            <w:pPr>
              <w:pStyle w:val="Lentel"/>
            </w:pPr>
            <w:r>
              <w:t>Žaidėjo įvestis naudojantis įvesties įrenginiais (pelė ir klaviatūra) (įeinantis)</w:t>
            </w:r>
          </w:p>
        </w:tc>
      </w:tr>
      <w:tr w:rsidR="00536B7F" w:rsidRPr="00527E99" w14:paraId="63DF5C50" w14:textId="77777777" w:rsidTr="001F67EA">
        <w:trPr>
          <w:jc w:val="center"/>
        </w:trPr>
        <w:tc>
          <w:tcPr>
            <w:tcW w:w="540" w:type="dxa"/>
            <w:tcBorders>
              <w:top w:val="single" w:sz="12" w:space="0" w:color="auto"/>
              <w:left w:val="single" w:sz="12" w:space="0" w:color="auto"/>
              <w:bottom w:val="single" w:sz="12" w:space="0" w:color="auto"/>
              <w:right w:val="single" w:sz="4" w:space="0" w:color="auto"/>
            </w:tcBorders>
          </w:tcPr>
          <w:p w14:paraId="4DBF69A7" w14:textId="77777777" w:rsidR="00536B7F" w:rsidRPr="00527E99" w:rsidRDefault="00536B7F" w:rsidP="001F67EA">
            <w:pPr>
              <w:pStyle w:val="Lentel"/>
            </w:pPr>
            <w:r>
              <w:t>2</w:t>
            </w:r>
          </w:p>
        </w:tc>
        <w:tc>
          <w:tcPr>
            <w:tcW w:w="4123" w:type="dxa"/>
            <w:tcBorders>
              <w:top w:val="single" w:sz="12" w:space="0" w:color="auto"/>
              <w:left w:val="single" w:sz="4" w:space="0" w:color="auto"/>
              <w:bottom w:val="single" w:sz="12" w:space="0" w:color="auto"/>
              <w:right w:val="single" w:sz="4" w:space="0" w:color="auto"/>
            </w:tcBorders>
          </w:tcPr>
          <w:p w14:paraId="4344F8EB" w14:textId="77777777" w:rsidR="00536B7F" w:rsidRDefault="00536B7F" w:rsidP="001F67EA">
            <w:pPr>
              <w:pStyle w:val="Lentel"/>
              <w:rPr>
                <w:bCs/>
                <w:iCs/>
              </w:rPr>
            </w:pPr>
            <w:r>
              <w:rPr>
                <w:bCs/>
                <w:iCs/>
              </w:rPr>
              <w:t>Pateikiama vaizdinė žaidimo informacija</w:t>
            </w:r>
          </w:p>
        </w:tc>
        <w:tc>
          <w:tcPr>
            <w:tcW w:w="4337" w:type="dxa"/>
            <w:tcBorders>
              <w:top w:val="single" w:sz="12" w:space="0" w:color="auto"/>
              <w:left w:val="single" w:sz="4" w:space="0" w:color="auto"/>
              <w:bottom w:val="single" w:sz="12" w:space="0" w:color="auto"/>
              <w:right w:val="single" w:sz="12" w:space="0" w:color="auto"/>
            </w:tcBorders>
          </w:tcPr>
          <w:p w14:paraId="480E33A0" w14:textId="77777777" w:rsidR="00536B7F" w:rsidRDefault="00536B7F" w:rsidP="001F67EA">
            <w:pPr>
              <w:pStyle w:val="Lentel"/>
            </w:pPr>
            <w:r>
              <w:t>Žaidėjui matomas žaidimo langas, rodos išvesties įrenginyje (monitoriuje) (išeinantis)</w:t>
            </w:r>
          </w:p>
        </w:tc>
      </w:tr>
      <w:tr w:rsidR="00536B7F" w:rsidRPr="00527E99" w14:paraId="00F617FF" w14:textId="77777777" w:rsidTr="001F67EA">
        <w:trPr>
          <w:jc w:val="center"/>
        </w:trPr>
        <w:tc>
          <w:tcPr>
            <w:tcW w:w="540" w:type="dxa"/>
            <w:tcBorders>
              <w:top w:val="single" w:sz="12" w:space="0" w:color="auto"/>
              <w:left w:val="single" w:sz="12" w:space="0" w:color="auto"/>
              <w:bottom w:val="single" w:sz="12" w:space="0" w:color="auto"/>
              <w:right w:val="single" w:sz="4" w:space="0" w:color="auto"/>
            </w:tcBorders>
          </w:tcPr>
          <w:p w14:paraId="0AE54514" w14:textId="77777777" w:rsidR="00536B7F" w:rsidRPr="00527E99" w:rsidRDefault="00536B7F" w:rsidP="001F67EA">
            <w:pPr>
              <w:pStyle w:val="Lentel"/>
            </w:pPr>
            <w:r>
              <w:t>3</w:t>
            </w:r>
          </w:p>
        </w:tc>
        <w:tc>
          <w:tcPr>
            <w:tcW w:w="4123" w:type="dxa"/>
            <w:tcBorders>
              <w:top w:val="single" w:sz="12" w:space="0" w:color="auto"/>
              <w:left w:val="single" w:sz="4" w:space="0" w:color="auto"/>
              <w:bottom w:val="single" w:sz="12" w:space="0" w:color="auto"/>
              <w:right w:val="single" w:sz="4" w:space="0" w:color="auto"/>
            </w:tcBorders>
          </w:tcPr>
          <w:p w14:paraId="1897C5D8" w14:textId="77777777" w:rsidR="00536B7F" w:rsidRDefault="00536B7F" w:rsidP="001F67EA">
            <w:pPr>
              <w:pStyle w:val="Lentel"/>
              <w:rPr>
                <w:bCs/>
                <w:iCs/>
              </w:rPr>
            </w:pPr>
            <w:r>
              <w:rPr>
                <w:bCs/>
                <w:iCs/>
              </w:rPr>
              <w:t>Apdorojami žaidėjo padaryti veiksmai</w:t>
            </w:r>
          </w:p>
        </w:tc>
        <w:tc>
          <w:tcPr>
            <w:tcW w:w="4337" w:type="dxa"/>
            <w:tcBorders>
              <w:top w:val="single" w:sz="12" w:space="0" w:color="auto"/>
              <w:left w:val="single" w:sz="4" w:space="0" w:color="auto"/>
              <w:bottom w:val="single" w:sz="12" w:space="0" w:color="auto"/>
              <w:right w:val="single" w:sz="12" w:space="0" w:color="auto"/>
            </w:tcBorders>
          </w:tcPr>
          <w:p w14:paraId="118D9E14" w14:textId="5643FA86" w:rsidR="00536B7F" w:rsidRDefault="007A2DF0" w:rsidP="001F67EA">
            <w:pPr>
              <w:pStyle w:val="Lentel"/>
            </w:pPr>
            <w:r>
              <w:t>Žaidimo logikos ir panaudotų d</w:t>
            </w:r>
            <w:r w:rsidR="00536B7F">
              <w:t xml:space="preserve">irbtinio intelekto </w:t>
            </w:r>
            <w:r>
              <w:t>algoritmų</w:t>
            </w:r>
            <w:r w:rsidR="00536B7F">
              <w:t xml:space="preserve"> apdorojami informacijos srautai, gauti iš žaidėjo padarytų veiksmų (įeinantis)</w:t>
            </w:r>
          </w:p>
        </w:tc>
      </w:tr>
      <w:tr w:rsidR="00536B7F" w:rsidRPr="00527E99" w14:paraId="73681614" w14:textId="77777777" w:rsidTr="001F67EA">
        <w:trPr>
          <w:jc w:val="center"/>
        </w:trPr>
        <w:tc>
          <w:tcPr>
            <w:tcW w:w="540" w:type="dxa"/>
            <w:tcBorders>
              <w:top w:val="single" w:sz="12" w:space="0" w:color="auto"/>
              <w:left w:val="single" w:sz="12" w:space="0" w:color="auto"/>
              <w:bottom w:val="single" w:sz="4" w:space="0" w:color="auto"/>
              <w:right w:val="single" w:sz="4" w:space="0" w:color="auto"/>
            </w:tcBorders>
          </w:tcPr>
          <w:p w14:paraId="7C0343FC" w14:textId="77777777" w:rsidR="00536B7F" w:rsidRPr="00527E99" w:rsidRDefault="00536B7F" w:rsidP="001F67EA">
            <w:pPr>
              <w:pStyle w:val="Lentel"/>
            </w:pPr>
            <w:r>
              <w:t>4</w:t>
            </w:r>
          </w:p>
        </w:tc>
        <w:tc>
          <w:tcPr>
            <w:tcW w:w="4123" w:type="dxa"/>
            <w:tcBorders>
              <w:top w:val="single" w:sz="12" w:space="0" w:color="auto"/>
              <w:left w:val="single" w:sz="4" w:space="0" w:color="auto"/>
              <w:bottom w:val="single" w:sz="4" w:space="0" w:color="auto"/>
              <w:right w:val="single" w:sz="4" w:space="0" w:color="auto"/>
            </w:tcBorders>
          </w:tcPr>
          <w:p w14:paraId="24541D26" w14:textId="77777777" w:rsidR="00536B7F" w:rsidRDefault="00536B7F" w:rsidP="001F67EA">
            <w:pPr>
              <w:pStyle w:val="Lentel"/>
              <w:rPr>
                <w:bCs/>
                <w:iCs/>
              </w:rPr>
            </w:pPr>
            <w:r>
              <w:rPr>
                <w:bCs/>
                <w:iCs/>
              </w:rPr>
              <w:t>Priimami sprendimai</w:t>
            </w:r>
          </w:p>
        </w:tc>
        <w:tc>
          <w:tcPr>
            <w:tcW w:w="4337" w:type="dxa"/>
            <w:tcBorders>
              <w:top w:val="single" w:sz="12" w:space="0" w:color="auto"/>
              <w:left w:val="single" w:sz="4" w:space="0" w:color="auto"/>
              <w:bottom w:val="single" w:sz="4" w:space="0" w:color="auto"/>
              <w:right w:val="single" w:sz="12" w:space="0" w:color="auto"/>
            </w:tcBorders>
          </w:tcPr>
          <w:p w14:paraId="49EF10E6" w14:textId="7F37D7D8" w:rsidR="00536B7F" w:rsidRDefault="007A2DF0" w:rsidP="001F67EA">
            <w:pPr>
              <w:pStyle w:val="Lentel"/>
            </w:pPr>
            <w:r>
              <w:t>Žaidimo logikos ir d</w:t>
            </w:r>
            <w:r w:rsidR="00536B7F">
              <w:t>irbtinio intelekto įvestis į žaidimo sistemą, pagrįsta praietais veiksmais (išeinantis)</w:t>
            </w:r>
          </w:p>
        </w:tc>
      </w:tr>
    </w:tbl>
    <w:p w14:paraId="7B23E4E3" w14:textId="77777777" w:rsidR="00536B7F" w:rsidRPr="001C4F15" w:rsidRDefault="00536B7F" w:rsidP="00536B7F">
      <w:bookmarkStart w:id="178" w:name="_Toc3646876"/>
      <w:bookmarkStart w:id="179" w:name="_Toc3701427"/>
    </w:p>
    <w:p w14:paraId="2B10E0C3" w14:textId="1163E191" w:rsidR="00536B7F" w:rsidRPr="00CD6276" w:rsidRDefault="00536B7F" w:rsidP="00CD6276">
      <w:pPr>
        <w:pStyle w:val="Heading2"/>
      </w:pPr>
      <w:bookmarkStart w:id="180" w:name="_Toc165738078"/>
      <w:bookmarkStart w:id="181" w:name="_Toc188329990"/>
      <w:r w:rsidRPr="00CD6276">
        <w:lastRenderedPageBreak/>
        <w:t>Sistemos sudėtis</w:t>
      </w:r>
      <w:bookmarkEnd w:id="178"/>
      <w:bookmarkEnd w:id="179"/>
      <w:bookmarkEnd w:id="180"/>
      <w:bookmarkEnd w:id="181"/>
    </w:p>
    <w:p w14:paraId="418B5BE7" w14:textId="584C5287" w:rsidR="00536B7F" w:rsidRPr="00C34478" w:rsidRDefault="00536B7F" w:rsidP="00CD6276">
      <w:pPr>
        <w:pStyle w:val="Heading3"/>
      </w:pPr>
      <w:bookmarkStart w:id="182" w:name="_Toc3646877"/>
      <w:bookmarkStart w:id="183" w:name="_Toc3701428"/>
      <w:bookmarkStart w:id="184" w:name="_Toc165738079"/>
      <w:bookmarkStart w:id="185" w:name="_Toc188329991"/>
      <w:r w:rsidRPr="00527E99">
        <w:t>Sistemos ribos</w:t>
      </w:r>
      <w:bookmarkEnd w:id="182"/>
      <w:bookmarkEnd w:id="183"/>
      <w:bookmarkEnd w:id="184"/>
      <w:bookmarkEnd w:id="185"/>
    </w:p>
    <w:p w14:paraId="3AEBE6E7" w14:textId="405B1796" w:rsidR="007A2DF0" w:rsidRDefault="007A2DF0" w:rsidP="007A2DF0">
      <w:pPr>
        <w:pStyle w:val="Figure"/>
        <w:framePr w:wrap="notBeside"/>
        <w:rPr>
          <w:bCs/>
        </w:rPr>
      </w:pPr>
      <w:r>
        <w:rPr>
          <w:noProof/>
        </w:rPr>
        <w:drawing>
          <wp:inline distT="0" distB="0" distL="0" distR="0" wp14:anchorId="01A4A31F" wp14:editId="609AAB60">
            <wp:extent cx="5759450" cy="3220720"/>
            <wp:effectExtent l="0" t="0" r="0" b="0"/>
            <wp:docPr id="155459190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91908" name="Picture 1" descr="A diagram of a diagram&#10;&#10;Description automatically generated with medium confidence"/>
                    <pic:cNvPicPr/>
                  </pic:nvPicPr>
                  <pic:blipFill>
                    <a:blip r:embed="rId23"/>
                    <a:stretch>
                      <a:fillRect/>
                    </a:stretch>
                  </pic:blipFill>
                  <pic:spPr>
                    <a:xfrm>
                      <a:off x="0" y="0"/>
                      <a:ext cx="5759450" cy="3220720"/>
                    </a:xfrm>
                    <a:prstGeom prst="rect">
                      <a:avLst/>
                    </a:prstGeom>
                  </pic:spPr>
                </pic:pic>
              </a:graphicData>
            </a:graphic>
          </wp:inline>
        </w:drawing>
      </w:r>
    </w:p>
    <w:p w14:paraId="52492B5B" w14:textId="0306E781" w:rsidR="00536B7F" w:rsidRPr="007A2DF0" w:rsidRDefault="00536B7F" w:rsidP="007A2DF0">
      <w:pPr>
        <w:pStyle w:val="Caption"/>
      </w:pPr>
      <w:r w:rsidRPr="00C34478">
        <w:rPr>
          <w:bCs/>
        </w:rPr>
        <w:t>3 pav.</w:t>
      </w:r>
      <w:r w:rsidRPr="00C34478">
        <w:t xml:space="preserve"> Strateginio žaidimo panaudojimo </w:t>
      </w:r>
      <w:r w:rsidRPr="001F67EA">
        <w:t>atvejų</w:t>
      </w:r>
      <w:r w:rsidRPr="00C34478">
        <w:t xml:space="preserve"> diagrama</w:t>
      </w:r>
    </w:p>
    <w:p w14:paraId="5C113094" w14:textId="77777777" w:rsidR="00536B7F" w:rsidRDefault="00536B7F" w:rsidP="00CD6276">
      <w:pPr>
        <w:pStyle w:val="Heading3"/>
      </w:pPr>
      <w:bookmarkStart w:id="186" w:name="_Toc3646878"/>
      <w:bookmarkStart w:id="187" w:name="_Toc3701429"/>
      <w:bookmarkStart w:id="188" w:name="_Toc165738080"/>
      <w:bookmarkStart w:id="189" w:name="_Toc188329992"/>
      <w:r w:rsidRPr="00527E99">
        <w:t>Panaudojimo atvejų sąrašas</w:t>
      </w:r>
      <w:bookmarkEnd w:id="186"/>
      <w:bookmarkEnd w:id="187"/>
      <w:bookmarkEnd w:id="188"/>
      <w:bookmarkEnd w:id="189"/>
    </w:p>
    <w:p w14:paraId="1A817489" w14:textId="77777777" w:rsidR="00536B7F" w:rsidRPr="00527E99" w:rsidRDefault="00536B7F" w:rsidP="001F67EA">
      <w:pPr>
        <w:pStyle w:val="Lentelspavad"/>
      </w:pPr>
      <w:r>
        <w:rPr>
          <w:b/>
          <w:bCs/>
        </w:rPr>
        <w:t>2</w:t>
      </w:r>
      <w:r w:rsidRPr="001F5F59">
        <w:rPr>
          <w:b/>
          <w:bCs/>
        </w:rPr>
        <w:t xml:space="preserve"> Lentelė.</w:t>
      </w:r>
      <w:r w:rsidRPr="00527E99">
        <w:t xml:space="preserve"> </w:t>
      </w:r>
      <w:r>
        <w:t>Panaudojimo atvejis nr. 1</w:t>
      </w:r>
    </w:p>
    <w:p w14:paraId="73606C48"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t xml:space="preserve">1. PANAUDOJIMO ATVEJIS: </w:t>
      </w:r>
      <w:r>
        <w:t>Atidaryti pagrindinį žaidimo meniu</w:t>
      </w:r>
    </w:p>
    <w:p w14:paraId="5526EF0E"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Naudotojas</w:t>
      </w:r>
    </w:p>
    <w:p w14:paraId="51ADD150"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Atidaromas pagrindinis žaidimo meniu.</w:t>
      </w:r>
    </w:p>
    <w:p w14:paraId="1443D31D"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Naudotojas įjungė žaidimą.</w:t>
      </w:r>
    </w:p>
    <w:p w14:paraId="0906CC57"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Naudotojas paspaudė pagrindinio žaidimo meniu įjungimo mygtuką.</w:t>
      </w:r>
    </w:p>
    <w:p w14:paraId="15752047" w14:textId="4FF2B5F1"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Atidaromas pagrindinis žaidimo meniu.</w:t>
      </w:r>
      <w:bookmarkStart w:id="190" w:name="_Toc3646879"/>
      <w:bookmarkStart w:id="191" w:name="_Toc3701430"/>
    </w:p>
    <w:p w14:paraId="4963F732" w14:textId="77777777" w:rsidR="00536B7F" w:rsidRPr="00527E99" w:rsidRDefault="00536B7F" w:rsidP="001F67EA">
      <w:pPr>
        <w:pStyle w:val="Lentelspavad"/>
      </w:pPr>
      <w:r>
        <w:rPr>
          <w:b/>
          <w:bCs/>
        </w:rPr>
        <w:t>3</w:t>
      </w:r>
      <w:r w:rsidRPr="001F5F59">
        <w:rPr>
          <w:b/>
          <w:bCs/>
        </w:rPr>
        <w:t xml:space="preserve"> Lentelė.</w:t>
      </w:r>
      <w:r w:rsidRPr="00527E99">
        <w:t xml:space="preserve"> </w:t>
      </w:r>
      <w:r>
        <w:t>Panaudojimo atvejis nr. 2</w:t>
      </w:r>
    </w:p>
    <w:p w14:paraId="1B0F03DF"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2</w:t>
      </w:r>
      <w:r w:rsidRPr="00527E99">
        <w:t xml:space="preserve">. PANAUDOJIMO ATVEJIS: </w:t>
      </w:r>
      <w:r>
        <w:t>Atidaryti nustatymų meniu</w:t>
      </w:r>
    </w:p>
    <w:p w14:paraId="2A143929"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Naudotojas</w:t>
      </w:r>
    </w:p>
    <w:p w14:paraId="64E1A7BE"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Atidaromas nustatymų meniu langas</w:t>
      </w:r>
      <w:r w:rsidRPr="00527E99">
        <w:t>.</w:t>
      </w:r>
    </w:p>
    <w:p w14:paraId="3FED19A9"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Naudotojas atidarė pagrindinį žaidimo meniu</w:t>
      </w:r>
      <w:r w:rsidRPr="00527E99">
        <w:t>.</w:t>
      </w:r>
    </w:p>
    <w:p w14:paraId="05FE48FB"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Naudotojas paspaudė nustatymų meniu įjungimo mygtuką.</w:t>
      </w:r>
    </w:p>
    <w:p w14:paraId="1CE21425" w14:textId="2D3AB22D"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Atidaromas nustatymų meniu langas.</w:t>
      </w:r>
    </w:p>
    <w:p w14:paraId="282B9906" w14:textId="77777777" w:rsidR="00536B7F" w:rsidRPr="00527E99" w:rsidRDefault="00536B7F" w:rsidP="001F67EA">
      <w:pPr>
        <w:pStyle w:val="Lentelspavad"/>
      </w:pPr>
      <w:r>
        <w:rPr>
          <w:b/>
          <w:bCs/>
        </w:rPr>
        <w:t>4</w:t>
      </w:r>
      <w:r w:rsidRPr="001F5F59">
        <w:rPr>
          <w:b/>
          <w:bCs/>
        </w:rPr>
        <w:t xml:space="preserve"> Lentelė.</w:t>
      </w:r>
      <w:r w:rsidRPr="00527E99">
        <w:t xml:space="preserve"> </w:t>
      </w:r>
      <w:r>
        <w:t>Panaudojimo atvejis nr. 3</w:t>
      </w:r>
    </w:p>
    <w:p w14:paraId="2B9A3CE5"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3</w:t>
      </w:r>
      <w:r w:rsidRPr="00527E99">
        <w:t xml:space="preserve">. PANAUDOJIMO ATVEJIS: </w:t>
      </w:r>
      <w:r>
        <w:t>Koreguoti žaidimo nustatymus</w:t>
      </w:r>
    </w:p>
    <w:p w14:paraId="571EDC21"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Naudotojas</w:t>
      </w:r>
    </w:p>
    <w:p w14:paraId="55EFCE01" w14:textId="2D4235B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Koreguojami žaidimo nustatymai – gars</w:t>
      </w:r>
      <w:r w:rsidR="007A2DF0">
        <w:t>umas</w:t>
      </w:r>
      <w:r>
        <w:t>, grafik</w:t>
      </w:r>
      <w:r w:rsidR="007A2DF0">
        <w:t>os lygis</w:t>
      </w:r>
      <w:r>
        <w:t xml:space="preserve"> ir </w:t>
      </w:r>
      <w:r w:rsidR="007A2DF0">
        <w:t>rezoliucija</w:t>
      </w:r>
      <w:r w:rsidRPr="00527E99">
        <w:t>.</w:t>
      </w:r>
    </w:p>
    <w:p w14:paraId="6BBEEB68"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Naudotojas atidarė nustatymų meniu langą</w:t>
      </w:r>
      <w:r w:rsidRPr="00527E99">
        <w:t>.</w:t>
      </w:r>
    </w:p>
    <w:p w14:paraId="1659D5F7" w14:textId="585D3B26"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lastRenderedPageBreak/>
        <w:t xml:space="preserve">Sužadinimo sąlyga: </w:t>
      </w:r>
      <w:r w:rsidRPr="00527E99">
        <w:rPr>
          <w:b/>
          <w:bCs/>
        </w:rPr>
        <w:tab/>
      </w:r>
      <w:r>
        <w:t xml:space="preserve">Naudotojas pakeitė garso, grafikos arba </w:t>
      </w:r>
      <w:r w:rsidR="007A2DF0">
        <w:t>rezoliucijos</w:t>
      </w:r>
      <w:r>
        <w:t xml:space="preserve"> lygį naudodamasis grafine sąsaja.</w:t>
      </w:r>
    </w:p>
    <w:p w14:paraId="2A7B93DF" w14:textId="6F7FF128"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Žaidimo nustatymai pakeičiami į naujai pasirinktus.</w:t>
      </w:r>
    </w:p>
    <w:p w14:paraId="61E49A77" w14:textId="77777777" w:rsidR="00536B7F" w:rsidRPr="00527E99" w:rsidRDefault="00536B7F" w:rsidP="001F67EA">
      <w:pPr>
        <w:pStyle w:val="Lentelspavad"/>
      </w:pPr>
      <w:r>
        <w:rPr>
          <w:b/>
          <w:bCs/>
        </w:rPr>
        <w:t>5</w:t>
      </w:r>
      <w:r w:rsidRPr="001F5F59">
        <w:rPr>
          <w:b/>
          <w:bCs/>
        </w:rPr>
        <w:t xml:space="preserve"> Lentelė.</w:t>
      </w:r>
      <w:r w:rsidRPr="00527E99">
        <w:t xml:space="preserve"> </w:t>
      </w:r>
      <w:r>
        <w:t>Panaudojimo atvejis nr. 4</w:t>
      </w:r>
    </w:p>
    <w:p w14:paraId="1A06B9E0"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4</w:t>
      </w:r>
      <w:r w:rsidRPr="00527E99">
        <w:t xml:space="preserve">. PANAUDOJIMO ATVEJIS: </w:t>
      </w:r>
      <w:r>
        <w:t>Pradėti žaidimą</w:t>
      </w:r>
    </w:p>
    <w:p w14:paraId="0F157668"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Naudotojas</w:t>
      </w:r>
    </w:p>
    <w:p w14:paraId="456C37D1"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Pradedamas žaidimas</w:t>
      </w:r>
      <w:r w:rsidRPr="00527E99">
        <w:t>.</w:t>
      </w:r>
    </w:p>
    <w:p w14:paraId="63A62411"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Naudotojas atidarė pagrindinį žaidimo meniu</w:t>
      </w:r>
      <w:r w:rsidRPr="00527E99">
        <w:t>.</w:t>
      </w:r>
    </w:p>
    <w:p w14:paraId="77C28387"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Naudotojas paspaudė žaidimo pradėjimo mygtuką.</w:t>
      </w:r>
    </w:p>
    <w:p w14:paraId="4385D634" w14:textId="7C4B4AC2"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Įjungiamas pagrindinis žaidimo langas ir pradedamas žaidimas.</w:t>
      </w:r>
    </w:p>
    <w:p w14:paraId="00776761" w14:textId="77777777" w:rsidR="00536B7F" w:rsidRPr="00527E99" w:rsidRDefault="00536B7F" w:rsidP="001F67EA">
      <w:pPr>
        <w:pStyle w:val="Lentelspavad"/>
      </w:pPr>
      <w:r>
        <w:rPr>
          <w:b/>
          <w:bCs/>
        </w:rPr>
        <w:t>6</w:t>
      </w:r>
      <w:r w:rsidRPr="001F5F59">
        <w:rPr>
          <w:b/>
          <w:bCs/>
        </w:rPr>
        <w:t xml:space="preserve"> Lentelė.</w:t>
      </w:r>
      <w:r w:rsidRPr="00527E99">
        <w:t xml:space="preserve"> </w:t>
      </w:r>
      <w:r>
        <w:t>Panaudojimo atvejis nr. 5</w:t>
      </w:r>
    </w:p>
    <w:p w14:paraId="7FC5A995"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5</w:t>
      </w:r>
      <w:r w:rsidRPr="00527E99">
        <w:t xml:space="preserve">. PANAUDOJIMO ATVEJIS: </w:t>
      </w:r>
      <w:r>
        <w:t>Žaisti žaidimą</w:t>
      </w:r>
    </w:p>
    <w:p w14:paraId="5D07C5EB" w14:textId="644EE0AF"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Naudotojas, Dirbtini</w:t>
      </w:r>
      <w:r w:rsidR="007A2DF0">
        <w:t>s</w:t>
      </w:r>
      <w:r>
        <w:t xml:space="preserve"> intelekt</w:t>
      </w:r>
      <w:r w:rsidR="007A2DF0">
        <w:t>as</w:t>
      </w:r>
    </w:p>
    <w:p w14:paraId="0E40B971"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Žaidžiamas žaidimas tarp žaidėjo ir dirbtinio intelekto</w:t>
      </w:r>
      <w:r w:rsidRPr="00527E99">
        <w:t>.</w:t>
      </w:r>
    </w:p>
    <w:p w14:paraId="6416DB32"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Naudotojas atidarė pagrindinį žaidimo meniu.</w:t>
      </w:r>
    </w:p>
    <w:p w14:paraId="5BE40160"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Naudotojas paspaudė žaidimo pradėjimo mygtuką.</w:t>
      </w:r>
    </w:p>
    <w:p w14:paraId="3CE1432C" w14:textId="3FD227BD"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Žaidžiamas žaidimas tarp žaidėjo ir dirbtinio intelekto.</w:t>
      </w:r>
    </w:p>
    <w:p w14:paraId="28DACDFF" w14:textId="77777777" w:rsidR="00536B7F" w:rsidRPr="00527E99" w:rsidRDefault="00536B7F" w:rsidP="001F67EA">
      <w:pPr>
        <w:pStyle w:val="Lentelspavad"/>
      </w:pPr>
      <w:r>
        <w:rPr>
          <w:b/>
          <w:bCs/>
        </w:rPr>
        <w:t>7</w:t>
      </w:r>
      <w:r w:rsidRPr="001F5F59">
        <w:rPr>
          <w:b/>
          <w:bCs/>
        </w:rPr>
        <w:t xml:space="preserve"> Lentelė.</w:t>
      </w:r>
      <w:r w:rsidRPr="00527E99">
        <w:t xml:space="preserve"> </w:t>
      </w:r>
      <w:r>
        <w:t>Panaudojimo atvejis nr. 6</w:t>
      </w:r>
    </w:p>
    <w:p w14:paraId="6D1D6F66"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6</w:t>
      </w:r>
      <w:r w:rsidRPr="00527E99">
        <w:t xml:space="preserve">. PANAUDOJIMO ATVEJIS: </w:t>
      </w:r>
      <w:r>
        <w:t>Atidaryt žaidimo meniu</w:t>
      </w:r>
    </w:p>
    <w:p w14:paraId="1D478C00"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Naudotojas</w:t>
      </w:r>
    </w:p>
    <w:p w14:paraId="5CD29DDC"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Atidaromas meniu žaidimo metu, leidžiantis keisti žaidimo nustatytumus ir išjungti žaidimą</w:t>
      </w:r>
      <w:r w:rsidRPr="00527E99">
        <w:t>.</w:t>
      </w:r>
    </w:p>
    <w:p w14:paraId="16FEF42A"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Naudotojas atidarė pagrindinį žaidimo meniu</w:t>
      </w:r>
      <w:r w:rsidRPr="00527E99">
        <w:t>.</w:t>
      </w:r>
    </w:p>
    <w:p w14:paraId="4DE9B0AB"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Naudotojas paspaudė žaidimo pradėjimo mygtuką.</w:t>
      </w:r>
    </w:p>
    <w:p w14:paraId="34D70E26" w14:textId="1A536EF7"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Įjungiamas žaidimo meniu žaidimo metu.</w:t>
      </w:r>
    </w:p>
    <w:p w14:paraId="39468EFD" w14:textId="77777777" w:rsidR="00536B7F" w:rsidRDefault="00536B7F" w:rsidP="001F67EA">
      <w:pPr>
        <w:pStyle w:val="Lentelspavad"/>
      </w:pPr>
      <w:r>
        <w:rPr>
          <w:b/>
          <w:bCs/>
        </w:rPr>
        <w:t>8</w:t>
      </w:r>
      <w:r w:rsidRPr="001F5F59">
        <w:rPr>
          <w:b/>
          <w:bCs/>
        </w:rPr>
        <w:t xml:space="preserve"> Lentelė.</w:t>
      </w:r>
      <w:r w:rsidRPr="00527E99">
        <w:t xml:space="preserve"> </w:t>
      </w:r>
      <w:r>
        <w:t>Panaudojimo atvejis nr. 7</w:t>
      </w:r>
    </w:p>
    <w:p w14:paraId="62E848D0"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7</w:t>
      </w:r>
      <w:r w:rsidRPr="00527E99">
        <w:t xml:space="preserve">. PANAUDOJIMO ATVEJIS: </w:t>
      </w:r>
      <w:r>
        <w:t>Išjungti žaidimą</w:t>
      </w:r>
    </w:p>
    <w:p w14:paraId="043E49A7"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Naudotojas</w:t>
      </w:r>
    </w:p>
    <w:p w14:paraId="649C4955"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Išjungiamas žaidimas</w:t>
      </w:r>
      <w:r w:rsidRPr="00527E99">
        <w:t>.</w:t>
      </w:r>
    </w:p>
    <w:p w14:paraId="5AB62E86"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Naudotojas atidarė žaidimo meniu</w:t>
      </w:r>
      <w:r w:rsidRPr="00527E99">
        <w:t>.</w:t>
      </w:r>
    </w:p>
    <w:p w14:paraId="1A23B30F"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Naudotojas paspaudė žaidimo išjungimo mygtuką.</w:t>
      </w:r>
    </w:p>
    <w:p w14:paraId="15DE2917" w14:textId="0DD4AEB5"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Žaidimas išjungiamas.</w:t>
      </w:r>
    </w:p>
    <w:p w14:paraId="06DB218A" w14:textId="77777777" w:rsidR="00536B7F" w:rsidRDefault="00536B7F" w:rsidP="001F67EA">
      <w:pPr>
        <w:pStyle w:val="Lentelspavad"/>
      </w:pPr>
      <w:r>
        <w:rPr>
          <w:b/>
          <w:bCs/>
        </w:rPr>
        <w:t>9</w:t>
      </w:r>
      <w:r w:rsidRPr="001F5F59">
        <w:rPr>
          <w:b/>
          <w:bCs/>
        </w:rPr>
        <w:t xml:space="preserve"> Lentelė.</w:t>
      </w:r>
      <w:r w:rsidRPr="00527E99">
        <w:t xml:space="preserve"> </w:t>
      </w:r>
      <w:r>
        <w:t>Panaudojimo atvejis nr. 8</w:t>
      </w:r>
    </w:p>
    <w:p w14:paraId="1FA257DE"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8</w:t>
      </w:r>
      <w:r w:rsidRPr="00527E99">
        <w:t xml:space="preserve">. PANAUDOJIMO ATVEJIS: </w:t>
      </w:r>
      <w:r>
        <w:t>Valdyti žaidėjo veiksmus</w:t>
      </w:r>
    </w:p>
    <w:p w14:paraId="3211A3FC"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Naudotojas</w:t>
      </w:r>
    </w:p>
    <w:p w14:paraId="69CCC732"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Valdomi žaidėjo veiksmai, naudojantis įvesties įrenginiais ir atsižvelgiant į matomą žaidimo vaizdą</w:t>
      </w:r>
      <w:r w:rsidRPr="00527E99">
        <w:t>.</w:t>
      </w:r>
    </w:p>
    <w:p w14:paraId="7002C265"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Žaidimas yra pradėtas</w:t>
      </w:r>
      <w:r w:rsidRPr="00527E99">
        <w:t>.</w:t>
      </w:r>
    </w:p>
    <w:p w14:paraId="34E898D9"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Naudotojas paspaudė bent vieną iš registruotų žaidėjo valdymo klavišų klaviatūroje arba pelėje.</w:t>
      </w:r>
    </w:p>
    <w:p w14:paraId="61505773" w14:textId="021A8F28"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Valdomi žaidėjo veiksmai priklausomai nuo paspaustų įvesties įrenginių klavišų.</w:t>
      </w:r>
    </w:p>
    <w:p w14:paraId="6237B303" w14:textId="77777777" w:rsidR="00536B7F" w:rsidRDefault="00536B7F" w:rsidP="001F67EA">
      <w:pPr>
        <w:pStyle w:val="Lentelspavad"/>
      </w:pPr>
      <w:r>
        <w:rPr>
          <w:b/>
          <w:bCs/>
        </w:rPr>
        <w:lastRenderedPageBreak/>
        <w:t>10</w:t>
      </w:r>
      <w:r w:rsidRPr="001F5F59">
        <w:rPr>
          <w:b/>
          <w:bCs/>
        </w:rPr>
        <w:t xml:space="preserve"> Lentelė.</w:t>
      </w:r>
      <w:r w:rsidRPr="00527E99">
        <w:t xml:space="preserve"> </w:t>
      </w:r>
      <w:r>
        <w:t>Panaudojimo atvejis nr. 9</w:t>
      </w:r>
    </w:p>
    <w:p w14:paraId="0DDB6AEF"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9</w:t>
      </w:r>
      <w:r w:rsidRPr="00527E99">
        <w:t xml:space="preserve">. PANAUDOJIMO ATVEJIS: </w:t>
      </w:r>
      <w:r>
        <w:t>Matyti žaidimo vaizdą</w:t>
      </w:r>
    </w:p>
    <w:p w14:paraId="35A21B6E"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Naudotojas</w:t>
      </w:r>
    </w:p>
    <w:p w14:paraId="2703252D"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Matomas žaidimo vaizdas išvesties įrenginyje (monitoriuje)</w:t>
      </w:r>
      <w:r w:rsidRPr="00527E99">
        <w:t>.</w:t>
      </w:r>
    </w:p>
    <w:p w14:paraId="3EB5FD80"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Naudotojas įjungė žaidimo aplikaciją</w:t>
      </w:r>
      <w:r w:rsidRPr="00527E99">
        <w:t>.</w:t>
      </w:r>
    </w:p>
    <w:p w14:paraId="66CADC48"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w:t>
      </w:r>
    </w:p>
    <w:p w14:paraId="16F809E9" w14:textId="44D6DE4A"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Matomas visas žaidimo vaizdas bei pasinkti meniu.</w:t>
      </w:r>
    </w:p>
    <w:p w14:paraId="44A0E152" w14:textId="77777777" w:rsidR="00536B7F" w:rsidRDefault="00536B7F" w:rsidP="001F67EA">
      <w:pPr>
        <w:pStyle w:val="Lentelspavad"/>
      </w:pPr>
      <w:r>
        <w:rPr>
          <w:b/>
          <w:bCs/>
        </w:rPr>
        <w:t>11</w:t>
      </w:r>
      <w:r w:rsidRPr="001F5F59">
        <w:rPr>
          <w:b/>
          <w:bCs/>
        </w:rPr>
        <w:t xml:space="preserve"> Lentelė.</w:t>
      </w:r>
      <w:r w:rsidRPr="00527E99">
        <w:t xml:space="preserve"> </w:t>
      </w:r>
      <w:r>
        <w:t>Panaudojimo atvejis nr. 10</w:t>
      </w:r>
    </w:p>
    <w:p w14:paraId="6AF0F109"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10</w:t>
      </w:r>
      <w:r w:rsidRPr="00527E99">
        <w:t xml:space="preserve">. PANAUDOJIMO ATVEJIS: </w:t>
      </w:r>
      <w:r>
        <w:t>Valdyti priešininko veiksmus</w:t>
      </w:r>
    </w:p>
    <w:p w14:paraId="385BD5D7" w14:textId="2FA107A4"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Dirbtini</w:t>
      </w:r>
      <w:r w:rsidR="007A2DF0">
        <w:t>s</w:t>
      </w:r>
      <w:r>
        <w:t xml:space="preserve"> intelekt</w:t>
      </w:r>
      <w:r w:rsidR="007A2DF0">
        <w:t>as</w:t>
      </w:r>
    </w:p>
    <w:p w14:paraId="36275E6A"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Valdomi priešininko veiksmai atsižvelgiant į apdorotus jau atliktus žaidimo veiksmus.</w:t>
      </w:r>
    </w:p>
    <w:p w14:paraId="1F5DE306"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Žaidimas yra pradėtas</w:t>
      </w:r>
      <w:r w:rsidRPr="00527E99">
        <w:t>.</w:t>
      </w:r>
    </w:p>
    <w:p w14:paraId="6FDB20D6"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Naudotojas paspaudė žaidimo pradėjimo mygtuką.</w:t>
      </w:r>
    </w:p>
    <w:p w14:paraId="24E20151" w14:textId="2F901087" w:rsidR="00536B7F" w:rsidRDefault="00536B7F" w:rsidP="001F67EA">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Priešininkas yra valdomas atsižvelgiant į veiksmus, kuriuos reikia atlikti.</w:t>
      </w:r>
    </w:p>
    <w:p w14:paraId="0D593A6C" w14:textId="77777777" w:rsidR="00536B7F" w:rsidRDefault="00536B7F" w:rsidP="001F67EA">
      <w:pPr>
        <w:pStyle w:val="Lentelspavad"/>
      </w:pPr>
      <w:r>
        <w:rPr>
          <w:b/>
          <w:bCs/>
        </w:rPr>
        <w:t>12</w:t>
      </w:r>
      <w:r w:rsidRPr="001F5F59">
        <w:rPr>
          <w:b/>
          <w:bCs/>
        </w:rPr>
        <w:t xml:space="preserve"> Lentelė.</w:t>
      </w:r>
      <w:r w:rsidRPr="00527E99">
        <w:t xml:space="preserve"> </w:t>
      </w:r>
      <w:r>
        <w:t>Panaudojimo atvejis nr. 11</w:t>
      </w:r>
    </w:p>
    <w:p w14:paraId="33230B57"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t>11</w:t>
      </w:r>
      <w:r w:rsidRPr="00527E99">
        <w:t xml:space="preserve">. PANAUDOJIMO ATVEJIS: </w:t>
      </w:r>
      <w:r>
        <w:t>Apdoroti atliktus žaidimo veiksmus</w:t>
      </w:r>
    </w:p>
    <w:p w14:paraId="6276D4BB" w14:textId="187A316E"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Vartotojas/Aktorius: </w:t>
      </w:r>
      <w:r w:rsidRPr="00527E99">
        <w:rPr>
          <w:b/>
          <w:bCs/>
        </w:rPr>
        <w:tab/>
      </w:r>
      <w:r>
        <w:t>Dirbtini</w:t>
      </w:r>
      <w:r w:rsidR="007A2DF0">
        <w:t>s</w:t>
      </w:r>
      <w:r>
        <w:t xml:space="preserve"> intelekt</w:t>
      </w:r>
      <w:r w:rsidR="007A2DF0">
        <w:t>as</w:t>
      </w:r>
    </w:p>
    <w:p w14:paraId="03CBF8C2"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Aprašas:</w:t>
      </w:r>
      <w:r w:rsidRPr="00527E99">
        <w:t xml:space="preserve"> </w:t>
      </w:r>
      <w:r w:rsidRPr="00527E99">
        <w:tab/>
      </w:r>
      <w:r>
        <w:t>Apdorojami žaidėjo ir dirbtinio intelekto modelio atlikti veiksmai bei apskaičiuojami geriausi ir naudingiausi sekantys veiksmai.</w:t>
      </w:r>
    </w:p>
    <w:p w14:paraId="4312D064"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Prieš sąlyga: </w:t>
      </w:r>
      <w:r w:rsidRPr="00527E99">
        <w:rPr>
          <w:b/>
          <w:bCs/>
        </w:rPr>
        <w:tab/>
      </w:r>
      <w:r>
        <w:t>Žaidimas yra pradėtas</w:t>
      </w:r>
      <w:r w:rsidRPr="00527E99">
        <w:t>.</w:t>
      </w:r>
    </w:p>
    <w:p w14:paraId="43D162B8"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pPr>
      <w:r w:rsidRPr="00527E99">
        <w:rPr>
          <w:b/>
          <w:bCs/>
        </w:rPr>
        <w:t xml:space="preserve">Sužadinimo sąlyga: </w:t>
      </w:r>
      <w:r w:rsidRPr="00527E99">
        <w:rPr>
          <w:b/>
          <w:bCs/>
        </w:rPr>
        <w:tab/>
      </w:r>
      <w:r>
        <w:t>Naudotojas paspaudė žaidimo pradėjimo mygtuką.</w:t>
      </w:r>
    </w:p>
    <w:p w14:paraId="52C5173E" w14:textId="77777777" w:rsidR="00536B7F" w:rsidRPr="00527E99" w:rsidRDefault="00536B7F" w:rsidP="00536B7F">
      <w:pPr>
        <w:pStyle w:val="BodyText"/>
        <w:pBdr>
          <w:top w:val="single" w:sz="4" w:space="1" w:color="auto"/>
          <w:left w:val="single" w:sz="4" w:space="4" w:color="auto"/>
          <w:bottom w:val="single" w:sz="4" w:space="1" w:color="auto"/>
          <w:right w:val="single" w:sz="4" w:space="4" w:color="auto"/>
        </w:pBdr>
        <w:ind w:left="2160" w:hanging="2160"/>
      </w:pPr>
      <w:r w:rsidRPr="00527E99">
        <w:rPr>
          <w:b/>
          <w:bCs/>
        </w:rPr>
        <w:t xml:space="preserve">Po-sąlyga: </w:t>
      </w:r>
      <w:r w:rsidRPr="00527E99">
        <w:rPr>
          <w:b/>
          <w:bCs/>
        </w:rPr>
        <w:tab/>
      </w:r>
      <w:r>
        <w:t>Pastoviai apdorojama žaidėjo ir dirbtinio intelekto modelio veiksmų informacija ir parenkami geriausi ir naudingiausi sekantys veiksmai.</w:t>
      </w:r>
    </w:p>
    <w:p w14:paraId="62D0691C" w14:textId="77777777" w:rsidR="00536B7F" w:rsidRPr="00CD6276" w:rsidRDefault="00536B7F" w:rsidP="00CD6276">
      <w:pPr>
        <w:pStyle w:val="Heading2"/>
      </w:pPr>
      <w:bookmarkStart w:id="192" w:name="_Toc165738081"/>
      <w:bookmarkStart w:id="193" w:name="_Toc188329993"/>
      <w:r w:rsidRPr="00CD6276">
        <w:t>Funkciniai reikalavimai ir reikalavimai duomenims</w:t>
      </w:r>
      <w:bookmarkEnd w:id="190"/>
      <w:bookmarkEnd w:id="191"/>
      <w:bookmarkEnd w:id="192"/>
      <w:bookmarkEnd w:id="193"/>
    </w:p>
    <w:p w14:paraId="705D51FA" w14:textId="77777777" w:rsidR="00536B7F" w:rsidRDefault="00536B7F" w:rsidP="00CD6276">
      <w:pPr>
        <w:pStyle w:val="Heading3"/>
      </w:pPr>
      <w:bookmarkStart w:id="194" w:name="_Toc3646880"/>
      <w:bookmarkStart w:id="195" w:name="_Toc3701431"/>
      <w:bookmarkStart w:id="196" w:name="_Toc165738082"/>
      <w:bookmarkStart w:id="197" w:name="_Toc188329994"/>
      <w:r w:rsidRPr="00527E99">
        <w:t>Funkciniai reikalavimai</w:t>
      </w:r>
      <w:bookmarkEnd w:id="194"/>
      <w:bookmarkEnd w:id="195"/>
      <w:bookmarkEnd w:id="196"/>
      <w:bookmarkEnd w:id="197"/>
    </w:p>
    <w:p w14:paraId="471ED8DC" w14:textId="77777777" w:rsidR="00536B7F" w:rsidRPr="00527E99" w:rsidRDefault="00536B7F" w:rsidP="001F67EA">
      <w:pPr>
        <w:pStyle w:val="Lentelspavad"/>
      </w:pPr>
      <w:r>
        <w:rPr>
          <w:b/>
          <w:bCs/>
        </w:rPr>
        <w:t>13</w:t>
      </w:r>
      <w:r w:rsidRPr="001F5F59">
        <w:rPr>
          <w:b/>
          <w:bCs/>
        </w:rPr>
        <w:t xml:space="preserve"> Lentelė.</w:t>
      </w:r>
      <w:r w:rsidRPr="00527E99">
        <w:t xml:space="preserve"> </w:t>
      </w:r>
      <w:r>
        <w:t>Funkcinis reikalavimas nr.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1317"/>
        <w:gridCol w:w="1713"/>
        <w:gridCol w:w="1597"/>
        <w:gridCol w:w="1329"/>
        <w:gridCol w:w="1314"/>
      </w:tblGrid>
      <w:tr w:rsidR="00536B7F" w:rsidRPr="00A53D75" w14:paraId="76E096A9" w14:textId="77777777" w:rsidTr="00193AA6">
        <w:tc>
          <w:tcPr>
            <w:tcW w:w="1836" w:type="dxa"/>
            <w:shd w:val="clear" w:color="auto" w:fill="auto"/>
          </w:tcPr>
          <w:p w14:paraId="05723F46" w14:textId="77777777" w:rsidR="00536B7F" w:rsidRPr="00A53D75" w:rsidRDefault="00536B7F" w:rsidP="00193AA6">
            <w:pPr>
              <w:rPr>
                <w:lang w:val="en-US"/>
              </w:rPr>
            </w:pPr>
            <w:r w:rsidRPr="00A53D75">
              <w:t>Reikalavimas</w:t>
            </w:r>
            <w:r w:rsidRPr="00A53D75">
              <w:rPr>
                <w:lang w:val="en-US"/>
              </w:rPr>
              <w:t>:</w:t>
            </w:r>
          </w:p>
        </w:tc>
        <w:tc>
          <w:tcPr>
            <w:tcW w:w="1570" w:type="dxa"/>
            <w:shd w:val="clear" w:color="auto" w:fill="auto"/>
          </w:tcPr>
          <w:p w14:paraId="0AF2219F" w14:textId="77777777" w:rsidR="00536B7F" w:rsidRPr="00A53D75" w:rsidRDefault="00536B7F" w:rsidP="00193AA6">
            <w:r w:rsidRPr="00A53D75">
              <w:t>F-1</w:t>
            </w:r>
          </w:p>
        </w:tc>
        <w:tc>
          <w:tcPr>
            <w:tcW w:w="1817" w:type="dxa"/>
            <w:shd w:val="clear" w:color="auto" w:fill="auto"/>
          </w:tcPr>
          <w:p w14:paraId="0600854A" w14:textId="77777777" w:rsidR="00536B7F" w:rsidRPr="00A53D75" w:rsidRDefault="00536B7F" w:rsidP="00193AA6">
            <w:r w:rsidRPr="00A53D75">
              <w:t>Reikalavimo tipas:</w:t>
            </w:r>
          </w:p>
        </w:tc>
        <w:tc>
          <w:tcPr>
            <w:tcW w:w="1544" w:type="dxa"/>
            <w:shd w:val="clear" w:color="auto" w:fill="auto"/>
          </w:tcPr>
          <w:p w14:paraId="5D062805" w14:textId="77777777" w:rsidR="00536B7F" w:rsidRPr="00A53D75" w:rsidRDefault="00536B7F" w:rsidP="00193AA6">
            <w:r w:rsidRPr="00A53D75">
              <w:t>9</w:t>
            </w:r>
          </w:p>
        </w:tc>
        <w:tc>
          <w:tcPr>
            <w:tcW w:w="1544" w:type="dxa"/>
            <w:shd w:val="clear" w:color="auto" w:fill="auto"/>
          </w:tcPr>
          <w:p w14:paraId="503A343D" w14:textId="77777777" w:rsidR="00536B7F" w:rsidRPr="00A53D75" w:rsidRDefault="00536B7F" w:rsidP="00193AA6">
            <w:r w:rsidRPr="00A53D75">
              <w:t>PA:</w:t>
            </w:r>
          </w:p>
        </w:tc>
        <w:tc>
          <w:tcPr>
            <w:tcW w:w="1544" w:type="dxa"/>
            <w:shd w:val="clear" w:color="auto" w:fill="auto"/>
          </w:tcPr>
          <w:p w14:paraId="63F2DBA1" w14:textId="77777777" w:rsidR="00536B7F" w:rsidRPr="00A53D75" w:rsidRDefault="00536B7F" w:rsidP="00193AA6">
            <w:r w:rsidRPr="00A53D75">
              <w:t>5, 10, 11</w:t>
            </w:r>
          </w:p>
        </w:tc>
      </w:tr>
      <w:tr w:rsidR="00536B7F" w:rsidRPr="00A53D75" w14:paraId="7F254E54" w14:textId="77777777" w:rsidTr="00193AA6">
        <w:tc>
          <w:tcPr>
            <w:tcW w:w="1836" w:type="dxa"/>
            <w:shd w:val="clear" w:color="auto" w:fill="auto"/>
          </w:tcPr>
          <w:p w14:paraId="2100D62B" w14:textId="77777777" w:rsidR="00536B7F" w:rsidRPr="00A53D75" w:rsidRDefault="00536B7F" w:rsidP="00193AA6">
            <w:r w:rsidRPr="00A53D75">
              <w:t>Aprašymas</w:t>
            </w:r>
          </w:p>
        </w:tc>
        <w:tc>
          <w:tcPr>
            <w:tcW w:w="8019" w:type="dxa"/>
            <w:gridSpan w:val="5"/>
            <w:shd w:val="clear" w:color="auto" w:fill="auto"/>
          </w:tcPr>
          <w:p w14:paraId="3825045E" w14:textId="1A1B25EA" w:rsidR="00536B7F" w:rsidRPr="00A53D75" w:rsidRDefault="00536B7F" w:rsidP="00193AA6">
            <w:r w:rsidRPr="00A53D75">
              <w:t>Dirbtini</w:t>
            </w:r>
            <w:r w:rsidR="00F9342A">
              <w:t xml:space="preserve">s intelektas </w:t>
            </w:r>
            <w:r w:rsidRPr="00A53D75">
              <w:t>sugeba priimti tinkamus sprendimus žaidimo metu</w:t>
            </w:r>
            <w:r w:rsidR="00F9342A">
              <w:t xml:space="preserve"> ir prisideda prie žaidėjo įtraukimo į žaidimą</w:t>
            </w:r>
          </w:p>
        </w:tc>
      </w:tr>
      <w:tr w:rsidR="00536B7F" w:rsidRPr="00A53D75" w14:paraId="14692CD1" w14:textId="77777777" w:rsidTr="00193AA6">
        <w:tc>
          <w:tcPr>
            <w:tcW w:w="1836" w:type="dxa"/>
            <w:shd w:val="clear" w:color="auto" w:fill="auto"/>
          </w:tcPr>
          <w:p w14:paraId="553AF7F5" w14:textId="77777777" w:rsidR="00536B7F" w:rsidRPr="00A53D75" w:rsidRDefault="00536B7F" w:rsidP="00193AA6">
            <w:r w:rsidRPr="00A53D75">
              <w:t>Pagrindimas</w:t>
            </w:r>
          </w:p>
        </w:tc>
        <w:tc>
          <w:tcPr>
            <w:tcW w:w="8019" w:type="dxa"/>
            <w:gridSpan w:val="5"/>
            <w:shd w:val="clear" w:color="auto" w:fill="auto"/>
          </w:tcPr>
          <w:p w14:paraId="52474D31" w14:textId="6F6806DE" w:rsidR="00536B7F" w:rsidRPr="00A53D75" w:rsidRDefault="00536B7F" w:rsidP="00193AA6">
            <w:r w:rsidRPr="00A53D75">
              <w:t>Dirbitini</w:t>
            </w:r>
            <w:r w:rsidR="00F9342A">
              <w:t>s</w:t>
            </w:r>
            <w:r w:rsidRPr="00A53D75">
              <w:t xml:space="preserve"> intelekt</w:t>
            </w:r>
            <w:r w:rsidR="00F9342A">
              <w:t>as</w:t>
            </w:r>
            <w:r w:rsidRPr="00A53D75">
              <w:t xml:space="preserve"> </w:t>
            </w:r>
            <w:r w:rsidR="00F9342A">
              <w:t>pagyvina žaidimą žaidėjui, kad šiam kuo ilgiau būtų įdomu žaisti.</w:t>
            </w:r>
          </w:p>
        </w:tc>
      </w:tr>
      <w:tr w:rsidR="00536B7F" w:rsidRPr="00A53D75" w14:paraId="1A5C46B0" w14:textId="77777777" w:rsidTr="00193AA6">
        <w:tc>
          <w:tcPr>
            <w:tcW w:w="1836" w:type="dxa"/>
            <w:shd w:val="clear" w:color="auto" w:fill="auto"/>
          </w:tcPr>
          <w:p w14:paraId="21E90380" w14:textId="77777777" w:rsidR="00536B7F" w:rsidRPr="00A53D75" w:rsidRDefault="00536B7F" w:rsidP="00193AA6">
            <w:r w:rsidRPr="00A53D75">
              <w:t>Šaltinis</w:t>
            </w:r>
          </w:p>
        </w:tc>
        <w:tc>
          <w:tcPr>
            <w:tcW w:w="8019" w:type="dxa"/>
            <w:gridSpan w:val="5"/>
            <w:shd w:val="clear" w:color="auto" w:fill="auto"/>
          </w:tcPr>
          <w:p w14:paraId="03381A79" w14:textId="77777777" w:rsidR="00536B7F" w:rsidRPr="00A53D75" w:rsidRDefault="00536B7F" w:rsidP="00193AA6">
            <w:r w:rsidRPr="00A53D75">
              <w:t>Sistemos užsakovas</w:t>
            </w:r>
          </w:p>
        </w:tc>
      </w:tr>
      <w:tr w:rsidR="00536B7F" w:rsidRPr="00A53D75" w14:paraId="68BDAF09" w14:textId="77777777" w:rsidTr="00193AA6">
        <w:tc>
          <w:tcPr>
            <w:tcW w:w="1836" w:type="dxa"/>
            <w:shd w:val="clear" w:color="auto" w:fill="auto"/>
          </w:tcPr>
          <w:p w14:paraId="6110804A" w14:textId="77777777" w:rsidR="00536B7F" w:rsidRPr="00A53D75" w:rsidRDefault="00536B7F" w:rsidP="00193AA6">
            <w:r w:rsidRPr="00A53D75">
              <w:t>Tinkamumo kriterijai</w:t>
            </w:r>
          </w:p>
        </w:tc>
        <w:tc>
          <w:tcPr>
            <w:tcW w:w="8019" w:type="dxa"/>
            <w:gridSpan w:val="5"/>
            <w:shd w:val="clear" w:color="auto" w:fill="auto"/>
          </w:tcPr>
          <w:p w14:paraId="51168A1F" w14:textId="7B032A7B" w:rsidR="00536B7F" w:rsidRPr="00A53D75" w:rsidRDefault="00F9342A" w:rsidP="00193AA6">
            <w:r>
              <w:t>Dirbtinis intelektas padaro, kad žaidėjui būtų įdomu žaisti žaidimą.</w:t>
            </w:r>
          </w:p>
        </w:tc>
      </w:tr>
      <w:tr w:rsidR="00536B7F" w:rsidRPr="00A53D75" w14:paraId="4B31CEBF" w14:textId="77777777" w:rsidTr="00193AA6">
        <w:tc>
          <w:tcPr>
            <w:tcW w:w="1836" w:type="dxa"/>
            <w:shd w:val="clear" w:color="auto" w:fill="auto"/>
          </w:tcPr>
          <w:p w14:paraId="4FF0DC10" w14:textId="77777777" w:rsidR="00536B7F" w:rsidRPr="00A53D75" w:rsidRDefault="00536B7F" w:rsidP="00193AA6">
            <w:r w:rsidRPr="00A53D75">
              <w:t>Užsakovo patenkinimas</w:t>
            </w:r>
          </w:p>
        </w:tc>
        <w:tc>
          <w:tcPr>
            <w:tcW w:w="3387" w:type="dxa"/>
            <w:gridSpan w:val="2"/>
            <w:shd w:val="clear" w:color="auto" w:fill="auto"/>
          </w:tcPr>
          <w:p w14:paraId="66372BF3" w14:textId="77777777" w:rsidR="00536B7F" w:rsidRPr="00A53D75" w:rsidRDefault="00536B7F" w:rsidP="00193AA6">
            <w:r w:rsidRPr="00A53D75">
              <w:t>5</w:t>
            </w:r>
          </w:p>
        </w:tc>
        <w:tc>
          <w:tcPr>
            <w:tcW w:w="1544" w:type="dxa"/>
            <w:shd w:val="clear" w:color="auto" w:fill="auto"/>
          </w:tcPr>
          <w:p w14:paraId="6D9DF6D2" w14:textId="77777777" w:rsidR="00536B7F" w:rsidRPr="00A53D75" w:rsidRDefault="00536B7F" w:rsidP="00193AA6">
            <w:r w:rsidRPr="00A53D75">
              <w:t>Užsakovo nepatenkinimas</w:t>
            </w:r>
          </w:p>
        </w:tc>
        <w:tc>
          <w:tcPr>
            <w:tcW w:w="3088" w:type="dxa"/>
            <w:gridSpan w:val="2"/>
            <w:shd w:val="clear" w:color="auto" w:fill="auto"/>
          </w:tcPr>
          <w:p w14:paraId="6012C58E" w14:textId="77777777" w:rsidR="00536B7F" w:rsidRPr="00A53D75" w:rsidRDefault="00536B7F" w:rsidP="00193AA6">
            <w:r w:rsidRPr="00A53D75">
              <w:t>5</w:t>
            </w:r>
          </w:p>
        </w:tc>
      </w:tr>
      <w:tr w:rsidR="00536B7F" w:rsidRPr="00A53D75" w14:paraId="537AFA8C" w14:textId="77777777" w:rsidTr="00193AA6">
        <w:tc>
          <w:tcPr>
            <w:tcW w:w="1836" w:type="dxa"/>
            <w:shd w:val="clear" w:color="auto" w:fill="auto"/>
          </w:tcPr>
          <w:p w14:paraId="50D56062" w14:textId="77777777" w:rsidR="00536B7F" w:rsidRPr="00A53D75" w:rsidRDefault="00536B7F" w:rsidP="00193AA6">
            <w:r w:rsidRPr="00A53D75">
              <w:t>Priklausomybės</w:t>
            </w:r>
          </w:p>
        </w:tc>
        <w:tc>
          <w:tcPr>
            <w:tcW w:w="3387" w:type="dxa"/>
            <w:gridSpan w:val="2"/>
            <w:shd w:val="clear" w:color="auto" w:fill="auto"/>
          </w:tcPr>
          <w:p w14:paraId="24DF7821" w14:textId="77777777" w:rsidR="00536B7F" w:rsidRPr="00A53D75" w:rsidRDefault="00536B7F" w:rsidP="00193AA6">
            <w:r w:rsidRPr="00A53D75">
              <w:t>Nėra</w:t>
            </w:r>
          </w:p>
        </w:tc>
        <w:tc>
          <w:tcPr>
            <w:tcW w:w="1544" w:type="dxa"/>
            <w:shd w:val="clear" w:color="auto" w:fill="auto"/>
          </w:tcPr>
          <w:p w14:paraId="2C104C60" w14:textId="77777777" w:rsidR="00536B7F" w:rsidRPr="00A53D75" w:rsidRDefault="00536B7F" w:rsidP="00193AA6">
            <w:r w:rsidRPr="00A53D75">
              <w:t>Konfliktai</w:t>
            </w:r>
          </w:p>
        </w:tc>
        <w:tc>
          <w:tcPr>
            <w:tcW w:w="3088" w:type="dxa"/>
            <w:gridSpan w:val="2"/>
            <w:shd w:val="clear" w:color="auto" w:fill="auto"/>
          </w:tcPr>
          <w:p w14:paraId="084ED62C" w14:textId="77777777" w:rsidR="00536B7F" w:rsidRPr="00A53D75" w:rsidRDefault="00536B7F" w:rsidP="00193AA6">
            <w:r w:rsidRPr="00A53D75">
              <w:t>Nėra</w:t>
            </w:r>
          </w:p>
        </w:tc>
      </w:tr>
    </w:tbl>
    <w:p w14:paraId="2FEABF47" w14:textId="77777777" w:rsidR="00536B7F" w:rsidRPr="00527E99" w:rsidRDefault="00536B7F" w:rsidP="00536B7F"/>
    <w:p w14:paraId="72C3F263" w14:textId="77777777" w:rsidR="00536B7F" w:rsidRPr="00527E99" w:rsidRDefault="00536B7F" w:rsidP="00CD6276">
      <w:pPr>
        <w:pStyle w:val="Heading2"/>
      </w:pPr>
      <w:bookmarkStart w:id="198" w:name="_Toc3646882"/>
      <w:bookmarkStart w:id="199" w:name="_Toc3701433"/>
      <w:bookmarkStart w:id="200" w:name="_Toc165738084"/>
      <w:bookmarkStart w:id="201" w:name="_Toc188329995"/>
      <w:r w:rsidRPr="00527E99">
        <w:lastRenderedPageBreak/>
        <w:t>Nefunkciniai reikalavimai</w:t>
      </w:r>
      <w:bookmarkEnd w:id="198"/>
      <w:bookmarkEnd w:id="199"/>
      <w:bookmarkEnd w:id="200"/>
      <w:bookmarkEnd w:id="201"/>
    </w:p>
    <w:p w14:paraId="6236A5DE" w14:textId="77777777" w:rsidR="00536B7F" w:rsidRDefault="00536B7F" w:rsidP="00CD6276">
      <w:pPr>
        <w:pStyle w:val="Heading3"/>
      </w:pPr>
      <w:bookmarkStart w:id="202" w:name="_Toc3646883"/>
      <w:bookmarkStart w:id="203" w:name="_Toc3701434"/>
      <w:r w:rsidRPr="00527E99">
        <w:t xml:space="preserve"> </w:t>
      </w:r>
      <w:bookmarkStart w:id="204" w:name="_Toc165738085"/>
      <w:bookmarkStart w:id="205" w:name="_Toc188329996"/>
      <w:r w:rsidRPr="00527E99">
        <w:t>Reikalavimai sistemos išvaizdai</w:t>
      </w:r>
      <w:bookmarkEnd w:id="202"/>
      <w:bookmarkEnd w:id="203"/>
      <w:bookmarkEnd w:id="204"/>
      <w:bookmarkEnd w:id="205"/>
    </w:p>
    <w:p w14:paraId="658610AF" w14:textId="77777777" w:rsidR="00536B7F" w:rsidRPr="00642D8C" w:rsidRDefault="00536B7F" w:rsidP="001F67EA">
      <w:pPr>
        <w:pStyle w:val="Lentelspavad"/>
      </w:pPr>
      <w:r w:rsidRPr="00642D8C">
        <w:rPr>
          <w:b/>
          <w:bCs/>
        </w:rPr>
        <w:t>12 Lentelė.</w:t>
      </w:r>
      <w:r w:rsidRPr="00642D8C">
        <w:t xml:space="preserve"> </w:t>
      </w:r>
      <w:r>
        <w:t>Nefunkcinis reikalavimas nr.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337"/>
        <w:gridCol w:w="1706"/>
        <w:gridCol w:w="1597"/>
        <w:gridCol w:w="1314"/>
        <w:gridCol w:w="1320"/>
      </w:tblGrid>
      <w:tr w:rsidR="00536B7F" w:rsidRPr="00A53D75" w14:paraId="0131D46F" w14:textId="77777777" w:rsidTr="00193AA6">
        <w:tc>
          <w:tcPr>
            <w:tcW w:w="1836" w:type="dxa"/>
            <w:shd w:val="clear" w:color="auto" w:fill="auto"/>
          </w:tcPr>
          <w:p w14:paraId="633AFE03" w14:textId="77777777" w:rsidR="00536B7F" w:rsidRPr="00A53D75" w:rsidRDefault="00536B7F" w:rsidP="00193AA6">
            <w:pPr>
              <w:rPr>
                <w:lang w:val="en-US"/>
              </w:rPr>
            </w:pPr>
            <w:r w:rsidRPr="00A53D75">
              <w:t>Reikalavimas</w:t>
            </w:r>
            <w:r w:rsidRPr="00A53D75">
              <w:rPr>
                <w:lang w:val="en-US"/>
              </w:rPr>
              <w:t>:</w:t>
            </w:r>
          </w:p>
        </w:tc>
        <w:tc>
          <w:tcPr>
            <w:tcW w:w="1570" w:type="dxa"/>
            <w:shd w:val="clear" w:color="auto" w:fill="auto"/>
          </w:tcPr>
          <w:p w14:paraId="692F9D44" w14:textId="77777777" w:rsidR="00536B7F" w:rsidRPr="00A53D75" w:rsidRDefault="00536B7F" w:rsidP="00193AA6">
            <w:r w:rsidRPr="00A53D75">
              <w:t>NF-1</w:t>
            </w:r>
          </w:p>
        </w:tc>
        <w:tc>
          <w:tcPr>
            <w:tcW w:w="1817" w:type="dxa"/>
            <w:shd w:val="clear" w:color="auto" w:fill="auto"/>
          </w:tcPr>
          <w:p w14:paraId="62B13449" w14:textId="77777777" w:rsidR="00536B7F" w:rsidRPr="00A53D75" w:rsidRDefault="00536B7F" w:rsidP="00193AA6">
            <w:r w:rsidRPr="00A53D75">
              <w:t>Reikalavimo tipas:</w:t>
            </w:r>
          </w:p>
        </w:tc>
        <w:tc>
          <w:tcPr>
            <w:tcW w:w="1544" w:type="dxa"/>
            <w:shd w:val="clear" w:color="auto" w:fill="auto"/>
          </w:tcPr>
          <w:p w14:paraId="432FB4A7" w14:textId="77777777" w:rsidR="00536B7F" w:rsidRPr="00A53D75" w:rsidRDefault="00536B7F" w:rsidP="00193AA6">
            <w:r w:rsidRPr="00A53D75">
              <w:t>9</w:t>
            </w:r>
          </w:p>
        </w:tc>
        <w:tc>
          <w:tcPr>
            <w:tcW w:w="1544" w:type="dxa"/>
            <w:shd w:val="clear" w:color="auto" w:fill="auto"/>
          </w:tcPr>
          <w:p w14:paraId="1832463C" w14:textId="77777777" w:rsidR="00536B7F" w:rsidRPr="00A53D75" w:rsidRDefault="00536B7F" w:rsidP="00193AA6">
            <w:r w:rsidRPr="00A53D75">
              <w:t>PA:</w:t>
            </w:r>
          </w:p>
        </w:tc>
        <w:tc>
          <w:tcPr>
            <w:tcW w:w="1544" w:type="dxa"/>
            <w:shd w:val="clear" w:color="auto" w:fill="auto"/>
          </w:tcPr>
          <w:p w14:paraId="5BBD1DEC" w14:textId="77777777" w:rsidR="00536B7F" w:rsidRPr="00A53D75" w:rsidRDefault="00536B7F" w:rsidP="00193AA6">
            <w:r w:rsidRPr="00A53D75">
              <w:t>Visi</w:t>
            </w:r>
          </w:p>
        </w:tc>
      </w:tr>
      <w:tr w:rsidR="00536B7F" w:rsidRPr="00A53D75" w14:paraId="41C0E7BE" w14:textId="77777777" w:rsidTr="00193AA6">
        <w:tc>
          <w:tcPr>
            <w:tcW w:w="1836" w:type="dxa"/>
            <w:shd w:val="clear" w:color="auto" w:fill="auto"/>
          </w:tcPr>
          <w:p w14:paraId="6FAF56CD" w14:textId="77777777" w:rsidR="00536B7F" w:rsidRPr="00A53D75" w:rsidRDefault="00536B7F" w:rsidP="00193AA6">
            <w:r w:rsidRPr="00A53D75">
              <w:t>Aprašymas</w:t>
            </w:r>
          </w:p>
        </w:tc>
        <w:tc>
          <w:tcPr>
            <w:tcW w:w="8019" w:type="dxa"/>
            <w:gridSpan w:val="5"/>
            <w:shd w:val="clear" w:color="auto" w:fill="auto"/>
          </w:tcPr>
          <w:p w14:paraId="34A1E452" w14:textId="77777777" w:rsidR="00536B7F" w:rsidRPr="00A53D75" w:rsidRDefault="00536B7F" w:rsidP="00193AA6">
            <w:r w:rsidRPr="00A53D75">
              <w:t>Žaidimo grafinėje sąsajoje turi dominuoti pastelinės spalvos su viduramžių tematika</w:t>
            </w:r>
          </w:p>
        </w:tc>
      </w:tr>
      <w:tr w:rsidR="00536B7F" w:rsidRPr="00A53D75" w14:paraId="4AE86EC2" w14:textId="77777777" w:rsidTr="00193AA6">
        <w:tc>
          <w:tcPr>
            <w:tcW w:w="1836" w:type="dxa"/>
            <w:shd w:val="clear" w:color="auto" w:fill="auto"/>
          </w:tcPr>
          <w:p w14:paraId="20874894" w14:textId="77777777" w:rsidR="00536B7F" w:rsidRPr="00A53D75" w:rsidRDefault="00536B7F" w:rsidP="00193AA6">
            <w:r w:rsidRPr="00A53D75">
              <w:t>Pagrindimas</w:t>
            </w:r>
          </w:p>
        </w:tc>
        <w:tc>
          <w:tcPr>
            <w:tcW w:w="8019" w:type="dxa"/>
            <w:gridSpan w:val="5"/>
            <w:shd w:val="clear" w:color="auto" w:fill="auto"/>
          </w:tcPr>
          <w:p w14:paraId="00F82678" w14:textId="77777777" w:rsidR="00536B7F" w:rsidRPr="00A53D75" w:rsidRDefault="00536B7F" w:rsidP="00193AA6">
            <w:r w:rsidRPr="00A53D75">
              <w:t>Švarus ir žaidėjui patrauklus žaidimo grafinės sąsajos stilius.</w:t>
            </w:r>
          </w:p>
        </w:tc>
      </w:tr>
      <w:tr w:rsidR="00536B7F" w:rsidRPr="00A53D75" w14:paraId="680BB26F" w14:textId="77777777" w:rsidTr="00193AA6">
        <w:tc>
          <w:tcPr>
            <w:tcW w:w="1836" w:type="dxa"/>
            <w:shd w:val="clear" w:color="auto" w:fill="auto"/>
          </w:tcPr>
          <w:p w14:paraId="51EDE5EA" w14:textId="77777777" w:rsidR="00536B7F" w:rsidRPr="00A53D75" w:rsidRDefault="00536B7F" w:rsidP="00193AA6">
            <w:r w:rsidRPr="00A53D75">
              <w:t>Šaltinis</w:t>
            </w:r>
          </w:p>
        </w:tc>
        <w:tc>
          <w:tcPr>
            <w:tcW w:w="8019" w:type="dxa"/>
            <w:gridSpan w:val="5"/>
            <w:shd w:val="clear" w:color="auto" w:fill="auto"/>
          </w:tcPr>
          <w:p w14:paraId="2E9A145B" w14:textId="77777777" w:rsidR="00536B7F" w:rsidRPr="00A53D75" w:rsidRDefault="00536B7F" w:rsidP="00193AA6">
            <w:r w:rsidRPr="00A53D75">
              <w:t>Sistemos užsakovas</w:t>
            </w:r>
          </w:p>
        </w:tc>
      </w:tr>
      <w:tr w:rsidR="00536B7F" w:rsidRPr="00A53D75" w14:paraId="562538F5" w14:textId="77777777" w:rsidTr="00193AA6">
        <w:tc>
          <w:tcPr>
            <w:tcW w:w="1836" w:type="dxa"/>
            <w:shd w:val="clear" w:color="auto" w:fill="auto"/>
          </w:tcPr>
          <w:p w14:paraId="23C94230" w14:textId="77777777" w:rsidR="00536B7F" w:rsidRPr="00A53D75" w:rsidRDefault="00536B7F" w:rsidP="00193AA6">
            <w:r w:rsidRPr="00A53D75">
              <w:t>Tinkamumo kriterijai</w:t>
            </w:r>
          </w:p>
        </w:tc>
        <w:tc>
          <w:tcPr>
            <w:tcW w:w="8019" w:type="dxa"/>
            <w:gridSpan w:val="5"/>
            <w:shd w:val="clear" w:color="auto" w:fill="auto"/>
          </w:tcPr>
          <w:p w14:paraId="7AFCFA8F" w14:textId="77777777" w:rsidR="00536B7F" w:rsidRPr="00A53D75" w:rsidRDefault="00536B7F" w:rsidP="00193AA6">
            <w:r w:rsidRPr="00A53D75">
              <w:t>-</w:t>
            </w:r>
          </w:p>
        </w:tc>
      </w:tr>
      <w:tr w:rsidR="00536B7F" w:rsidRPr="00A53D75" w14:paraId="374B913E" w14:textId="77777777" w:rsidTr="00193AA6">
        <w:tc>
          <w:tcPr>
            <w:tcW w:w="1836" w:type="dxa"/>
            <w:shd w:val="clear" w:color="auto" w:fill="auto"/>
          </w:tcPr>
          <w:p w14:paraId="6D06F654" w14:textId="77777777" w:rsidR="00536B7F" w:rsidRPr="00A53D75" w:rsidRDefault="00536B7F" w:rsidP="00193AA6">
            <w:r w:rsidRPr="00A53D75">
              <w:t>Užsakovo patenkinimas</w:t>
            </w:r>
          </w:p>
        </w:tc>
        <w:tc>
          <w:tcPr>
            <w:tcW w:w="3387" w:type="dxa"/>
            <w:gridSpan w:val="2"/>
            <w:shd w:val="clear" w:color="auto" w:fill="auto"/>
          </w:tcPr>
          <w:p w14:paraId="3F24E0DD" w14:textId="77777777" w:rsidR="00536B7F" w:rsidRPr="00A53D75" w:rsidRDefault="00536B7F" w:rsidP="00193AA6">
            <w:r w:rsidRPr="00A53D75">
              <w:t>4</w:t>
            </w:r>
          </w:p>
        </w:tc>
        <w:tc>
          <w:tcPr>
            <w:tcW w:w="1544" w:type="dxa"/>
            <w:shd w:val="clear" w:color="auto" w:fill="auto"/>
          </w:tcPr>
          <w:p w14:paraId="04D34AF1" w14:textId="77777777" w:rsidR="00536B7F" w:rsidRPr="00A53D75" w:rsidRDefault="00536B7F" w:rsidP="00193AA6">
            <w:r w:rsidRPr="00A53D75">
              <w:t>Užsakovo nepatenkinimas</w:t>
            </w:r>
          </w:p>
        </w:tc>
        <w:tc>
          <w:tcPr>
            <w:tcW w:w="3088" w:type="dxa"/>
            <w:gridSpan w:val="2"/>
            <w:shd w:val="clear" w:color="auto" w:fill="auto"/>
          </w:tcPr>
          <w:p w14:paraId="38EEAC0F" w14:textId="77777777" w:rsidR="00536B7F" w:rsidRPr="00A53D75" w:rsidRDefault="00536B7F" w:rsidP="00193AA6">
            <w:r w:rsidRPr="00A53D75">
              <w:t>3</w:t>
            </w:r>
          </w:p>
        </w:tc>
      </w:tr>
      <w:tr w:rsidR="00536B7F" w:rsidRPr="00A53D75" w14:paraId="0CB16591" w14:textId="77777777" w:rsidTr="00193AA6">
        <w:tc>
          <w:tcPr>
            <w:tcW w:w="1836" w:type="dxa"/>
            <w:shd w:val="clear" w:color="auto" w:fill="auto"/>
          </w:tcPr>
          <w:p w14:paraId="690FD089" w14:textId="77777777" w:rsidR="00536B7F" w:rsidRPr="00A53D75" w:rsidRDefault="00536B7F" w:rsidP="00193AA6">
            <w:r w:rsidRPr="00A53D75">
              <w:t>Priklausomybės</w:t>
            </w:r>
          </w:p>
        </w:tc>
        <w:tc>
          <w:tcPr>
            <w:tcW w:w="3387" w:type="dxa"/>
            <w:gridSpan w:val="2"/>
            <w:shd w:val="clear" w:color="auto" w:fill="auto"/>
          </w:tcPr>
          <w:p w14:paraId="1EC00FE2" w14:textId="77777777" w:rsidR="00536B7F" w:rsidRPr="00A53D75" w:rsidRDefault="00536B7F" w:rsidP="00193AA6">
            <w:r w:rsidRPr="00A53D75">
              <w:t>Nėra</w:t>
            </w:r>
          </w:p>
        </w:tc>
        <w:tc>
          <w:tcPr>
            <w:tcW w:w="1544" w:type="dxa"/>
            <w:shd w:val="clear" w:color="auto" w:fill="auto"/>
          </w:tcPr>
          <w:p w14:paraId="492E0B19" w14:textId="77777777" w:rsidR="00536B7F" w:rsidRPr="00A53D75" w:rsidRDefault="00536B7F" w:rsidP="00193AA6">
            <w:r w:rsidRPr="00A53D75">
              <w:t>Konfliktai</w:t>
            </w:r>
          </w:p>
        </w:tc>
        <w:tc>
          <w:tcPr>
            <w:tcW w:w="3088" w:type="dxa"/>
            <w:gridSpan w:val="2"/>
            <w:shd w:val="clear" w:color="auto" w:fill="auto"/>
          </w:tcPr>
          <w:p w14:paraId="066C8831" w14:textId="77777777" w:rsidR="00536B7F" w:rsidRPr="00A53D75" w:rsidRDefault="00536B7F" w:rsidP="00193AA6">
            <w:r w:rsidRPr="00A53D75">
              <w:t>Nėra</w:t>
            </w:r>
          </w:p>
        </w:tc>
      </w:tr>
    </w:tbl>
    <w:p w14:paraId="0C923423" w14:textId="77777777" w:rsidR="00536B7F" w:rsidRPr="00642D8C" w:rsidRDefault="00536B7F" w:rsidP="00536B7F"/>
    <w:p w14:paraId="5FE6C8A0" w14:textId="77777777" w:rsidR="00536B7F" w:rsidRPr="00642D8C" w:rsidRDefault="00536B7F" w:rsidP="00CD6276">
      <w:pPr>
        <w:pStyle w:val="Heading3"/>
      </w:pPr>
      <w:bookmarkStart w:id="206" w:name="_Toc3646884"/>
      <w:bookmarkStart w:id="207" w:name="_Toc3701435"/>
      <w:bookmarkStart w:id="208" w:name="_Toc165738086"/>
      <w:bookmarkStart w:id="209" w:name="_Toc188329997"/>
      <w:r w:rsidRPr="00527E99">
        <w:t>Reikalavimai panaudojamumui</w:t>
      </w:r>
      <w:bookmarkEnd w:id="206"/>
      <w:bookmarkEnd w:id="207"/>
      <w:bookmarkEnd w:id="208"/>
      <w:bookmarkEnd w:id="209"/>
    </w:p>
    <w:p w14:paraId="33AB9EE2" w14:textId="77777777" w:rsidR="00536B7F" w:rsidRPr="00642D8C" w:rsidRDefault="00536B7F" w:rsidP="001F67EA">
      <w:pPr>
        <w:pStyle w:val="Lentelspavad"/>
      </w:pPr>
      <w:r w:rsidRPr="00642D8C">
        <w:rPr>
          <w:b/>
          <w:bCs/>
        </w:rPr>
        <w:t>1</w:t>
      </w:r>
      <w:r>
        <w:rPr>
          <w:b/>
          <w:bCs/>
        </w:rPr>
        <w:t>3</w:t>
      </w:r>
      <w:r w:rsidRPr="00642D8C">
        <w:rPr>
          <w:b/>
          <w:bCs/>
        </w:rPr>
        <w:t xml:space="preserve"> Lentelė.</w:t>
      </w:r>
      <w:r w:rsidRPr="00642D8C">
        <w:t xml:space="preserve"> </w:t>
      </w:r>
      <w:r>
        <w:t>Nefunkcinis reikalavimas nr.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1349"/>
        <w:gridCol w:w="1712"/>
        <w:gridCol w:w="1597"/>
        <w:gridCol w:w="1326"/>
        <w:gridCol w:w="1287"/>
      </w:tblGrid>
      <w:tr w:rsidR="00536B7F" w:rsidRPr="00A53D75" w14:paraId="2F4B634D" w14:textId="77777777" w:rsidTr="00193AA6">
        <w:tc>
          <w:tcPr>
            <w:tcW w:w="1836" w:type="dxa"/>
            <w:shd w:val="clear" w:color="auto" w:fill="auto"/>
          </w:tcPr>
          <w:p w14:paraId="59FB0823" w14:textId="77777777" w:rsidR="00536B7F" w:rsidRPr="00A53D75" w:rsidRDefault="00536B7F" w:rsidP="00193AA6">
            <w:pPr>
              <w:rPr>
                <w:lang w:val="en-US"/>
              </w:rPr>
            </w:pPr>
            <w:r w:rsidRPr="00A53D75">
              <w:t>Reikalavimas</w:t>
            </w:r>
            <w:r w:rsidRPr="00A53D75">
              <w:rPr>
                <w:lang w:val="en-US"/>
              </w:rPr>
              <w:t>:</w:t>
            </w:r>
          </w:p>
        </w:tc>
        <w:tc>
          <w:tcPr>
            <w:tcW w:w="1570" w:type="dxa"/>
            <w:shd w:val="clear" w:color="auto" w:fill="auto"/>
          </w:tcPr>
          <w:p w14:paraId="0E73FDDC" w14:textId="77777777" w:rsidR="00536B7F" w:rsidRPr="00A53D75" w:rsidRDefault="00536B7F" w:rsidP="00193AA6">
            <w:r w:rsidRPr="00A53D75">
              <w:t>NF-2</w:t>
            </w:r>
          </w:p>
        </w:tc>
        <w:tc>
          <w:tcPr>
            <w:tcW w:w="1817" w:type="dxa"/>
            <w:shd w:val="clear" w:color="auto" w:fill="auto"/>
          </w:tcPr>
          <w:p w14:paraId="12DE9DEB" w14:textId="77777777" w:rsidR="00536B7F" w:rsidRPr="00A53D75" w:rsidRDefault="00536B7F" w:rsidP="00193AA6">
            <w:r w:rsidRPr="00A53D75">
              <w:t>Reikalavimo tipas:</w:t>
            </w:r>
          </w:p>
        </w:tc>
        <w:tc>
          <w:tcPr>
            <w:tcW w:w="1544" w:type="dxa"/>
            <w:shd w:val="clear" w:color="auto" w:fill="auto"/>
          </w:tcPr>
          <w:p w14:paraId="015CEE4E" w14:textId="77777777" w:rsidR="00536B7F" w:rsidRPr="00A53D75" w:rsidRDefault="00536B7F" w:rsidP="00193AA6">
            <w:r w:rsidRPr="00A53D75">
              <w:t>9</w:t>
            </w:r>
          </w:p>
        </w:tc>
        <w:tc>
          <w:tcPr>
            <w:tcW w:w="1544" w:type="dxa"/>
            <w:shd w:val="clear" w:color="auto" w:fill="auto"/>
          </w:tcPr>
          <w:p w14:paraId="652EE712" w14:textId="77777777" w:rsidR="00536B7F" w:rsidRPr="00A53D75" w:rsidRDefault="00536B7F" w:rsidP="00193AA6">
            <w:r w:rsidRPr="00A53D75">
              <w:t>PA:</w:t>
            </w:r>
          </w:p>
        </w:tc>
        <w:tc>
          <w:tcPr>
            <w:tcW w:w="1544" w:type="dxa"/>
            <w:shd w:val="clear" w:color="auto" w:fill="auto"/>
          </w:tcPr>
          <w:p w14:paraId="53639B58" w14:textId="77777777" w:rsidR="00536B7F" w:rsidRPr="00A53D75" w:rsidRDefault="00536B7F" w:rsidP="00193AA6">
            <w:r w:rsidRPr="00A53D75">
              <w:t>1, 2, 3, 6</w:t>
            </w:r>
          </w:p>
        </w:tc>
      </w:tr>
      <w:tr w:rsidR="00536B7F" w:rsidRPr="00A53D75" w14:paraId="54608C1B" w14:textId="77777777" w:rsidTr="00193AA6">
        <w:tc>
          <w:tcPr>
            <w:tcW w:w="1836" w:type="dxa"/>
            <w:shd w:val="clear" w:color="auto" w:fill="auto"/>
          </w:tcPr>
          <w:p w14:paraId="7A2D3CC3" w14:textId="77777777" w:rsidR="00536B7F" w:rsidRPr="00A53D75" w:rsidRDefault="00536B7F" w:rsidP="00193AA6">
            <w:r w:rsidRPr="00A53D75">
              <w:t>Aprašymas</w:t>
            </w:r>
          </w:p>
        </w:tc>
        <w:tc>
          <w:tcPr>
            <w:tcW w:w="8019" w:type="dxa"/>
            <w:gridSpan w:val="5"/>
            <w:shd w:val="clear" w:color="auto" w:fill="auto"/>
          </w:tcPr>
          <w:p w14:paraId="34810318" w14:textId="77777777" w:rsidR="00536B7F" w:rsidRPr="00A53D75" w:rsidRDefault="00536B7F" w:rsidP="00193AA6">
            <w:r w:rsidRPr="00A53D75">
              <w:t>Žaidimo grafinė sąsaja lengvai suprantama be jokio išankstinio apmokymo</w:t>
            </w:r>
          </w:p>
        </w:tc>
      </w:tr>
      <w:tr w:rsidR="00536B7F" w:rsidRPr="00A53D75" w14:paraId="6C874A49" w14:textId="77777777" w:rsidTr="00193AA6">
        <w:tc>
          <w:tcPr>
            <w:tcW w:w="1836" w:type="dxa"/>
            <w:shd w:val="clear" w:color="auto" w:fill="auto"/>
          </w:tcPr>
          <w:p w14:paraId="16EBC03A" w14:textId="77777777" w:rsidR="00536B7F" w:rsidRPr="00A53D75" w:rsidRDefault="00536B7F" w:rsidP="00193AA6">
            <w:r w:rsidRPr="00A53D75">
              <w:t>Pagrindimas</w:t>
            </w:r>
          </w:p>
        </w:tc>
        <w:tc>
          <w:tcPr>
            <w:tcW w:w="8019" w:type="dxa"/>
            <w:gridSpan w:val="5"/>
            <w:shd w:val="clear" w:color="auto" w:fill="auto"/>
          </w:tcPr>
          <w:p w14:paraId="6D3A316E" w14:textId="77777777" w:rsidR="00536B7F" w:rsidRPr="00A53D75" w:rsidRDefault="00536B7F" w:rsidP="00193AA6">
            <w:r w:rsidRPr="00A53D75">
              <w:t>Lengvai suprantama grafinė sąsaja palengvina naujam žaidėjui greitai suprasti žaidimo veikimo principą.</w:t>
            </w:r>
          </w:p>
        </w:tc>
      </w:tr>
      <w:tr w:rsidR="00536B7F" w:rsidRPr="00A53D75" w14:paraId="79A0E01C" w14:textId="77777777" w:rsidTr="00193AA6">
        <w:tc>
          <w:tcPr>
            <w:tcW w:w="1836" w:type="dxa"/>
            <w:shd w:val="clear" w:color="auto" w:fill="auto"/>
          </w:tcPr>
          <w:p w14:paraId="1D39C024" w14:textId="77777777" w:rsidR="00536B7F" w:rsidRPr="00A53D75" w:rsidRDefault="00536B7F" w:rsidP="00193AA6">
            <w:r w:rsidRPr="00A53D75">
              <w:t>Šaltinis</w:t>
            </w:r>
          </w:p>
        </w:tc>
        <w:tc>
          <w:tcPr>
            <w:tcW w:w="8019" w:type="dxa"/>
            <w:gridSpan w:val="5"/>
            <w:shd w:val="clear" w:color="auto" w:fill="auto"/>
          </w:tcPr>
          <w:p w14:paraId="4B8CF507" w14:textId="77777777" w:rsidR="00536B7F" w:rsidRPr="00A53D75" w:rsidRDefault="00536B7F" w:rsidP="00193AA6">
            <w:r w:rsidRPr="00A53D75">
              <w:t>Sistemos užsakovas</w:t>
            </w:r>
          </w:p>
        </w:tc>
      </w:tr>
      <w:tr w:rsidR="00536B7F" w:rsidRPr="00A53D75" w14:paraId="78F4CCB7" w14:textId="77777777" w:rsidTr="00193AA6">
        <w:tc>
          <w:tcPr>
            <w:tcW w:w="1836" w:type="dxa"/>
            <w:shd w:val="clear" w:color="auto" w:fill="auto"/>
          </w:tcPr>
          <w:p w14:paraId="2BC298D2" w14:textId="77777777" w:rsidR="00536B7F" w:rsidRPr="00A53D75" w:rsidRDefault="00536B7F" w:rsidP="00193AA6">
            <w:r w:rsidRPr="00A53D75">
              <w:t>Tinkamumo kriterijai</w:t>
            </w:r>
          </w:p>
        </w:tc>
        <w:tc>
          <w:tcPr>
            <w:tcW w:w="8019" w:type="dxa"/>
            <w:gridSpan w:val="5"/>
            <w:shd w:val="clear" w:color="auto" w:fill="auto"/>
          </w:tcPr>
          <w:p w14:paraId="636D737F" w14:textId="77777777" w:rsidR="00536B7F" w:rsidRPr="00A53D75" w:rsidRDefault="00536B7F" w:rsidP="00193AA6">
            <w:r w:rsidRPr="00A53D75">
              <w:t>Žaidimo grafinė sąsaja yra greitai perprantama naujam žaidėjui.</w:t>
            </w:r>
          </w:p>
        </w:tc>
      </w:tr>
      <w:tr w:rsidR="00536B7F" w:rsidRPr="00A53D75" w14:paraId="41B6F71A" w14:textId="77777777" w:rsidTr="00193AA6">
        <w:tc>
          <w:tcPr>
            <w:tcW w:w="1836" w:type="dxa"/>
            <w:shd w:val="clear" w:color="auto" w:fill="auto"/>
          </w:tcPr>
          <w:p w14:paraId="625E72CD" w14:textId="77777777" w:rsidR="00536B7F" w:rsidRPr="00A53D75" w:rsidRDefault="00536B7F" w:rsidP="00193AA6">
            <w:r w:rsidRPr="00A53D75">
              <w:t>Užsakovo patenkinimas</w:t>
            </w:r>
          </w:p>
        </w:tc>
        <w:tc>
          <w:tcPr>
            <w:tcW w:w="3387" w:type="dxa"/>
            <w:gridSpan w:val="2"/>
            <w:shd w:val="clear" w:color="auto" w:fill="auto"/>
          </w:tcPr>
          <w:p w14:paraId="5C671915" w14:textId="77777777" w:rsidR="00536B7F" w:rsidRPr="00A53D75" w:rsidRDefault="00536B7F" w:rsidP="00193AA6">
            <w:r w:rsidRPr="00A53D75">
              <w:t>4</w:t>
            </w:r>
          </w:p>
        </w:tc>
        <w:tc>
          <w:tcPr>
            <w:tcW w:w="1544" w:type="dxa"/>
            <w:shd w:val="clear" w:color="auto" w:fill="auto"/>
          </w:tcPr>
          <w:p w14:paraId="7A3A2912" w14:textId="77777777" w:rsidR="00536B7F" w:rsidRPr="00A53D75" w:rsidRDefault="00536B7F" w:rsidP="00193AA6">
            <w:r w:rsidRPr="00A53D75">
              <w:t>Užsakovo nepatenkinimas</w:t>
            </w:r>
          </w:p>
        </w:tc>
        <w:tc>
          <w:tcPr>
            <w:tcW w:w="3088" w:type="dxa"/>
            <w:gridSpan w:val="2"/>
            <w:shd w:val="clear" w:color="auto" w:fill="auto"/>
          </w:tcPr>
          <w:p w14:paraId="24468DB4" w14:textId="77777777" w:rsidR="00536B7F" w:rsidRPr="00A53D75" w:rsidRDefault="00536B7F" w:rsidP="00193AA6">
            <w:r w:rsidRPr="00A53D75">
              <w:t>3</w:t>
            </w:r>
          </w:p>
        </w:tc>
      </w:tr>
      <w:tr w:rsidR="00536B7F" w:rsidRPr="00A53D75" w14:paraId="2B41E803" w14:textId="77777777" w:rsidTr="00193AA6">
        <w:tc>
          <w:tcPr>
            <w:tcW w:w="1836" w:type="dxa"/>
            <w:shd w:val="clear" w:color="auto" w:fill="auto"/>
          </w:tcPr>
          <w:p w14:paraId="23326994" w14:textId="77777777" w:rsidR="00536B7F" w:rsidRPr="00A53D75" w:rsidRDefault="00536B7F" w:rsidP="00193AA6">
            <w:r w:rsidRPr="00A53D75">
              <w:t>Priklausomybės</w:t>
            </w:r>
          </w:p>
        </w:tc>
        <w:tc>
          <w:tcPr>
            <w:tcW w:w="3387" w:type="dxa"/>
            <w:gridSpan w:val="2"/>
            <w:shd w:val="clear" w:color="auto" w:fill="auto"/>
          </w:tcPr>
          <w:p w14:paraId="60091108" w14:textId="77777777" w:rsidR="00536B7F" w:rsidRPr="00A53D75" w:rsidRDefault="00536B7F" w:rsidP="00193AA6">
            <w:r w:rsidRPr="00A53D75">
              <w:t>Nėra</w:t>
            </w:r>
          </w:p>
        </w:tc>
        <w:tc>
          <w:tcPr>
            <w:tcW w:w="1544" w:type="dxa"/>
            <w:shd w:val="clear" w:color="auto" w:fill="auto"/>
          </w:tcPr>
          <w:p w14:paraId="56DF3792" w14:textId="77777777" w:rsidR="00536B7F" w:rsidRPr="00A53D75" w:rsidRDefault="00536B7F" w:rsidP="00193AA6">
            <w:r w:rsidRPr="00A53D75">
              <w:t>Konfliktai</w:t>
            </w:r>
          </w:p>
        </w:tc>
        <w:tc>
          <w:tcPr>
            <w:tcW w:w="3088" w:type="dxa"/>
            <w:gridSpan w:val="2"/>
            <w:shd w:val="clear" w:color="auto" w:fill="auto"/>
          </w:tcPr>
          <w:p w14:paraId="4C63C9CF" w14:textId="77777777" w:rsidR="00536B7F" w:rsidRPr="00A53D75" w:rsidRDefault="00536B7F" w:rsidP="00193AA6">
            <w:r w:rsidRPr="00A53D75">
              <w:t>Nėra</w:t>
            </w:r>
          </w:p>
        </w:tc>
      </w:tr>
    </w:tbl>
    <w:p w14:paraId="1A6E7E74" w14:textId="77777777" w:rsidR="00536B7F" w:rsidRPr="00642D8C" w:rsidRDefault="00536B7F" w:rsidP="00536B7F"/>
    <w:p w14:paraId="1BF5E6EF" w14:textId="77777777" w:rsidR="00536B7F" w:rsidRPr="00315004" w:rsidRDefault="00536B7F" w:rsidP="00CD6276">
      <w:pPr>
        <w:pStyle w:val="Heading3"/>
      </w:pPr>
      <w:bookmarkStart w:id="210" w:name="_Toc3646885"/>
      <w:bookmarkStart w:id="211" w:name="_Toc3701436"/>
      <w:bookmarkStart w:id="212" w:name="_Toc165738087"/>
      <w:bookmarkStart w:id="213" w:name="_Toc188329998"/>
      <w:r w:rsidRPr="00527E99">
        <w:t>Reikalavimai vykdymo charakteristikoms</w:t>
      </w:r>
      <w:bookmarkEnd w:id="210"/>
      <w:bookmarkEnd w:id="211"/>
      <w:bookmarkEnd w:id="212"/>
      <w:bookmarkEnd w:id="213"/>
    </w:p>
    <w:p w14:paraId="43A91A8B" w14:textId="77777777" w:rsidR="00536B7F" w:rsidRPr="00642D8C" w:rsidRDefault="00536B7F" w:rsidP="001F67EA">
      <w:pPr>
        <w:pStyle w:val="Lentelspavad"/>
      </w:pPr>
      <w:r w:rsidRPr="00642D8C">
        <w:rPr>
          <w:b/>
          <w:bCs/>
        </w:rPr>
        <w:t>1</w:t>
      </w:r>
      <w:r>
        <w:rPr>
          <w:b/>
          <w:bCs/>
        </w:rPr>
        <w:t>4</w:t>
      </w:r>
      <w:r w:rsidRPr="00642D8C">
        <w:rPr>
          <w:b/>
          <w:bCs/>
        </w:rPr>
        <w:t xml:space="preserve"> Lentelė.</w:t>
      </w:r>
      <w:r w:rsidRPr="00642D8C">
        <w:t xml:space="preserve"> </w:t>
      </w:r>
      <w:r>
        <w:t>Nefunkcinis reikalavimas nr.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1347"/>
        <w:gridCol w:w="1712"/>
        <w:gridCol w:w="1597"/>
        <w:gridCol w:w="1327"/>
        <w:gridCol w:w="1288"/>
      </w:tblGrid>
      <w:tr w:rsidR="00536B7F" w:rsidRPr="00A53D75" w14:paraId="4FB0BE43" w14:textId="77777777" w:rsidTr="00193AA6">
        <w:tc>
          <w:tcPr>
            <w:tcW w:w="1833" w:type="dxa"/>
            <w:shd w:val="clear" w:color="auto" w:fill="auto"/>
          </w:tcPr>
          <w:p w14:paraId="496C176B" w14:textId="77777777" w:rsidR="00536B7F" w:rsidRPr="00A53D75" w:rsidRDefault="00536B7F" w:rsidP="00193AA6">
            <w:pPr>
              <w:rPr>
                <w:lang w:val="en-US"/>
              </w:rPr>
            </w:pPr>
            <w:r w:rsidRPr="00A53D75">
              <w:t>Reikalavimas</w:t>
            </w:r>
            <w:r w:rsidRPr="00A53D75">
              <w:rPr>
                <w:lang w:val="en-US"/>
              </w:rPr>
              <w:t>:</w:t>
            </w:r>
          </w:p>
        </w:tc>
        <w:tc>
          <w:tcPr>
            <w:tcW w:w="1554" w:type="dxa"/>
            <w:shd w:val="clear" w:color="auto" w:fill="auto"/>
          </w:tcPr>
          <w:p w14:paraId="52CB444E" w14:textId="77777777" w:rsidR="00536B7F" w:rsidRPr="00A53D75" w:rsidRDefault="00536B7F" w:rsidP="00193AA6">
            <w:r w:rsidRPr="00A53D75">
              <w:t>NF-3</w:t>
            </w:r>
          </w:p>
        </w:tc>
        <w:tc>
          <w:tcPr>
            <w:tcW w:w="1811" w:type="dxa"/>
            <w:shd w:val="clear" w:color="auto" w:fill="auto"/>
          </w:tcPr>
          <w:p w14:paraId="5B083568" w14:textId="77777777" w:rsidR="00536B7F" w:rsidRPr="00A53D75" w:rsidRDefault="00536B7F" w:rsidP="00193AA6">
            <w:r w:rsidRPr="00A53D75">
              <w:t>Reikalavimo tipas:</w:t>
            </w:r>
          </w:p>
        </w:tc>
        <w:tc>
          <w:tcPr>
            <w:tcW w:w="1597" w:type="dxa"/>
            <w:shd w:val="clear" w:color="auto" w:fill="auto"/>
          </w:tcPr>
          <w:p w14:paraId="64F5C526" w14:textId="77777777" w:rsidR="00536B7F" w:rsidRPr="00A53D75" w:rsidRDefault="00536B7F" w:rsidP="00193AA6">
            <w:r w:rsidRPr="00A53D75">
              <w:t>9</w:t>
            </w:r>
          </w:p>
        </w:tc>
        <w:tc>
          <w:tcPr>
            <w:tcW w:w="1531" w:type="dxa"/>
            <w:shd w:val="clear" w:color="auto" w:fill="auto"/>
          </w:tcPr>
          <w:p w14:paraId="43993200" w14:textId="77777777" w:rsidR="00536B7F" w:rsidRPr="00A53D75" w:rsidRDefault="00536B7F" w:rsidP="00193AA6">
            <w:r w:rsidRPr="00A53D75">
              <w:t>PA:</w:t>
            </w:r>
          </w:p>
        </w:tc>
        <w:tc>
          <w:tcPr>
            <w:tcW w:w="1529" w:type="dxa"/>
            <w:shd w:val="clear" w:color="auto" w:fill="auto"/>
          </w:tcPr>
          <w:p w14:paraId="671FF2C1" w14:textId="77777777" w:rsidR="00536B7F" w:rsidRPr="00A53D75" w:rsidRDefault="00536B7F" w:rsidP="00193AA6">
            <w:r w:rsidRPr="00A53D75">
              <w:t>1, 2, 3, 6</w:t>
            </w:r>
          </w:p>
        </w:tc>
      </w:tr>
      <w:tr w:rsidR="00536B7F" w:rsidRPr="00A53D75" w14:paraId="5A232218" w14:textId="77777777" w:rsidTr="00193AA6">
        <w:tc>
          <w:tcPr>
            <w:tcW w:w="1833" w:type="dxa"/>
            <w:shd w:val="clear" w:color="auto" w:fill="auto"/>
          </w:tcPr>
          <w:p w14:paraId="4A7FFC9C" w14:textId="77777777" w:rsidR="00536B7F" w:rsidRPr="00A53D75" w:rsidRDefault="00536B7F" w:rsidP="00193AA6">
            <w:r w:rsidRPr="00A53D75">
              <w:t>Aprašymas</w:t>
            </w:r>
          </w:p>
        </w:tc>
        <w:tc>
          <w:tcPr>
            <w:tcW w:w="8022" w:type="dxa"/>
            <w:gridSpan w:val="5"/>
            <w:shd w:val="clear" w:color="auto" w:fill="auto"/>
          </w:tcPr>
          <w:p w14:paraId="2B0AD892" w14:textId="77777777" w:rsidR="00536B7F" w:rsidRPr="00A53D75" w:rsidRDefault="00536B7F" w:rsidP="00193AA6">
            <w:r w:rsidRPr="00A53D75">
              <w:t>Žaidimo grafinėje sąsajos elementai turi įsijungti per mažiau nei 1s nuo paspaudimo.</w:t>
            </w:r>
          </w:p>
        </w:tc>
      </w:tr>
      <w:tr w:rsidR="00536B7F" w:rsidRPr="00A53D75" w14:paraId="3149D494" w14:textId="77777777" w:rsidTr="00193AA6">
        <w:tc>
          <w:tcPr>
            <w:tcW w:w="1833" w:type="dxa"/>
            <w:shd w:val="clear" w:color="auto" w:fill="auto"/>
          </w:tcPr>
          <w:p w14:paraId="10DFD062" w14:textId="77777777" w:rsidR="00536B7F" w:rsidRPr="00A53D75" w:rsidRDefault="00536B7F" w:rsidP="00193AA6">
            <w:r w:rsidRPr="00A53D75">
              <w:t>Pagrindimas</w:t>
            </w:r>
          </w:p>
        </w:tc>
        <w:tc>
          <w:tcPr>
            <w:tcW w:w="8022" w:type="dxa"/>
            <w:gridSpan w:val="5"/>
            <w:shd w:val="clear" w:color="auto" w:fill="auto"/>
          </w:tcPr>
          <w:p w14:paraId="7549F506" w14:textId="77777777" w:rsidR="00536B7F" w:rsidRPr="00A53D75" w:rsidRDefault="00536B7F" w:rsidP="00193AA6">
            <w:r w:rsidRPr="00A53D75">
              <w:t>Žaidimo grafinė sąsaja turi veikti greitai, kad naudotojas nepatirtų diskomforto dėl trikdžių.</w:t>
            </w:r>
          </w:p>
        </w:tc>
      </w:tr>
      <w:tr w:rsidR="00536B7F" w:rsidRPr="00A53D75" w14:paraId="1B56ADC6" w14:textId="77777777" w:rsidTr="00193AA6">
        <w:tc>
          <w:tcPr>
            <w:tcW w:w="1833" w:type="dxa"/>
            <w:shd w:val="clear" w:color="auto" w:fill="auto"/>
          </w:tcPr>
          <w:p w14:paraId="786CECBB" w14:textId="77777777" w:rsidR="00536B7F" w:rsidRPr="00A53D75" w:rsidRDefault="00536B7F" w:rsidP="00193AA6">
            <w:r w:rsidRPr="00A53D75">
              <w:t>Šaltinis</w:t>
            </w:r>
          </w:p>
        </w:tc>
        <w:tc>
          <w:tcPr>
            <w:tcW w:w="8022" w:type="dxa"/>
            <w:gridSpan w:val="5"/>
            <w:shd w:val="clear" w:color="auto" w:fill="auto"/>
          </w:tcPr>
          <w:p w14:paraId="05C2C044" w14:textId="77777777" w:rsidR="00536B7F" w:rsidRPr="00A53D75" w:rsidRDefault="00536B7F" w:rsidP="00193AA6">
            <w:r w:rsidRPr="00A53D75">
              <w:t>Sistemos užsakovas</w:t>
            </w:r>
          </w:p>
        </w:tc>
      </w:tr>
      <w:tr w:rsidR="00536B7F" w:rsidRPr="00A53D75" w14:paraId="2F347A74" w14:textId="77777777" w:rsidTr="00193AA6">
        <w:tc>
          <w:tcPr>
            <w:tcW w:w="1833" w:type="dxa"/>
            <w:shd w:val="clear" w:color="auto" w:fill="auto"/>
          </w:tcPr>
          <w:p w14:paraId="675539D4" w14:textId="77777777" w:rsidR="00536B7F" w:rsidRPr="00A53D75" w:rsidRDefault="00536B7F" w:rsidP="00193AA6">
            <w:r w:rsidRPr="00A53D75">
              <w:t>Tinkamumo kriterijai</w:t>
            </w:r>
          </w:p>
        </w:tc>
        <w:tc>
          <w:tcPr>
            <w:tcW w:w="8022" w:type="dxa"/>
            <w:gridSpan w:val="5"/>
            <w:shd w:val="clear" w:color="auto" w:fill="auto"/>
          </w:tcPr>
          <w:p w14:paraId="4B985CFF" w14:textId="77777777" w:rsidR="00536B7F" w:rsidRPr="00A53D75" w:rsidRDefault="00536B7F" w:rsidP="00193AA6">
            <w:r w:rsidRPr="00A53D75">
              <w:t>-</w:t>
            </w:r>
          </w:p>
        </w:tc>
      </w:tr>
      <w:tr w:rsidR="00536B7F" w:rsidRPr="00A53D75" w14:paraId="0E7FBB7B" w14:textId="77777777" w:rsidTr="00193AA6">
        <w:tc>
          <w:tcPr>
            <w:tcW w:w="1833" w:type="dxa"/>
            <w:shd w:val="clear" w:color="auto" w:fill="auto"/>
          </w:tcPr>
          <w:p w14:paraId="0B4A897D" w14:textId="77777777" w:rsidR="00536B7F" w:rsidRPr="00A53D75" w:rsidRDefault="00536B7F" w:rsidP="00193AA6">
            <w:r w:rsidRPr="00A53D75">
              <w:t>Užsakovo patenkinimas</w:t>
            </w:r>
          </w:p>
        </w:tc>
        <w:tc>
          <w:tcPr>
            <w:tcW w:w="3365" w:type="dxa"/>
            <w:gridSpan w:val="2"/>
            <w:shd w:val="clear" w:color="auto" w:fill="auto"/>
          </w:tcPr>
          <w:p w14:paraId="45892F9D" w14:textId="77777777" w:rsidR="00536B7F" w:rsidRPr="00A53D75" w:rsidRDefault="00536B7F" w:rsidP="00193AA6">
            <w:r w:rsidRPr="00A53D75">
              <w:t>3</w:t>
            </w:r>
          </w:p>
        </w:tc>
        <w:tc>
          <w:tcPr>
            <w:tcW w:w="1597" w:type="dxa"/>
            <w:shd w:val="clear" w:color="auto" w:fill="auto"/>
          </w:tcPr>
          <w:p w14:paraId="3AF48482" w14:textId="77777777" w:rsidR="00536B7F" w:rsidRPr="00A53D75" w:rsidRDefault="00536B7F" w:rsidP="00193AA6">
            <w:r w:rsidRPr="00A53D75">
              <w:t>Užsakovo nepatenkinimas</w:t>
            </w:r>
          </w:p>
        </w:tc>
        <w:tc>
          <w:tcPr>
            <w:tcW w:w="3060" w:type="dxa"/>
            <w:gridSpan w:val="2"/>
            <w:shd w:val="clear" w:color="auto" w:fill="auto"/>
          </w:tcPr>
          <w:p w14:paraId="518C4D56" w14:textId="77777777" w:rsidR="00536B7F" w:rsidRPr="00A53D75" w:rsidRDefault="00536B7F" w:rsidP="00193AA6">
            <w:r w:rsidRPr="00A53D75">
              <w:t>4</w:t>
            </w:r>
          </w:p>
        </w:tc>
      </w:tr>
      <w:tr w:rsidR="00536B7F" w:rsidRPr="00A53D75" w14:paraId="0757C3B7" w14:textId="77777777" w:rsidTr="00193AA6">
        <w:tc>
          <w:tcPr>
            <w:tcW w:w="1833" w:type="dxa"/>
            <w:shd w:val="clear" w:color="auto" w:fill="auto"/>
          </w:tcPr>
          <w:p w14:paraId="55480BFD" w14:textId="77777777" w:rsidR="00536B7F" w:rsidRPr="00A53D75" w:rsidRDefault="00536B7F" w:rsidP="00193AA6">
            <w:r w:rsidRPr="00A53D75">
              <w:t>Priklausomybės</w:t>
            </w:r>
          </w:p>
        </w:tc>
        <w:tc>
          <w:tcPr>
            <w:tcW w:w="3365" w:type="dxa"/>
            <w:gridSpan w:val="2"/>
            <w:shd w:val="clear" w:color="auto" w:fill="auto"/>
          </w:tcPr>
          <w:p w14:paraId="4800CC7D" w14:textId="77777777" w:rsidR="00536B7F" w:rsidRPr="00A53D75" w:rsidRDefault="00536B7F" w:rsidP="00193AA6">
            <w:r w:rsidRPr="00A53D75">
              <w:t>Nėra</w:t>
            </w:r>
          </w:p>
        </w:tc>
        <w:tc>
          <w:tcPr>
            <w:tcW w:w="1597" w:type="dxa"/>
            <w:shd w:val="clear" w:color="auto" w:fill="auto"/>
          </w:tcPr>
          <w:p w14:paraId="61B1C09C" w14:textId="77777777" w:rsidR="00536B7F" w:rsidRPr="00A53D75" w:rsidRDefault="00536B7F" w:rsidP="00193AA6">
            <w:r w:rsidRPr="00A53D75">
              <w:t>Konfliktai</w:t>
            </w:r>
          </w:p>
        </w:tc>
        <w:tc>
          <w:tcPr>
            <w:tcW w:w="3060" w:type="dxa"/>
            <w:gridSpan w:val="2"/>
            <w:shd w:val="clear" w:color="auto" w:fill="auto"/>
          </w:tcPr>
          <w:p w14:paraId="7B36FB68" w14:textId="77777777" w:rsidR="00536B7F" w:rsidRPr="00A53D75" w:rsidRDefault="00536B7F" w:rsidP="00193AA6">
            <w:r w:rsidRPr="00A53D75">
              <w:t>Nėra</w:t>
            </w:r>
          </w:p>
        </w:tc>
      </w:tr>
    </w:tbl>
    <w:p w14:paraId="4CFBEB91" w14:textId="77777777" w:rsidR="00536B7F" w:rsidRDefault="00536B7F" w:rsidP="00536B7F"/>
    <w:p w14:paraId="7788FA55" w14:textId="77777777" w:rsidR="00536B7F" w:rsidRPr="00642D8C" w:rsidRDefault="00536B7F" w:rsidP="001F67EA">
      <w:pPr>
        <w:pStyle w:val="Lentelspavad"/>
      </w:pPr>
      <w:r w:rsidRPr="00642D8C">
        <w:rPr>
          <w:b/>
          <w:bCs/>
        </w:rPr>
        <w:t>1</w:t>
      </w:r>
      <w:r>
        <w:rPr>
          <w:b/>
          <w:bCs/>
        </w:rPr>
        <w:t>5</w:t>
      </w:r>
      <w:r w:rsidRPr="00642D8C">
        <w:rPr>
          <w:b/>
          <w:bCs/>
        </w:rPr>
        <w:t xml:space="preserve"> Lentelė.</w:t>
      </w:r>
      <w:r w:rsidRPr="00642D8C">
        <w:t xml:space="preserve"> </w:t>
      </w:r>
      <w:r>
        <w:t>Nefunkcinis reikalavimas nr.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337"/>
        <w:gridCol w:w="1706"/>
        <w:gridCol w:w="1597"/>
        <w:gridCol w:w="1314"/>
        <w:gridCol w:w="1320"/>
      </w:tblGrid>
      <w:tr w:rsidR="00536B7F" w:rsidRPr="00A53D75" w14:paraId="484A9E25" w14:textId="77777777" w:rsidTr="00193AA6">
        <w:tc>
          <w:tcPr>
            <w:tcW w:w="1836" w:type="dxa"/>
            <w:shd w:val="clear" w:color="auto" w:fill="auto"/>
          </w:tcPr>
          <w:p w14:paraId="5CF874DB" w14:textId="77777777" w:rsidR="00536B7F" w:rsidRPr="00A53D75" w:rsidRDefault="00536B7F" w:rsidP="00193AA6">
            <w:pPr>
              <w:rPr>
                <w:lang w:val="en-US"/>
              </w:rPr>
            </w:pPr>
            <w:r w:rsidRPr="00A53D75">
              <w:t>Reikalavimas</w:t>
            </w:r>
            <w:r w:rsidRPr="00A53D75">
              <w:rPr>
                <w:lang w:val="en-US"/>
              </w:rPr>
              <w:t>:</w:t>
            </w:r>
          </w:p>
        </w:tc>
        <w:tc>
          <w:tcPr>
            <w:tcW w:w="1570" w:type="dxa"/>
            <w:shd w:val="clear" w:color="auto" w:fill="auto"/>
          </w:tcPr>
          <w:p w14:paraId="42A7D7A4" w14:textId="77777777" w:rsidR="00536B7F" w:rsidRPr="00A53D75" w:rsidRDefault="00536B7F" w:rsidP="00193AA6">
            <w:r w:rsidRPr="00A53D75">
              <w:t>NF-4</w:t>
            </w:r>
          </w:p>
        </w:tc>
        <w:tc>
          <w:tcPr>
            <w:tcW w:w="1817" w:type="dxa"/>
            <w:shd w:val="clear" w:color="auto" w:fill="auto"/>
          </w:tcPr>
          <w:p w14:paraId="3C087F80" w14:textId="77777777" w:rsidR="00536B7F" w:rsidRPr="00A53D75" w:rsidRDefault="00536B7F" w:rsidP="00193AA6">
            <w:r w:rsidRPr="00A53D75">
              <w:t>Reikalavimo tipas:</w:t>
            </w:r>
          </w:p>
        </w:tc>
        <w:tc>
          <w:tcPr>
            <w:tcW w:w="1544" w:type="dxa"/>
            <w:shd w:val="clear" w:color="auto" w:fill="auto"/>
          </w:tcPr>
          <w:p w14:paraId="2D1031EF" w14:textId="77777777" w:rsidR="00536B7F" w:rsidRPr="00A53D75" w:rsidRDefault="00536B7F" w:rsidP="00193AA6">
            <w:r w:rsidRPr="00A53D75">
              <w:t>9</w:t>
            </w:r>
          </w:p>
        </w:tc>
        <w:tc>
          <w:tcPr>
            <w:tcW w:w="1544" w:type="dxa"/>
            <w:shd w:val="clear" w:color="auto" w:fill="auto"/>
          </w:tcPr>
          <w:p w14:paraId="61586EE5" w14:textId="77777777" w:rsidR="00536B7F" w:rsidRPr="00A53D75" w:rsidRDefault="00536B7F" w:rsidP="00193AA6">
            <w:r w:rsidRPr="00A53D75">
              <w:t>PA:</w:t>
            </w:r>
          </w:p>
        </w:tc>
        <w:tc>
          <w:tcPr>
            <w:tcW w:w="1544" w:type="dxa"/>
            <w:shd w:val="clear" w:color="auto" w:fill="auto"/>
          </w:tcPr>
          <w:p w14:paraId="18A33590" w14:textId="77777777" w:rsidR="00536B7F" w:rsidRPr="00A53D75" w:rsidRDefault="00536B7F" w:rsidP="00193AA6">
            <w:r w:rsidRPr="00A53D75">
              <w:t>Visi</w:t>
            </w:r>
          </w:p>
        </w:tc>
      </w:tr>
      <w:tr w:rsidR="00536B7F" w:rsidRPr="00A53D75" w14:paraId="5CF3017B" w14:textId="77777777" w:rsidTr="00193AA6">
        <w:tc>
          <w:tcPr>
            <w:tcW w:w="1836" w:type="dxa"/>
            <w:shd w:val="clear" w:color="auto" w:fill="auto"/>
          </w:tcPr>
          <w:p w14:paraId="71A1BA32" w14:textId="77777777" w:rsidR="00536B7F" w:rsidRPr="00A53D75" w:rsidRDefault="00536B7F" w:rsidP="00193AA6">
            <w:r w:rsidRPr="00A53D75">
              <w:lastRenderedPageBreak/>
              <w:t>Aprašymas</w:t>
            </w:r>
          </w:p>
        </w:tc>
        <w:tc>
          <w:tcPr>
            <w:tcW w:w="8019" w:type="dxa"/>
            <w:gridSpan w:val="5"/>
            <w:shd w:val="clear" w:color="auto" w:fill="auto"/>
          </w:tcPr>
          <w:p w14:paraId="6470F850" w14:textId="77777777" w:rsidR="00536B7F" w:rsidRPr="00A53D75" w:rsidRDefault="00536B7F" w:rsidP="00193AA6">
            <w:r w:rsidRPr="00A53D75">
              <w:t>Žaidimo valdymas turi būti greitas ir sklandus, o naudotojo valdomi objektai turi valdytis be trikdžių.</w:t>
            </w:r>
          </w:p>
        </w:tc>
      </w:tr>
      <w:tr w:rsidR="00536B7F" w:rsidRPr="00A53D75" w14:paraId="5FE31079" w14:textId="77777777" w:rsidTr="00193AA6">
        <w:tc>
          <w:tcPr>
            <w:tcW w:w="1836" w:type="dxa"/>
            <w:shd w:val="clear" w:color="auto" w:fill="auto"/>
          </w:tcPr>
          <w:p w14:paraId="718CC584" w14:textId="77777777" w:rsidR="00536B7F" w:rsidRPr="00A53D75" w:rsidRDefault="00536B7F" w:rsidP="00193AA6">
            <w:r w:rsidRPr="00A53D75">
              <w:t>Pagrindimas</w:t>
            </w:r>
          </w:p>
        </w:tc>
        <w:tc>
          <w:tcPr>
            <w:tcW w:w="8019" w:type="dxa"/>
            <w:gridSpan w:val="5"/>
            <w:shd w:val="clear" w:color="auto" w:fill="auto"/>
          </w:tcPr>
          <w:p w14:paraId="40824021" w14:textId="77777777" w:rsidR="00536B7F" w:rsidRPr="00A53D75" w:rsidRDefault="00536B7F" w:rsidP="00193AA6">
            <w:r w:rsidRPr="00A53D75">
              <w:t>Žaidimas turi veikti sklandžiai, kad naudotojas norėtų jį žaisti kuo daugiau.</w:t>
            </w:r>
          </w:p>
        </w:tc>
      </w:tr>
      <w:tr w:rsidR="00536B7F" w:rsidRPr="00A53D75" w14:paraId="13118351" w14:textId="77777777" w:rsidTr="00193AA6">
        <w:tc>
          <w:tcPr>
            <w:tcW w:w="1836" w:type="dxa"/>
            <w:shd w:val="clear" w:color="auto" w:fill="auto"/>
          </w:tcPr>
          <w:p w14:paraId="24FBCDAC" w14:textId="77777777" w:rsidR="00536B7F" w:rsidRPr="00A53D75" w:rsidRDefault="00536B7F" w:rsidP="00193AA6">
            <w:r w:rsidRPr="00A53D75">
              <w:t>Šaltinis</w:t>
            </w:r>
          </w:p>
        </w:tc>
        <w:tc>
          <w:tcPr>
            <w:tcW w:w="8019" w:type="dxa"/>
            <w:gridSpan w:val="5"/>
            <w:shd w:val="clear" w:color="auto" w:fill="auto"/>
          </w:tcPr>
          <w:p w14:paraId="6B0DFF8C" w14:textId="77777777" w:rsidR="00536B7F" w:rsidRPr="00A53D75" w:rsidRDefault="00536B7F" w:rsidP="00193AA6">
            <w:r w:rsidRPr="00A53D75">
              <w:t>Sistemos užsakovas</w:t>
            </w:r>
          </w:p>
        </w:tc>
      </w:tr>
      <w:tr w:rsidR="00536B7F" w:rsidRPr="00A53D75" w14:paraId="4352CD4E" w14:textId="77777777" w:rsidTr="00193AA6">
        <w:tc>
          <w:tcPr>
            <w:tcW w:w="1836" w:type="dxa"/>
            <w:shd w:val="clear" w:color="auto" w:fill="auto"/>
          </w:tcPr>
          <w:p w14:paraId="21E76BCE" w14:textId="77777777" w:rsidR="00536B7F" w:rsidRPr="00A53D75" w:rsidRDefault="00536B7F" w:rsidP="00193AA6">
            <w:r w:rsidRPr="00A53D75">
              <w:t>Tinkamumo kriterijai</w:t>
            </w:r>
          </w:p>
        </w:tc>
        <w:tc>
          <w:tcPr>
            <w:tcW w:w="8019" w:type="dxa"/>
            <w:gridSpan w:val="5"/>
            <w:shd w:val="clear" w:color="auto" w:fill="auto"/>
          </w:tcPr>
          <w:p w14:paraId="461F8C36" w14:textId="77777777" w:rsidR="00536B7F" w:rsidRPr="00A53D75" w:rsidRDefault="00536B7F" w:rsidP="00193AA6">
            <w:r w:rsidRPr="00A53D75">
              <w:t>-</w:t>
            </w:r>
          </w:p>
        </w:tc>
      </w:tr>
      <w:tr w:rsidR="00536B7F" w:rsidRPr="00A53D75" w14:paraId="499F9082" w14:textId="77777777" w:rsidTr="00193AA6">
        <w:tc>
          <w:tcPr>
            <w:tcW w:w="1836" w:type="dxa"/>
            <w:shd w:val="clear" w:color="auto" w:fill="auto"/>
          </w:tcPr>
          <w:p w14:paraId="5A9B136F" w14:textId="77777777" w:rsidR="00536B7F" w:rsidRPr="00A53D75" w:rsidRDefault="00536B7F" w:rsidP="00193AA6">
            <w:r w:rsidRPr="00A53D75">
              <w:t>Užsakovo patenkinimas</w:t>
            </w:r>
          </w:p>
        </w:tc>
        <w:tc>
          <w:tcPr>
            <w:tcW w:w="3387" w:type="dxa"/>
            <w:gridSpan w:val="2"/>
            <w:shd w:val="clear" w:color="auto" w:fill="auto"/>
          </w:tcPr>
          <w:p w14:paraId="0A456AF6" w14:textId="77777777" w:rsidR="00536B7F" w:rsidRPr="00A53D75" w:rsidRDefault="00536B7F" w:rsidP="00193AA6">
            <w:r w:rsidRPr="00A53D75">
              <w:t>5</w:t>
            </w:r>
          </w:p>
        </w:tc>
        <w:tc>
          <w:tcPr>
            <w:tcW w:w="1544" w:type="dxa"/>
            <w:shd w:val="clear" w:color="auto" w:fill="auto"/>
          </w:tcPr>
          <w:p w14:paraId="2425067B" w14:textId="77777777" w:rsidR="00536B7F" w:rsidRPr="00A53D75" w:rsidRDefault="00536B7F" w:rsidP="00193AA6">
            <w:r w:rsidRPr="00A53D75">
              <w:t>Užsakovo nepatenkinimas</w:t>
            </w:r>
          </w:p>
        </w:tc>
        <w:tc>
          <w:tcPr>
            <w:tcW w:w="3088" w:type="dxa"/>
            <w:gridSpan w:val="2"/>
            <w:shd w:val="clear" w:color="auto" w:fill="auto"/>
          </w:tcPr>
          <w:p w14:paraId="3B766F7B" w14:textId="77777777" w:rsidR="00536B7F" w:rsidRPr="00A53D75" w:rsidRDefault="00536B7F" w:rsidP="00193AA6">
            <w:r w:rsidRPr="00A53D75">
              <w:t>5</w:t>
            </w:r>
          </w:p>
        </w:tc>
      </w:tr>
      <w:tr w:rsidR="00536B7F" w:rsidRPr="00A53D75" w14:paraId="64B0ECD0" w14:textId="77777777" w:rsidTr="00193AA6">
        <w:tc>
          <w:tcPr>
            <w:tcW w:w="1836" w:type="dxa"/>
            <w:shd w:val="clear" w:color="auto" w:fill="auto"/>
          </w:tcPr>
          <w:p w14:paraId="0977A85E" w14:textId="77777777" w:rsidR="00536B7F" w:rsidRPr="00A53D75" w:rsidRDefault="00536B7F" w:rsidP="00193AA6">
            <w:r w:rsidRPr="00A53D75">
              <w:t>Priklausomybės</w:t>
            </w:r>
          </w:p>
        </w:tc>
        <w:tc>
          <w:tcPr>
            <w:tcW w:w="3387" w:type="dxa"/>
            <w:gridSpan w:val="2"/>
            <w:shd w:val="clear" w:color="auto" w:fill="auto"/>
          </w:tcPr>
          <w:p w14:paraId="4E82C928" w14:textId="77777777" w:rsidR="00536B7F" w:rsidRPr="00A53D75" w:rsidRDefault="00536B7F" w:rsidP="00193AA6">
            <w:r w:rsidRPr="00A53D75">
              <w:t>Nėra</w:t>
            </w:r>
          </w:p>
        </w:tc>
        <w:tc>
          <w:tcPr>
            <w:tcW w:w="1544" w:type="dxa"/>
            <w:shd w:val="clear" w:color="auto" w:fill="auto"/>
          </w:tcPr>
          <w:p w14:paraId="0A6BE76A" w14:textId="77777777" w:rsidR="00536B7F" w:rsidRPr="00A53D75" w:rsidRDefault="00536B7F" w:rsidP="00193AA6">
            <w:r w:rsidRPr="00A53D75">
              <w:t>Konfliktai</w:t>
            </w:r>
          </w:p>
        </w:tc>
        <w:tc>
          <w:tcPr>
            <w:tcW w:w="3088" w:type="dxa"/>
            <w:gridSpan w:val="2"/>
            <w:shd w:val="clear" w:color="auto" w:fill="auto"/>
          </w:tcPr>
          <w:p w14:paraId="689985DA" w14:textId="77777777" w:rsidR="00536B7F" w:rsidRPr="00A53D75" w:rsidRDefault="00536B7F" w:rsidP="00193AA6">
            <w:r w:rsidRPr="00A53D75">
              <w:t>Nėra</w:t>
            </w:r>
          </w:p>
        </w:tc>
      </w:tr>
    </w:tbl>
    <w:p w14:paraId="7279C1A0" w14:textId="77777777" w:rsidR="00536B7F" w:rsidRPr="00315004" w:rsidRDefault="00536B7F" w:rsidP="00536B7F"/>
    <w:p w14:paraId="4405FDB4" w14:textId="77777777" w:rsidR="00536B7F" w:rsidRDefault="00536B7F" w:rsidP="00CD6276">
      <w:pPr>
        <w:pStyle w:val="Heading3"/>
      </w:pPr>
      <w:bookmarkStart w:id="214" w:name="_Toc165738088"/>
      <w:bookmarkStart w:id="215" w:name="_Toc188329999"/>
      <w:r w:rsidRPr="00527E99">
        <w:t>Reikalavimai veikimo sąlygoms</w:t>
      </w:r>
      <w:bookmarkEnd w:id="214"/>
      <w:bookmarkEnd w:id="215"/>
    </w:p>
    <w:p w14:paraId="34E2AF7E" w14:textId="77777777" w:rsidR="00536B7F" w:rsidRPr="00642D8C" w:rsidRDefault="00536B7F" w:rsidP="001F67EA">
      <w:pPr>
        <w:pStyle w:val="Lentelspavad"/>
      </w:pPr>
      <w:r w:rsidRPr="00642D8C">
        <w:rPr>
          <w:b/>
          <w:bCs/>
        </w:rPr>
        <w:t>1</w:t>
      </w:r>
      <w:r>
        <w:rPr>
          <w:b/>
          <w:bCs/>
        </w:rPr>
        <w:t>6</w:t>
      </w:r>
      <w:r w:rsidRPr="00642D8C">
        <w:rPr>
          <w:b/>
          <w:bCs/>
        </w:rPr>
        <w:t xml:space="preserve"> Lentelė.</w:t>
      </w:r>
      <w:r w:rsidRPr="00642D8C">
        <w:t xml:space="preserve"> </w:t>
      </w:r>
      <w:r>
        <w:t>Nefunkcinis reikalavimas nr.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337"/>
        <w:gridCol w:w="1706"/>
        <w:gridCol w:w="1597"/>
        <w:gridCol w:w="1314"/>
        <w:gridCol w:w="1320"/>
      </w:tblGrid>
      <w:tr w:rsidR="00536B7F" w:rsidRPr="00A53D75" w14:paraId="6757D5AF" w14:textId="77777777" w:rsidTr="00193AA6">
        <w:tc>
          <w:tcPr>
            <w:tcW w:w="1836" w:type="dxa"/>
            <w:shd w:val="clear" w:color="auto" w:fill="auto"/>
          </w:tcPr>
          <w:p w14:paraId="77734B16" w14:textId="77777777" w:rsidR="00536B7F" w:rsidRPr="00A53D75" w:rsidRDefault="00536B7F" w:rsidP="00193AA6">
            <w:pPr>
              <w:rPr>
                <w:lang w:val="en-US"/>
              </w:rPr>
            </w:pPr>
            <w:r w:rsidRPr="00A53D75">
              <w:t>Reikalavimas</w:t>
            </w:r>
            <w:r w:rsidRPr="00A53D75">
              <w:rPr>
                <w:lang w:val="en-US"/>
              </w:rPr>
              <w:t>:</w:t>
            </w:r>
          </w:p>
        </w:tc>
        <w:tc>
          <w:tcPr>
            <w:tcW w:w="1570" w:type="dxa"/>
            <w:shd w:val="clear" w:color="auto" w:fill="auto"/>
          </w:tcPr>
          <w:p w14:paraId="1D1494CA" w14:textId="77777777" w:rsidR="00536B7F" w:rsidRPr="00A53D75" w:rsidRDefault="00536B7F" w:rsidP="00193AA6">
            <w:r w:rsidRPr="00A53D75">
              <w:t>NF-5</w:t>
            </w:r>
          </w:p>
        </w:tc>
        <w:tc>
          <w:tcPr>
            <w:tcW w:w="1817" w:type="dxa"/>
            <w:shd w:val="clear" w:color="auto" w:fill="auto"/>
          </w:tcPr>
          <w:p w14:paraId="399CBE5C" w14:textId="77777777" w:rsidR="00536B7F" w:rsidRPr="00A53D75" w:rsidRDefault="00536B7F" w:rsidP="00193AA6">
            <w:r w:rsidRPr="00A53D75">
              <w:t>Reikalavimo tipas:</w:t>
            </w:r>
          </w:p>
        </w:tc>
        <w:tc>
          <w:tcPr>
            <w:tcW w:w="1544" w:type="dxa"/>
            <w:shd w:val="clear" w:color="auto" w:fill="auto"/>
          </w:tcPr>
          <w:p w14:paraId="4D3F9302" w14:textId="77777777" w:rsidR="00536B7F" w:rsidRPr="00A53D75" w:rsidRDefault="00536B7F" w:rsidP="00193AA6">
            <w:r w:rsidRPr="00A53D75">
              <w:t>9</w:t>
            </w:r>
          </w:p>
        </w:tc>
        <w:tc>
          <w:tcPr>
            <w:tcW w:w="1544" w:type="dxa"/>
            <w:shd w:val="clear" w:color="auto" w:fill="auto"/>
          </w:tcPr>
          <w:p w14:paraId="1AF7876D" w14:textId="77777777" w:rsidR="00536B7F" w:rsidRPr="00A53D75" w:rsidRDefault="00536B7F" w:rsidP="00193AA6">
            <w:r w:rsidRPr="00A53D75">
              <w:t>PA:</w:t>
            </w:r>
          </w:p>
        </w:tc>
        <w:tc>
          <w:tcPr>
            <w:tcW w:w="1544" w:type="dxa"/>
            <w:shd w:val="clear" w:color="auto" w:fill="auto"/>
          </w:tcPr>
          <w:p w14:paraId="25130FF4" w14:textId="77777777" w:rsidR="00536B7F" w:rsidRPr="00A53D75" w:rsidRDefault="00536B7F" w:rsidP="00193AA6">
            <w:r w:rsidRPr="00A53D75">
              <w:t>Visi</w:t>
            </w:r>
          </w:p>
        </w:tc>
      </w:tr>
      <w:tr w:rsidR="00536B7F" w:rsidRPr="00A53D75" w14:paraId="794D11E9" w14:textId="77777777" w:rsidTr="00193AA6">
        <w:tc>
          <w:tcPr>
            <w:tcW w:w="1836" w:type="dxa"/>
            <w:shd w:val="clear" w:color="auto" w:fill="auto"/>
          </w:tcPr>
          <w:p w14:paraId="2FAD96CF" w14:textId="77777777" w:rsidR="00536B7F" w:rsidRPr="00A53D75" w:rsidRDefault="00536B7F" w:rsidP="00193AA6">
            <w:r w:rsidRPr="00A53D75">
              <w:t>Aprašymas</w:t>
            </w:r>
          </w:p>
        </w:tc>
        <w:tc>
          <w:tcPr>
            <w:tcW w:w="8019" w:type="dxa"/>
            <w:gridSpan w:val="5"/>
            <w:shd w:val="clear" w:color="auto" w:fill="auto"/>
          </w:tcPr>
          <w:p w14:paraId="317F3CD2" w14:textId="77777777" w:rsidR="00536B7F" w:rsidRPr="00A53D75" w:rsidRDefault="00536B7F" w:rsidP="00193AA6">
            <w:r w:rsidRPr="00A53D75">
              <w:t>Žaidimą turi būti patogu žaisti tiek naudotojams naudojantiems nešiojamus kompiuterius, tiek stacionarius kompiuterius.</w:t>
            </w:r>
          </w:p>
        </w:tc>
      </w:tr>
      <w:tr w:rsidR="00536B7F" w:rsidRPr="00A53D75" w14:paraId="3BD76911" w14:textId="77777777" w:rsidTr="00193AA6">
        <w:tc>
          <w:tcPr>
            <w:tcW w:w="1836" w:type="dxa"/>
            <w:shd w:val="clear" w:color="auto" w:fill="auto"/>
          </w:tcPr>
          <w:p w14:paraId="1CB51EBE" w14:textId="77777777" w:rsidR="00536B7F" w:rsidRPr="00A53D75" w:rsidRDefault="00536B7F" w:rsidP="00193AA6">
            <w:r w:rsidRPr="00A53D75">
              <w:t>Pagrindimas</w:t>
            </w:r>
          </w:p>
        </w:tc>
        <w:tc>
          <w:tcPr>
            <w:tcW w:w="8019" w:type="dxa"/>
            <w:gridSpan w:val="5"/>
            <w:shd w:val="clear" w:color="auto" w:fill="auto"/>
          </w:tcPr>
          <w:p w14:paraId="6B6925AE" w14:textId="77777777" w:rsidR="00536B7F" w:rsidRPr="00A53D75" w:rsidRDefault="00536B7F" w:rsidP="00193AA6">
            <w:r w:rsidRPr="00A53D75">
              <w:t>Pritraukiamas didesnis naudotojų kiekis apimant šias dvi naudotojų grupes.</w:t>
            </w:r>
          </w:p>
        </w:tc>
      </w:tr>
      <w:tr w:rsidR="00536B7F" w:rsidRPr="00A53D75" w14:paraId="24F21B72" w14:textId="77777777" w:rsidTr="00193AA6">
        <w:tc>
          <w:tcPr>
            <w:tcW w:w="1836" w:type="dxa"/>
            <w:shd w:val="clear" w:color="auto" w:fill="auto"/>
          </w:tcPr>
          <w:p w14:paraId="51E67788" w14:textId="77777777" w:rsidR="00536B7F" w:rsidRPr="00A53D75" w:rsidRDefault="00536B7F" w:rsidP="00193AA6">
            <w:r w:rsidRPr="00A53D75">
              <w:t>Šaltinis</w:t>
            </w:r>
          </w:p>
        </w:tc>
        <w:tc>
          <w:tcPr>
            <w:tcW w:w="8019" w:type="dxa"/>
            <w:gridSpan w:val="5"/>
            <w:shd w:val="clear" w:color="auto" w:fill="auto"/>
          </w:tcPr>
          <w:p w14:paraId="11848BC1" w14:textId="77777777" w:rsidR="00536B7F" w:rsidRPr="00A53D75" w:rsidRDefault="00536B7F" w:rsidP="00193AA6">
            <w:r w:rsidRPr="00A53D75">
              <w:t>Sistemos užsakovas</w:t>
            </w:r>
          </w:p>
        </w:tc>
      </w:tr>
      <w:tr w:rsidR="00536B7F" w:rsidRPr="00A53D75" w14:paraId="76BDA41B" w14:textId="77777777" w:rsidTr="00193AA6">
        <w:tc>
          <w:tcPr>
            <w:tcW w:w="1836" w:type="dxa"/>
            <w:shd w:val="clear" w:color="auto" w:fill="auto"/>
          </w:tcPr>
          <w:p w14:paraId="77139DF5" w14:textId="77777777" w:rsidR="00536B7F" w:rsidRPr="00A53D75" w:rsidRDefault="00536B7F" w:rsidP="00193AA6">
            <w:r w:rsidRPr="00A53D75">
              <w:t>Tinkamumo kriterijai</w:t>
            </w:r>
          </w:p>
        </w:tc>
        <w:tc>
          <w:tcPr>
            <w:tcW w:w="8019" w:type="dxa"/>
            <w:gridSpan w:val="5"/>
            <w:shd w:val="clear" w:color="auto" w:fill="auto"/>
          </w:tcPr>
          <w:p w14:paraId="469FAD06" w14:textId="77777777" w:rsidR="00536B7F" w:rsidRPr="00A53D75" w:rsidRDefault="00536B7F" w:rsidP="00193AA6">
            <w:r w:rsidRPr="00A53D75">
              <w:t>-</w:t>
            </w:r>
          </w:p>
        </w:tc>
      </w:tr>
      <w:tr w:rsidR="00536B7F" w:rsidRPr="00A53D75" w14:paraId="2F5F9932" w14:textId="77777777" w:rsidTr="00193AA6">
        <w:tc>
          <w:tcPr>
            <w:tcW w:w="1836" w:type="dxa"/>
            <w:shd w:val="clear" w:color="auto" w:fill="auto"/>
          </w:tcPr>
          <w:p w14:paraId="644D9359" w14:textId="77777777" w:rsidR="00536B7F" w:rsidRPr="00A53D75" w:rsidRDefault="00536B7F" w:rsidP="00193AA6">
            <w:r w:rsidRPr="00A53D75">
              <w:t>Užsakovo patenkinimas</w:t>
            </w:r>
          </w:p>
        </w:tc>
        <w:tc>
          <w:tcPr>
            <w:tcW w:w="3387" w:type="dxa"/>
            <w:gridSpan w:val="2"/>
            <w:shd w:val="clear" w:color="auto" w:fill="auto"/>
          </w:tcPr>
          <w:p w14:paraId="0F1A9AC5" w14:textId="77777777" w:rsidR="00536B7F" w:rsidRPr="00A53D75" w:rsidRDefault="00536B7F" w:rsidP="00193AA6">
            <w:r w:rsidRPr="00A53D75">
              <w:t>1</w:t>
            </w:r>
          </w:p>
        </w:tc>
        <w:tc>
          <w:tcPr>
            <w:tcW w:w="1544" w:type="dxa"/>
            <w:shd w:val="clear" w:color="auto" w:fill="auto"/>
          </w:tcPr>
          <w:p w14:paraId="0AB03E74" w14:textId="77777777" w:rsidR="00536B7F" w:rsidRPr="00A53D75" w:rsidRDefault="00536B7F" w:rsidP="00193AA6">
            <w:r w:rsidRPr="00A53D75">
              <w:t>Užsakovo nepatenkinimas</w:t>
            </w:r>
          </w:p>
        </w:tc>
        <w:tc>
          <w:tcPr>
            <w:tcW w:w="3088" w:type="dxa"/>
            <w:gridSpan w:val="2"/>
            <w:shd w:val="clear" w:color="auto" w:fill="auto"/>
          </w:tcPr>
          <w:p w14:paraId="2658952D" w14:textId="77777777" w:rsidR="00536B7F" w:rsidRPr="00A53D75" w:rsidRDefault="00536B7F" w:rsidP="00193AA6">
            <w:r w:rsidRPr="00A53D75">
              <w:t>4</w:t>
            </w:r>
          </w:p>
        </w:tc>
      </w:tr>
      <w:tr w:rsidR="00536B7F" w:rsidRPr="00A53D75" w14:paraId="52BFD9AE" w14:textId="77777777" w:rsidTr="00193AA6">
        <w:tc>
          <w:tcPr>
            <w:tcW w:w="1836" w:type="dxa"/>
            <w:shd w:val="clear" w:color="auto" w:fill="auto"/>
          </w:tcPr>
          <w:p w14:paraId="0184CF56" w14:textId="77777777" w:rsidR="00536B7F" w:rsidRPr="00A53D75" w:rsidRDefault="00536B7F" w:rsidP="00193AA6">
            <w:r w:rsidRPr="00A53D75">
              <w:t>Priklausomybės</w:t>
            </w:r>
          </w:p>
        </w:tc>
        <w:tc>
          <w:tcPr>
            <w:tcW w:w="3387" w:type="dxa"/>
            <w:gridSpan w:val="2"/>
            <w:shd w:val="clear" w:color="auto" w:fill="auto"/>
          </w:tcPr>
          <w:p w14:paraId="5F12C43F" w14:textId="77777777" w:rsidR="00536B7F" w:rsidRPr="00A53D75" w:rsidRDefault="00536B7F" w:rsidP="00193AA6">
            <w:r w:rsidRPr="00A53D75">
              <w:t>Nėra</w:t>
            </w:r>
          </w:p>
        </w:tc>
        <w:tc>
          <w:tcPr>
            <w:tcW w:w="1544" w:type="dxa"/>
            <w:shd w:val="clear" w:color="auto" w:fill="auto"/>
          </w:tcPr>
          <w:p w14:paraId="6DFF92F4" w14:textId="77777777" w:rsidR="00536B7F" w:rsidRPr="00A53D75" w:rsidRDefault="00536B7F" w:rsidP="00193AA6">
            <w:r w:rsidRPr="00A53D75">
              <w:t>Konfliktai</w:t>
            </w:r>
          </w:p>
        </w:tc>
        <w:tc>
          <w:tcPr>
            <w:tcW w:w="3088" w:type="dxa"/>
            <w:gridSpan w:val="2"/>
            <w:shd w:val="clear" w:color="auto" w:fill="auto"/>
          </w:tcPr>
          <w:p w14:paraId="00B59FCB" w14:textId="77777777" w:rsidR="00536B7F" w:rsidRPr="00A53D75" w:rsidRDefault="00536B7F" w:rsidP="00193AA6">
            <w:r w:rsidRPr="00A53D75">
              <w:t>Nėra</w:t>
            </w:r>
          </w:p>
        </w:tc>
      </w:tr>
    </w:tbl>
    <w:p w14:paraId="250EC520" w14:textId="77777777" w:rsidR="00536B7F" w:rsidRPr="00AD3253" w:rsidRDefault="00536B7F" w:rsidP="00536B7F"/>
    <w:p w14:paraId="42AD248E" w14:textId="77777777" w:rsidR="00536B7F" w:rsidRDefault="00536B7F" w:rsidP="00CD6276">
      <w:pPr>
        <w:pStyle w:val="Heading3"/>
      </w:pPr>
      <w:bookmarkStart w:id="216" w:name="_Toc3646886"/>
      <w:bookmarkStart w:id="217" w:name="_Toc3701437"/>
      <w:bookmarkStart w:id="218" w:name="_Toc165738089"/>
      <w:bookmarkStart w:id="219" w:name="_Toc188330000"/>
      <w:r w:rsidRPr="00527E99">
        <w:t>Reikalavimai sistemos priežiūrai</w:t>
      </w:r>
      <w:bookmarkEnd w:id="216"/>
      <w:bookmarkEnd w:id="217"/>
      <w:bookmarkEnd w:id="218"/>
      <w:bookmarkEnd w:id="219"/>
    </w:p>
    <w:p w14:paraId="076043D1" w14:textId="77777777" w:rsidR="00536B7F" w:rsidRPr="00642D8C" w:rsidRDefault="00536B7F" w:rsidP="001F67EA">
      <w:pPr>
        <w:pStyle w:val="Lentelspavad"/>
      </w:pPr>
      <w:r w:rsidRPr="00642D8C">
        <w:rPr>
          <w:b/>
          <w:bCs/>
        </w:rPr>
        <w:t>1</w:t>
      </w:r>
      <w:r>
        <w:rPr>
          <w:b/>
          <w:bCs/>
        </w:rPr>
        <w:t>7</w:t>
      </w:r>
      <w:r w:rsidRPr="00642D8C">
        <w:rPr>
          <w:b/>
          <w:bCs/>
        </w:rPr>
        <w:t xml:space="preserve"> Lentelė.</w:t>
      </w:r>
      <w:r w:rsidRPr="00642D8C">
        <w:t xml:space="preserve"> </w:t>
      </w:r>
      <w:r>
        <w:t>Nefunkcinis reikalavimas nr. 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337"/>
        <w:gridCol w:w="1706"/>
        <w:gridCol w:w="1597"/>
        <w:gridCol w:w="1314"/>
        <w:gridCol w:w="1320"/>
      </w:tblGrid>
      <w:tr w:rsidR="00536B7F" w:rsidRPr="00A53D75" w14:paraId="1C98A354" w14:textId="77777777" w:rsidTr="00193AA6">
        <w:tc>
          <w:tcPr>
            <w:tcW w:w="1836" w:type="dxa"/>
            <w:shd w:val="clear" w:color="auto" w:fill="auto"/>
          </w:tcPr>
          <w:p w14:paraId="13164F71" w14:textId="77777777" w:rsidR="00536B7F" w:rsidRPr="00A53D75" w:rsidRDefault="00536B7F" w:rsidP="00193AA6">
            <w:pPr>
              <w:rPr>
                <w:lang w:val="en-US"/>
              </w:rPr>
            </w:pPr>
            <w:r w:rsidRPr="00A53D75">
              <w:t>Reikalavimas</w:t>
            </w:r>
            <w:r w:rsidRPr="00A53D75">
              <w:rPr>
                <w:lang w:val="en-US"/>
              </w:rPr>
              <w:t>:</w:t>
            </w:r>
          </w:p>
        </w:tc>
        <w:tc>
          <w:tcPr>
            <w:tcW w:w="1570" w:type="dxa"/>
            <w:shd w:val="clear" w:color="auto" w:fill="auto"/>
          </w:tcPr>
          <w:p w14:paraId="59F26376" w14:textId="77777777" w:rsidR="00536B7F" w:rsidRPr="00A53D75" w:rsidRDefault="00536B7F" w:rsidP="00193AA6">
            <w:r w:rsidRPr="00A53D75">
              <w:t>NF-6</w:t>
            </w:r>
          </w:p>
        </w:tc>
        <w:tc>
          <w:tcPr>
            <w:tcW w:w="1817" w:type="dxa"/>
            <w:shd w:val="clear" w:color="auto" w:fill="auto"/>
          </w:tcPr>
          <w:p w14:paraId="42DE95A9" w14:textId="77777777" w:rsidR="00536B7F" w:rsidRPr="00A53D75" w:rsidRDefault="00536B7F" w:rsidP="00193AA6">
            <w:r w:rsidRPr="00A53D75">
              <w:t>Reikalavimo tipas:</w:t>
            </w:r>
          </w:p>
        </w:tc>
        <w:tc>
          <w:tcPr>
            <w:tcW w:w="1544" w:type="dxa"/>
            <w:shd w:val="clear" w:color="auto" w:fill="auto"/>
          </w:tcPr>
          <w:p w14:paraId="70204E88" w14:textId="77777777" w:rsidR="00536B7F" w:rsidRPr="00A53D75" w:rsidRDefault="00536B7F" w:rsidP="00193AA6">
            <w:r w:rsidRPr="00A53D75">
              <w:t>9</w:t>
            </w:r>
          </w:p>
        </w:tc>
        <w:tc>
          <w:tcPr>
            <w:tcW w:w="1544" w:type="dxa"/>
            <w:shd w:val="clear" w:color="auto" w:fill="auto"/>
          </w:tcPr>
          <w:p w14:paraId="2271A4F4" w14:textId="77777777" w:rsidR="00536B7F" w:rsidRPr="00A53D75" w:rsidRDefault="00536B7F" w:rsidP="00193AA6">
            <w:r w:rsidRPr="00A53D75">
              <w:t>PA:</w:t>
            </w:r>
          </w:p>
        </w:tc>
        <w:tc>
          <w:tcPr>
            <w:tcW w:w="1544" w:type="dxa"/>
            <w:shd w:val="clear" w:color="auto" w:fill="auto"/>
          </w:tcPr>
          <w:p w14:paraId="7CD1EDB1" w14:textId="77777777" w:rsidR="00536B7F" w:rsidRPr="00A53D75" w:rsidRDefault="00536B7F" w:rsidP="00193AA6">
            <w:r w:rsidRPr="00A53D75">
              <w:t>Visi</w:t>
            </w:r>
          </w:p>
        </w:tc>
      </w:tr>
      <w:tr w:rsidR="00536B7F" w:rsidRPr="00A53D75" w14:paraId="29D8EF3E" w14:textId="77777777" w:rsidTr="00193AA6">
        <w:tc>
          <w:tcPr>
            <w:tcW w:w="1836" w:type="dxa"/>
            <w:shd w:val="clear" w:color="auto" w:fill="auto"/>
          </w:tcPr>
          <w:p w14:paraId="26BE8317" w14:textId="77777777" w:rsidR="00536B7F" w:rsidRPr="00A53D75" w:rsidRDefault="00536B7F" w:rsidP="00193AA6">
            <w:r w:rsidRPr="00A53D75">
              <w:t>Aprašymas</w:t>
            </w:r>
          </w:p>
        </w:tc>
        <w:tc>
          <w:tcPr>
            <w:tcW w:w="8019" w:type="dxa"/>
            <w:gridSpan w:val="5"/>
            <w:shd w:val="clear" w:color="auto" w:fill="auto"/>
          </w:tcPr>
          <w:p w14:paraId="75B7DE52" w14:textId="77777777" w:rsidR="00536B7F" w:rsidRPr="00A53D75" w:rsidRDefault="00536B7F" w:rsidP="00193AA6">
            <w:r w:rsidRPr="00A53D75">
              <w:t>Du pirmus žaidimo gyvavimo metus bus leidžiami atnaujinimai bei žaidimo sistemos tvarkymai.</w:t>
            </w:r>
          </w:p>
        </w:tc>
      </w:tr>
      <w:tr w:rsidR="00536B7F" w:rsidRPr="00A53D75" w14:paraId="268DA36E" w14:textId="77777777" w:rsidTr="00193AA6">
        <w:tc>
          <w:tcPr>
            <w:tcW w:w="1836" w:type="dxa"/>
            <w:shd w:val="clear" w:color="auto" w:fill="auto"/>
          </w:tcPr>
          <w:p w14:paraId="025EF651" w14:textId="77777777" w:rsidR="00536B7F" w:rsidRPr="00A53D75" w:rsidRDefault="00536B7F" w:rsidP="00193AA6">
            <w:r w:rsidRPr="00A53D75">
              <w:t>Pagrindimas</w:t>
            </w:r>
          </w:p>
        </w:tc>
        <w:tc>
          <w:tcPr>
            <w:tcW w:w="8019" w:type="dxa"/>
            <w:gridSpan w:val="5"/>
            <w:shd w:val="clear" w:color="auto" w:fill="auto"/>
          </w:tcPr>
          <w:p w14:paraId="101C3E45" w14:textId="77777777" w:rsidR="00536B7F" w:rsidRPr="00A53D75" w:rsidRDefault="00536B7F" w:rsidP="00193AA6">
            <w:r w:rsidRPr="00A53D75">
              <w:t>Pastoviai atnaujinamas ir tvarkomas žaidimas pritraukia didesnį naudotojų kiekį.</w:t>
            </w:r>
          </w:p>
        </w:tc>
      </w:tr>
      <w:tr w:rsidR="00536B7F" w:rsidRPr="00A53D75" w14:paraId="53FE95D8" w14:textId="77777777" w:rsidTr="00193AA6">
        <w:tc>
          <w:tcPr>
            <w:tcW w:w="1836" w:type="dxa"/>
            <w:shd w:val="clear" w:color="auto" w:fill="auto"/>
          </w:tcPr>
          <w:p w14:paraId="22C36C95" w14:textId="77777777" w:rsidR="00536B7F" w:rsidRPr="00A53D75" w:rsidRDefault="00536B7F" w:rsidP="00193AA6">
            <w:r w:rsidRPr="00A53D75">
              <w:t>Šaltinis</w:t>
            </w:r>
          </w:p>
        </w:tc>
        <w:tc>
          <w:tcPr>
            <w:tcW w:w="8019" w:type="dxa"/>
            <w:gridSpan w:val="5"/>
            <w:shd w:val="clear" w:color="auto" w:fill="auto"/>
          </w:tcPr>
          <w:p w14:paraId="3E295DC1" w14:textId="77777777" w:rsidR="00536B7F" w:rsidRPr="00A53D75" w:rsidRDefault="00536B7F" w:rsidP="00193AA6">
            <w:r w:rsidRPr="00A53D75">
              <w:t>Sistemos užsakovas</w:t>
            </w:r>
          </w:p>
        </w:tc>
      </w:tr>
      <w:tr w:rsidR="00536B7F" w:rsidRPr="00A53D75" w14:paraId="4C5D7905" w14:textId="77777777" w:rsidTr="00193AA6">
        <w:tc>
          <w:tcPr>
            <w:tcW w:w="1836" w:type="dxa"/>
            <w:shd w:val="clear" w:color="auto" w:fill="auto"/>
          </w:tcPr>
          <w:p w14:paraId="68C76C6A" w14:textId="77777777" w:rsidR="00536B7F" w:rsidRPr="00A53D75" w:rsidRDefault="00536B7F" w:rsidP="00193AA6">
            <w:r w:rsidRPr="00A53D75">
              <w:t>Tinkamumo kriterijai</w:t>
            </w:r>
          </w:p>
        </w:tc>
        <w:tc>
          <w:tcPr>
            <w:tcW w:w="8019" w:type="dxa"/>
            <w:gridSpan w:val="5"/>
            <w:shd w:val="clear" w:color="auto" w:fill="auto"/>
          </w:tcPr>
          <w:p w14:paraId="4596FC65" w14:textId="77777777" w:rsidR="00536B7F" w:rsidRPr="00A53D75" w:rsidRDefault="00536B7F" w:rsidP="00193AA6">
            <w:r w:rsidRPr="00A53D75">
              <w:t>-</w:t>
            </w:r>
          </w:p>
        </w:tc>
      </w:tr>
      <w:tr w:rsidR="00536B7F" w:rsidRPr="00A53D75" w14:paraId="09F72148" w14:textId="77777777" w:rsidTr="00193AA6">
        <w:tc>
          <w:tcPr>
            <w:tcW w:w="1836" w:type="dxa"/>
            <w:shd w:val="clear" w:color="auto" w:fill="auto"/>
          </w:tcPr>
          <w:p w14:paraId="38F895D9" w14:textId="77777777" w:rsidR="00536B7F" w:rsidRPr="00A53D75" w:rsidRDefault="00536B7F" w:rsidP="00193AA6">
            <w:r w:rsidRPr="00A53D75">
              <w:t>Užsakovo patenkinimas</w:t>
            </w:r>
          </w:p>
        </w:tc>
        <w:tc>
          <w:tcPr>
            <w:tcW w:w="3387" w:type="dxa"/>
            <w:gridSpan w:val="2"/>
            <w:shd w:val="clear" w:color="auto" w:fill="auto"/>
          </w:tcPr>
          <w:p w14:paraId="3399884A" w14:textId="77777777" w:rsidR="00536B7F" w:rsidRPr="00A53D75" w:rsidRDefault="00536B7F" w:rsidP="00193AA6">
            <w:r w:rsidRPr="00A53D75">
              <w:t>3</w:t>
            </w:r>
          </w:p>
        </w:tc>
        <w:tc>
          <w:tcPr>
            <w:tcW w:w="1544" w:type="dxa"/>
            <w:shd w:val="clear" w:color="auto" w:fill="auto"/>
          </w:tcPr>
          <w:p w14:paraId="240E4C49" w14:textId="77777777" w:rsidR="00536B7F" w:rsidRPr="00A53D75" w:rsidRDefault="00536B7F" w:rsidP="00193AA6">
            <w:r w:rsidRPr="00A53D75">
              <w:t>Užsakovo nepatenkinimas</w:t>
            </w:r>
          </w:p>
        </w:tc>
        <w:tc>
          <w:tcPr>
            <w:tcW w:w="3088" w:type="dxa"/>
            <w:gridSpan w:val="2"/>
            <w:shd w:val="clear" w:color="auto" w:fill="auto"/>
          </w:tcPr>
          <w:p w14:paraId="53915859" w14:textId="77777777" w:rsidR="00536B7F" w:rsidRPr="00A53D75" w:rsidRDefault="00536B7F" w:rsidP="00193AA6">
            <w:r w:rsidRPr="00A53D75">
              <w:t>5</w:t>
            </w:r>
          </w:p>
        </w:tc>
      </w:tr>
      <w:tr w:rsidR="00536B7F" w:rsidRPr="00A53D75" w14:paraId="0DD46A5A" w14:textId="77777777" w:rsidTr="00193AA6">
        <w:tc>
          <w:tcPr>
            <w:tcW w:w="1836" w:type="dxa"/>
            <w:shd w:val="clear" w:color="auto" w:fill="auto"/>
          </w:tcPr>
          <w:p w14:paraId="68C47D8D" w14:textId="77777777" w:rsidR="00536B7F" w:rsidRPr="00A53D75" w:rsidRDefault="00536B7F" w:rsidP="00193AA6">
            <w:r w:rsidRPr="00A53D75">
              <w:t>Priklausomybės</w:t>
            </w:r>
          </w:p>
        </w:tc>
        <w:tc>
          <w:tcPr>
            <w:tcW w:w="3387" w:type="dxa"/>
            <w:gridSpan w:val="2"/>
            <w:shd w:val="clear" w:color="auto" w:fill="auto"/>
          </w:tcPr>
          <w:p w14:paraId="5511857B" w14:textId="77777777" w:rsidR="00536B7F" w:rsidRPr="00A53D75" w:rsidRDefault="00536B7F" w:rsidP="00193AA6">
            <w:r w:rsidRPr="00A53D75">
              <w:t>Nėra</w:t>
            </w:r>
          </w:p>
        </w:tc>
        <w:tc>
          <w:tcPr>
            <w:tcW w:w="1544" w:type="dxa"/>
            <w:shd w:val="clear" w:color="auto" w:fill="auto"/>
          </w:tcPr>
          <w:p w14:paraId="1C3A91CF" w14:textId="77777777" w:rsidR="00536B7F" w:rsidRPr="00A53D75" w:rsidRDefault="00536B7F" w:rsidP="00193AA6">
            <w:r w:rsidRPr="00A53D75">
              <w:t>Konfliktai</w:t>
            </w:r>
          </w:p>
        </w:tc>
        <w:tc>
          <w:tcPr>
            <w:tcW w:w="3088" w:type="dxa"/>
            <w:gridSpan w:val="2"/>
            <w:shd w:val="clear" w:color="auto" w:fill="auto"/>
          </w:tcPr>
          <w:p w14:paraId="0DF868AD" w14:textId="77777777" w:rsidR="00536B7F" w:rsidRPr="00A53D75" w:rsidRDefault="00536B7F" w:rsidP="00193AA6">
            <w:r w:rsidRPr="00A53D75">
              <w:t>Nėra</w:t>
            </w:r>
          </w:p>
        </w:tc>
      </w:tr>
    </w:tbl>
    <w:p w14:paraId="2900A656" w14:textId="77777777" w:rsidR="00536B7F" w:rsidRPr="00AD3253" w:rsidRDefault="00536B7F" w:rsidP="00536B7F"/>
    <w:p w14:paraId="18F9E818" w14:textId="77777777" w:rsidR="00536B7F" w:rsidRDefault="00536B7F" w:rsidP="00CD6276">
      <w:pPr>
        <w:pStyle w:val="Heading3"/>
      </w:pPr>
      <w:bookmarkStart w:id="220" w:name="_Toc3646887"/>
      <w:bookmarkStart w:id="221" w:name="_Toc3701438"/>
      <w:bookmarkStart w:id="222" w:name="_Toc165738090"/>
      <w:bookmarkStart w:id="223" w:name="_Toc188330001"/>
      <w:r w:rsidRPr="00527E99">
        <w:t>Reikalavimai saugumui</w:t>
      </w:r>
      <w:bookmarkEnd w:id="220"/>
      <w:bookmarkEnd w:id="221"/>
      <w:r w:rsidRPr="00527E99">
        <w:t xml:space="preserve"> (Security)</w:t>
      </w:r>
      <w:bookmarkEnd w:id="222"/>
      <w:bookmarkEnd w:id="223"/>
    </w:p>
    <w:p w14:paraId="464992B2" w14:textId="77777777" w:rsidR="00536B7F" w:rsidRDefault="00536B7F" w:rsidP="00536B7F"/>
    <w:p w14:paraId="0F8D966D" w14:textId="77777777" w:rsidR="00536B7F" w:rsidRPr="00642D8C" w:rsidRDefault="00536B7F" w:rsidP="001F67EA">
      <w:pPr>
        <w:pStyle w:val="Lentelspavad"/>
      </w:pPr>
      <w:r w:rsidRPr="00642D8C">
        <w:rPr>
          <w:b/>
          <w:bCs/>
        </w:rPr>
        <w:t>1</w:t>
      </w:r>
      <w:r>
        <w:rPr>
          <w:b/>
          <w:bCs/>
        </w:rPr>
        <w:t>8</w:t>
      </w:r>
      <w:r w:rsidRPr="00642D8C">
        <w:rPr>
          <w:b/>
          <w:bCs/>
        </w:rPr>
        <w:t xml:space="preserve"> Lentelė.</w:t>
      </w:r>
      <w:r w:rsidRPr="00642D8C">
        <w:t xml:space="preserve"> </w:t>
      </w:r>
      <w:r>
        <w:t>Nefunkcinis reikalavimas nr. 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6"/>
        <w:gridCol w:w="1337"/>
        <w:gridCol w:w="1706"/>
        <w:gridCol w:w="1597"/>
        <w:gridCol w:w="1314"/>
        <w:gridCol w:w="1320"/>
      </w:tblGrid>
      <w:tr w:rsidR="00536B7F" w:rsidRPr="00A53D75" w14:paraId="66C7841D" w14:textId="77777777" w:rsidTr="00193AA6">
        <w:tc>
          <w:tcPr>
            <w:tcW w:w="1836" w:type="dxa"/>
            <w:shd w:val="clear" w:color="auto" w:fill="auto"/>
          </w:tcPr>
          <w:p w14:paraId="45D08C51" w14:textId="77777777" w:rsidR="00536B7F" w:rsidRPr="00A53D75" w:rsidRDefault="00536B7F" w:rsidP="00193AA6">
            <w:pPr>
              <w:rPr>
                <w:lang w:val="en-US"/>
              </w:rPr>
            </w:pPr>
            <w:r w:rsidRPr="00A53D75">
              <w:t>Reikalavimas</w:t>
            </w:r>
            <w:r w:rsidRPr="00A53D75">
              <w:rPr>
                <w:lang w:val="en-US"/>
              </w:rPr>
              <w:t>:</w:t>
            </w:r>
          </w:p>
        </w:tc>
        <w:tc>
          <w:tcPr>
            <w:tcW w:w="1570" w:type="dxa"/>
            <w:shd w:val="clear" w:color="auto" w:fill="auto"/>
          </w:tcPr>
          <w:p w14:paraId="6CA3EC85" w14:textId="77777777" w:rsidR="00536B7F" w:rsidRPr="00A53D75" w:rsidRDefault="00536B7F" w:rsidP="00193AA6">
            <w:r w:rsidRPr="00A53D75">
              <w:t>NF-7</w:t>
            </w:r>
          </w:p>
        </w:tc>
        <w:tc>
          <w:tcPr>
            <w:tcW w:w="1817" w:type="dxa"/>
            <w:shd w:val="clear" w:color="auto" w:fill="auto"/>
          </w:tcPr>
          <w:p w14:paraId="67B59623" w14:textId="77777777" w:rsidR="00536B7F" w:rsidRPr="00A53D75" w:rsidRDefault="00536B7F" w:rsidP="00193AA6">
            <w:r w:rsidRPr="00A53D75">
              <w:t>Reikalavimo tipas:</w:t>
            </w:r>
          </w:p>
        </w:tc>
        <w:tc>
          <w:tcPr>
            <w:tcW w:w="1544" w:type="dxa"/>
            <w:shd w:val="clear" w:color="auto" w:fill="auto"/>
          </w:tcPr>
          <w:p w14:paraId="3C4DA53E" w14:textId="77777777" w:rsidR="00536B7F" w:rsidRPr="00A53D75" w:rsidRDefault="00536B7F" w:rsidP="00193AA6">
            <w:r w:rsidRPr="00A53D75">
              <w:t>9</w:t>
            </w:r>
          </w:p>
        </w:tc>
        <w:tc>
          <w:tcPr>
            <w:tcW w:w="1544" w:type="dxa"/>
            <w:shd w:val="clear" w:color="auto" w:fill="auto"/>
          </w:tcPr>
          <w:p w14:paraId="09C8FDEA" w14:textId="77777777" w:rsidR="00536B7F" w:rsidRPr="00A53D75" w:rsidRDefault="00536B7F" w:rsidP="00193AA6">
            <w:r w:rsidRPr="00A53D75">
              <w:t>PA:</w:t>
            </w:r>
          </w:p>
        </w:tc>
        <w:tc>
          <w:tcPr>
            <w:tcW w:w="1544" w:type="dxa"/>
            <w:shd w:val="clear" w:color="auto" w:fill="auto"/>
          </w:tcPr>
          <w:p w14:paraId="7EC1AAEF" w14:textId="77777777" w:rsidR="00536B7F" w:rsidRPr="00A53D75" w:rsidRDefault="00536B7F" w:rsidP="00193AA6">
            <w:r w:rsidRPr="00A53D75">
              <w:t>Visi</w:t>
            </w:r>
          </w:p>
        </w:tc>
      </w:tr>
      <w:tr w:rsidR="00536B7F" w:rsidRPr="00A53D75" w14:paraId="35633A63" w14:textId="77777777" w:rsidTr="00193AA6">
        <w:tc>
          <w:tcPr>
            <w:tcW w:w="1836" w:type="dxa"/>
            <w:shd w:val="clear" w:color="auto" w:fill="auto"/>
          </w:tcPr>
          <w:p w14:paraId="0F243EF4" w14:textId="77777777" w:rsidR="00536B7F" w:rsidRPr="00A53D75" w:rsidRDefault="00536B7F" w:rsidP="00193AA6">
            <w:r w:rsidRPr="00A53D75">
              <w:t>Aprašymas</w:t>
            </w:r>
          </w:p>
        </w:tc>
        <w:tc>
          <w:tcPr>
            <w:tcW w:w="8019" w:type="dxa"/>
            <w:gridSpan w:val="5"/>
            <w:shd w:val="clear" w:color="auto" w:fill="auto"/>
          </w:tcPr>
          <w:p w14:paraId="7C8FD820" w14:textId="77777777" w:rsidR="00536B7F" w:rsidRPr="00A53D75" w:rsidRDefault="00536B7F" w:rsidP="00193AA6">
            <w:r w:rsidRPr="00A53D75">
              <w:t>Žaidimo duomenys neturi būti galimi pakeisti iš išorės (neturi veikti sukčiavimo programos)</w:t>
            </w:r>
          </w:p>
        </w:tc>
      </w:tr>
      <w:tr w:rsidR="00536B7F" w:rsidRPr="00A53D75" w14:paraId="148E1F16" w14:textId="77777777" w:rsidTr="00193AA6">
        <w:tc>
          <w:tcPr>
            <w:tcW w:w="1836" w:type="dxa"/>
            <w:shd w:val="clear" w:color="auto" w:fill="auto"/>
          </w:tcPr>
          <w:p w14:paraId="3AC3BE0F" w14:textId="77777777" w:rsidR="00536B7F" w:rsidRPr="00A53D75" w:rsidRDefault="00536B7F" w:rsidP="00193AA6">
            <w:r w:rsidRPr="00A53D75">
              <w:t>Pagrindimas</w:t>
            </w:r>
          </w:p>
        </w:tc>
        <w:tc>
          <w:tcPr>
            <w:tcW w:w="8019" w:type="dxa"/>
            <w:gridSpan w:val="5"/>
            <w:shd w:val="clear" w:color="auto" w:fill="auto"/>
          </w:tcPr>
          <w:p w14:paraId="025F13FA" w14:textId="77777777" w:rsidR="00536B7F" w:rsidRPr="00A53D75" w:rsidRDefault="00536B7F" w:rsidP="00193AA6">
            <w:r w:rsidRPr="00A53D75">
              <w:t>Skatinamas sąžiningas žaidimas.</w:t>
            </w:r>
          </w:p>
        </w:tc>
      </w:tr>
      <w:tr w:rsidR="00536B7F" w:rsidRPr="00A53D75" w14:paraId="6E670FB0" w14:textId="77777777" w:rsidTr="00193AA6">
        <w:tc>
          <w:tcPr>
            <w:tcW w:w="1836" w:type="dxa"/>
            <w:shd w:val="clear" w:color="auto" w:fill="auto"/>
          </w:tcPr>
          <w:p w14:paraId="2B4B4A7D" w14:textId="77777777" w:rsidR="00536B7F" w:rsidRPr="00A53D75" w:rsidRDefault="00536B7F" w:rsidP="00193AA6">
            <w:r w:rsidRPr="00A53D75">
              <w:t>Šaltinis</w:t>
            </w:r>
          </w:p>
        </w:tc>
        <w:tc>
          <w:tcPr>
            <w:tcW w:w="8019" w:type="dxa"/>
            <w:gridSpan w:val="5"/>
            <w:shd w:val="clear" w:color="auto" w:fill="auto"/>
          </w:tcPr>
          <w:p w14:paraId="0275706F" w14:textId="77777777" w:rsidR="00536B7F" w:rsidRPr="00A53D75" w:rsidRDefault="00536B7F" w:rsidP="00193AA6">
            <w:r w:rsidRPr="00A53D75">
              <w:t>Sistemos užsakovas</w:t>
            </w:r>
          </w:p>
        </w:tc>
      </w:tr>
      <w:tr w:rsidR="00536B7F" w:rsidRPr="00A53D75" w14:paraId="157E338B" w14:textId="77777777" w:rsidTr="00193AA6">
        <w:tc>
          <w:tcPr>
            <w:tcW w:w="1836" w:type="dxa"/>
            <w:shd w:val="clear" w:color="auto" w:fill="auto"/>
          </w:tcPr>
          <w:p w14:paraId="02D1CA14" w14:textId="77777777" w:rsidR="00536B7F" w:rsidRPr="00A53D75" w:rsidRDefault="00536B7F" w:rsidP="00193AA6">
            <w:r w:rsidRPr="00A53D75">
              <w:lastRenderedPageBreak/>
              <w:t>Tinkamumo kriterijai</w:t>
            </w:r>
          </w:p>
        </w:tc>
        <w:tc>
          <w:tcPr>
            <w:tcW w:w="8019" w:type="dxa"/>
            <w:gridSpan w:val="5"/>
            <w:shd w:val="clear" w:color="auto" w:fill="auto"/>
          </w:tcPr>
          <w:p w14:paraId="4542247A" w14:textId="77777777" w:rsidR="00536B7F" w:rsidRPr="00A53D75" w:rsidRDefault="00536B7F" w:rsidP="00193AA6">
            <w:r w:rsidRPr="00A53D75">
              <w:t>-</w:t>
            </w:r>
          </w:p>
        </w:tc>
      </w:tr>
      <w:tr w:rsidR="00536B7F" w:rsidRPr="00A53D75" w14:paraId="38BF5585" w14:textId="77777777" w:rsidTr="00193AA6">
        <w:tc>
          <w:tcPr>
            <w:tcW w:w="1836" w:type="dxa"/>
            <w:shd w:val="clear" w:color="auto" w:fill="auto"/>
          </w:tcPr>
          <w:p w14:paraId="258C1019" w14:textId="77777777" w:rsidR="00536B7F" w:rsidRPr="00A53D75" w:rsidRDefault="00536B7F" w:rsidP="00193AA6">
            <w:r w:rsidRPr="00A53D75">
              <w:t>Užsakovo patenkinimas</w:t>
            </w:r>
          </w:p>
        </w:tc>
        <w:tc>
          <w:tcPr>
            <w:tcW w:w="3387" w:type="dxa"/>
            <w:gridSpan w:val="2"/>
            <w:shd w:val="clear" w:color="auto" w:fill="auto"/>
          </w:tcPr>
          <w:p w14:paraId="09525631" w14:textId="77777777" w:rsidR="00536B7F" w:rsidRPr="00A53D75" w:rsidRDefault="00536B7F" w:rsidP="00193AA6">
            <w:r w:rsidRPr="00A53D75">
              <w:t>1</w:t>
            </w:r>
          </w:p>
        </w:tc>
        <w:tc>
          <w:tcPr>
            <w:tcW w:w="1544" w:type="dxa"/>
            <w:shd w:val="clear" w:color="auto" w:fill="auto"/>
          </w:tcPr>
          <w:p w14:paraId="36C157BD" w14:textId="77777777" w:rsidR="00536B7F" w:rsidRPr="00A53D75" w:rsidRDefault="00536B7F" w:rsidP="00193AA6">
            <w:r w:rsidRPr="00A53D75">
              <w:t>Užsakovo nepatenkinimas</w:t>
            </w:r>
          </w:p>
        </w:tc>
        <w:tc>
          <w:tcPr>
            <w:tcW w:w="3088" w:type="dxa"/>
            <w:gridSpan w:val="2"/>
            <w:shd w:val="clear" w:color="auto" w:fill="auto"/>
          </w:tcPr>
          <w:p w14:paraId="324FC182" w14:textId="77777777" w:rsidR="00536B7F" w:rsidRPr="00A53D75" w:rsidRDefault="00536B7F" w:rsidP="00193AA6">
            <w:r w:rsidRPr="00A53D75">
              <w:t>2</w:t>
            </w:r>
          </w:p>
        </w:tc>
      </w:tr>
      <w:tr w:rsidR="00536B7F" w:rsidRPr="00A53D75" w14:paraId="16B97764" w14:textId="77777777" w:rsidTr="00193AA6">
        <w:tc>
          <w:tcPr>
            <w:tcW w:w="1836" w:type="dxa"/>
            <w:shd w:val="clear" w:color="auto" w:fill="auto"/>
          </w:tcPr>
          <w:p w14:paraId="1F409920" w14:textId="77777777" w:rsidR="00536B7F" w:rsidRPr="00A53D75" w:rsidRDefault="00536B7F" w:rsidP="00193AA6">
            <w:r w:rsidRPr="00A53D75">
              <w:t>Priklausomybės</w:t>
            </w:r>
          </w:p>
        </w:tc>
        <w:tc>
          <w:tcPr>
            <w:tcW w:w="3387" w:type="dxa"/>
            <w:gridSpan w:val="2"/>
            <w:shd w:val="clear" w:color="auto" w:fill="auto"/>
          </w:tcPr>
          <w:p w14:paraId="0C3F10E2" w14:textId="77777777" w:rsidR="00536B7F" w:rsidRPr="00A53D75" w:rsidRDefault="00536B7F" w:rsidP="00193AA6">
            <w:r w:rsidRPr="00A53D75">
              <w:t>Nėra</w:t>
            </w:r>
          </w:p>
        </w:tc>
        <w:tc>
          <w:tcPr>
            <w:tcW w:w="1544" w:type="dxa"/>
            <w:shd w:val="clear" w:color="auto" w:fill="auto"/>
          </w:tcPr>
          <w:p w14:paraId="6A7760AD" w14:textId="77777777" w:rsidR="00536B7F" w:rsidRPr="00A53D75" w:rsidRDefault="00536B7F" w:rsidP="00193AA6">
            <w:r w:rsidRPr="00A53D75">
              <w:t>Konfliktai</w:t>
            </w:r>
          </w:p>
        </w:tc>
        <w:tc>
          <w:tcPr>
            <w:tcW w:w="3088" w:type="dxa"/>
            <w:gridSpan w:val="2"/>
            <w:shd w:val="clear" w:color="auto" w:fill="auto"/>
          </w:tcPr>
          <w:p w14:paraId="00C4BDFE" w14:textId="77777777" w:rsidR="00536B7F" w:rsidRPr="00A53D75" w:rsidRDefault="00536B7F" w:rsidP="00193AA6">
            <w:r w:rsidRPr="00A53D75">
              <w:t>Nėra</w:t>
            </w:r>
          </w:p>
        </w:tc>
      </w:tr>
    </w:tbl>
    <w:p w14:paraId="6426010F" w14:textId="77777777" w:rsidR="00536B7F" w:rsidRPr="00AD3253" w:rsidRDefault="00536B7F" w:rsidP="00536B7F"/>
    <w:p w14:paraId="2103779A" w14:textId="67A4F2F9" w:rsidR="00536B7F" w:rsidRPr="00527E99" w:rsidRDefault="00536B7F" w:rsidP="005436FC">
      <w:pPr>
        <w:pStyle w:val="Heading2"/>
      </w:pPr>
      <w:bookmarkStart w:id="224" w:name="_Toc3646890"/>
      <w:bookmarkStart w:id="225" w:name="_Toc3701441"/>
      <w:bookmarkStart w:id="226" w:name="_Toc165738091"/>
      <w:bookmarkStart w:id="227" w:name="_Toc188330002"/>
      <w:r w:rsidRPr="005436FC">
        <w:t>Projekto</w:t>
      </w:r>
      <w:r w:rsidRPr="00527E99">
        <w:t xml:space="preserve"> išeiga</w:t>
      </w:r>
      <w:bookmarkEnd w:id="224"/>
      <w:bookmarkEnd w:id="225"/>
      <w:bookmarkEnd w:id="226"/>
      <w:bookmarkEnd w:id="227"/>
    </w:p>
    <w:p w14:paraId="1D101455" w14:textId="77777777" w:rsidR="00536B7F" w:rsidRDefault="00536B7F" w:rsidP="00CD6276">
      <w:pPr>
        <w:pStyle w:val="Heading3"/>
      </w:pPr>
      <w:bookmarkStart w:id="228" w:name="_Toc3646891"/>
      <w:bookmarkStart w:id="229" w:name="_Toc3701442"/>
      <w:bookmarkStart w:id="230" w:name="_Toc165738092"/>
      <w:bookmarkStart w:id="231" w:name="_Toc188330003"/>
      <w:r w:rsidRPr="00527E99">
        <w:t>Atviri klausimai</w:t>
      </w:r>
      <w:bookmarkEnd w:id="228"/>
      <w:bookmarkEnd w:id="229"/>
      <w:bookmarkEnd w:id="230"/>
      <w:bookmarkEnd w:id="231"/>
    </w:p>
    <w:p w14:paraId="57810B8A" w14:textId="7940C327" w:rsidR="00536B7F" w:rsidRPr="002C5660" w:rsidRDefault="00536B7F" w:rsidP="00DE36AD">
      <w:pPr>
        <w:pStyle w:val="Tekstas"/>
      </w:pPr>
      <w:r>
        <w:t xml:space="preserve">Sistemos realizavimo metu bus norima išbandyti kuo daugiau skirtingų dirbtinių intelekto </w:t>
      </w:r>
      <w:r w:rsidR="00F9342A">
        <w:t>algoritmų</w:t>
      </w:r>
      <w:r>
        <w:t>, kuri</w:t>
      </w:r>
      <w:r w:rsidR="00F9342A">
        <w:t>e</w:t>
      </w:r>
      <w:r>
        <w:t xml:space="preserve"> šiuo metu jau yra naudojami kituose, populiariuose strateginiuose žaidimuose. Problema – didžioji dauguma populiarių strateginių žaidimų neviešina savo žaidimų kodo, todėl bus sunku surasti jau implementuotų pavzdžių, kuriuos galima būtų greitai perkelti į savo kuriamą žaidimą.</w:t>
      </w:r>
    </w:p>
    <w:p w14:paraId="1F08CE10" w14:textId="77777777" w:rsidR="00536B7F" w:rsidRDefault="00536B7F" w:rsidP="005436FC">
      <w:pPr>
        <w:pStyle w:val="Heading3"/>
      </w:pPr>
      <w:bookmarkStart w:id="232" w:name="_Pagamintos_sistemos,_kurios"/>
      <w:bookmarkStart w:id="233" w:name="_Toc3701444"/>
      <w:bookmarkStart w:id="234" w:name="_Toc3646893"/>
      <w:bookmarkStart w:id="235" w:name="_Toc165738094"/>
      <w:bookmarkStart w:id="236" w:name="_Toc188330004"/>
      <w:bookmarkEnd w:id="232"/>
      <w:r w:rsidRPr="00527E99">
        <w:t>Pagamintos sistemos, kurios gali būti nupirktos</w:t>
      </w:r>
      <w:bookmarkEnd w:id="233"/>
      <w:bookmarkEnd w:id="234"/>
      <w:bookmarkEnd w:id="235"/>
      <w:bookmarkEnd w:id="236"/>
    </w:p>
    <w:p w14:paraId="4CC51BC9" w14:textId="448BA3FB" w:rsidR="00536B7F" w:rsidRPr="00DE36AD" w:rsidRDefault="00536B7F" w:rsidP="00DE36AD">
      <w:pPr>
        <w:pStyle w:val="Tekstas"/>
        <w:rPr>
          <w:lang w:val="en-US"/>
        </w:rPr>
      </w:pPr>
      <w:r>
        <w:t xml:space="preserve">Sistemos kūrimui galima būtų nupirkti žaidimų variklio Unity, </w:t>
      </w:r>
      <w:r w:rsidRPr="002C5660">
        <w:rPr>
          <w:i/>
          <w:iCs/>
        </w:rPr>
        <w:t>premium</w:t>
      </w:r>
      <w:r>
        <w:t xml:space="preserve"> Unity Pro versiją, kuri šiek tiek paspartintų žaidimo kūrima, kadangi </w:t>
      </w:r>
      <w:r w:rsidRPr="00851EB9">
        <w:t>Pro</w:t>
      </w:r>
      <w:r>
        <w:t xml:space="preserve"> versija turi papildomų produktyvumą didinančių įrankų bei plėtinių. Unity Pro kaina per mėnesį – nuo 185</w:t>
      </w:r>
      <w:r>
        <w:rPr>
          <w:lang w:val="en-US"/>
        </w:rPr>
        <w:t xml:space="preserve">$ </w:t>
      </w:r>
      <w:proofErr w:type="spellStart"/>
      <w:r>
        <w:rPr>
          <w:lang w:val="en-US"/>
        </w:rPr>
        <w:t>vienam</w:t>
      </w:r>
      <w:proofErr w:type="spellEnd"/>
      <w:r>
        <w:rPr>
          <w:lang w:val="en-US"/>
        </w:rPr>
        <w:t xml:space="preserve"> </w:t>
      </w:r>
      <w:proofErr w:type="spellStart"/>
      <w:r>
        <w:rPr>
          <w:lang w:val="en-US"/>
        </w:rPr>
        <w:t>programuotojui</w:t>
      </w:r>
      <w:proofErr w:type="spellEnd"/>
      <w:r>
        <w:rPr>
          <w:lang w:val="en-US"/>
        </w:rPr>
        <w:t>.</w:t>
      </w:r>
    </w:p>
    <w:p w14:paraId="40C7DBDD" w14:textId="77777777" w:rsidR="00536B7F" w:rsidRPr="005436FC" w:rsidRDefault="00536B7F" w:rsidP="005436FC">
      <w:pPr>
        <w:pStyle w:val="Heading2"/>
      </w:pPr>
      <w:bookmarkStart w:id="237" w:name="_Toc3646896"/>
      <w:bookmarkStart w:id="238" w:name="_Toc3701447"/>
      <w:bookmarkStart w:id="239" w:name="_Toc165738096"/>
      <w:bookmarkStart w:id="240" w:name="_Toc188330005"/>
      <w:r w:rsidRPr="005436FC">
        <w:t>Naujos problemos</w:t>
      </w:r>
      <w:bookmarkEnd w:id="237"/>
      <w:bookmarkEnd w:id="238"/>
      <w:bookmarkEnd w:id="239"/>
      <w:bookmarkEnd w:id="240"/>
    </w:p>
    <w:p w14:paraId="4E4A9210" w14:textId="77777777" w:rsidR="00536B7F" w:rsidRDefault="00536B7F" w:rsidP="005436FC">
      <w:pPr>
        <w:pStyle w:val="Heading3"/>
      </w:pPr>
      <w:bookmarkStart w:id="241" w:name="_Toc3646897"/>
      <w:bookmarkStart w:id="242" w:name="_Toc3701448"/>
      <w:bookmarkStart w:id="243" w:name="_Toc165738097"/>
      <w:bookmarkStart w:id="244" w:name="_Toc188330006"/>
      <w:r w:rsidRPr="00527E99">
        <w:t>Problemos diegimo palinkai</w:t>
      </w:r>
      <w:bookmarkEnd w:id="241"/>
      <w:bookmarkEnd w:id="242"/>
      <w:bookmarkEnd w:id="243"/>
      <w:bookmarkEnd w:id="244"/>
    </w:p>
    <w:p w14:paraId="2923A90A" w14:textId="395FD2A4" w:rsidR="00536B7F" w:rsidRPr="00851EB9" w:rsidRDefault="00536B7F" w:rsidP="00F9342A">
      <w:pPr>
        <w:pStyle w:val="Tekstas"/>
      </w:pPr>
      <w:r>
        <w:t>Kompiuteris kuriame bus bandomas diegti žaidimas, gali turėti 32 bitų architektūra grįstą procesorių, todėl įdiegimas gali būti neįmanomas.</w:t>
      </w:r>
    </w:p>
    <w:p w14:paraId="58189CD4" w14:textId="77777777" w:rsidR="00536B7F" w:rsidRDefault="00536B7F" w:rsidP="005436FC">
      <w:pPr>
        <w:pStyle w:val="Heading3"/>
      </w:pPr>
      <w:bookmarkStart w:id="245" w:name="_Toc165738098"/>
      <w:bookmarkStart w:id="246" w:name="_Toc188330007"/>
      <w:r w:rsidRPr="00527E99">
        <w:t>Įtaka jau instaliuotoms sistemoms</w:t>
      </w:r>
      <w:bookmarkEnd w:id="245"/>
      <w:bookmarkEnd w:id="246"/>
    </w:p>
    <w:p w14:paraId="215E4A94" w14:textId="2C20A89F" w:rsidR="005436FC" w:rsidRPr="00851EB9" w:rsidRDefault="00536B7F" w:rsidP="00F9342A">
      <w:pPr>
        <w:pStyle w:val="Tekstas"/>
      </w:pPr>
      <w:r>
        <w:t>Strateginio žaidimo sistema yra niekaip nesusijusi su jokiomis kitomis sistemomis esančiomis naudotojo kompiuteryje, todel įtaka nedaroma.</w:t>
      </w:r>
    </w:p>
    <w:p w14:paraId="4C07CE08" w14:textId="77777777" w:rsidR="00536B7F" w:rsidRDefault="00536B7F" w:rsidP="005436FC">
      <w:pPr>
        <w:pStyle w:val="Heading3"/>
      </w:pPr>
      <w:bookmarkStart w:id="247" w:name="_Toc3646899"/>
      <w:bookmarkStart w:id="248" w:name="_Toc3701450"/>
      <w:bookmarkStart w:id="249" w:name="_Toc165738099"/>
      <w:bookmarkStart w:id="250" w:name="_Toc188330008"/>
      <w:r w:rsidRPr="00527E99">
        <w:t>Neigiamas vartotojų nusiteikim</w:t>
      </w:r>
      <w:bookmarkEnd w:id="247"/>
      <w:bookmarkEnd w:id="248"/>
      <w:r w:rsidRPr="00527E99">
        <w:t>as</w:t>
      </w:r>
      <w:bookmarkEnd w:id="249"/>
      <w:bookmarkEnd w:id="250"/>
    </w:p>
    <w:p w14:paraId="2DC0D9DC" w14:textId="24269732" w:rsidR="00536B7F" w:rsidRPr="00851EB9" w:rsidRDefault="00536B7F" w:rsidP="00F9342A">
      <w:pPr>
        <w:pStyle w:val="Tekstas"/>
      </w:pPr>
      <w:r>
        <w:t>Neveikiant arba neteisingai veikiant strateginio žaidimo sistemai, naudotojams reikia pranešti pranešimu pagrindiniame žaidimo meniu lange, kad kai kuriuos funkcijos yra apribotos dėl vykdomų tvarkymų.</w:t>
      </w:r>
    </w:p>
    <w:p w14:paraId="5A729B4C" w14:textId="77777777" w:rsidR="00536B7F" w:rsidRDefault="00536B7F" w:rsidP="005436FC">
      <w:pPr>
        <w:pStyle w:val="Heading3"/>
      </w:pPr>
      <w:bookmarkStart w:id="251" w:name="_Toc3646900"/>
      <w:bookmarkStart w:id="252" w:name="_Toc3701451"/>
      <w:bookmarkStart w:id="253" w:name="_Toc165738100"/>
      <w:bookmarkStart w:id="254" w:name="_Toc188330009"/>
      <w:r w:rsidRPr="00527E99">
        <w:t>Kliudantys diegimo aplinkos apribojimai</w:t>
      </w:r>
      <w:bookmarkEnd w:id="251"/>
      <w:bookmarkEnd w:id="252"/>
      <w:bookmarkEnd w:id="253"/>
      <w:bookmarkEnd w:id="254"/>
    </w:p>
    <w:p w14:paraId="79BC8C4C" w14:textId="77777777" w:rsidR="00536B7F" w:rsidRDefault="00536B7F" w:rsidP="00F9342A">
      <w:pPr>
        <w:pStyle w:val="Tekstas"/>
      </w:pPr>
      <w:r>
        <w:t>Kadangi žaidimo naudotojų kompiuteriai nėra vienodi, reikia atsižvelgti, kad žaidimo duomenys po instaliacijos neužpildytų likusiuos laisvos disko vietos, jeigu jos yra likę nedaug.</w:t>
      </w:r>
    </w:p>
    <w:p w14:paraId="515F29B5" w14:textId="77777777" w:rsidR="00536B7F" w:rsidRPr="00851EB9" w:rsidRDefault="00536B7F" w:rsidP="00536B7F"/>
    <w:p w14:paraId="4ACFE663" w14:textId="77777777" w:rsidR="00536B7F" w:rsidRDefault="00536B7F" w:rsidP="005436FC">
      <w:pPr>
        <w:pStyle w:val="Heading3"/>
      </w:pPr>
      <w:bookmarkStart w:id="255" w:name="_Toc3646901"/>
      <w:bookmarkStart w:id="256" w:name="_Toc3701452"/>
      <w:bookmarkStart w:id="257" w:name="_Toc165738101"/>
      <w:bookmarkStart w:id="258" w:name="_Toc188330010"/>
      <w:r w:rsidRPr="00527E99">
        <w:lastRenderedPageBreak/>
        <w:t>Galimos naujos sistemos sukeltos problemos</w:t>
      </w:r>
      <w:bookmarkEnd w:id="255"/>
      <w:bookmarkEnd w:id="256"/>
      <w:bookmarkEnd w:id="257"/>
      <w:bookmarkEnd w:id="258"/>
    </w:p>
    <w:p w14:paraId="24C63171" w14:textId="77777777" w:rsidR="00536B7F" w:rsidRPr="00092418" w:rsidRDefault="00536B7F" w:rsidP="00F9342A">
      <w:pPr>
        <w:pStyle w:val="Tekstas"/>
      </w:pPr>
      <w:r>
        <w:t>Strateginio žaidimo sistema reikalaus nemažai procesoriaus ir vaizdo plokštės resursų, todėl svarbu numatyti, kad šie komponentai nebūtų naudojami 100</w:t>
      </w:r>
      <w:r>
        <w:rPr>
          <w:lang w:val="en-US"/>
        </w:rPr>
        <w:t>%</w:t>
      </w:r>
      <w:r>
        <w:t>, kad naudotojas galėtų turėti įjungtas ir kitas aplikacijas vienu metu.</w:t>
      </w:r>
    </w:p>
    <w:p w14:paraId="62638ED8" w14:textId="77777777" w:rsidR="00536B7F" w:rsidRPr="005436FC" w:rsidRDefault="00536B7F" w:rsidP="005436FC">
      <w:pPr>
        <w:pStyle w:val="Heading2"/>
      </w:pPr>
      <w:bookmarkStart w:id="259" w:name="_Toc3646902"/>
      <w:bookmarkStart w:id="260" w:name="_Toc3701453"/>
      <w:bookmarkStart w:id="261" w:name="_Toc165738102"/>
      <w:bookmarkStart w:id="262" w:name="_Toc188330011"/>
      <w:r w:rsidRPr="005436FC">
        <w:t>Uždaviniai</w:t>
      </w:r>
      <w:bookmarkEnd w:id="259"/>
      <w:bookmarkEnd w:id="260"/>
      <w:bookmarkEnd w:id="261"/>
      <w:bookmarkEnd w:id="262"/>
    </w:p>
    <w:p w14:paraId="206BE9A9" w14:textId="77777777" w:rsidR="00536B7F" w:rsidRDefault="00536B7F" w:rsidP="005436FC">
      <w:pPr>
        <w:pStyle w:val="Heading3"/>
      </w:pPr>
      <w:bookmarkStart w:id="263" w:name="_Toc3646903"/>
      <w:bookmarkStart w:id="264" w:name="_Toc3701454"/>
      <w:bookmarkStart w:id="265" w:name="_Toc165738103"/>
      <w:bookmarkStart w:id="266" w:name="_Toc188330012"/>
      <w:r w:rsidRPr="00527E99">
        <w:t>Sistemos pateikimo žingsniai</w:t>
      </w:r>
      <w:bookmarkEnd w:id="263"/>
      <w:bookmarkEnd w:id="264"/>
      <w:r w:rsidRPr="00527E99">
        <w:t xml:space="preserve"> (etapai)</w:t>
      </w:r>
      <w:bookmarkEnd w:id="265"/>
      <w:bookmarkEnd w:id="266"/>
    </w:p>
    <w:p w14:paraId="66EFAF2A" w14:textId="77777777" w:rsidR="00536B7F" w:rsidRPr="00092418" w:rsidRDefault="00536B7F" w:rsidP="00F9342A">
      <w:pPr>
        <w:pStyle w:val="Tekstas"/>
      </w:pPr>
      <w:r w:rsidRPr="00092418">
        <w:t xml:space="preserve">Šiam projektui parenkamas tradicinis Krioklio (kaskadinis) proceso modelis. Šis modelis parenkamas todėl, nes kuriamas </w:t>
      </w:r>
      <w:r w:rsidRPr="00F9342A">
        <w:t>projektas</w:t>
      </w:r>
      <w:r w:rsidRPr="00092418">
        <w:t>, kurio visi keliami reikalavimai yra iš anksto žinomi, jų keitimosi tikimybė yra minimali, o pats projekto uždavinys nėra išskirtinis, ir jo sprendimo metodika yra žinoma ir aiški. Šis modelis turi privalumus puikiai tinkančius šio projekto pobūdžiui - modelio procesas yra aiškus ir lengvai koordinuojamas, o reikalaujamos darbo sąnaudos yra minimalios jeigu nenumatomi grįžimai į praeitus modelio etapus.</w:t>
      </w:r>
    </w:p>
    <w:p w14:paraId="141FD5FF" w14:textId="77777777" w:rsidR="00536B7F" w:rsidRPr="00092418" w:rsidRDefault="00536B7F" w:rsidP="00536B7F">
      <w:pPr>
        <w:pStyle w:val="Tekstas"/>
      </w:pPr>
      <w:r w:rsidRPr="00092418">
        <w:t>Modelis bus skirstomas į 4 pagrindinius etapus:</w:t>
      </w:r>
    </w:p>
    <w:p w14:paraId="24615528" w14:textId="1CA49F31" w:rsidR="00536B7F" w:rsidRPr="00092418" w:rsidRDefault="00536B7F" w:rsidP="00F9342A">
      <w:pPr>
        <w:pStyle w:val="ListNumber2"/>
      </w:pPr>
      <w:r w:rsidRPr="00092418">
        <w:t>Reikalavimų surinkimas ir analizė</w:t>
      </w:r>
    </w:p>
    <w:p w14:paraId="450C97E1" w14:textId="13368BF8" w:rsidR="00536B7F" w:rsidRPr="00092418" w:rsidRDefault="00536B7F" w:rsidP="00F9342A">
      <w:pPr>
        <w:pStyle w:val="ListNumber2"/>
      </w:pPr>
      <w:r w:rsidRPr="00092418">
        <w:t>Planavimas ir projektavimas</w:t>
      </w:r>
    </w:p>
    <w:p w14:paraId="0F2B5CFF" w14:textId="45965F10" w:rsidR="00536B7F" w:rsidRPr="00092418" w:rsidRDefault="00536B7F" w:rsidP="00F9342A">
      <w:pPr>
        <w:pStyle w:val="ListNumber2"/>
      </w:pPr>
      <w:r w:rsidRPr="00092418">
        <w:t>Kodavimas ir testavimas</w:t>
      </w:r>
    </w:p>
    <w:p w14:paraId="0D9B5657" w14:textId="1F6FBFAD" w:rsidR="00536B7F" w:rsidRPr="00092418" w:rsidRDefault="00536B7F" w:rsidP="00F9342A">
      <w:pPr>
        <w:pStyle w:val="ListNumber2"/>
      </w:pPr>
      <w:r w:rsidRPr="00092418">
        <w:t>Integravimas, eksploatacija ir palaikymas</w:t>
      </w:r>
    </w:p>
    <w:p w14:paraId="1B4C07D2" w14:textId="77777777" w:rsidR="00536B7F" w:rsidRDefault="00536B7F" w:rsidP="005436FC">
      <w:pPr>
        <w:pStyle w:val="Heading3"/>
      </w:pPr>
      <w:bookmarkStart w:id="267" w:name="_Toc3646904"/>
      <w:bookmarkStart w:id="268" w:name="_Toc3701455"/>
      <w:bookmarkStart w:id="269" w:name="_Toc165738104"/>
      <w:bookmarkStart w:id="270" w:name="_Toc188330013"/>
      <w:r w:rsidRPr="00527E99">
        <w:t>Vystymo etapai</w:t>
      </w:r>
      <w:bookmarkEnd w:id="267"/>
      <w:bookmarkEnd w:id="268"/>
      <w:bookmarkEnd w:id="269"/>
      <w:bookmarkEnd w:id="270"/>
    </w:p>
    <w:p w14:paraId="4ED4D051" w14:textId="77777777" w:rsidR="00536B7F" w:rsidRDefault="00536B7F" w:rsidP="00F9342A">
      <w:pPr>
        <w:pStyle w:val="Tekstas"/>
      </w:pPr>
      <w:r>
        <w:t>Strateginio žaidimo sistemos  planavimo ir kūrimo grafikas išskirstytas į 4 pagrindinius etapus.</w:t>
      </w:r>
    </w:p>
    <w:p w14:paraId="554882C6" w14:textId="77777777" w:rsidR="00536B7F" w:rsidRDefault="00536B7F" w:rsidP="00536B7F"/>
    <w:p w14:paraId="59CDCD7B" w14:textId="77777777" w:rsidR="00536B7F" w:rsidRDefault="00536B7F" w:rsidP="001F67EA">
      <w:pPr>
        <w:pStyle w:val="Lentelspavad"/>
      </w:pPr>
      <w:r w:rsidRPr="00642D8C">
        <w:rPr>
          <w:b/>
          <w:bCs/>
        </w:rPr>
        <w:t>1</w:t>
      </w:r>
      <w:r>
        <w:rPr>
          <w:b/>
          <w:bCs/>
        </w:rPr>
        <w:t>9</w:t>
      </w:r>
      <w:r w:rsidRPr="00642D8C">
        <w:rPr>
          <w:b/>
          <w:bCs/>
        </w:rPr>
        <w:t xml:space="preserve"> Lentelė.</w:t>
      </w:r>
      <w:r w:rsidRPr="00642D8C">
        <w:t xml:space="preserve"> </w:t>
      </w:r>
      <w:r>
        <w:t>Sistemos vystymo etapų grafikas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5"/>
        <w:gridCol w:w="3053"/>
        <w:gridCol w:w="2982"/>
      </w:tblGrid>
      <w:tr w:rsidR="00536B7F" w:rsidRPr="00A53D75" w14:paraId="4990160F" w14:textId="77777777" w:rsidTr="00193AA6">
        <w:tc>
          <w:tcPr>
            <w:tcW w:w="3285" w:type="dxa"/>
            <w:shd w:val="clear" w:color="auto" w:fill="auto"/>
          </w:tcPr>
          <w:p w14:paraId="4750C292" w14:textId="77777777" w:rsidR="00536B7F" w:rsidRPr="00A53D75" w:rsidRDefault="00536B7F" w:rsidP="00F9342A">
            <w:pPr>
              <w:pStyle w:val="LentelsIeil"/>
            </w:pPr>
            <w:r w:rsidRPr="00A53D75">
              <w:t>Vystymo etapas</w:t>
            </w:r>
          </w:p>
        </w:tc>
        <w:tc>
          <w:tcPr>
            <w:tcW w:w="3285" w:type="dxa"/>
            <w:shd w:val="clear" w:color="auto" w:fill="auto"/>
          </w:tcPr>
          <w:p w14:paraId="0045418C" w14:textId="77777777" w:rsidR="00536B7F" w:rsidRPr="00A53D75" w:rsidRDefault="00536B7F" w:rsidP="00F9342A">
            <w:pPr>
              <w:pStyle w:val="LentelsIeil"/>
            </w:pPr>
            <w:r w:rsidRPr="00A53D75">
              <w:t>Aprašymas</w:t>
            </w:r>
          </w:p>
        </w:tc>
        <w:tc>
          <w:tcPr>
            <w:tcW w:w="3285" w:type="dxa"/>
            <w:shd w:val="clear" w:color="auto" w:fill="auto"/>
          </w:tcPr>
          <w:p w14:paraId="7BF0378D" w14:textId="77777777" w:rsidR="00536B7F" w:rsidRPr="00A53D75" w:rsidRDefault="00536B7F" w:rsidP="00F9342A">
            <w:pPr>
              <w:pStyle w:val="LentelsIeil"/>
            </w:pPr>
            <w:r w:rsidRPr="00A53D75">
              <w:t>Terminas</w:t>
            </w:r>
          </w:p>
        </w:tc>
      </w:tr>
      <w:tr w:rsidR="00536B7F" w:rsidRPr="00A53D75" w14:paraId="6C600340" w14:textId="77777777" w:rsidTr="00193AA6">
        <w:tc>
          <w:tcPr>
            <w:tcW w:w="3285" w:type="dxa"/>
            <w:shd w:val="clear" w:color="auto" w:fill="auto"/>
          </w:tcPr>
          <w:p w14:paraId="37AB0CA6" w14:textId="77777777" w:rsidR="00536B7F" w:rsidRPr="00A53D75" w:rsidRDefault="00536B7F" w:rsidP="00F9342A">
            <w:pPr>
              <w:pStyle w:val="Lentel"/>
            </w:pPr>
            <w:r w:rsidRPr="00A53D75">
              <w:t>Reikalavimų ir architektūros specifikavimas</w:t>
            </w:r>
          </w:p>
        </w:tc>
        <w:tc>
          <w:tcPr>
            <w:tcW w:w="3285" w:type="dxa"/>
            <w:shd w:val="clear" w:color="auto" w:fill="auto"/>
          </w:tcPr>
          <w:p w14:paraId="381115EB" w14:textId="77777777" w:rsidR="00536B7F" w:rsidRPr="00A53D75" w:rsidRDefault="00536B7F" w:rsidP="00F9342A">
            <w:pPr>
              <w:pStyle w:val="Lentel"/>
            </w:pPr>
            <w:r w:rsidRPr="00A53D75">
              <w:t>Sistemos funkcinių, nefunkcinių ir techninių reikalavimų rinkimas ir analizė, sistemos projektavimas.</w:t>
            </w:r>
          </w:p>
        </w:tc>
        <w:tc>
          <w:tcPr>
            <w:tcW w:w="3285" w:type="dxa"/>
            <w:shd w:val="clear" w:color="auto" w:fill="auto"/>
          </w:tcPr>
          <w:p w14:paraId="0282BB81" w14:textId="77777777" w:rsidR="00536B7F" w:rsidRPr="00A53D75" w:rsidRDefault="00536B7F" w:rsidP="00F9342A">
            <w:pPr>
              <w:pStyle w:val="Lentel"/>
            </w:pPr>
            <w:r w:rsidRPr="00A53D75">
              <w:t>2023-09-01 – 2024-04-14</w:t>
            </w:r>
          </w:p>
        </w:tc>
      </w:tr>
      <w:tr w:rsidR="00536B7F" w:rsidRPr="00A53D75" w14:paraId="51E7FDD4" w14:textId="77777777" w:rsidTr="00193AA6">
        <w:tc>
          <w:tcPr>
            <w:tcW w:w="3285" w:type="dxa"/>
            <w:shd w:val="clear" w:color="auto" w:fill="auto"/>
          </w:tcPr>
          <w:p w14:paraId="3A69A1B8" w14:textId="77777777" w:rsidR="00536B7F" w:rsidRPr="00A53D75" w:rsidRDefault="00536B7F" w:rsidP="00F9342A">
            <w:pPr>
              <w:pStyle w:val="Lentel"/>
            </w:pPr>
            <w:r w:rsidRPr="00A53D75">
              <w:t>Realizacija</w:t>
            </w:r>
          </w:p>
        </w:tc>
        <w:tc>
          <w:tcPr>
            <w:tcW w:w="3285" w:type="dxa"/>
            <w:shd w:val="clear" w:color="auto" w:fill="auto"/>
          </w:tcPr>
          <w:p w14:paraId="016DD6CE" w14:textId="77777777" w:rsidR="00536B7F" w:rsidRPr="00A53D75" w:rsidRDefault="00536B7F" w:rsidP="00F9342A">
            <w:pPr>
              <w:pStyle w:val="Lentel"/>
            </w:pPr>
            <w:r w:rsidRPr="00A53D75">
              <w:t>Sistemos kodo implementacija pagal surinktus reikalavimus ir architektūros specifikaciją</w:t>
            </w:r>
          </w:p>
        </w:tc>
        <w:tc>
          <w:tcPr>
            <w:tcW w:w="3285" w:type="dxa"/>
            <w:shd w:val="clear" w:color="auto" w:fill="auto"/>
          </w:tcPr>
          <w:p w14:paraId="6DD650D5" w14:textId="77777777" w:rsidR="00536B7F" w:rsidRPr="00A53D75" w:rsidRDefault="00536B7F" w:rsidP="00F9342A">
            <w:pPr>
              <w:pStyle w:val="Lentel"/>
            </w:pPr>
            <w:r w:rsidRPr="00A53D75">
              <w:t>2024-04-14 – 2024-10-01</w:t>
            </w:r>
          </w:p>
        </w:tc>
      </w:tr>
      <w:tr w:rsidR="00536B7F" w:rsidRPr="00A53D75" w14:paraId="501F72EA" w14:textId="77777777" w:rsidTr="00193AA6">
        <w:tc>
          <w:tcPr>
            <w:tcW w:w="3285" w:type="dxa"/>
            <w:shd w:val="clear" w:color="auto" w:fill="auto"/>
          </w:tcPr>
          <w:p w14:paraId="4C019C89" w14:textId="77777777" w:rsidR="00536B7F" w:rsidRPr="00A53D75" w:rsidRDefault="00536B7F" w:rsidP="00F9342A">
            <w:pPr>
              <w:pStyle w:val="Lentel"/>
            </w:pPr>
            <w:r w:rsidRPr="00A53D75">
              <w:t>Testavimas</w:t>
            </w:r>
          </w:p>
        </w:tc>
        <w:tc>
          <w:tcPr>
            <w:tcW w:w="3285" w:type="dxa"/>
            <w:shd w:val="clear" w:color="auto" w:fill="auto"/>
          </w:tcPr>
          <w:p w14:paraId="74DF0A89" w14:textId="77777777" w:rsidR="00536B7F" w:rsidRPr="00A53D75" w:rsidRDefault="00536B7F" w:rsidP="00F9342A">
            <w:pPr>
              <w:pStyle w:val="Lentel"/>
            </w:pPr>
            <w:r w:rsidRPr="00A53D75">
              <w:t>Sistemos funkcijų testavimas</w:t>
            </w:r>
          </w:p>
        </w:tc>
        <w:tc>
          <w:tcPr>
            <w:tcW w:w="3285" w:type="dxa"/>
            <w:shd w:val="clear" w:color="auto" w:fill="auto"/>
          </w:tcPr>
          <w:p w14:paraId="2BA410A6" w14:textId="77777777" w:rsidR="00536B7F" w:rsidRPr="00A53D75" w:rsidRDefault="00536B7F" w:rsidP="00F9342A">
            <w:pPr>
              <w:pStyle w:val="Lentel"/>
            </w:pPr>
            <w:r w:rsidRPr="00A53D75">
              <w:t>Vykdomas iteratyviai kartu su realizacijos etapu.</w:t>
            </w:r>
          </w:p>
        </w:tc>
      </w:tr>
      <w:tr w:rsidR="00536B7F" w:rsidRPr="00A53D75" w14:paraId="03042D85" w14:textId="77777777" w:rsidTr="00193AA6">
        <w:tc>
          <w:tcPr>
            <w:tcW w:w="3285" w:type="dxa"/>
            <w:shd w:val="clear" w:color="auto" w:fill="auto"/>
          </w:tcPr>
          <w:p w14:paraId="61886734" w14:textId="77777777" w:rsidR="00536B7F" w:rsidRPr="00A53D75" w:rsidRDefault="00536B7F" w:rsidP="00F9342A">
            <w:pPr>
              <w:pStyle w:val="Lentel"/>
            </w:pPr>
            <w:r w:rsidRPr="00A53D75">
              <w:t>Dokumentacija</w:t>
            </w:r>
          </w:p>
        </w:tc>
        <w:tc>
          <w:tcPr>
            <w:tcW w:w="3285" w:type="dxa"/>
            <w:shd w:val="clear" w:color="auto" w:fill="auto"/>
          </w:tcPr>
          <w:p w14:paraId="48EC1AD2" w14:textId="77777777" w:rsidR="00536B7F" w:rsidRPr="00A53D75" w:rsidRDefault="00536B7F" w:rsidP="00F9342A">
            <w:pPr>
              <w:pStyle w:val="Lentel"/>
            </w:pPr>
            <w:r w:rsidRPr="00A53D75">
              <w:t>Sistemos funkcijų aprašymas ir įvairių scenarijų dokumentavimas.</w:t>
            </w:r>
          </w:p>
        </w:tc>
        <w:tc>
          <w:tcPr>
            <w:tcW w:w="3285" w:type="dxa"/>
            <w:shd w:val="clear" w:color="auto" w:fill="auto"/>
          </w:tcPr>
          <w:p w14:paraId="24CDB778" w14:textId="77777777" w:rsidR="00536B7F" w:rsidRPr="00A53D75" w:rsidRDefault="00536B7F" w:rsidP="00F9342A">
            <w:pPr>
              <w:pStyle w:val="Lentel"/>
            </w:pPr>
            <w:r w:rsidRPr="00A53D75">
              <w:t>2024-10-01 – 2024-12-01</w:t>
            </w:r>
          </w:p>
        </w:tc>
      </w:tr>
    </w:tbl>
    <w:p w14:paraId="52530043" w14:textId="77777777" w:rsidR="00536B7F" w:rsidRPr="00092418" w:rsidRDefault="00536B7F" w:rsidP="00536B7F"/>
    <w:p w14:paraId="553DE5FB" w14:textId="77777777" w:rsidR="00536B7F" w:rsidRPr="005436FC" w:rsidRDefault="00536B7F" w:rsidP="005436FC">
      <w:pPr>
        <w:pStyle w:val="Heading2"/>
      </w:pPr>
      <w:bookmarkStart w:id="271" w:name="_Toc3646905"/>
      <w:bookmarkStart w:id="272" w:name="_Toc3701456"/>
      <w:bookmarkStart w:id="273" w:name="_Toc165738105"/>
      <w:bookmarkStart w:id="274" w:name="_Toc188330014"/>
      <w:r w:rsidRPr="005436FC">
        <w:t>Pritaikymas</w:t>
      </w:r>
      <w:bookmarkEnd w:id="271"/>
      <w:bookmarkEnd w:id="272"/>
      <w:bookmarkEnd w:id="273"/>
      <w:bookmarkEnd w:id="274"/>
    </w:p>
    <w:p w14:paraId="42AC9E48" w14:textId="77777777" w:rsidR="00536B7F" w:rsidRDefault="00536B7F" w:rsidP="005436FC">
      <w:pPr>
        <w:pStyle w:val="Heading3"/>
      </w:pPr>
      <w:bookmarkStart w:id="275" w:name="_Toc3646906"/>
      <w:bookmarkStart w:id="276" w:name="_Toc3701457"/>
      <w:bookmarkStart w:id="277" w:name="_Toc165738106"/>
      <w:bookmarkStart w:id="278" w:name="_Toc188330015"/>
      <w:r w:rsidRPr="00527E99">
        <w:t>Reikalavimai esamų duomenų perkėlimui</w:t>
      </w:r>
      <w:bookmarkEnd w:id="275"/>
      <w:bookmarkEnd w:id="276"/>
      <w:bookmarkEnd w:id="277"/>
      <w:bookmarkEnd w:id="278"/>
    </w:p>
    <w:p w14:paraId="222921CD" w14:textId="3C1EB4EB" w:rsidR="00536B7F" w:rsidRPr="001522EE" w:rsidRDefault="00536B7F" w:rsidP="00DE36AD">
      <w:pPr>
        <w:pStyle w:val="Tekstas"/>
      </w:pPr>
      <w:r>
        <w:t>Kuriamas naujas žaidimas, todėl esamų duomenų, kuriuos reikėtų perkelti, nėra.</w:t>
      </w:r>
    </w:p>
    <w:p w14:paraId="1F02796F" w14:textId="77777777" w:rsidR="00536B7F" w:rsidRDefault="00536B7F" w:rsidP="005436FC">
      <w:pPr>
        <w:pStyle w:val="Heading3"/>
      </w:pPr>
      <w:bookmarkStart w:id="279" w:name="_Toc3646907"/>
      <w:bookmarkStart w:id="280" w:name="_Toc3701458"/>
      <w:bookmarkStart w:id="281" w:name="_Toc165738107"/>
      <w:bookmarkStart w:id="282" w:name="_Toc188330016"/>
      <w:r w:rsidRPr="00527E99">
        <w:t>Reikalingas duomenų transformavimas perkeliant į naują sistemą</w:t>
      </w:r>
      <w:bookmarkEnd w:id="279"/>
      <w:bookmarkEnd w:id="280"/>
      <w:bookmarkEnd w:id="281"/>
      <w:bookmarkEnd w:id="282"/>
    </w:p>
    <w:p w14:paraId="47045A9D" w14:textId="010F61F5" w:rsidR="00536B7F" w:rsidRPr="001522EE" w:rsidRDefault="00536B7F" w:rsidP="00DE36AD">
      <w:pPr>
        <w:pStyle w:val="Tekstas"/>
      </w:pPr>
      <w:r>
        <w:t>Kuriamas naujas žaidimas, todėl esamų duomenų, kuriuos reikėtų transformuoti, nėra.</w:t>
      </w:r>
    </w:p>
    <w:p w14:paraId="0D150CF5" w14:textId="77777777" w:rsidR="00536B7F" w:rsidRPr="005436FC" w:rsidRDefault="00536B7F" w:rsidP="005436FC">
      <w:pPr>
        <w:pStyle w:val="Heading2"/>
      </w:pPr>
      <w:bookmarkStart w:id="283" w:name="_Toc3646908"/>
      <w:bookmarkStart w:id="284" w:name="_Toc3701459"/>
      <w:bookmarkStart w:id="285" w:name="_Toc165738108"/>
      <w:bookmarkStart w:id="286" w:name="_Toc188330017"/>
      <w:r w:rsidRPr="005436FC">
        <w:lastRenderedPageBreak/>
        <w:t>Rizikos</w:t>
      </w:r>
      <w:bookmarkEnd w:id="283"/>
      <w:bookmarkEnd w:id="284"/>
      <w:bookmarkEnd w:id="285"/>
      <w:bookmarkEnd w:id="286"/>
    </w:p>
    <w:p w14:paraId="7B9ED743" w14:textId="77777777" w:rsidR="00536B7F" w:rsidRDefault="00536B7F" w:rsidP="005436FC">
      <w:pPr>
        <w:pStyle w:val="Heading3"/>
      </w:pPr>
      <w:bookmarkStart w:id="287" w:name="_Toc3646909"/>
      <w:bookmarkStart w:id="288" w:name="_Toc3701460"/>
      <w:bookmarkStart w:id="289" w:name="_Toc165738109"/>
      <w:bookmarkStart w:id="290" w:name="_Toc188330018"/>
      <w:r w:rsidRPr="00527E99">
        <w:t>Galimos sistemos kūrimo rizikos</w:t>
      </w:r>
      <w:bookmarkEnd w:id="287"/>
      <w:bookmarkEnd w:id="288"/>
      <w:bookmarkEnd w:id="289"/>
      <w:bookmarkEnd w:id="290"/>
    </w:p>
    <w:p w14:paraId="37C70086" w14:textId="427C10B2" w:rsidR="00F9342A" w:rsidRPr="00F9342A" w:rsidRDefault="00F9342A" w:rsidP="00F9342A">
      <w:pPr>
        <w:pStyle w:val="Lentelspavad"/>
      </w:pPr>
      <w:r>
        <w:rPr>
          <w:b/>
          <w:bCs/>
        </w:rPr>
        <w:t>20</w:t>
      </w:r>
      <w:r w:rsidRPr="00642D8C">
        <w:rPr>
          <w:b/>
          <w:bCs/>
        </w:rPr>
        <w:t xml:space="preserve"> Lentelė.</w:t>
      </w:r>
      <w:r w:rsidRPr="00642D8C">
        <w:t xml:space="preserve"> </w:t>
      </w:r>
      <w:r>
        <w:t>Galimos sistemos kūrimo rizikos</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5849"/>
        <w:gridCol w:w="2899"/>
      </w:tblGrid>
      <w:tr w:rsidR="00536B7F" w:rsidRPr="00527E99" w14:paraId="0984212B" w14:textId="77777777" w:rsidTr="00193AA6">
        <w:trPr>
          <w:jc w:val="center"/>
        </w:trPr>
        <w:tc>
          <w:tcPr>
            <w:tcW w:w="5849" w:type="dxa"/>
            <w:tcBorders>
              <w:top w:val="single" w:sz="12" w:space="0" w:color="auto"/>
              <w:left w:val="single" w:sz="12" w:space="0" w:color="auto"/>
              <w:bottom w:val="single" w:sz="12" w:space="0" w:color="auto"/>
              <w:right w:val="single" w:sz="4" w:space="0" w:color="auto"/>
            </w:tcBorders>
            <w:shd w:val="pct5" w:color="auto" w:fill="auto"/>
          </w:tcPr>
          <w:p w14:paraId="17B51164" w14:textId="77777777" w:rsidR="00536B7F" w:rsidRPr="00527E99" w:rsidRDefault="00536B7F" w:rsidP="00F9342A">
            <w:pPr>
              <w:pStyle w:val="LentelsIeil"/>
            </w:pPr>
            <w:r w:rsidRPr="00527E99">
              <w:t>Rizikos faktorius</w:t>
            </w:r>
          </w:p>
        </w:tc>
        <w:tc>
          <w:tcPr>
            <w:tcW w:w="2899" w:type="dxa"/>
            <w:tcBorders>
              <w:top w:val="single" w:sz="12" w:space="0" w:color="auto"/>
              <w:left w:val="single" w:sz="4" w:space="0" w:color="auto"/>
              <w:bottom w:val="single" w:sz="12" w:space="0" w:color="auto"/>
              <w:right w:val="single" w:sz="12" w:space="0" w:color="auto"/>
            </w:tcBorders>
            <w:shd w:val="pct5" w:color="auto" w:fill="auto"/>
          </w:tcPr>
          <w:p w14:paraId="1868DA1C" w14:textId="77777777" w:rsidR="00536B7F" w:rsidRPr="00527E99" w:rsidRDefault="00536B7F" w:rsidP="00F9342A">
            <w:pPr>
              <w:pStyle w:val="LentelsIeil"/>
            </w:pPr>
            <w:r w:rsidRPr="00527E99">
              <w:t>Tikimybinis įvertinimas</w:t>
            </w:r>
            <w:r w:rsidRPr="00527E99">
              <w:rPr>
                <w:rStyle w:val="FootnoteReference"/>
                <w:b w:val="0"/>
                <w:bCs w:val="0"/>
                <w:i/>
                <w:iCs/>
              </w:rPr>
              <w:footnoteReference w:id="1"/>
            </w:r>
          </w:p>
        </w:tc>
      </w:tr>
      <w:tr w:rsidR="00536B7F" w:rsidRPr="00527E99" w14:paraId="20E92B99" w14:textId="77777777" w:rsidTr="00193AA6">
        <w:trPr>
          <w:jc w:val="center"/>
        </w:trPr>
        <w:tc>
          <w:tcPr>
            <w:tcW w:w="5849" w:type="dxa"/>
            <w:tcBorders>
              <w:top w:val="single" w:sz="12" w:space="0" w:color="auto"/>
              <w:left w:val="single" w:sz="12" w:space="0" w:color="auto"/>
              <w:bottom w:val="single" w:sz="12" w:space="0" w:color="auto"/>
              <w:right w:val="single" w:sz="4" w:space="0" w:color="auto"/>
            </w:tcBorders>
          </w:tcPr>
          <w:p w14:paraId="2CF91C8E" w14:textId="77777777" w:rsidR="00536B7F" w:rsidRPr="00527E99" w:rsidRDefault="00536B7F" w:rsidP="00F9342A">
            <w:pPr>
              <w:pStyle w:val="Lentel"/>
            </w:pPr>
            <w:r w:rsidRPr="00527E99">
              <w:t>Reikalavimų specifikacijos pasikeitimai realizavimo fazėje</w:t>
            </w:r>
          </w:p>
        </w:tc>
        <w:tc>
          <w:tcPr>
            <w:tcW w:w="2899" w:type="dxa"/>
            <w:tcBorders>
              <w:top w:val="single" w:sz="12" w:space="0" w:color="auto"/>
              <w:left w:val="single" w:sz="4" w:space="0" w:color="auto"/>
              <w:bottom w:val="single" w:sz="12" w:space="0" w:color="auto"/>
              <w:right w:val="single" w:sz="12" w:space="0" w:color="auto"/>
            </w:tcBorders>
          </w:tcPr>
          <w:p w14:paraId="6BC93452" w14:textId="77777777" w:rsidR="00536B7F" w:rsidRPr="00527E99" w:rsidRDefault="00536B7F" w:rsidP="00F9342A">
            <w:pPr>
              <w:pStyle w:val="Lentel"/>
            </w:pPr>
            <w:r>
              <w:t>8</w:t>
            </w:r>
          </w:p>
        </w:tc>
      </w:tr>
      <w:tr w:rsidR="00536B7F" w:rsidRPr="00527E99" w14:paraId="7BBFF4F6" w14:textId="77777777" w:rsidTr="00193AA6">
        <w:trPr>
          <w:jc w:val="center"/>
        </w:trPr>
        <w:tc>
          <w:tcPr>
            <w:tcW w:w="5849" w:type="dxa"/>
            <w:tcBorders>
              <w:top w:val="single" w:sz="12" w:space="0" w:color="auto"/>
              <w:left w:val="single" w:sz="12" w:space="0" w:color="auto"/>
              <w:bottom w:val="single" w:sz="12" w:space="0" w:color="auto"/>
              <w:right w:val="single" w:sz="4" w:space="0" w:color="auto"/>
            </w:tcBorders>
          </w:tcPr>
          <w:p w14:paraId="2C3A3F29" w14:textId="77777777" w:rsidR="00536B7F" w:rsidRPr="00527E99" w:rsidRDefault="00536B7F" w:rsidP="00F9342A">
            <w:pPr>
              <w:pStyle w:val="Lentel"/>
            </w:pPr>
            <w:r>
              <w:t>Architektūriniai pasikeitimai realizavimo fazėje</w:t>
            </w:r>
          </w:p>
        </w:tc>
        <w:tc>
          <w:tcPr>
            <w:tcW w:w="2899" w:type="dxa"/>
            <w:tcBorders>
              <w:top w:val="single" w:sz="12" w:space="0" w:color="auto"/>
              <w:left w:val="single" w:sz="4" w:space="0" w:color="auto"/>
              <w:bottom w:val="single" w:sz="12" w:space="0" w:color="auto"/>
              <w:right w:val="single" w:sz="12" w:space="0" w:color="auto"/>
            </w:tcBorders>
          </w:tcPr>
          <w:p w14:paraId="5195D2AC" w14:textId="77777777" w:rsidR="00536B7F" w:rsidRDefault="00536B7F" w:rsidP="00F9342A">
            <w:pPr>
              <w:pStyle w:val="Lentel"/>
            </w:pPr>
            <w:r>
              <w:t>8</w:t>
            </w:r>
          </w:p>
        </w:tc>
      </w:tr>
      <w:tr w:rsidR="00536B7F" w:rsidRPr="00527E99" w14:paraId="0ABB2405" w14:textId="77777777" w:rsidTr="00193AA6">
        <w:trPr>
          <w:jc w:val="center"/>
        </w:trPr>
        <w:tc>
          <w:tcPr>
            <w:tcW w:w="5849" w:type="dxa"/>
            <w:tcBorders>
              <w:top w:val="single" w:sz="12" w:space="0" w:color="auto"/>
              <w:left w:val="single" w:sz="12" w:space="0" w:color="auto"/>
              <w:bottom w:val="single" w:sz="12" w:space="0" w:color="auto"/>
              <w:right w:val="single" w:sz="4" w:space="0" w:color="auto"/>
            </w:tcBorders>
          </w:tcPr>
          <w:p w14:paraId="0E257177" w14:textId="77777777" w:rsidR="00536B7F" w:rsidRPr="00527E99" w:rsidRDefault="00536B7F" w:rsidP="00F9342A">
            <w:pPr>
              <w:pStyle w:val="Lentel"/>
            </w:pPr>
            <w:r>
              <w:t>Nepakankamas kiekis dirbtinio intelekto modelių pavyzdžių rastų realizavimo fazėje</w:t>
            </w:r>
          </w:p>
        </w:tc>
        <w:tc>
          <w:tcPr>
            <w:tcW w:w="2899" w:type="dxa"/>
            <w:tcBorders>
              <w:top w:val="single" w:sz="12" w:space="0" w:color="auto"/>
              <w:left w:val="single" w:sz="4" w:space="0" w:color="auto"/>
              <w:bottom w:val="single" w:sz="12" w:space="0" w:color="auto"/>
              <w:right w:val="single" w:sz="12" w:space="0" w:color="auto"/>
            </w:tcBorders>
          </w:tcPr>
          <w:p w14:paraId="4D7E8B84" w14:textId="77777777" w:rsidR="00536B7F" w:rsidRDefault="00536B7F" w:rsidP="00F9342A">
            <w:pPr>
              <w:pStyle w:val="Lentel"/>
            </w:pPr>
            <w:r>
              <w:t>4</w:t>
            </w:r>
          </w:p>
        </w:tc>
      </w:tr>
      <w:tr w:rsidR="00536B7F" w:rsidRPr="00527E99" w14:paraId="5695F048" w14:textId="77777777" w:rsidTr="00193AA6">
        <w:trPr>
          <w:jc w:val="center"/>
        </w:trPr>
        <w:tc>
          <w:tcPr>
            <w:tcW w:w="5849" w:type="dxa"/>
            <w:tcBorders>
              <w:top w:val="single" w:sz="12" w:space="0" w:color="auto"/>
              <w:left w:val="single" w:sz="12" w:space="0" w:color="auto"/>
              <w:bottom w:val="single" w:sz="4" w:space="0" w:color="auto"/>
              <w:right w:val="single" w:sz="4" w:space="0" w:color="auto"/>
            </w:tcBorders>
          </w:tcPr>
          <w:p w14:paraId="486177DB" w14:textId="77777777" w:rsidR="00536B7F" w:rsidRPr="00527E99" w:rsidRDefault="00536B7F" w:rsidP="00F9342A">
            <w:pPr>
              <w:pStyle w:val="Lentel"/>
            </w:pPr>
            <w:r>
              <w:t>Sistemos greitaveikos reikalavimų neišpildymas realizavimo fazėje</w:t>
            </w:r>
          </w:p>
        </w:tc>
        <w:tc>
          <w:tcPr>
            <w:tcW w:w="2899" w:type="dxa"/>
            <w:tcBorders>
              <w:top w:val="single" w:sz="12" w:space="0" w:color="auto"/>
              <w:left w:val="single" w:sz="4" w:space="0" w:color="auto"/>
              <w:bottom w:val="single" w:sz="4" w:space="0" w:color="auto"/>
              <w:right w:val="single" w:sz="12" w:space="0" w:color="auto"/>
            </w:tcBorders>
          </w:tcPr>
          <w:p w14:paraId="5E3FF48F" w14:textId="77777777" w:rsidR="00536B7F" w:rsidRDefault="00536B7F" w:rsidP="00F9342A">
            <w:pPr>
              <w:pStyle w:val="Lentel"/>
            </w:pPr>
            <w:r>
              <w:t>6</w:t>
            </w:r>
          </w:p>
        </w:tc>
      </w:tr>
    </w:tbl>
    <w:p w14:paraId="512FEE4B" w14:textId="77777777" w:rsidR="00536B7F" w:rsidRPr="00B329BB" w:rsidRDefault="00536B7F" w:rsidP="00536B7F">
      <w:bookmarkStart w:id="291" w:name="_Toc3646910"/>
      <w:bookmarkStart w:id="292" w:name="_Toc3701462"/>
    </w:p>
    <w:p w14:paraId="36D5A1EB" w14:textId="77777777" w:rsidR="00536B7F" w:rsidRPr="00527E99" w:rsidRDefault="00536B7F" w:rsidP="005436FC">
      <w:pPr>
        <w:pStyle w:val="Heading3"/>
      </w:pPr>
      <w:bookmarkStart w:id="293" w:name="_Toc165738110"/>
      <w:bookmarkStart w:id="294" w:name="_Toc188330019"/>
      <w:r w:rsidRPr="00527E99">
        <w:t>Atsitiktinumų (rizikų) planas</w:t>
      </w:r>
      <w:bookmarkEnd w:id="291"/>
      <w:bookmarkEnd w:id="292"/>
      <w:bookmarkEnd w:id="293"/>
      <w:bookmarkEnd w:id="294"/>
    </w:p>
    <w:p w14:paraId="4DA5E170" w14:textId="02026C8F" w:rsidR="00F9342A" w:rsidRPr="00F9342A" w:rsidRDefault="00F9342A" w:rsidP="00F9342A">
      <w:pPr>
        <w:pStyle w:val="Lentelspavad"/>
      </w:pPr>
      <w:r>
        <w:rPr>
          <w:b/>
          <w:bCs/>
        </w:rPr>
        <w:t>2</w:t>
      </w:r>
      <w:r>
        <w:rPr>
          <w:b/>
          <w:bCs/>
        </w:rPr>
        <w:t>1</w:t>
      </w:r>
      <w:r w:rsidRPr="00642D8C">
        <w:rPr>
          <w:b/>
          <w:bCs/>
        </w:rPr>
        <w:t xml:space="preserve"> Lentelė.</w:t>
      </w:r>
      <w:r w:rsidRPr="00642D8C">
        <w:t xml:space="preserve"> </w:t>
      </w:r>
      <w:r>
        <w:t>Atsitiktinumų (rizikų) planas</w:t>
      </w:r>
    </w:p>
    <w:tbl>
      <w:tblPr>
        <w:tblW w:w="0" w:type="auto"/>
        <w:jc w:val="center"/>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4863"/>
        <w:gridCol w:w="3885"/>
      </w:tblGrid>
      <w:tr w:rsidR="00536B7F" w:rsidRPr="00527E99" w14:paraId="40DA3864" w14:textId="77777777" w:rsidTr="00193AA6">
        <w:trPr>
          <w:jc w:val="center"/>
        </w:trPr>
        <w:tc>
          <w:tcPr>
            <w:tcW w:w="4863" w:type="dxa"/>
            <w:tcBorders>
              <w:top w:val="single" w:sz="12" w:space="0" w:color="auto"/>
              <w:left w:val="single" w:sz="12" w:space="0" w:color="auto"/>
              <w:bottom w:val="single" w:sz="12" w:space="0" w:color="auto"/>
              <w:right w:val="single" w:sz="4" w:space="0" w:color="auto"/>
            </w:tcBorders>
            <w:shd w:val="pct5" w:color="auto" w:fill="auto"/>
          </w:tcPr>
          <w:p w14:paraId="7E8A8EC0" w14:textId="77777777" w:rsidR="00536B7F" w:rsidRPr="00527E99" w:rsidRDefault="00536B7F" w:rsidP="00F9342A">
            <w:pPr>
              <w:pStyle w:val="LentelsIeil"/>
            </w:pPr>
            <w:r w:rsidRPr="00527E99">
              <w:t>Rizikos faktorius</w:t>
            </w:r>
          </w:p>
        </w:tc>
        <w:tc>
          <w:tcPr>
            <w:tcW w:w="3885" w:type="dxa"/>
            <w:tcBorders>
              <w:top w:val="single" w:sz="12" w:space="0" w:color="auto"/>
              <w:left w:val="single" w:sz="4" w:space="0" w:color="auto"/>
              <w:bottom w:val="single" w:sz="12" w:space="0" w:color="auto"/>
              <w:right w:val="single" w:sz="12" w:space="0" w:color="auto"/>
            </w:tcBorders>
            <w:shd w:val="pct5" w:color="auto" w:fill="auto"/>
          </w:tcPr>
          <w:p w14:paraId="24934567" w14:textId="77777777" w:rsidR="00536B7F" w:rsidRPr="00527E99" w:rsidRDefault="00536B7F" w:rsidP="00F9342A">
            <w:pPr>
              <w:pStyle w:val="LentelsIeil"/>
            </w:pPr>
            <w:r w:rsidRPr="00527E99">
              <w:t>Problemos sprendimas</w:t>
            </w:r>
          </w:p>
        </w:tc>
      </w:tr>
      <w:tr w:rsidR="00536B7F" w:rsidRPr="00527E99" w14:paraId="5A9CF33D" w14:textId="77777777" w:rsidTr="00193AA6">
        <w:trPr>
          <w:jc w:val="center"/>
        </w:trPr>
        <w:tc>
          <w:tcPr>
            <w:tcW w:w="4863" w:type="dxa"/>
            <w:tcBorders>
              <w:top w:val="single" w:sz="12" w:space="0" w:color="auto"/>
              <w:left w:val="single" w:sz="12" w:space="0" w:color="auto"/>
              <w:bottom w:val="single" w:sz="12" w:space="0" w:color="auto"/>
              <w:right w:val="single" w:sz="4" w:space="0" w:color="auto"/>
            </w:tcBorders>
          </w:tcPr>
          <w:p w14:paraId="0EB2221B" w14:textId="77777777" w:rsidR="00536B7F" w:rsidRPr="00527E99" w:rsidRDefault="00536B7F" w:rsidP="00F9342A">
            <w:pPr>
              <w:pStyle w:val="Lentel"/>
            </w:pPr>
            <w:r w:rsidRPr="00527E99">
              <w:t>Reikalavimų specifikacijos pasikeitimai realizavimo fazėje</w:t>
            </w:r>
          </w:p>
        </w:tc>
        <w:tc>
          <w:tcPr>
            <w:tcW w:w="3885" w:type="dxa"/>
            <w:tcBorders>
              <w:top w:val="single" w:sz="12" w:space="0" w:color="auto"/>
              <w:left w:val="single" w:sz="4" w:space="0" w:color="auto"/>
              <w:bottom w:val="single" w:sz="12" w:space="0" w:color="auto"/>
              <w:right w:val="single" w:sz="12" w:space="0" w:color="auto"/>
            </w:tcBorders>
          </w:tcPr>
          <w:p w14:paraId="62D32E1D" w14:textId="77777777" w:rsidR="00536B7F" w:rsidRPr="00527E99" w:rsidRDefault="00536B7F" w:rsidP="00F9342A">
            <w:pPr>
              <w:pStyle w:val="Lentel"/>
            </w:pPr>
            <w:r w:rsidRPr="00527E99">
              <w:t>Kad keisti reikalavimus tokioje fazėje jie turi būti tikrai labai svarbūs</w:t>
            </w:r>
          </w:p>
        </w:tc>
      </w:tr>
      <w:tr w:rsidR="00536B7F" w:rsidRPr="00527E99" w14:paraId="162232E1" w14:textId="77777777" w:rsidTr="00193AA6">
        <w:trPr>
          <w:jc w:val="center"/>
        </w:trPr>
        <w:tc>
          <w:tcPr>
            <w:tcW w:w="4863" w:type="dxa"/>
            <w:tcBorders>
              <w:top w:val="single" w:sz="12" w:space="0" w:color="auto"/>
              <w:left w:val="single" w:sz="12" w:space="0" w:color="auto"/>
              <w:bottom w:val="single" w:sz="12" w:space="0" w:color="auto"/>
              <w:right w:val="single" w:sz="4" w:space="0" w:color="auto"/>
            </w:tcBorders>
          </w:tcPr>
          <w:p w14:paraId="522C49CB" w14:textId="77777777" w:rsidR="00536B7F" w:rsidRPr="00527E99" w:rsidRDefault="00536B7F" w:rsidP="00F9342A">
            <w:pPr>
              <w:pStyle w:val="Lentel"/>
            </w:pPr>
            <w:r>
              <w:t>Architektūriniai pasikeitimai realizavimo fazėje</w:t>
            </w:r>
          </w:p>
        </w:tc>
        <w:tc>
          <w:tcPr>
            <w:tcW w:w="3885" w:type="dxa"/>
            <w:tcBorders>
              <w:top w:val="single" w:sz="12" w:space="0" w:color="auto"/>
              <w:left w:val="single" w:sz="4" w:space="0" w:color="auto"/>
              <w:bottom w:val="single" w:sz="12" w:space="0" w:color="auto"/>
              <w:right w:val="single" w:sz="12" w:space="0" w:color="auto"/>
            </w:tcBorders>
          </w:tcPr>
          <w:p w14:paraId="0817DA66" w14:textId="77777777" w:rsidR="00536B7F" w:rsidRPr="00527E99" w:rsidRDefault="00536B7F" w:rsidP="00F9342A">
            <w:pPr>
              <w:pStyle w:val="Lentel"/>
            </w:pPr>
            <w:r>
              <w:t>Kad keisti architektūrą šioje fazėje, pasikeitimai turėtų kelis kartus pagerinti sistemos veikimą</w:t>
            </w:r>
          </w:p>
        </w:tc>
      </w:tr>
      <w:tr w:rsidR="00536B7F" w:rsidRPr="00527E99" w14:paraId="72949004" w14:textId="77777777" w:rsidTr="00193AA6">
        <w:trPr>
          <w:jc w:val="center"/>
        </w:trPr>
        <w:tc>
          <w:tcPr>
            <w:tcW w:w="4863" w:type="dxa"/>
            <w:tcBorders>
              <w:top w:val="single" w:sz="12" w:space="0" w:color="auto"/>
              <w:left w:val="single" w:sz="12" w:space="0" w:color="auto"/>
              <w:bottom w:val="single" w:sz="12" w:space="0" w:color="auto"/>
              <w:right w:val="single" w:sz="4" w:space="0" w:color="auto"/>
            </w:tcBorders>
          </w:tcPr>
          <w:p w14:paraId="3906A194" w14:textId="77777777" w:rsidR="00536B7F" w:rsidRPr="00527E99" w:rsidRDefault="00536B7F" w:rsidP="00F9342A">
            <w:pPr>
              <w:pStyle w:val="Lentel"/>
            </w:pPr>
            <w:r>
              <w:t>Nepakankamas kiekis dirbtinio intelekto modelių pavyzdžių rastų realizavimo fazėje</w:t>
            </w:r>
          </w:p>
        </w:tc>
        <w:tc>
          <w:tcPr>
            <w:tcW w:w="3885" w:type="dxa"/>
            <w:tcBorders>
              <w:top w:val="single" w:sz="12" w:space="0" w:color="auto"/>
              <w:left w:val="single" w:sz="4" w:space="0" w:color="auto"/>
              <w:bottom w:val="single" w:sz="12" w:space="0" w:color="auto"/>
              <w:right w:val="single" w:sz="12" w:space="0" w:color="auto"/>
            </w:tcBorders>
          </w:tcPr>
          <w:p w14:paraId="4E717B50" w14:textId="77777777" w:rsidR="00536B7F" w:rsidRPr="00527E99" w:rsidRDefault="00536B7F" w:rsidP="00F9342A">
            <w:pPr>
              <w:pStyle w:val="Lentel"/>
            </w:pPr>
            <w:r>
              <w:t>Giliau patobulinti rastus pavyzdžius, pabandyti skirtingas dirbtinio intelekto modelių kombinacijas</w:t>
            </w:r>
          </w:p>
        </w:tc>
      </w:tr>
      <w:tr w:rsidR="00536B7F" w:rsidRPr="00527E99" w14:paraId="0A567C5C" w14:textId="77777777" w:rsidTr="00193AA6">
        <w:trPr>
          <w:jc w:val="center"/>
        </w:trPr>
        <w:tc>
          <w:tcPr>
            <w:tcW w:w="4863" w:type="dxa"/>
            <w:tcBorders>
              <w:top w:val="single" w:sz="12" w:space="0" w:color="auto"/>
              <w:left w:val="single" w:sz="12" w:space="0" w:color="auto"/>
              <w:bottom w:val="single" w:sz="4" w:space="0" w:color="auto"/>
              <w:right w:val="single" w:sz="4" w:space="0" w:color="auto"/>
            </w:tcBorders>
          </w:tcPr>
          <w:p w14:paraId="4865CF21" w14:textId="77777777" w:rsidR="00536B7F" w:rsidRPr="00527E99" w:rsidRDefault="00536B7F" w:rsidP="00F9342A">
            <w:pPr>
              <w:pStyle w:val="Lentel"/>
            </w:pPr>
            <w:r>
              <w:t>Sistemos greitaveikos reikalavimų neišpildymas realizavimo fazėje</w:t>
            </w:r>
          </w:p>
        </w:tc>
        <w:tc>
          <w:tcPr>
            <w:tcW w:w="3885" w:type="dxa"/>
            <w:tcBorders>
              <w:top w:val="single" w:sz="12" w:space="0" w:color="auto"/>
              <w:left w:val="single" w:sz="4" w:space="0" w:color="auto"/>
              <w:bottom w:val="single" w:sz="4" w:space="0" w:color="auto"/>
              <w:right w:val="single" w:sz="12" w:space="0" w:color="auto"/>
            </w:tcBorders>
          </w:tcPr>
          <w:p w14:paraId="04C81190" w14:textId="77777777" w:rsidR="00536B7F" w:rsidRPr="00527E99" w:rsidRDefault="00536B7F" w:rsidP="00F9342A">
            <w:pPr>
              <w:pStyle w:val="Lentel"/>
            </w:pPr>
            <w:r>
              <w:t>Labiausiai greitaveiką įtakojančių sistemos dalių atradimas, svarbiausių sistemos dalių prioritezavimas, lėtai veikiančių dalių perrašymas.</w:t>
            </w:r>
          </w:p>
        </w:tc>
      </w:tr>
    </w:tbl>
    <w:p w14:paraId="32ED8DFE" w14:textId="77777777" w:rsidR="00536B7F" w:rsidRDefault="00536B7F" w:rsidP="005436FC">
      <w:pPr>
        <w:pStyle w:val="Heading2"/>
      </w:pPr>
      <w:bookmarkStart w:id="295" w:name="_Toc3646911"/>
      <w:bookmarkStart w:id="296" w:name="_Toc3701464"/>
      <w:bookmarkStart w:id="297" w:name="_Toc165738111"/>
      <w:bookmarkStart w:id="298" w:name="_Toc188330020"/>
      <w:r w:rsidRPr="005436FC">
        <w:t>Kaina</w:t>
      </w:r>
      <w:bookmarkEnd w:id="295"/>
      <w:bookmarkEnd w:id="296"/>
      <w:bookmarkEnd w:id="297"/>
      <w:bookmarkEnd w:id="298"/>
    </w:p>
    <w:p w14:paraId="1952CF75" w14:textId="74CEC14D" w:rsidR="00F9342A" w:rsidRPr="00F9342A" w:rsidRDefault="00DE36AD" w:rsidP="00F9342A">
      <w:pPr>
        <w:pStyle w:val="Lentelspavad"/>
      </w:pPr>
      <w:r>
        <w:rPr>
          <w:b/>
          <w:bCs/>
        </w:rPr>
        <w:t>2</w:t>
      </w:r>
      <w:r>
        <w:rPr>
          <w:b/>
          <w:bCs/>
        </w:rPr>
        <w:t>2</w:t>
      </w:r>
      <w:r w:rsidRPr="00642D8C">
        <w:rPr>
          <w:b/>
          <w:bCs/>
        </w:rPr>
        <w:t xml:space="preserve"> Lentelė.</w:t>
      </w:r>
      <w:r w:rsidRPr="00642D8C">
        <w:t xml:space="preserve"> </w:t>
      </w:r>
      <w:r>
        <w:t>Detalus kainos išskirstymas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990"/>
        <w:gridCol w:w="966"/>
        <w:gridCol w:w="1734"/>
        <w:gridCol w:w="900"/>
      </w:tblGrid>
      <w:tr w:rsidR="00536B7F" w:rsidRPr="00FB681F" w14:paraId="3D415136" w14:textId="77777777" w:rsidTr="00193AA6">
        <w:tc>
          <w:tcPr>
            <w:tcW w:w="4248" w:type="dxa"/>
          </w:tcPr>
          <w:p w14:paraId="5E6D286E" w14:textId="77777777" w:rsidR="00536B7F" w:rsidRPr="00DE36AD" w:rsidRDefault="00536B7F" w:rsidP="00DE36AD">
            <w:pPr>
              <w:pStyle w:val="LentelsIeil"/>
            </w:pPr>
            <w:r w:rsidRPr="00DE36AD">
              <w:t>Išlaidos</w:t>
            </w:r>
          </w:p>
        </w:tc>
        <w:tc>
          <w:tcPr>
            <w:tcW w:w="990" w:type="dxa"/>
          </w:tcPr>
          <w:p w14:paraId="1CB4F807" w14:textId="77777777" w:rsidR="00536B7F" w:rsidRPr="00DE36AD" w:rsidRDefault="00536B7F" w:rsidP="00DE36AD">
            <w:pPr>
              <w:pStyle w:val="LentelsIeil"/>
            </w:pPr>
            <w:r w:rsidRPr="00DE36AD">
              <w:t>Vienetas</w:t>
            </w:r>
          </w:p>
        </w:tc>
        <w:tc>
          <w:tcPr>
            <w:tcW w:w="966" w:type="dxa"/>
          </w:tcPr>
          <w:p w14:paraId="659BE5E1" w14:textId="77777777" w:rsidR="00536B7F" w:rsidRPr="00DE36AD" w:rsidRDefault="00536B7F" w:rsidP="00DE36AD">
            <w:pPr>
              <w:pStyle w:val="LentelsIeil"/>
            </w:pPr>
            <w:r w:rsidRPr="00DE36AD">
              <w:t>Vienetų skaičius</w:t>
            </w:r>
          </w:p>
        </w:tc>
        <w:tc>
          <w:tcPr>
            <w:tcW w:w="1734" w:type="dxa"/>
          </w:tcPr>
          <w:p w14:paraId="28CED191" w14:textId="77777777" w:rsidR="00536B7F" w:rsidRPr="00DE36AD" w:rsidRDefault="00536B7F" w:rsidP="00DE36AD">
            <w:pPr>
              <w:pStyle w:val="LentelsIeil"/>
            </w:pPr>
            <w:r w:rsidRPr="00DE36AD">
              <w:t>Vieneto kaina (įskaitant mokesčius, Eur</w:t>
            </w:r>
          </w:p>
        </w:tc>
        <w:tc>
          <w:tcPr>
            <w:tcW w:w="900" w:type="dxa"/>
          </w:tcPr>
          <w:p w14:paraId="214A5F93" w14:textId="77777777" w:rsidR="00536B7F" w:rsidRPr="00DE36AD" w:rsidRDefault="00536B7F" w:rsidP="00DE36AD">
            <w:pPr>
              <w:pStyle w:val="LentelsIeil"/>
            </w:pPr>
            <w:r w:rsidRPr="00DE36AD">
              <w:t>Viso, Eur</w:t>
            </w:r>
          </w:p>
        </w:tc>
      </w:tr>
      <w:tr w:rsidR="00536B7F" w:rsidRPr="00FB681F" w14:paraId="26478B12" w14:textId="77777777" w:rsidTr="00193AA6">
        <w:tc>
          <w:tcPr>
            <w:tcW w:w="4248" w:type="dxa"/>
          </w:tcPr>
          <w:p w14:paraId="0DD5510C" w14:textId="77777777" w:rsidR="00536B7F" w:rsidRPr="002C5660" w:rsidRDefault="00536B7F" w:rsidP="00DE36AD">
            <w:pPr>
              <w:pStyle w:val="Lentel"/>
              <w:rPr>
                <w:lang w:val="ru-RU"/>
              </w:rPr>
            </w:pPr>
            <w:r w:rsidRPr="002C5660">
              <w:t xml:space="preserve">1. Žmonių </w:t>
            </w:r>
            <w:r w:rsidRPr="002C5660">
              <w:rPr>
                <w:lang w:val="en-US"/>
              </w:rPr>
              <w:t xml:space="preserve"> </w:t>
            </w:r>
            <w:r w:rsidRPr="002C5660">
              <w:t>ištekliai</w:t>
            </w:r>
          </w:p>
        </w:tc>
        <w:tc>
          <w:tcPr>
            <w:tcW w:w="990" w:type="dxa"/>
          </w:tcPr>
          <w:p w14:paraId="4B92F753" w14:textId="77777777" w:rsidR="00536B7F" w:rsidRPr="002C5660" w:rsidRDefault="00536B7F" w:rsidP="00DE36AD">
            <w:pPr>
              <w:pStyle w:val="Lentel"/>
            </w:pPr>
          </w:p>
        </w:tc>
        <w:tc>
          <w:tcPr>
            <w:tcW w:w="966" w:type="dxa"/>
          </w:tcPr>
          <w:p w14:paraId="60270D4F" w14:textId="77777777" w:rsidR="00536B7F" w:rsidRPr="002C5660" w:rsidRDefault="00536B7F" w:rsidP="00DE36AD">
            <w:pPr>
              <w:pStyle w:val="Lentel"/>
            </w:pPr>
          </w:p>
        </w:tc>
        <w:tc>
          <w:tcPr>
            <w:tcW w:w="1734" w:type="dxa"/>
          </w:tcPr>
          <w:p w14:paraId="55366797" w14:textId="77777777" w:rsidR="00536B7F" w:rsidRPr="002C5660" w:rsidRDefault="00536B7F" w:rsidP="00DE36AD">
            <w:pPr>
              <w:pStyle w:val="Lentel"/>
            </w:pPr>
          </w:p>
        </w:tc>
        <w:tc>
          <w:tcPr>
            <w:tcW w:w="900" w:type="dxa"/>
          </w:tcPr>
          <w:p w14:paraId="2330E82B" w14:textId="77777777" w:rsidR="00536B7F" w:rsidRPr="002C5660" w:rsidRDefault="00536B7F" w:rsidP="00DE36AD">
            <w:pPr>
              <w:pStyle w:val="Lentel"/>
            </w:pPr>
          </w:p>
        </w:tc>
      </w:tr>
      <w:tr w:rsidR="00536B7F" w:rsidRPr="00FB681F" w14:paraId="5BDA3D78" w14:textId="77777777" w:rsidTr="00193AA6">
        <w:tc>
          <w:tcPr>
            <w:tcW w:w="4248" w:type="dxa"/>
          </w:tcPr>
          <w:p w14:paraId="21AEF607" w14:textId="77777777" w:rsidR="00536B7F" w:rsidRPr="002C5660" w:rsidRDefault="00536B7F" w:rsidP="00DE36AD">
            <w:pPr>
              <w:pStyle w:val="Lentel"/>
            </w:pPr>
            <w:r w:rsidRPr="002C5660">
              <w:t>Programuotojas</w:t>
            </w:r>
          </w:p>
        </w:tc>
        <w:tc>
          <w:tcPr>
            <w:tcW w:w="990" w:type="dxa"/>
          </w:tcPr>
          <w:p w14:paraId="50211EC4" w14:textId="77777777" w:rsidR="00536B7F" w:rsidRPr="002C5660" w:rsidRDefault="00536B7F" w:rsidP="00DE36AD">
            <w:pPr>
              <w:pStyle w:val="Lentel"/>
            </w:pPr>
            <w:r w:rsidRPr="002C5660">
              <w:t>Mėnesis</w:t>
            </w:r>
          </w:p>
        </w:tc>
        <w:tc>
          <w:tcPr>
            <w:tcW w:w="966" w:type="dxa"/>
          </w:tcPr>
          <w:p w14:paraId="21A63632" w14:textId="77777777" w:rsidR="00536B7F" w:rsidRPr="002C5660" w:rsidRDefault="00536B7F" w:rsidP="00DE36AD">
            <w:pPr>
              <w:pStyle w:val="Lentel"/>
            </w:pPr>
            <w:r w:rsidRPr="002C5660">
              <w:t>18 * 0.2 etato</w:t>
            </w:r>
          </w:p>
        </w:tc>
        <w:tc>
          <w:tcPr>
            <w:tcW w:w="1734" w:type="dxa"/>
          </w:tcPr>
          <w:p w14:paraId="0079F2B6" w14:textId="77777777" w:rsidR="00536B7F" w:rsidRPr="002C5660" w:rsidRDefault="00536B7F" w:rsidP="00DE36AD">
            <w:pPr>
              <w:pStyle w:val="Lentel"/>
            </w:pPr>
            <w:r w:rsidRPr="002C5660">
              <w:t>3450</w:t>
            </w:r>
          </w:p>
        </w:tc>
        <w:tc>
          <w:tcPr>
            <w:tcW w:w="900" w:type="dxa"/>
          </w:tcPr>
          <w:p w14:paraId="6160DBB9" w14:textId="77777777" w:rsidR="00536B7F" w:rsidRPr="002C5660" w:rsidRDefault="00536B7F" w:rsidP="00DE36AD">
            <w:pPr>
              <w:pStyle w:val="Lentel"/>
            </w:pPr>
            <w:r w:rsidRPr="002C5660">
              <w:t>12420</w:t>
            </w:r>
          </w:p>
        </w:tc>
      </w:tr>
      <w:tr w:rsidR="00536B7F" w:rsidRPr="00FB681F" w14:paraId="5CCED0A2" w14:textId="77777777" w:rsidTr="00193AA6">
        <w:tc>
          <w:tcPr>
            <w:tcW w:w="4248" w:type="dxa"/>
          </w:tcPr>
          <w:p w14:paraId="5E751429" w14:textId="77777777" w:rsidR="00536B7F" w:rsidRPr="002C5660" w:rsidRDefault="00536B7F" w:rsidP="00DE36AD">
            <w:pPr>
              <w:pStyle w:val="Lentel"/>
            </w:pPr>
            <w:r w:rsidRPr="002C5660">
              <w:t>Vadovas</w:t>
            </w:r>
          </w:p>
        </w:tc>
        <w:tc>
          <w:tcPr>
            <w:tcW w:w="990" w:type="dxa"/>
          </w:tcPr>
          <w:p w14:paraId="4C93547E" w14:textId="77777777" w:rsidR="00536B7F" w:rsidRPr="002C5660" w:rsidRDefault="00536B7F" w:rsidP="00DE36AD">
            <w:pPr>
              <w:pStyle w:val="Lentel"/>
            </w:pPr>
            <w:r w:rsidRPr="002C5660">
              <w:t>Mėnesis</w:t>
            </w:r>
          </w:p>
        </w:tc>
        <w:tc>
          <w:tcPr>
            <w:tcW w:w="966" w:type="dxa"/>
          </w:tcPr>
          <w:p w14:paraId="4B1D3951" w14:textId="77777777" w:rsidR="00536B7F" w:rsidRPr="002C5660" w:rsidRDefault="00536B7F" w:rsidP="00DE36AD">
            <w:pPr>
              <w:pStyle w:val="Lentel"/>
            </w:pPr>
            <w:r w:rsidRPr="002C5660">
              <w:t>18 * 0.1 etato</w:t>
            </w:r>
          </w:p>
        </w:tc>
        <w:tc>
          <w:tcPr>
            <w:tcW w:w="1734" w:type="dxa"/>
          </w:tcPr>
          <w:p w14:paraId="3B2CC692" w14:textId="77777777" w:rsidR="00536B7F" w:rsidRPr="002C5660" w:rsidRDefault="00536B7F" w:rsidP="00DE36AD">
            <w:pPr>
              <w:pStyle w:val="Lentel"/>
            </w:pPr>
            <w:r w:rsidRPr="002C5660">
              <w:t>3500</w:t>
            </w:r>
          </w:p>
        </w:tc>
        <w:tc>
          <w:tcPr>
            <w:tcW w:w="900" w:type="dxa"/>
          </w:tcPr>
          <w:p w14:paraId="3FCAA954" w14:textId="77777777" w:rsidR="00536B7F" w:rsidRPr="002C5660" w:rsidRDefault="00536B7F" w:rsidP="00DE36AD">
            <w:pPr>
              <w:pStyle w:val="Lentel"/>
            </w:pPr>
            <w:r w:rsidRPr="002C5660">
              <w:t>6300</w:t>
            </w:r>
          </w:p>
        </w:tc>
      </w:tr>
      <w:tr w:rsidR="00536B7F" w:rsidRPr="00FB681F" w14:paraId="5B8B8466" w14:textId="77777777" w:rsidTr="00193AA6">
        <w:tc>
          <w:tcPr>
            <w:tcW w:w="4248" w:type="dxa"/>
          </w:tcPr>
          <w:p w14:paraId="0526BDE2" w14:textId="77777777" w:rsidR="00536B7F" w:rsidRPr="002C5660" w:rsidRDefault="00536B7F" w:rsidP="00DE36AD">
            <w:pPr>
              <w:pStyle w:val="Lentel"/>
              <w:rPr>
                <w:i/>
              </w:rPr>
            </w:pPr>
            <w:r w:rsidRPr="002C5660">
              <w:rPr>
                <w:i/>
              </w:rPr>
              <w:t>Iš viso žmonių išteklių</w:t>
            </w:r>
          </w:p>
        </w:tc>
        <w:tc>
          <w:tcPr>
            <w:tcW w:w="990" w:type="dxa"/>
          </w:tcPr>
          <w:p w14:paraId="3A4F3136" w14:textId="77777777" w:rsidR="00536B7F" w:rsidRPr="002C5660" w:rsidRDefault="00536B7F" w:rsidP="00DE36AD">
            <w:pPr>
              <w:pStyle w:val="Lentel"/>
            </w:pPr>
          </w:p>
        </w:tc>
        <w:tc>
          <w:tcPr>
            <w:tcW w:w="966" w:type="dxa"/>
          </w:tcPr>
          <w:p w14:paraId="0B1FC19B" w14:textId="77777777" w:rsidR="00536B7F" w:rsidRPr="002C5660" w:rsidRDefault="00536B7F" w:rsidP="00DE36AD">
            <w:pPr>
              <w:pStyle w:val="Lentel"/>
            </w:pPr>
          </w:p>
        </w:tc>
        <w:tc>
          <w:tcPr>
            <w:tcW w:w="1734" w:type="dxa"/>
          </w:tcPr>
          <w:p w14:paraId="5C531ABE" w14:textId="77777777" w:rsidR="00536B7F" w:rsidRPr="002C5660" w:rsidRDefault="00536B7F" w:rsidP="00DE36AD">
            <w:pPr>
              <w:pStyle w:val="Lentel"/>
            </w:pPr>
          </w:p>
        </w:tc>
        <w:tc>
          <w:tcPr>
            <w:tcW w:w="900" w:type="dxa"/>
          </w:tcPr>
          <w:p w14:paraId="7B35D724" w14:textId="77777777" w:rsidR="00536B7F" w:rsidRPr="002C5660" w:rsidRDefault="00536B7F" w:rsidP="00DE36AD">
            <w:pPr>
              <w:pStyle w:val="Lentel"/>
            </w:pPr>
            <w:r w:rsidRPr="002C5660">
              <w:t>18720</w:t>
            </w:r>
          </w:p>
        </w:tc>
      </w:tr>
      <w:tr w:rsidR="00536B7F" w:rsidRPr="00FB681F" w14:paraId="7FC955E1" w14:textId="77777777" w:rsidTr="00193AA6">
        <w:tc>
          <w:tcPr>
            <w:tcW w:w="4248" w:type="dxa"/>
          </w:tcPr>
          <w:p w14:paraId="126334DE" w14:textId="77777777" w:rsidR="00536B7F" w:rsidRPr="002C5660" w:rsidRDefault="00536B7F" w:rsidP="00DE36AD">
            <w:pPr>
              <w:pStyle w:val="Lentel"/>
            </w:pPr>
            <w:r w:rsidRPr="002C5660">
              <w:t>2. Įranga ir prekės</w:t>
            </w:r>
          </w:p>
        </w:tc>
        <w:tc>
          <w:tcPr>
            <w:tcW w:w="990" w:type="dxa"/>
          </w:tcPr>
          <w:p w14:paraId="02EFED23" w14:textId="77777777" w:rsidR="00536B7F" w:rsidRPr="002C5660" w:rsidRDefault="00536B7F" w:rsidP="00DE36AD">
            <w:pPr>
              <w:pStyle w:val="Lentel"/>
            </w:pPr>
          </w:p>
        </w:tc>
        <w:tc>
          <w:tcPr>
            <w:tcW w:w="966" w:type="dxa"/>
          </w:tcPr>
          <w:p w14:paraId="49690BF1" w14:textId="77777777" w:rsidR="00536B7F" w:rsidRPr="002C5660" w:rsidRDefault="00536B7F" w:rsidP="00DE36AD">
            <w:pPr>
              <w:pStyle w:val="Lentel"/>
            </w:pPr>
          </w:p>
        </w:tc>
        <w:tc>
          <w:tcPr>
            <w:tcW w:w="1734" w:type="dxa"/>
          </w:tcPr>
          <w:p w14:paraId="5DFBE72E" w14:textId="77777777" w:rsidR="00536B7F" w:rsidRPr="002C5660" w:rsidRDefault="00536B7F" w:rsidP="00DE36AD">
            <w:pPr>
              <w:pStyle w:val="Lentel"/>
            </w:pPr>
          </w:p>
        </w:tc>
        <w:tc>
          <w:tcPr>
            <w:tcW w:w="900" w:type="dxa"/>
          </w:tcPr>
          <w:p w14:paraId="23E0BD42" w14:textId="77777777" w:rsidR="00536B7F" w:rsidRPr="002C5660" w:rsidRDefault="00536B7F" w:rsidP="00DE36AD">
            <w:pPr>
              <w:pStyle w:val="Lentel"/>
            </w:pPr>
          </w:p>
        </w:tc>
      </w:tr>
      <w:tr w:rsidR="00536B7F" w:rsidRPr="00FB681F" w14:paraId="184B3FC0" w14:textId="77777777" w:rsidTr="00193AA6">
        <w:tc>
          <w:tcPr>
            <w:tcW w:w="4248" w:type="dxa"/>
          </w:tcPr>
          <w:p w14:paraId="69F08ED3" w14:textId="77777777" w:rsidR="00536B7F" w:rsidRPr="002C5660" w:rsidRDefault="00536B7F" w:rsidP="00DE36AD">
            <w:pPr>
              <w:pStyle w:val="Lentel"/>
            </w:pPr>
            <w:r w:rsidRPr="002C5660">
              <w:t>Kompiuteris</w:t>
            </w:r>
          </w:p>
        </w:tc>
        <w:tc>
          <w:tcPr>
            <w:tcW w:w="990" w:type="dxa"/>
          </w:tcPr>
          <w:p w14:paraId="4CA418AE" w14:textId="77777777" w:rsidR="00536B7F" w:rsidRPr="002C5660" w:rsidRDefault="00536B7F" w:rsidP="00DE36AD">
            <w:pPr>
              <w:pStyle w:val="Lentel"/>
            </w:pPr>
            <w:r w:rsidRPr="002C5660">
              <w:t>Vienetas</w:t>
            </w:r>
          </w:p>
        </w:tc>
        <w:tc>
          <w:tcPr>
            <w:tcW w:w="966" w:type="dxa"/>
          </w:tcPr>
          <w:p w14:paraId="4E53B7DB" w14:textId="77777777" w:rsidR="00536B7F" w:rsidRPr="002C5660" w:rsidRDefault="00536B7F" w:rsidP="00DE36AD">
            <w:pPr>
              <w:pStyle w:val="Lentel"/>
            </w:pPr>
            <w:r w:rsidRPr="002C5660">
              <w:t>1</w:t>
            </w:r>
          </w:p>
        </w:tc>
        <w:tc>
          <w:tcPr>
            <w:tcW w:w="1734" w:type="dxa"/>
          </w:tcPr>
          <w:p w14:paraId="7CC134EE" w14:textId="77777777" w:rsidR="00536B7F" w:rsidRPr="002C5660" w:rsidRDefault="00536B7F" w:rsidP="00DE36AD">
            <w:pPr>
              <w:pStyle w:val="Lentel"/>
            </w:pPr>
            <w:r w:rsidRPr="002C5660">
              <w:t>1500</w:t>
            </w:r>
          </w:p>
        </w:tc>
        <w:tc>
          <w:tcPr>
            <w:tcW w:w="900" w:type="dxa"/>
          </w:tcPr>
          <w:p w14:paraId="1B188FA4" w14:textId="77777777" w:rsidR="00536B7F" w:rsidRPr="002C5660" w:rsidRDefault="00536B7F" w:rsidP="00DE36AD">
            <w:pPr>
              <w:pStyle w:val="Lentel"/>
            </w:pPr>
            <w:r w:rsidRPr="002C5660">
              <w:t>1500</w:t>
            </w:r>
          </w:p>
        </w:tc>
      </w:tr>
      <w:tr w:rsidR="00536B7F" w:rsidRPr="00FB681F" w14:paraId="05C61F5B" w14:textId="77777777" w:rsidTr="00193AA6">
        <w:tc>
          <w:tcPr>
            <w:tcW w:w="4248" w:type="dxa"/>
          </w:tcPr>
          <w:p w14:paraId="19D972EF" w14:textId="77777777" w:rsidR="00536B7F" w:rsidRPr="002C5660" w:rsidRDefault="00536B7F" w:rsidP="00DE36AD">
            <w:pPr>
              <w:pStyle w:val="Lentel"/>
            </w:pPr>
            <w:r w:rsidRPr="002C5660">
              <w:t>Periferinė įranga kompiuteriui</w:t>
            </w:r>
          </w:p>
        </w:tc>
        <w:tc>
          <w:tcPr>
            <w:tcW w:w="990" w:type="dxa"/>
          </w:tcPr>
          <w:p w14:paraId="461AE78E" w14:textId="77777777" w:rsidR="00536B7F" w:rsidRPr="002C5660" w:rsidRDefault="00536B7F" w:rsidP="00DE36AD">
            <w:pPr>
              <w:pStyle w:val="Lentel"/>
            </w:pPr>
            <w:r w:rsidRPr="002C5660">
              <w:t>Vienetas</w:t>
            </w:r>
          </w:p>
        </w:tc>
        <w:tc>
          <w:tcPr>
            <w:tcW w:w="966" w:type="dxa"/>
          </w:tcPr>
          <w:p w14:paraId="11321D49" w14:textId="77777777" w:rsidR="00536B7F" w:rsidRPr="002C5660" w:rsidRDefault="00536B7F" w:rsidP="00DE36AD">
            <w:pPr>
              <w:pStyle w:val="Lentel"/>
            </w:pPr>
            <w:r w:rsidRPr="002C5660">
              <w:t>1</w:t>
            </w:r>
          </w:p>
        </w:tc>
        <w:tc>
          <w:tcPr>
            <w:tcW w:w="1734" w:type="dxa"/>
          </w:tcPr>
          <w:p w14:paraId="4A9A462C" w14:textId="77777777" w:rsidR="00536B7F" w:rsidRPr="002C5660" w:rsidRDefault="00536B7F" w:rsidP="00DE36AD">
            <w:pPr>
              <w:pStyle w:val="Lentel"/>
            </w:pPr>
            <w:r w:rsidRPr="002C5660">
              <w:t>700</w:t>
            </w:r>
          </w:p>
        </w:tc>
        <w:tc>
          <w:tcPr>
            <w:tcW w:w="900" w:type="dxa"/>
          </w:tcPr>
          <w:p w14:paraId="1B82D8DC" w14:textId="77777777" w:rsidR="00536B7F" w:rsidRPr="002C5660" w:rsidRDefault="00536B7F" w:rsidP="00DE36AD">
            <w:pPr>
              <w:pStyle w:val="Lentel"/>
            </w:pPr>
            <w:r w:rsidRPr="002C5660">
              <w:t>700</w:t>
            </w:r>
          </w:p>
        </w:tc>
      </w:tr>
      <w:tr w:rsidR="00536B7F" w:rsidRPr="00FB681F" w14:paraId="6E8CEBDE" w14:textId="77777777" w:rsidTr="00193AA6">
        <w:tc>
          <w:tcPr>
            <w:tcW w:w="4248" w:type="dxa"/>
          </w:tcPr>
          <w:p w14:paraId="1CAD98B6" w14:textId="77777777" w:rsidR="00536B7F" w:rsidRPr="002C5660" w:rsidRDefault="00536B7F" w:rsidP="00DE36AD">
            <w:pPr>
              <w:pStyle w:val="Lentel"/>
              <w:rPr>
                <w:i/>
              </w:rPr>
            </w:pPr>
            <w:r w:rsidRPr="002C5660">
              <w:rPr>
                <w:i/>
              </w:rPr>
              <w:lastRenderedPageBreak/>
              <w:t>Iš viso Įranga ir prekės</w:t>
            </w:r>
          </w:p>
        </w:tc>
        <w:tc>
          <w:tcPr>
            <w:tcW w:w="990" w:type="dxa"/>
          </w:tcPr>
          <w:p w14:paraId="4AC84FDD" w14:textId="77777777" w:rsidR="00536B7F" w:rsidRPr="002C5660" w:rsidRDefault="00536B7F" w:rsidP="00DE36AD">
            <w:pPr>
              <w:pStyle w:val="Lentel"/>
            </w:pPr>
          </w:p>
        </w:tc>
        <w:tc>
          <w:tcPr>
            <w:tcW w:w="966" w:type="dxa"/>
          </w:tcPr>
          <w:p w14:paraId="01ACB1A6" w14:textId="77777777" w:rsidR="00536B7F" w:rsidRPr="002C5660" w:rsidRDefault="00536B7F" w:rsidP="00DE36AD">
            <w:pPr>
              <w:pStyle w:val="Lentel"/>
            </w:pPr>
          </w:p>
        </w:tc>
        <w:tc>
          <w:tcPr>
            <w:tcW w:w="1734" w:type="dxa"/>
          </w:tcPr>
          <w:p w14:paraId="5927D10B" w14:textId="77777777" w:rsidR="00536B7F" w:rsidRPr="002C5660" w:rsidRDefault="00536B7F" w:rsidP="00DE36AD">
            <w:pPr>
              <w:pStyle w:val="Lentel"/>
            </w:pPr>
          </w:p>
        </w:tc>
        <w:tc>
          <w:tcPr>
            <w:tcW w:w="900" w:type="dxa"/>
          </w:tcPr>
          <w:p w14:paraId="678B857D" w14:textId="77777777" w:rsidR="00536B7F" w:rsidRPr="002C5660" w:rsidRDefault="00536B7F" w:rsidP="00DE36AD">
            <w:pPr>
              <w:pStyle w:val="Lentel"/>
            </w:pPr>
            <w:r w:rsidRPr="002C5660">
              <w:t>2200</w:t>
            </w:r>
          </w:p>
        </w:tc>
      </w:tr>
      <w:tr w:rsidR="00536B7F" w:rsidRPr="00FB681F" w14:paraId="295673AA" w14:textId="77777777" w:rsidTr="00193AA6">
        <w:tc>
          <w:tcPr>
            <w:tcW w:w="4248" w:type="dxa"/>
          </w:tcPr>
          <w:p w14:paraId="2F418D39" w14:textId="77777777" w:rsidR="00536B7F" w:rsidRPr="002C5660" w:rsidRDefault="00536B7F" w:rsidP="00DE36AD">
            <w:pPr>
              <w:pStyle w:val="Lentel"/>
            </w:pPr>
            <w:r w:rsidRPr="002C5660">
              <w:t>3. Biuro išlaikymas</w:t>
            </w:r>
          </w:p>
        </w:tc>
        <w:tc>
          <w:tcPr>
            <w:tcW w:w="990" w:type="dxa"/>
          </w:tcPr>
          <w:p w14:paraId="00D39B01" w14:textId="77777777" w:rsidR="00536B7F" w:rsidRPr="002C5660" w:rsidRDefault="00536B7F" w:rsidP="00DE36AD">
            <w:pPr>
              <w:pStyle w:val="Lentel"/>
            </w:pPr>
            <w:r w:rsidRPr="002C5660">
              <w:t>Mėnesis</w:t>
            </w:r>
          </w:p>
        </w:tc>
        <w:tc>
          <w:tcPr>
            <w:tcW w:w="966" w:type="dxa"/>
          </w:tcPr>
          <w:p w14:paraId="50EE19ED" w14:textId="77777777" w:rsidR="00536B7F" w:rsidRPr="002C5660" w:rsidRDefault="00536B7F" w:rsidP="00DE36AD">
            <w:pPr>
              <w:pStyle w:val="Lentel"/>
            </w:pPr>
            <w:r w:rsidRPr="002C5660">
              <w:t>18</w:t>
            </w:r>
          </w:p>
        </w:tc>
        <w:tc>
          <w:tcPr>
            <w:tcW w:w="1734" w:type="dxa"/>
          </w:tcPr>
          <w:p w14:paraId="59658B83" w14:textId="77777777" w:rsidR="00536B7F" w:rsidRPr="002C5660" w:rsidRDefault="00536B7F" w:rsidP="00DE36AD">
            <w:pPr>
              <w:pStyle w:val="Lentel"/>
            </w:pPr>
            <w:r w:rsidRPr="002C5660">
              <w:t>560</w:t>
            </w:r>
          </w:p>
        </w:tc>
        <w:tc>
          <w:tcPr>
            <w:tcW w:w="900" w:type="dxa"/>
          </w:tcPr>
          <w:p w14:paraId="27A613E8" w14:textId="77777777" w:rsidR="00536B7F" w:rsidRPr="002C5660" w:rsidRDefault="00536B7F" w:rsidP="00DE36AD">
            <w:pPr>
              <w:pStyle w:val="Lentel"/>
            </w:pPr>
            <w:r w:rsidRPr="002C5660">
              <w:t>10080</w:t>
            </w:r>
          </w:p>
        </w:tc>
      </w:tr>
      <w:tr w:rsidR="00536B7F" w:rsidRPr="00FB681F" w14:paraId="58A75449" w14:textId="77777777" w:rsidTr="00193AA6">
        <w:tc>
          <w:tcPr>
            <w:tcW w:w="4248" w:type="dxa"/>
          </w:tcPr>
          <w:p w14:paraId="74A00610" w14:textId="77777777" w:rsidR="00536B7F" w:rsidRPr="002C5660" w:rsidRDefault="00536B7F" w:rsidP="00DE36AD">
            <w:pPr>
              <w:pStyle w:val="Lentel"/>
            </w:pPr>
            <w:r w:rsidRPr="002C5660">
              <w:t>Elektros, interneto, šildymo,telefono,nuomos išlaidos</w:t>
            </w:r>
          </w:p>
        </w:tc>
        <w:tc>
          <w:tcPr>
            <w:tcW w:w="990" w:type="dxa"/>
          </w:tcPr>
          <w:p w14:paraId="3A1594B1" w14:textId="77777777" w:rsidR="00536B7F" w:rsidRPr="002C5660" w:rsidRDefault="00536B7F" w:rsidP="00DE36AD">
            <w:pPr>
              <w:pStyle w:val="Lentel"/>
            </w:pPr>
            <w:r w:rsidRPr="002C5660">
              <w:t>Vienetas</w:t>
            </w:r>
          </w:p>
        </w:tc>
        <w:tc>
          <w:tcPr>
            <w:tcW w:w="966" w:type="dxa"/>
          </w:tcPr>
          <w:p w14:paraId="68F60DF5" w14:textId="77777777" w:rsidR="00536B7F" w:rsidRPr="002C5660" w:rsidRDefault="00536B7F" w:rsidP="00DE36AD">
            <w:pPr>
              <w:pStyle w:val="Lentel"/>
            </w:pPr>
            <w:r w:rsidRPr="002C5660">
              <w:t>18</w:t>
            </w:r>
          </w:p>
        </w:tc>
        <w:tc>
          <w:tcPr>
            <w:tcW w:w="1734" w:type="dxa"/>
          </w:tcPr>
          <w:p w14:paraId="42827108" w14:textId="77777777" w:rsidR="00536B7F" w:rsidRPr="002C5660" w:rsidRDefault="00536B7F" w:rsidP="00DE36AD">
            <w:pPr>
              <w:pStyle w:val="Lentel"/>
            </w:pPr>
            <w:r w:rsidRPr="002C5660">
              <w:t>200</w:t>
            </w:r>
          </w:p>
        </w:tc>
        <w:tc>
          <w:tcPr>
            <w:tcW w:w="900" w:type="dxa"/>
          </w:tcPr>
          <w:p w14:paraId="21371181" w14:textId="77777777" w:rsidR="00536B7F" w:rsidRPr="002C5660" w:rsidRDefault="00536B7F" w:rsidP="00DE36AD">
            <w:pPr>
              <w:pStyle w:val="Lentel"/>
            </w:pPr>
            <w:r w:rsidRPr="002C5660">
              <w:t>3600</w:t>
            </w:r>
          </w:p>
        </w:tc>
      </w:tr>
      <w:tr w:rsidR="00536B7F" w:rsidRPr="00FB681F" w14:paraId="4A2AED9B" w14:textId="77777777" w:rsidTr="00193AA6">
        <w:tc>
          <w:tcPr>
            <w:tcW w:w="4248" w:type="dxa"/>
          </w:tcPr>
          <w:p w14:paraId="265946DE" w14:textId="77777777" w:rsidR="00536B7F" w:rsidRPr="002C5660" w:rsidRDefault="00536B7F" w:rsidP="00DE36AD">
            <w:pPr>
              <w:pStyle w:val="Lentel"/>
              <w:rPr>
                <w:i/>
              </w:rPr>
            </w:pPr>
            <w:r w:rsidRPr="002C5660">
              <w:rPr>
                <w:i/>
              </w:rPr>
              <w:t>Iš viso biuro išlaikymas</w:t>
            </w:r>
          </w:p>
        </w:tc>
        <w:tc>
          <w:tcPr>
            <w:tcW w:w="990" w:type="dxa"/>
          </w:tcPr>
          <w:p w14:paraId="4A007E07" w14:textId="77777777" w:rsidR="00536B7F" w:rsidRPr="002C5660" w:rsidRDefault="00536B7F" w:rsidP="00DE36AD">
            <w:pPr>
              <w:pStyle w:val="Lentel"/>
            </w:pPr>
          </w:p>
        </w:tc>
        <w:tc>
          <w:tcPr>
            <w:tcW w:w="966" w:type="dxa"/>
          </w:tcPr>
          <w:p w14:paraId="0FEFA20C" w14:textId="77777777" w:rsidR="00536B7F" w:rsidRPr="002C5660" w:rsidRDefault="00536B7F" w:rsidP="00DE36AD">
            <w:pPr>
              <w:pStyle w:val="Lentel"/>
            </w:pPr>
          </w:p>
        </w:tc>
        <w:tc>
          <w:tcPr>
            <w:tcW w:w="1734" w:type="dxa"/>
          </w:tcPr>
          <w:p w14:paraId="77284F1E" w14:textId="77777777" w:rsidR="00536B7F" w:rsidRPr="002C5660" w:rsidRDefault="00536B7F" w:rsidP="00DE36AD">
            <w:pPr>
              <w:pStyle w:val="Lentel"/>
            </w:pPr>
          </w:p>
        </w:tc>
        <w:tc>
          <w:tcPr>
            <w:tcW w:w="900" w:type="dxa"/>
          </w:tcPr>
          <w:p w14:paraId="60702AE8" w14:textId="77777777" w:rsidR="00536B7F" w:rsidRPr="002C5660" w:rsidRDefault="00536B7F" w:rsidP="00DE36AD">
            <w:pPr>
              <w:pStyle w:val="Lentel"/>
            </w:pPr>
            <w:r w:rsidRPr="002C5660">
              <w:t>13680</w:t>
            </w:r>
          </w:p>
        </w:tc>
      </w:tr>
      <w:tr w:rsidR="00536B7F" w:rsidRPr="00FB681F" w14:paraId="721A8746" w14:textId="77777777" w:rsidTr="00193AA6">
        <w:tc>
          <w:tcPr>
            <w:tcW w:w="4248" w:type="dxa"/>
          </w:tcPr>
          <w:p w14:paraId="6BEA3FA7" w14:textId="77777777" w:rsidR="00536B7F" w:rsidRPr="002C5660" w:rsidRDefault="00536B7F" w:rsidP="00DE36AD">
            <w:pPr>
              <w:pStyle w:val="Lentel"/>
              <w:rPr>
                <w:iCs/>
              </w:rPr>
            </w:pPr>
            <w:r w:rsidRPr="002C5660">
              <w:rPr>
                <w:iCs/>
              </w:rPr>
              <w:t>4. Programinė įranga</w:t>
            </w:r>
          </w:p>
        </w:tc>
        <w:tc>
          <w:tcPr>
            <w:tcW w:w="990" w:type="dxa"/>
          </w:tcPr>
          <w:p w14:paraId="1498DC89" w14:textId="77777777" w:rsidR="00536B7F" w:rsidRPr="002C5660" w:rsidRDefault="00536B7F" w:rsidP="00DE36AD">
            <w:pPr>
              <w:pStyle w:val="Lentel"/>
            </w:pPr>
          </w:p>
        </w:tc>
        <w:tc>
          <w:tcPr>
            <w:tcW w:w="966" w:type="dxa"/>
          </w:tcPr>
          <w:p w14:paraId="475138C7" w14:textId="77777777" w:rsidR="00536B7F" w:rsidRPr="002C5660" w:rsidRDefault="00536B7F" w:rsidP="00DE36AD">
            <w:pPr>
              <w:pStyle w:val="Lentel"/>
            </w:pPr>
          </w:p>
        </w:tc>
        <w:tc>
          <w:tcPr>
            <w:tcW w:w="1734" w:type="dxa"/>
          </w:tcPr>
          <w:p w14:paraId="11FC0F4D" w14:textId="77777777" w:rsidR="00536B7F" w:rsidRPr="002C5660" w:rsidRDefault="00536B7F" w:rsidP="00DE36AD">
            <w:pPr>
              <w:pStyle w:val="Lentel"/>
            </w:pPr>
          </w:p>
        </w:tc>
        <w:tc>
          <w:tcPr>
            <w:tcW w:w="900" w:type="dxa"/>
          </w:tcPr>
          <w:p w14:paraId="0DE3AAC2" w14:textId="77777777" w:rsidR="00536B7F" w:rsidRPr="002C5660" w:rsidRDefault="00536B7F" w:rsidP="00DE36AD">
            <w:pPr>
              <w:pStyle w:val="Lentel"/>
            </w:pPr>
          </w:p>
        </w:tc>
      </w:tr>
      <w:tr w:rsidR="00536B7F" w:rsidRPr="00FB681F" w14:paraId="26D6F555" w14:textId="77777777" w:rsidTr="00193AA6">
        <w:tc>
          <w:tcPr>
            <w:tcW w:w="4248" w:type="dxa"/>
          </w:tcPr>
          <w:p w14:paraId="7EC48E79" w14:textId="77777777" w:rsidR="00536B7F" w:rsidRPr="002C5660" w:rsidRDefault="00536B7F" w:rsidP="00DE36AD">
            <w:pPr>
              <w:pStyle w:val="Lentel"/>
              <w:rPr>
                <w:iCs/>
              </w:rPr>
            </w:pPr>
            <w:r w:rsidRPr="002C5660">
              <w:rPr>
                <w:iCs/>
              </w:rPr>
              <w:t>Visual Studio 2022 Professional</w:t>
            </w:r>
          </w:p>
        </w:tc>
        <w:tc>
          <w:tcPr>
            <w:tcW w:w="990" w:type="dxa"/>
          </w:tcPr>
          <w:p w14:paraId="559AB683" w14:textId="77777777" w:rsidR="00536B7F" w:rsidRPr="002C5660" w:rsidRDefault="00536B7F" w:rsidP="00DE36AD">
            <w:pPr>
              <w:pStyle w:val="Lentel"/>
            </w:pPr>
            <w:r w:rsidRPr="002C5660">
              <w:t>Vienetas</w:t>
            </w:r>
          </w:p>
        </w:tc>
        <w:tc>
          <w:tcPr>
            <w:tcW w:w="966" w:type="dxa"/>
          </w:tcPr>
          <w:p w14:paraId="2B58917D" w14:textId="77777777" w:rsidR="00536B7F" w:rsidRPr="002C5660" w:rsidRDefault="00536B7F" w:rsidP="00DE36AD">
            <w:pPr>
              <w:pStyle w:val="Lentel"/>
            </w:pPr>
            <w:r w:rsidRPr="002C5660">
              <w:t>1</w:t>
            </w:r>
          </w:p>
        </w:tc>
        <w:tc>
          <w:tcPr>
            <w:tcW w:w="1734" w:type="dxa"/>
          </w:tcPr>
          <w:p w14:paraId="7FD23056" w14:textId="77777777" w:rsidR="00536B7F" w:rsidRPr="002C5660" w:rsidRDefault="00536B7F" w:rsidP="00DE36AD">
            <w:pPr>
              <w:pStyle w:val="Lentel"/>
            </w:pPr>
            <w:r w:rsidRPr="002C5660">
              <w:t>89</w:t>
            </w:r>
          </w:p>
        </w:tc>
        <w:tc>
          <w:tcPr>
            <w:tcW w:w="900" w:type="dxa"/>
          </w:tcPr>
          <w:p w14:paraId="3D9561D5" w14:textId="77777777" w:rsidR="00536B7F" w:rsidRPr="002C5660" w:rsidRDefault="00536B7F" w:rsidP="00DE36AD">
            <w:pPr>
              <w:pStyle w:val="Lentel"/>
            </w:pPr>
            <w:r w:rsidRPr="002C5660">
              <w:t>89</w:t>
            </w:r>
          </w:p>
        </w:tc>
      </w:tr>
      <w:tr w:rsidR="00536B7F" w:rsidRPr="00FB681F" w14:paraId="3DC6A526" w14:textId="77777777" w:rsidTr="00193AA6">
        <w:tc>
          <w:tcPr>
            <w:tcW w:w="4248" w:type="dxa"/>
          </w:tcPr>
          <w:p w14:paraId="1F8E8643" w14:textId="77777777" w:rsidR="00536B7F" w:rsidRPr="002C5660" w:rsidRDefault="00536B7F" w:rsidP="00DE36AD">
            <w:pPr>
              <w:pStyle w:val="Lentel"/>
              <w:rPr>
                <w:i/>
              </w:rPr>
            </w:pPr>
            <w:r w:rsidRPr="002C5660">
              <w:rPr>
                <w:i/>
              </w:rPr>
              <w:t>Iš viso programinė įranga</w:t>
            </w:r>
          </w:p>
        </w:tc>
        <w:tc>
          <w:tcPr>
            <w:tcW w:w="990" w:type="dxa"/>
          </w:tcPr>
          <w:p w14:paraId="39C17DA6" w14:textId="77777777" w:rsidR="00536B7F" w:rsidRPr="002C5660" w:rsidRDefault="00536B7F" w:rsidP="00DE36AD">
            <w:pPr>
              <w:pStyle w:val="Lentel"/>
            </w:pPr>
          </w:p>
        </w:tc>
        <w:tc>
          <w:tcPr>
            <w:tcW w:w="966" w:type="dxa"/>
          </w:tcPr>
          <w:p w14:paraId="4EFE23D1" w14:textId="77777777" w:rsidR="00536B7F" w:rsidRPr="002C5660" w:rsidRDefault="00536B7F" w:rsidP="00DE36AD">
            <w:pPr>
              <w:pStyle w:val="Lentel"/>
            </w:pPr>
          </w:p>
        </w:tc>
        <w:tc>
          <w:tcPr>
            <w:tcW w:w="1734" w:type="dxa"/>
          </w:tcPr>
          <w:p w14:paraId="06B0F2F4" w14:textId="77777777" w:rsidR="00536B7F" w:rsidRPr="002C5660" w:rsidRDefault="00536B7F" w:rsidP="00DE36AD">
            <w:pPr>
              <w:pStyle w:val="Lentel"/>
            </w:pPr>
          </w:p>
        </w:tc>
        <w:tc>
          <w:tcPr>
            <w:tcW w:w="900" w:type="dxa"/>
          </w:tcPr>
          <w:p w14:paraId="4D652EF1" w14:textId="77777777" w:rsidR="00536B7F" w:rsidRPr="002C5660" w:rsidRDefault="00536B7F" w:rsidP="00DE36AD">
            <w:pPr>
              <w:pStyle w:val="Lentel"/>
            </w:pPr>
            <w:r w:rsidRPr="002C5660">
              <w:t>89</w:t>
            </w:r>
          </w:p>
        </w:tc>
      </w:tr>
      <w:tr w:rsidR="00536B7F" w:rsidRPr="00FB681F" w14:paraId="5FB459AC" w14:textId="77777777" w:rsidTr="00193AA6">
        <w:tc>
          <w:tcPr>
            <w:tcW w:w="4248" w:type="dxa"/>
          </w:tcPr>
          <w:p w14:paraId="08BA753B" w14:textId="77777777" w:rsidR="00536B7F" w:rsidRPr="002C5660" w:rsidRDefault="00536B7F" w:rsidP="00DE36AD">
            <w:pPr>
              <w:pStyle w:val="Lentel"/>
            </w:pPr>
            <w:r w:rsidRPr="002C5660">
              <w:t>5. Viso tiesioginiai projekto kaštai</w:t>
            </w:r>
          </w:p>
        </w:tc>
        <w:tc>
          <w:tcPr>
            <w:tcW w:w="990" w:type="dxa"/>
          </w:tcPr>
          <w:p w14:paraId="7430046A" w14:textId="77777777" w:rsidR="00536B7F" w:rsidRPr="002C5660" w:rsidRDefault="00536B7F" w:rsidP="00DE36AD">
            <w:pPr>
              <w:pStyle w:val="Lentel"/>
            </w:pPr>
          </w:p>
        </w:tc>
        <w:tc>
          <w:tcPr>
            <w:tcW w:w="966" w:type="dxa"/>
          </w:tcPr>
          <w:p w14:paraId="7126483F" w14:textId="77777777" w:rsidR="00536B7F" w:rsidRPr="002C5660" w:rsidRDefault="00536B7F" w:rsidP="00DE36AD">
            <w:pPr>
              <w:pStyle w:val="Lentel"/>
            </w:pPr>
          </w:p>
        </w:tc>
        <w:tc>
          <w:tcPr>
            <w:tcW w:w="1734" w:type="dxa"/>
          </w:tcPr>
          <w:p w14:paraId="64AE8EE6" w14:textId="77777777" w:rsidR="00536B7F" w:rsidRPr="002C5660" w:rsidRDefault="00536B7F" w:rsidP="00DE36AD">
            <w:pPr>
              <w:pStyle w:val="Lentel"/>
            </w:pPr>
          </w:p>
        </w:tc>
        <w:tc>
          <w:tcPr>
            <w:tcW w:w="900" w:type="dxa"/>
          </w:tcPr>
          <w:p w14:paraId="17ACEAB1" w14:textId="77777777" w:rsidR="00536B7F" w:rsidRPr="002C5660" w:rsidRDefault="00536B7F" w:rsidP="00DE36AD">
            <w:pPr>
              <w:pStyle w:val="Lentel"/>
            </w:pPr>
            <w:r w:rsidRPr="002C5660">
              <w:t>34689</w:t>
            </w:r>
          </w:p>
        </w:tc>
      </w:tr>
    </w:tbl>
    <w:p w14:paraId="24E0FF5E" w14:textId="77777777" w:rsidR="00536B7F" w:rsidRPr="002C5660" w:rsidRDefault="00536B7F" w:rsidP="00536B7F"/>
    <w:p w14:paraId="66B1717E" w14:textId="77777777" w:rsidR="00536B7F" w:rsidRPr="005436FC" w:rsidRDefault="00536B7F" w:rsidP="005436FC">
      <w:pPr>
        <w:pStyle w:val="Heading2"/>
      </w:pPr>
      <w:bookmarkStart w:id="299" w:name="_Toc3646912"/>
      <w:bookmarkStart w:id="300" w:name="_Toc3701465"/>
      <w:bookmarkStart w:id="301" w:name="_Toc165738112"/>
      <w:bookmarkStart w:id="302" w:name="_Toc188330021"/>
      <w:r w:rsidRPr="005436FC">
        <w:t>Vartotojo dokumentacija ir apmokymas</w:t>
      </w:r>
      <w:bookmarkEnd w:id="299"/>
      <w:bookmarkEnd w:id="300"/>
      <w:bookmarkEnd w:id="301"/>
      <w:bookmarkEnd w:id="302"/>
    </w:p>
    <w:p w14:paraId="1F95D965" w14:textId="1FBF5B18" w:rsidR="00536B7F" w:rsidRDefault="00536B7F" w:rsidP="00DE36AD">
      <w:pPr>
        <w:pStyle w:val="Tekstas"/>
      </w:pPr>
      <w:r>
        <w:t>Reikalinga parengti detalią strateginio žaidimo sistemos grafinės vartotojo sąsajos dokumentaciją su detaliai aprašytais veikimo principais ir diagramomis, parodančiomis kaip kiekviena sąsajos dalis siejasi su šalia jos esančiomis dalimis.</w:t>
      </w:r>
    </w:p>
    <w:p w14:paraId="6CB90C4E" w14:textId="4E39F02A" w:rsidR="00536B7F" w:rsidRDefault="00536B7F" w:rsidP="00DE36AD">
      <w:pPr>
        <w:pStyle w:val="Tekstas"/>
      </w:pPr>
      <w:r>
        <w:t>Žaidimo veikimo principus detaliai apibūdinančią dokumentaciją parengs ir naujins programuotojas Tadas Laurinaitis.</w:t>
      </w:r>
    </w:p>
    <w:p w14:paraId="121A020D" w14:textId="77777777" w:rsidR="00536B7F" w:rsidRPr="00527E99" w:rsidRDefault="00536B7F" w:rsidP="00DE36AD">
      <w:pPr>
        <w:pStyle w:val="Tekstas"/>
      </w:pPr>
      <w:r>
        <w:t>Dokumentacija iš pradžių bus aprašyta PDF formatu, su planu vėliau ją perkelti į atskirą wikipedia subdomeną.</w:t>
      </w:r>
    </w:p>
    <w:p w14:paraId="5D9D28C5" w14:textId="77777777" w:rsidR="00536B7F" w:rsidRPr="00536B7F" w:rsidRDefault="00536B7F" w:rsidP="00536B7F"/>
    <w:p w14:paraId="7BD063CF" w14:textId="77777777" w:rsidR="00D9331A" w:rsidRPr="00013564" w:rsidRDefault="00D9331A" w:rsidP="00013564">
      <w:pPr>
        <w:pStyle w:val="Heading1"/>
      </w:pPr>
      <w:bookmarkStart w:id="303" w:name="_Toc188330022"/>
      <w:r w:rsidRPr="00013564">
        <w:t>Architektūros specifikacija</w:t>
      </w:r>
      <w:bookmarkEnd w:id="303"/>
    </w:p>
    <w:p w14:paraId="3A699D46" w14:textId="77777777" w:rsidR="005436FC" w:rsidRPr="006776BF" w:rsidRDefault="005436FC" w:rsidP="005436FC">
      <w:pPr>
        <w:pStyle w:val="Heading2"/>
      </w:pPr>
      <w:bookmarkStart w:id="304" w:name="_Toc86568890"/>
      <w:bookmarkStart w:id="305" w:name="_Toc166532532"/>
      <w:bookmarkStart w:id="306" w:name="_Toc166533803"/>
      <w:bookmarkStart w:id="307" w:name="_Toc188330023"/>
      <w:r w:rsidRPr="00341098">
        <w:t>Įvadas</w:t>
      </w:r>
      <w:bookmarkEnd w:id="304"/>
      <w:bookmarkEnd w:id="305"/>
      <w:bookmarkEnd w:id="306"/>
      <w:bookmarkEnd w:id="307"/>
    </w:p>
    <w:p w14:paraId="00C35269" w14:textId="77777777" w:rsidR="005436FC" w:rsidRPr="006776BF" w:rsidRDefault="005436FC" w:rsidP="005436FC">
      <w:pPr>
        <w:pStyle w:val="Heading3"/>
      </w:pPr>
      <w:bookmarkStart w:id="308" w:name="_Toc86568891"/>
      <w:bookmarkStart w:id="309" w:name="_Toc166532533"/>
      <w:bookmarkStart w:id="310" w:name="_Toc166533804"/>
      <w:bookmarkStart w:id="311" w:name="_Toc188330024"/>
      <w:r w:rsidRPr="00341098">
        <w:t>Dokumento</w:t>
      </w:r>
      <w:r w:rsidRPr="006776BF">
        <w:t xml:space="preserve"> paskirtis</w:t>
      </w:r>
      <w:bookmarkEnd w:id="308"/>
      <w:bookmarkEnd w:id="309"/>
      <w:bookmarkEnd w:id="310"/>
      <w:bookmarkEnd w:id="311"/>
    </w:p>
    <w:p w14:paraId="03959170" w14:textId="4AE3C12D" w:rsidR="005436FC" w:rsidRPr="006776BF" w:rsidRDefault="005436FC" w:rsidP="00DE36AD">
      <w:pPr>
        <w:pStyle w:val="Tekstas"/>
      </w:pPr>
      <w:bookmarkStart w:id="312" w:name="_Toc456598588"/>
      <w:r w:rsidRPr="006776BF">
        <w:t>Šio dokumento paskirtis yra apibrėžti detalią, kuriamo projekto – strateginio žaidimo, architektūros specifikaciją. Šiame dokumente pateikiamas projekto išanalizuotos reikiamos logikos architektūrinis aprašas tolimesniems projekto vykdymo darbams. Dokumento vartotojai – projektą vykdantys programuotojai ir architektai. Dokumentas vartotojams padės sklandžiai komunikuoti tarpusavyje dėl architektūrinių sprendimų.</w:t>
      </w:r>
      <w:bookmarkStart w:id="313" w:name="_Toc86568893"/>
      <w:bookmarkEnd w:id="312"/>
    </w:p>
    <w:p w14:paraId="1BF91EC0" w14:textId="77777777" w:rsidR="005436FC" w:rsidRPr="006776BF" w:rsidRDefault="005436FC" w:rsidP="005436FC">
      <w:pPr>
        <w:pStyle w:val="Heading3"/>
      </w:pPr>
      <w:bookmarkStart w:id="314" w:name="_Toc166532535"/>
      <w:bookmarkStart w:id="315" w:name="_Toc166533806"/>
      <w:bookmarkStart w:id="316" w:name="_Toc188330025"/>
      <w:r w:rsidRPr="00341098">
        <w:t>Apžvalga</w:t>
      </w:r>
      <w:bookmarkEnd w:id="313"/>
      <w:bookmarkEnd w:id="314"/>
      <w:bookmarkEnd w:id="315"/>
      <w:bookmarkEnd w:id="316"/>
    </w:p>
    <w:p w14:paraId="3F1D73E8" w14:textId="77777777" w:rsidR="005436FC" w:rsidRPr="006776BF" w:rsidRDefault="005436FC" w:rsidP="00DE36AD">
      <w:pPr>
        <w:pStyle w:val="Tekstas"/>
      </w:pPr>
      <w:r w:rsidRPr="006776BF">
        <w:t>Šis architektūros specifikacijos dokumentas pateikia projekto metu atliktus architektūrinius sprendimus.</w:t>
      </w:r>
    </w:p>
    <w:p w14:paraId="67F4620C" w14:textId="77777777" w:rsidR="005436FC" w:rsidRPr="006776BF" w:rsidRDefault="005436FC" w:rsidP="00DE36AD">
      <w:pPr>
        <w:pStyle w:val="Tekstas"/>
      </w:pPr>
      <w:r>
        <w:t>2.</w:t>
      </w:r>
      <w:r w:rsidRPr="006776BF">
        <w:t xml:space="preserve"> Architektūros pateikimas </w:t>
      </w:r>
      <w:r>
        <w:t>-</w:t>
      </w:r>
      <w:r w:rsidRPr="006776BF">
        <w:t xml:space="preserve"> nurod</w:t>
      </w:r>
      <w:r>
        <w:t>omi</w:t>
      </w:r>
      <w:r w:rsidRPr="006776BF">
        <w:t xml:space="preserve"> architektūros pateikimo aprašymai ir reikalingi elementai.</w:t>
      </w:r>
    </w:p>
    <w:p w14:paraId="25624D3D" w14:textId="77777777" w:rsidR="005436FC" w:rsidRPr="006776BF" w:rsidRDefault="005436FC" w:rsidP="00DE36AD">
      <w:pPr>
        <w:pStyle w:val="Tekstas"/>
      </w:pPr>
      <w:r>
        <w:t xml:space="preserve">3. </w:t>
      </w:r>
      <w:r w:rsidRPr="006776BF">
        <w:t xml:space="preserve">Architektūros tikslai ir apribojimai </w:t>
      </w:r>
      <w:r>
        <w:t xml:space="preserve">- </w:t>
      </w:r>
      <w:r w:rsidRPr="006776BF">
        <w:t>apraš</w:t>
      </w:r>
      <w:r>
        <w:t>omi</w:t>
      </w:r>
      <w:r w:rsidRPr="006776BF">
        <w:t xml:space="preserve"> projekto programinės įrangos tikslai</w:t>
      </w:r>
      <w:r>
        <w:t xml:space="preserve">, </w:t>
      </w:r>
      <w:r w:rsidRPr="006776BF">
        <w:t xml:space="preserve">reikalavimai </w:t>
      </w:r>
      <w:r>
        <w:t xml:space="preserve">ir </w:t>
      </w:r>
      <w:r w:rsidRPr="006776BF">
        <w:t>apribojimai.</w:t>
      </w:r>
    </w:p>
    <w:p w14:paraId="4739DFB2" w14:textId="77777777" w:rsidR="005436FC" w:rsidRPr="006776BF" w:rsidRDefault="005436FC" w:rsidP="00DE36AD">
      <w:pPr>
        <w:pStyle w:val="Tekstas"/>
      </w:pPr>
      <w:r>
        <w:t xml:space="preserve">4. </w:t>
      </w:r>
      <w:r w:rsidRPr="006776BF">
        <w:t xml:space="preserve">Panaudojimo atvejų vaizdas </w:t>
      </w:r>
      <w:r>
        <w:t>– pateikiama panaudojimo atvejų diagrama ir aprašomas kiekvienas panaudojimo atvejis lentelių forma.</w:t>
      </w:r>
    </w:p>
    <w:p w14:paraId="124794E5" w14:textId="77777777" w:rsidR="005436FC" w:rsidRPr="006776BF" w:rsidRDefault="005436FC" w:rsidP="00DE36AD">
      <w:pPr>
        <w:pStyle w:val="Tekstas"/>
      </w:pPr>
      <w:r>
        <w:lastRenderedPageBreak/>
        <w:t xml:space="preserve">5. </w:t>
      </w:r>
      <w:r w:rsidRPr="006776BF">
        <w:t xml:space="preserve">Sistemos statinis vaizdas </w:t>
      </w:r>
      <w:r>
        <w:t>– sistemos išskaidymas paketų diagramomis. Kiekvienas paketas turi esminių klasių diagramą ir trumpą aprašymą</w:t>
      </w:r>
      <w:r w:rsidRPr="006776BF">
        <w:t>.</w:t>
      </w:r>
    </w:p>
    <w:p w14:paraId="5F27D7E0" w14:textId="77777777" w:rsidR="005436FC" w:rsidRPr="006776BF" w:rsidRDefault="005436FC" w:rsidP="00DE36AD">
      <w:pPr>
        <w:pStyle w:val="Tekstas"/>
      </w:pPr>
      <w:r>
        <w:t xml:space="preserve">6. </w:t>
      </w:r>
      <w:r w:rsidRPr="006776BF">
        <w:t xml:space="preserve">Sistemos dinaminis vaizdas </w:t>
      </w:r>
      <w:r>
        <w:t>– sistemos esminio funkcionalumo aprašymas bei specifikavimas naudojantis veiklos</w:t>
      </w:r>
      <w:r w:rsidRPr="006776BF">
        <w:t xml:space="preserve">, būsenų ir </w:t>
      </w:r>
      <w:r>
        <w:t>sekų</w:t>
      </w:r>
      <w:r w:rsidRPr="006776BF">
        <w:t xml:space="preserve"> diagramo</w:t>
      </w:r>
      <w:r>
        <w:t>mis</w:t>
      </w:r>
      <w:r w:rsidRPr="006776BF">
        <w:t>.</w:t>
      </w:r>
    </w:p>
    <w:p w14:paraId="16919F8B" w14:textId="77777777" w:rsidR="005436FC" w:rsidRDefault="005436FC" w:rsidP="00DE36AD">
      <w:pPr>
        <w:pStyle w:val="Tekstas"/>
      </w:pPr>
      <w:r>
        <w:t xml:space="preserve">7. </w:t>
      </w:r>
      <w:r w:rsidRPr="006776BF">
        <w:t xml:space="preserve">Išdėstymo vaizdas </w:t>
      </w:r>
      <w:r>
        <w:t>–</w:t>
      </w:r>
      <w:r w:rsidRPr="00341098">
        <w:t xml:space="preserve"> </w:t>
      </w:r>
      <w:r>
        <w:t>aprašymas ir sistemos komponentų diagrama</w:t>
      </w:r>
      <w:r w:rsidRPr="006776BF">
        <w:t>.</w:t>
      </w:r>
    </w:p>
    <w:p w14:paraId="6BA251F0" w14:textId="77777777" w:rsidR="005436FC" w:rsidRPr="006776BF" w:rsidRDefault="005436FC" w:rsidP="00DE36AD">
      <w:pPr>
        <w:pStyle w:val="Tekstas"/>
      </w:pPr>
      <w:r>
        <w:t xml:space="preserve">8. </w:t>
      </w:r>
      <w:r w:rsidRPr="006776BF">
        <w:t>Duomenų vaizdas</w:t>
      </w:r>
      <w:r>
        <w:t xml:space="preserve"> – tuščias skyrius, kadangi strateginio žaidimo sistema nenaudos tradicinių duomenų bazių</w:t>
      </w:r>
      <w:r w:rsidRPr="006776BF">
        <w:t>.</w:t>
      </w:r>
    </w:p>
    <w:p w14:paraId="61A9AED4" w14:textId="75C85263" w:rsidR="00DE36AD" w:rsidRPr="00DE36AD" w:rsidRDefault="005436FC" w:rsidP="00DE36AD">
      <w:pPr>
        <w:pStyle w:val="Tekstas"/>
      </w:pPr>
      <w:r>
        <w:t xml:space="preserve">9. </w:t>
      </w:r>
      <w:r w:rsidRPr="006776BF">
        <w:t>Kokybė</w:t>
      </w:r>
      <w:r>
        <w:t xml:space="preserve"> –</w:t>
      </w:r>
      <w:r w:rsidRPr="006776BF">
        <w:t xml:space="preserve"> </w:t>
      </w:r>
      <w:r>
        <w:t>nurodomas galimas projekto metu kuriamos strateginio žaidimo sistemos išplečiamumas ir kokybės užtikrinimo būdai.</w:t>
      </w:r>
    </w:p>
    <w:p w14:paraId="64E23D30" w14:textId="77777777" w:rsidR="005436FC" w:rsidRPr="006776BF" w:rsidRDefault="005436FC" w:rsidP="005436FC">
      <w:pPr>
        <w:pStyle w:val="Heading2"/>
      </w:pPr>
      <w:bookmarkStart w:id="317" w:name="_Toc86568894"/>
      <w:bookmarkStart w:id="318" w:name="_Toc166532536"/>
      <w:bookmarkStart w:id="319" w:name="_Toc166533807"/>
      <w:bookmarkStart w:id="320" w:name="_Toc188330026"/>
      <w:r w:rsidRPr="00341098">
        <w:t>Architektūros</w:t>
      </w:r>
      <w:r w:rsidRPr="006776BF">
        <w:t xml:space="preserve"> pateikimas</w:t>
      </w:r>
      <w:bookmarkEnd w:id="317"/>
      <w:bookmarkEnd w:id="318"/>
      <w:bookmarkEnd w:id="319"/>
      <w:bookmarkEnd w:id="320"/>
      <w:r w:rsidRPr="006776BF">
        <w:t xml:space="preserve"> </w:t>
      </w:r>
    </w:p>
    <w:p w14:paraId="56525A30" w14:textId="77777777" w:rsidR="005436FC" w:rsidRPr="006776BF" w:rsidRDefault="005436FC" w:rsidP="00DE36AD">
      <w:pPr>
        <w:pStyle w:val="Tekstas"/>
      </w:pPr>
      <w:r w:rsidRPr="006776BF">
        <w:t>Architektūros specifikacija pateikiama</w:t>
      </w:r>
      <w:r>
        <w:t xml:space="preserve"> naudojantis žmonėms skaitomu tekstu, aprašytu Microsoft Word įrankiu, bei</w:t>
      </w:r>
      <w:r w:rsidRPr="006776BF">
        <w:t xml:space="preserve"> UML kalb</w:t>
      </w:r>
      <w:r>
        <w:t xml:space="preserve">os diagramomis, </w:t>
      </w:r>
      <w:r w:rsidRPr="006776BF">
        <w:t xml:space="preserve">naudojant MagicDraw grafinio atvaizdavimo </w:t>
      </w:r>
      <w:r>
        <w:t>įrankį</w:t>
      </w:r>
      <w:r w:rsidRPr="006776BF">
        <w:t>.</w:t>
      </w:r>
    </w:p>
    <w:p w14:paraId="305AD807" w14:textId="77777777" w:rsidR="005436FC" w:rsidRPr="006776BF" w:rsidRDefault="005436FC" w:rsidP="00DE36AD">
      <w:pPr>
        <w:pStyle w:val="Tekstas"/>
      </w:pPr>
      <w:r w:rsidRPr="006776BF">
        <w:t>Šiuo būdu bus pateikiami žemiau nurodyti vaizdai su diagramomis:</w:t>
      </w:r>
    </w:p>
    <w:p w14:paraId="281E504C" w14:textId="77777777" w:rsidR="005436FC" w:rsidRPr="006776BF" w:rsidRDefault="005436FC" w:rsidP="00DE36AD">
      <w:pPr>
        <w:pStyle w:val="ListBullet"/>
      </w:pPr>
      <w:r w:rsidRPr="006776BF">
        <w:t>Panaudojimo atvejų vaizdas:</w:t>
      </w:r>
    </w:p>
    <w:p w14:paraId="2DFB3F97" w14:textId="77777777" w:rsidR="005436FC" w:rsidRPr="006776BF" w:rsidRDefault="005436FC" w:rsidP="00DE36AD">
      <w:pPr>
        <w:pStyle w:val="ListBullet"/>
        <w:numPr>
          <w:ilvl w:val="1"/>
          <w:numId w:val="18"/>
        </w:numPr>
      </w:pPr>
      <w:r w:rsidRPr="006776BF">
        <w:t>Panaudojimo atvejų diagrama</w:t>
      </w:r>
    </w:p>
    <w:p w14:paraId="1AC33E61" w14:textId="77777777" w:rsidR="005436FC" w:rsidRPr="006776BF" w:rsidRDefault="005436FC" w:rsidP="00DE36AD">
      <w:pPr>
        <w:pStyle w:val="ListBullet"/>
      </w:pPr>
      <w:r w:rsidRPr="006776BF">
        <w:t>Statinis vaizdas:</w:t>
      </w:r>
    </w:p>
    <w:p w14:paraId="4F3CBD65" w14:textId="77777777" w:rsidR="005436FC" w:rsidRPr="006776BF" w:rsidRDefault="005436FC" w:rsidP="00DE36AD">
      <w:pPr>
        <w:pStyle w:val="ListBullet"/>
        <w:numPr>
          <w:ilvl w:val="1"/>
          <w:numId w:val="18"/>
        </w:numPr>
      </w:pPr>
      <w:r w:rsidRPr="006776BF">
        <w:t>Paketų diagrama</w:t>
      </w:r>
    </w:p>
    <w:p w14:paraId="683AA155" w14:textId="77777777" w:rsidR="005436FC" w:rsidRPr="006776BF" w:rsidRDefault="005436FC" w:rsidP="00DE36AD">
      <w:pPr>
        <w:pStyle w:val="ListBullet"/>
        <w:numPr>
          <w:ilvl w:val="1"/>
          <w:numId w:val="18"/>
        </w:numPr>
      </w:pPr>
      <w:r w:rsidRPr="006776BF">
        <w:t>Klasių diagram</w:t>
      </w:r>
      <w:r>
        <w:t>omis</w:t>
      </w:r>
      <w:r w:rsidRPr="006776BF">
        <w:t>.</w:t>
      </w:r>
    </w:p>
    <w:p w14:paraId="2C4C2B52" w14:textId="77777777" w:rsidR="005436FC" w:rsidRPr="006776BF" w:rsidRDefault="005436FC" w:rsidP="00DE36AD">
      <w:pPr>
        <w:pStyle w:val="ListBullet"/>
      </w:pPr>
      <w:r w:rsidRPr="006776BF">
        <w:t>Dinaminis vaizdas:</w:t>
      </w:r>
    </w:p>
    <w:p w14:paraId="0126C2C8" w14:textId="77777777" w:rsidR="005436FC" w:rsidRPr="006776BF" w:rsidRDefault="005436FC" w:rsidP="00DE36AD">
      <w:pPr>
        <w:pStyle w:val="ListBullet"/>
        <w:numPr>
          <w:ilvl w:val="1"/>
          <w:numId w:val="18"/>
        </w:numPr>
      </w:pPr>
      <w:r>
        <w:t>Veiklos diagramomis</w:t>
      </w:r>
    </w:p>
    <w:p w14:paraId="470B2BE7" w14:textId="77777777" w:rsidR="005436FC" w:rsidRPr="006776BF" w:rsidRDefault="005436FC" w:rsidP="00DE36AD">
      <w:pPr>
        <w:pStyle w:val="ListBullet"/>
        <w:numPr>
          <w:ilvl w:val="1"/>
          <w:numId w:val="18"/>
        </w:numPr>
      </w:pPr>
      <w:r>
        <w:t>Būsenų</w:t>
      </w:r>
      <w:r w:rsidRPr="006776BF">
        <w:t xml:space="preserve"> diagrama</w:t>
      </w:r>
    </w:p>
    <w:p w14:paraId="12A00E12" w14:textId="77777777" w:rsidR="005436FC" w:rsidRPr="006776BF" w:rsidRDefault="005436FC" w:rsidP="00DE36AD">
      <w:pPr>
        <w:pStyle w:val="ListBullet"/>
        <w:numPr>
          <w:ilvl w:val="1"/>
          <w:numId w:val="18"/>
        </w:numPr>
      </w:pPr>
      <w:r>
        <w:t>Sekų</w:t>
      </w:r>
      <w:r w:rsidRPr="006776BF">
        <w:t xml:space="preserve"> diagram</w:t>
      </w:r>
      <w:r>
        <w:t>omis</w:t>
      </w:r>
      <w:r w:rsidRPr="006776BF">
        <w:t>.</w:t>
      </w:r>
    </w:p>
    <w:p w14:paraId="21487C9E" w14:textId="77777777" w:rsidR="005436FC" w:rsidRPr="006776BF" w:rsidRDefault="005436FC" w:rsidP="00DE36AD">
      <w:pPr>
        <w:pStyle w:val="ListBullet"/>
      </w:pPr>
      <w:r w:rsidRPr="006776BF">
        <w:t>Išdėstymo vaizdas:</w:t>
      </w:r>
    </w:p>
    <w:p w14:paraId="087C2F25" w14:textId="25B8BE2C" w:rsidR="005436FC" w:rsidRPr="006776BF" w:rsidRDefault="005436FC" w:rsidP="005436FC">
      <w:pPr>
        <w:pStyle w:val="ListBullet"/>
        <w:numPr>
          <w:ilvl w:val="1"/>
          <w:numId w:val="18"/>
        </w:numPr>
      </w:pPr>
      <w:r w:rsidRPr="006776BF">
        <w:t>Išdėstymo diagrama.</w:t>
      </w:r>
    </w:p>
    <w:p w14:paraId="1F294961" w14:textId="77777777" w:rsidR="005436FC" w:rsidRPr="006776BF" w:rsidRDefault="005436FC" w:rsidP="005436FC">
      <w:pPr>
        <w:pStyle w:val="Heading2"/>
      </w:pPr>
      <w:bookmarkStart w:id="321" w:name="_Toc86568895"/>
      <w:bookmarkStart w:id="322" w:name="_Toc166532537"/>
      <w:bookmarkStart w:id="323" w:name="_Toc166533808"/>
      <w:bookmarkStart w:id="324" w:name="_Toc188330027"/>
      <w:r w:rsidRPr="006776BF">
        <w:t xml:space="preserve">Architektūros </w:t>
      </w:r>
      <w:r w:rsidRPr="00341098">
        <w:t>tikslai</w:t>
      </w:r>
      <w:r w:rsidRPr="006776BF">
        <w:t xml:space="preserve"> ir apribojimai</w:t>
      </w:r>
      <w:bookmarkEnd w:id="321"/>
      <w:bookmarkEnd w:id="322"/>
      <w:bookmarkEnd w:id="323"/>
      <w:bookmarkEnd w:id="324"/>
    </w:p>
    <w:p w14:paraId="0DF0C4CA" w14:textId="77777777" w:rsidR="005436FC" w:rsidRPr="006776BF" w:rsidRDefault="005436FC" w:rsidP="00DE36AD">
      <w:pPr>
        <w:pStyle w:val="Tekstas"/>
      </w:pPr>
      <w:r w:rsidRPr="006776BF">
        <w:t>Reikalavimai, įtakojantys projekto architektūrą:</w:t>
      </w:r>
    </w:p>
    <w:p w14:paraId="68BA35D9" w14:textId="77777777" w:rsidR="005436FC" w:rsidRPr="006776BF" w:rsidRDefault="005436FC" w:rsidP="00DE36AD">
      <w:pPr>
        <w:pStyle w:val="ListBullet"/>
      </w:pPr>
      <w:r w:rsidRPr="006776BF">
        <w:t>Sistema turi būti pritaikyta įrenginiams naudojantiems Windows 10 arba naujesnę Windows operacinę sistemą</w:t>
      </w:r>
    </w:p>
    <w:p w14:paraId="4AB0B613" w14:textId="77777777" w:rsidR="005436FC" w:rsidRPr="006776BF" w:rsidRDefault="005436FC" w:rsidP="00DE36AD">
      <w:pPr>
        <w:pStyle w:val="ListBullet"/>
      </w:pPr>
      <w:r w:rsidRPr="006776BF">
        <w:t>Žaidimo grafinėje sąsajos elementai turi įsijungti per mažiau nei 1s nuo paspaudimo.</w:t>
      </w:r>
    </w:p>
    <w:p w14:paraId="7845D47C" w14:textId="77777777" w:rsidR="005436FC" w:rsidRPr="006776BF" w:rsidRDefault="005436FC" w:rsidP="00DE36AD">
      <w:pPr>
        <w:pStyle w:val="ListBullet"/>
      </w:pPr>
      <w:r w:rsidRPr="006776BF">
        <w:t>Dirbtinio intelekto modeliai ar jų kombinacijos sugeba priimti tinkamus sprendimus žaidimo metu.</w:t>
      </w:r>
    </w:p>
    <w:p w14:paraId="29F5943B" w14:textId="77777777" w:rsidR="005436FC" w:rsidRPr="006776BF" w:rsidRDefault="005436FC" w:rsidP="00DE36AD">
      <w:pPr>
        <w:pStyle w:val="ListBullet"/>
      </w:pPr>
      <w:r w:rsidRPr="006776BF">
        <w:t>Žaidimo valdymas turi būti greitas ir sklandus, o naudotojo valdomi objektai turi valdytis be trikdžių.</w:t>
      </w:r>
    </w:p>
    <w:p w14:paraId="4D446696" w14:textId="77777777" w:rsidR="005436FC" w:rsidRPr="006776BF" w:rsidRDefault="005436FC" w:rsidP="00DE36AD">
      <w:pPr>
        <w:pStyle w:val="ListBullet"/>
      </w:pPr>
      <w:r w:rsidRPr="006776BF">
        <w:t>Žaidimą turi būti patogu žaisti tiek naudotojams naudojantiems nešiojamus kompiuterius, tiek stacionarius kompiuterius.</w:t>
      </w:r>
    </w:p>
    <w:p w14:paraId="54206973" w14:textId="2A9DA5DB" w:rsidR="005436FC" w:rsidRPr="006776BF" w:rsidRDefault="005436FC" w:rsidP="00DE36AD">
      <w:pPr>
        <w:pStyle w:val="ListBullet"/>
      </w:pPr>
      <w:r w:rsidRPr="006776BF">
        <w:t>Du pirmus žaidimo gyvavimo metus bus leidžiami atnaujinimai bei žaidimo sistemos tvarkymai.</w:t>
      </w:r>
    </w:p>
    <w:p w14:paraId="3E66CE3A" w14:textId="372CC39D" w:rsidR="005436FC" w:rsidRPr="006776BF" w:rsidRDefault="005436FC" w:rsidP="005436FC">
      <w:pPr>
        <w:pStyle w:val="ListBullet"/>
      </w:pPr>
      <w:r w:rsidRPr="006776BF">
        <w:lastRenderedPageBreak/>
        <w:t>Žaidimo duomenys neturi būti galimi pakeisti iš išorės (neturi veikti sukčiavimo programos)</w:t>
      </w:r>
    </w:p>
    <w:p w14:paraId="09025287" w14:textId="141D3D44" w:rsidR="005436FC" w:rsidRPr="006776BF" w:rsidRDefault="005436FC" w:rsidP="005436FC">
      <w:pPr>
        <w:pStyle w:val="Heading2"/>
      </w:pPr>
      <w:bookmarkStart w:id="325" w:name="_Toc86568896"/>
      <w:bookmarkStart w:id="326" w:name="_Toc166532538"/>
      <w:bookmarkStart w:id="327" w:name="_Toc166533809"/>
      <w:bookmarkStart w:id="328" w:name="_Toc188330028"/>
      <w:r w:rsidRPr="00341098">
        <w:t>Panaudojimo</w:t>
      </w:r>
      <w:r w:rsidRPr="006776BF">
        <w:t xml:space="preserve"> atvejų vaizdas</w:t>
      </w:r>
      <w:bookmarkEnd w:id="325"/>
      <w:bookmarkEnd w:id="326"/>
      <w:bookmarkEnd w:id="327"/>
      <w:bookmarkEnd w:id="328"/>
    </w:p>
    <w:p w14:paraId="3924B526" w14:textId="625BB71F" w:rsidR="005436FC" w:rsidRPr="006776BF" w:rsidRDefault="005436FC" w:rsidP="00934B20">
      <w:pPr>
        <w:pStyle w:val="Tekstas"/>
      </w:pPr>
      <w:r w:rsidRPr="006776BF">
        <w:t>Žemiau pateiktame paveikslėlyje (</w:t>
      </w:r>
      <w:r w:rsidRPr="006776BF">
        <w:rPr>
          <w:b/>
          <w:bCs/>
        </w:rPr>
        <w:t>1 pav.</w:t>
      </w:r>
      <w:r w:rsidRPr="006776BF">
        <w:t>) pateikiami esminiai projekto sistemos panaudojimo atvejai ir jų ryšiai. Po paveikslėliu pateiktose lentelėse (</w:t>
      </w:r>
      <w:r w:rsidRPr="006776BF">
        <w:rPr>
          <w:b/>
          <w:bCs/>
        </w:rPr>
        <w:t>1-11 Lentelės</w:t>
      </w:r>
      <w:r w:rsidRPr="006776BF">
        <w:t>), tie patys panaudojimo atvejai ir ryšiai tarp jų yra aprašomi detaliau.</w:t>
      </w:r>
    </w:p>
    <w:p w14:paraId="50463DCF" w14:textId="3DA4CDE8" w:rsidR="005436FC" w:rsidRPr="006776BF" w:rsidRDefault="00934B20" w:rsidP="00934B20">
      <w:pPr>
        <w:pStyle w:val="Figure"/>
        <w:framePr w:wrap="notBeside"/>
      </w:pPr>
      <w:r>
        <w:rPr>
          <w:noProof/>
        </w:rPr>
        <w:drawing>
          <wp:inline distT="0" distB="0" distL="0" distR="0" wp14:anchorId="767C03F0" wp14:editId="204F59EC">
            <wp:extent cx="5759450" cy="3220720"/>
            <wp:effectExtent l="0" t="0" r="0" b="0"/>
            <wp:docPr id="26852808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28085" name="Picture 1" descr="A diagram of a diagram&#10;&#10;Description automatically generated with medium confidence"/>
                    <pic:cNvPicPr/>
                  </pic:nvPicPr>
                  <pic:blipFill>
                    <a:blip r:embed="rId23"/>
                    <a:stretch>
                      <a:fillRect/>
                    </a:stretch>
                  </pic:blipFill>
                  <pic:spPr>
                    <a:xfrm>
                      <a:off x="0" y="0"/>
                      <a:ext cx="5759450" cy="3220720"/>
                    </a:xfrm>
                    <a:prstGeom prst="rect">
                      <a:avLst/>
                    </a:prstGeom>
                  </pic:spPr>
                </pic:pic>
              </a:graphicData>
            </a:graphic>
          </wp:inline>
        </w:drawing>
      </w:r>
    </w:p>
    <w:p w14:paraId="6141A512" w14:textId="48542F0B" w:rsidR="005436FC" w:rsidRPr="00934B20" w:rsidRDefault="005436FC" w:rsidP="00934B20">
      <w:pPr>
        <w:pStyle w:val="Caption"/>
      </w:pPr>
      <w:r w:rsidRPr="006776BF">
        <w:rPr>
          <w:bCs/>
        </w:rPr>
        <w:t>1 pav.</w:t>
      </w:r>
      <w:r w:rsidRPr="006776BF">
        <w:t xml:space="preserve"> Strateginio žaidimo panaudojimo atvejų diagrama</w:t>
      </w:r>
    </w:p>
    <w:p w14:paraId="2E669AAD" w14:textId="77777777" w:rsidR="005436FC" w:rsidRPr="006776BF" w:rsidRDefault="005436FC" w:rsidP="00DE36AD">
      <w:pPr>
        <w:pStyle w:val="Lentelspavad"/>
      </w:pPr>
      <w:r w:rsidRPr="006776BF">
        <w:rPr>
          <w:b/>
          <w:bCs/>
        </w:rPr>
        <w:t>1 Lentelė.</w:t>
      </w:r>
      <w:r w:rsidRPr="006776BF">
        <w:t xml:space="preserve"> Panaudojimo atvejis nr. 1</w:t>
      </w:r>
    </w:p>
    <w:p w14:paraId="3148B158" w14:textId="77777777" w:rsidR="005436FC" w:rsidRPr="006776BF" w:rsidRDefault="005436FC" w:rsidP="005436FC">
      <w:pPr>
        <w:pStyle w:val="BodyText"/>
        <w:pBdr>
          <w:top w:val="single" w:sz="4" w:space="3" w:color="auto"/>
          <w:left w:val="single" w:sz="4" w:space="4" w:color="auto"/>
          <w:bottom w:val="single" w:sz="4" w:space="1" w:color="auto"/>
          <w:right w:val="single" w:sz="4" w:space="4" w:color="auto"/>
        </w:pBdr>
      </w:pPr>
      <w:r w:rsidRPr="006776BF">
        <w:t>1. PANAUDOJIMO ATVEJIS: Atidaryti pagrindinį žaidimo meniu</w:t>
      </w:r>
    </w:p>
    <w:p w14:paraId="4CC85648" w14:textId="77777777" w:rsidR="005436FC" w:rsidRPr="006776BF" w:rsidRDefault="005436FC" w:rsidP="005436FC">
      <w:pPr>
        <w:pStyle w:val="BodyText"/>
        <w:pBdr>
          <w:top w:val="single" w:sz="4" w:space="3"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Naudotojas</w:t>
      </w:r>
    </w:p>
    <w:p w14:paraId="3CA2F5C7" w14:textId="77777777" w:rsidR="005436FC" w:rsidRPr="006776BF" w:rsidRDefault="005436FC" w:rsidP="005436FC">
      <w:pPr>
        <w:pStyle w:val="BodyText"/>
        <w:pBdr>
          <w:top w:val="single" w:sz="4" w:space="3" w:color="auto"/>
          <w:left w:val="single" w:sz="4" w:space="4" w:color="auto"/>
          <w:bottom w:val="single" w:sz="4" w:space="1" w:color="auto"/>
          <w:right w:val="single" w:sz="4" w:space="4" w:color="auto"/>
        </w:pBdr>
      </w:pPr>
      <w:r w:rsidRPr="006776BF">
        <w:rPr>
          <w:b/>
          <w:bCs/>
        </w:rPr>
        <w:t>Aprašas:</w:t>
      </w:r>
      <w:r w:rsidRPr="006776BF">
        <w:t xml:space="preserve"> </w:t>
      </w:r>
      <w:r w:rsidRPr="006776BF">
        <w:tab/>
        <w:t>Atidaromas pagrindinis žaidimo meniu.</w:t>
      </w:r>
    </w:p>
    <w:p w14:paraId="52BBA32A" w14:textId="77777777" w:rsidR="005436FC" w:rsidRPr="006776BF" w:rsidRDefault="005436FC" w:rsidP="005436FC">
      <w:pPr>
        <w:pStyle w:val="BodyText"/>
        <w:pBdr>
          <w:top w:val="single" w:sz="4" w:space="3"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Naudotojas įjungė žaidimą.</w:t>
      </w:r>
    </w:p>
    <w:p w14:paraId="036F743A" w14:textId="77777777" w:rsidR="005436FC" w:rsidRPr="006776BF" w:rsidRDefault="005436FC" w:rsidP="005436FC">
      <w:pPr>
        <w:pStyle w:val="BodyText"/>
        <w:pBdr>
          <w:top w:val="single" w:sz="4" w:space="3"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Naudotojas paspaudė pagrindinio žaidimo meniu įjungimo mygtuką.</w:t>
      </w:r>
    </w:p>
    <w:p w14:paraId="65CA931C" w14:textId="77777777" w:rsidR="005436FC" w:rsidRPr="006776BF" w:rsidRDefault="005436FC" w:rsidP="005436FC">
      <w:pPr>
        <w:pStyle w:val="BodyText"/>
        <w:pBdr>
          <w:top w:val="single" w:sz="4" w:space="3" w:color="auto"/>
          <w:left w:val="single" w:sz="4" w:space="4" w:color="auto"/>
          <w:bottom w:val="single" w:sz="4" w:space="1" w:color="auto"/>
          <w:right w:val="single" w:sz="4" w:space="4" w:color="auto"/>
        </w:pBdr>
      </w:pPr>
      <w:r w:rsidRPr="006776BF">
        <w:rPr>
          <w:b/>
          <w:bCs/>
        </w:rPr>
        <w:t>Po-sąlyga:</w:t>
      </w:r>
      <w:r w:rsidRPr="006776BF">
        <w:t xml:space="preserve"> Atidaromas pagrindinis žaidimo meniu</w:t>
      </w:r>
    </w:p>
    <w:p w14:paraId="277A824C" w14:textId="77777777" w:rsidR="005436FC" w:rsidRPr="006776BF" w:rsidRDefault="005436FC" w:rsidP="00DE36AD">
      <w:pPr>
        <w:pStyle w:val="Lentelspavad"/>
      </w:pPr>
      <w:r w:rsidRPr="006776BF">
        <w:rPr>
          <w:b/>
          <w:bCs/>
        </w:rPr>
        <w:t>2 Lentelė.</w:t>
      </w:r>
      <w:r w:rsidRPr="006776BF">
        <w:t xml:space="preserve"> Panaudojimo atvejis nr. 2</w:t>
      </w:r>
    </w:p>
    <w:p w14:paraId="21E57162"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2. PANAUDOJIMO ATVEJIS: Atidaryti nustatymų meniu</w:t>
      </w:r>
    </w:p>
    <w:p w14:paraId="7A3B72EC"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Naudotojas</w:t>
      </w:r>
    </w:p>
    <w:p w14:paraId="55B4BC06"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Atidaromas nustatymų meniu langas.</w:t>
      </w:r>
    </w:p>
    <w:p w14:paraId="119E086D"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Naudotojas atidarė pagrindinį žaidimo meniu.</w:t>
      </w:r>
    </w:p>
    <w:p w14:paraId="76B5F3B1"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Naudotojas paspaudė nustatymų meniu įjungimo mygtuką.</w:t>
      </w:r>
    </w:p>
    <w:p w14:paraId="2D77560B" w14:textId="4BFBAB16"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Atidaromas nustatymų meniu langas.</w:t>
      </w:r>
    </w:p>
    <w:p w14:paraId="562C9FF0" w14:textId="77777777" w:rsidR="005436FC" w:rsidRPr="006776BF" w:rsidRDefault="005436FC" w:rsidP="00DE36AD">
      <w:pPr>
        <w:pStyle w:val="Lentelspavad"/>
      </w:pPr>
      <w:r w:rsidRPr="006776BF">
        <w:rPr>
          <w:b/>
          <w:bCs/>
        </w:rPr>
        <w:t>3 Lentelė.</w:t>
      </w:r>
      <w:r w:rsidRPr="006776BF">
        <w:t xml:space="preserve"> Panaudojimo atvejis nr. 3</w:t>
      </w:r>
    </w:p>
    <w:p w14:paraId="0900A005"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3. PANAUDOJIMO ATVEJIS: Koreguoti žaidimo nustatymus</w:t>
      </w:r>
    </w:p>
    <w:p w14:paraId="78078D85"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lastRenderedPageBreak/>
        <w:t xml:space="preserve">Vartotojas/Aktorius: </w:t>
      </w:r>
      <w:r w:rsidRPr="006776BF">
        <w:rPr>
          <w:b/>
          <w:bCs/>
        </w:rPr>
        <w:tab/>
      </w:r>
      <w:r w:rsidRPr="006776BF">
        <w:t>Naudotojas</w:t>
      </w:r>
    </w:p>
    <w:p w14:paraId="54CD1FE0"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Koreguojami žaidimo nustatymai – garso, grafikos ir sunkumo lygiai.</w:t>
      </w:r>
    </w:p>
    <w:p w14:paraId="5C4CB841"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Naudotojas atidarė nustatymų meniu langą.</w:t>
      </w:r>
    </w:p>
    <w:p w14:paraId="06457454"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Naudotojas pakeitė garso, grafikos arba sunkumo lygį naudodamasis grafine sąsaja.</w:t>
      </w:r>
    </w:p>
    <w:p w14:paraId="710E95D8" w14:textId="10DF5A57"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Žaidimo nustatymai pakeičiami į naujai pasirinktus.</w:t>
      </w:r>
    </w:p>
    <w:p w14:paraId="5797660B" w14:textId="77777777" w:rsidR="005436FC" w:rsidRPr="006776BF" w:rsidRDefault="005436FC" w:rsidP="00DE36AD">
      <w:pPr>
        <w:pStyle w:val="Lentelspavad"/>
      </w:pPr>
      <w:r w:rsidRPr="006776BF">
        <w:rPr>
          <w:b/>
          <w:bCs/>
        </w:rPr>
        <w:t>4 Lentelė.</w:t>
      </w:r>
      <w:r w:rsidRPr="006776BF">
        <w:t xml:space="preserve"> Panaudojimo atvejis nr. 4</w:t>
      </w:r>
    </w:p>
    <w:p w14:paraId="6632A775"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4. PANAUDOJIMO ATVEJIS: Pradėti žaidimą</w:t>
      </w:r>
    </w:p>
    <w:p w14:paraId="404F302F"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Naudotojas</w:t>
      </w:r>
    </w:p>
    <w:p w14:paraId="38F85E81"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Pradedamas žaidimas.</w:t>
      </w:r>
    </w:p>
    <w:p w14:paraId="2B4E5621"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Naudotojas atidarė pagrindinį žaidimo meniu.</w:t>
      </w:r>
    </w:p>
    <w:p w14:paraId="774AEC9A"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Naudotojas paspaudė žaidimo pradėjimo mygtuką.</w:t>
      </w:r>
    </w:p>
    <w:p w14:paraId="5FE776F7" w14:textId="63996BEF"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Įjungiamas pagrindinis žaidimo langas ir pradedamas žaidimas.</w:t>
      </w:r>
    </w:p>
    <w:p w14:paraId="4DCBDDA9" w14:textId="77777777" w:rsidR="005436FC" w:rsidRPr="006776BF" w:rsidRDefault="005436FC" w:rsidP="00DE36AD">
      <w:pPr>
        <w:pStyle w:val="Lentelspavad"/>
      </w:pPr>
      <w:r w:rsidRPr="006776BF">
        <w:rPr>
          <w:b/>
          <w:bCs/>
        </w:rPr>
        <w:t>5 Lentelė.</w:t>
      </w:r>
      <w:r w:rsidRPr="006776BF">
        <w:t xml:space="preserve"> Panaudojimo atvejis nr. 5</w:t>
      </w:r>
    </w:p>
    <w:p w14:paraId="210386DF"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5. PANAUDOJIMO ATVEJIS: Žaisti žaidimą</w:t>
      </w:r>
    </w:p>
    <w:p w14:paraId="1F59D0C3" w14:textId="5683121D"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 xml:space="preserve">Naudotojas, </w:t>
      </w:r>
      <w:r w:rsidR="00B06665">
        <w:t>d</w:t>
      </w:r>
      <w:r w:rsidRPr="006776BF">
        <w:t>irbtini</w:t>
      </w:r>
      <w:r w:rsidR="00934B20">
        <w:t>s intelektas</w:t>
      </w:r>
    </w:p>
    <w:p w14:paraId="53AA81B6"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Žaidžiamas žaidimas tarp žaidėjo ir dirbtinio intelekto.</w:t>
      </w:r>
    </w:p>
    <w:p w14:paraId="4F3EF7C9"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Naudotojas atidarė pagrindinį žaidimo meniu.</w:t>
      </w:r>
    </w:p>
    <w:p w14:paraId="3DB4BD9A"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Naudotojas paspaudė žaidimo pradėjimo mygtuką.</w:t>
      </w:r>
    </w:p>
    <w:p w14:paraId="2E64F665" w14:textId="0FCE8FBC"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Žaidžiamas žaidimas tarp žaidėjo ir dirbtinio intelekto.</w:t>
      </w:r>
    </w:p>
    <w:p w14:paraId="724D5941" w14:textId="77777777" w:rsidR="005436FC" w:rsidRPr="006776BF" w:rsidRDefault="005436FC" w:rsidP="00DE36AD">
      <w:pPr>
        <w:pStyle w:val="Lentelspavad"/>
      </w:pPr>
      <w:r w:rsidRPr="006776BF">
        <w:rPr>
          <w:b/>
          <w:bCs/>
        </w:rPr>
        <w:t>6 Lentelė.</w:t>
      </w:r>
      <w:r w:rsidRPr="006776BF">
        <w:t xml:space="preserve"> Panaudojimo atvejis nr. 6</w:t>
      </w:r>
    </w:p>
    <w:p w14:paraId="1C660747"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6. PANAUDOJIMO ATVEJIS: Atidaryt žaidimo meniu</w:t>
      </w:r>
    </w:p>
    <w:p w14:paraId="11320198"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Naudotojas</w:t>
      </w:r>
    </w:p>
    <w:p w14:paraId="4673CCAE"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Atidaromas meniu žaidimo metu, leidžiantis keisti žaidimo nustatytumus ir išjungti žaidimą.</w:t>
      </w:r>
    </w:p>
    <w:p w14:paraId="63800C58"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Naudotojas atidarė pagrindinį žaidimo meniu.</w:t>
      </w:r>
    </w:p>
    <w:p w14:paraId="426683B4"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Naudotojas paspaudė žaidimo pradėjimo mygtuką.</w:t>
      </w:r>
    </w:p>
    <w:p w14:paraId="719459C6" w14:textId="026CE5F5"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Įjungiamas žaidimo meniu žaidimo metu.</w:t>
      </w:r>
    </w:p>
    <w:p w14:paraId="6344F18C" w14:textId="77777777" w:rsidR="005436FC" w:rsidRPr="006776BF" w:rsidRDefault="005436FC" w:rsidP="00DE36AD">
      <w:pPr>
        <w:pStyle w:val="Lentelspavad"/>
      </w:pPr>
      <w:r w:rsidRPr="006776BF">
        <w:rPr>
          <w:b/>
          <w:bCs/>
        </w:rPr>
        <w:t>7 Lentelė.</w:t>
      </w:r>
      <w:r w:rsidRPr="006776BF">
        <w:t xml:space="preserve"> Panaudojimo atvejis nr. 7</w:t>
      </w:r>
    </w:p>
    <w:p w14:paraId="66F361FF"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7. PANAUDOJIMO ATVEJIS: Išjungti žaidimą</w:t>
      </w:r>
    </w:p>
    <w:p w14:paraId="2203612F"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Naudotojas</w:t>
      </w:r>
    </w:p>
    <w:p w14:paraId="76B410FA"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Išjungiamas žaidimas.</w:t>
      </w:r>
    </w:p>
    <w:p w14:paraId="74FC3CE8"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Naudotojas atidarė žaidimo meniu.</w:t>
      </w:r>
    </w:p>
    <w:p w14:paraId="0BB97450"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Naudotojas paspaudė žaidimo išjungimo mygtuką.</w:t>
      </w:r>
    </w:p>
    <w:p w14:paraId="4B4DE337" w14:textId="26BEA67F"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Žaidimas išjungiamas.</w:t>
      </w:r>
    </w:p>
    <w:p w14:paraId="06128BAD" w14:textId="77777777" w:rsidR="005436FC" w:rsidRPr="006776BF" w:rsidRDefault="005436FC" w:rsidP="00DE36AD">
      <w:pPr>
        <w:pStyle w:val="Lentelspavad"/>
      </w:pPr>
      <w:r w:rsidRPr="006776BF">
        <w:rPr>
          <w:b/>
          <w:bCs/>
        </w:rPr>
        <w:t>8 Lentelė.</w:t>
      </w:r>
      <w:r w:rsidRPr="006776BF">
        <w:t xml:space="preserve"> Panaudojimo atvejis nr. 8</w:t>
      </w:r>
    </w:p>
    <w:p w14:paraId="10852565"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8. PANAUDOJIMO ATVEJIS: Valdyti žaidėjo veiksmus</w:t>
      </w:r>
    </w:p>
    <w:p w14:paraId="5EF85A59"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Naudotojas</w:t>
      </w:r>
    </w:p>
    <w:p w14:paraId="78AEED2F"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Valdomi žaidėjo veiksmai, naudojantis įvesties įrenginiais ir atsižvelgiant į matomą žaidimo vaizdą.</w:t>
      </w:r>
    </w:p>
    <w:p w14:paraId="69CE10A5"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Žaidimas yra pradėtas.</w:t>
      </w:r>
    </w:p>
    <w:p w14:paraId="21616B6D"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lastRenderedPageBreak/>
        <w:t xml:space="preserve">Sužadinimo sąlyga: </w:t>
      </w:r>
      <w:r w:rsidRPr="006776BF">
        <w:rPr>
          <w:b/>
          <w:bCs/>
        </w:rPr>
        <w:tab/>
      </w:r>
      <w:r w:rsidRPr="006776BF">
        <w:t>Naudotojas paspaudė bent vieną iš registruotų žaidėjo valdymo klavišų klaviatūroje arba pelėje.</w:t>
      </w:r>
    </w:p>
    <w:p w14:paraId="3C3CBDC1" w14:textId="7B061C58"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Valdomi žaidėjo veiksmai priklausomai nuo paspaustų įvesties įrenginių klavišų.</w:t>
      </w:r>
    </w:p>
    <w:p w14:paraId="01486331" w14:textId="77777777" w:rsidR="005436FC" w:rsidRPr="006776BF" w:rsidRDefault="005436FC" w:rsidP="00DE36AD">
      <w:pPr>
        <w:pStyle w:val="Lentelspavad"/>
      </w:pPr>
      <w:r w:rsidRPr="006776BF">
        <w:rPr>
          <w:b/>
          <w:bCs/>
        </w:rPr>
        <w:t>9 Lentelė.</w:t>
      </w:r>
      <w:r w:rsidRPr="006776BF">
        <w:t xml:space="preserve"> Panaudojimo atvejis nr. 9</w:t>
      </w:r>
    </w:p>
    <w:p w14:paraId="51120C9E"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9. PANAUDOJIMO ATVEJIS: Matyti žaidimo vaizdą</w:t>
      </w:r>
    </w:p>
    <w:p w14:paraId="3C7ADD9F"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Naudotojas</w:t>
      </w:r>
    </w:p>
    <w:p w14:paraId="5094E1FF"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Matomas žaidimo vaizdas išvesties įrenginyje (monitoriuje).</w:t>
      </w:r>
    </w:p>
    <w:p w14:paraId="7AAEC72E"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Naudotojas įjungė žaidimo aplikaciją.</w:t>
      </w:r>
    </w:p>
    <w:p w14:paraId="1E1C1DDC"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w:t>
      </w:r>
    </w:p>
    <w:p w14:paraId="4AA7FDB1" w14:textId="347A5461"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Matomas visas žaidimo vaizdas bei pasinkti meniu.</w:t>
      </w:r>
    </w:p>
    <w:p w14:paraId="29BC4E16" w14:textId="77777777" w:rsidR="005436FC" w:rsidRPr="006776BF" w:rsidRDefault="005436FC" w:rsidP="00DE36AD">
      <w:pPr>
        <w:pStyle w:val="Lentelspavad"/>
      </w:pPr>
      <w:r w:rsidRPr="006776BF">
        <w:rPr>
          <w:b/>
          <w:bCs/>
        </w:rPr>
        <w:t>10 Lentelė.</w:t>
      </w:r>
      <w:r w:rsidRPr="006776BF">
        <w:t xml:space="preserve"> Panaudojimo atvejis nr. 10</w:t>
      </w:r>
    </w:p>
    <w:p w14:paraId="380C7337"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10. PANAUDOJIMO ATVEJIS: Valdyti priešininko veiksmus</w:t>
      </w:r>
    </w:p>
    <w:p w14:paraId="50ACDAEC" w14:textId="3BDA6902"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Dirbtini</w:t>
      </w:r>
      <w:r w:rsidR="00934B20">
        <w:t>s intelektas</w:t>
      </w:r>
    </w:p>
    <w:p w14:paraId="125776B0"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Valdomi priešininko veiksmai atsižvelgiant į apdorotus jau atliktus žaidimo veiksmus.</w:t>
      </w:r>
    </w:p>
    <w:p w14:paraId="40710771"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Žaidimas yra pradėtas.</w:t>
      </w:r>
    </w:p>
    <w:p w14:paraId="4B375B28"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Naudotojas paspaudė žaidimo pradėjimo mygtuką.</w:t>
      </w:r>
    </w:p>
    <w:p w14:paraId="10FEDE49" w14:textId="5403E32E"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Priešininkas yra valdomas atsižvelgiant į veiksmus, kuriuos reikia atlikti.</w:t>
      </w:r>
    </w:p>
    <w:p w14:paraId="1CA262B9" w14:textId="77777777" w:rsidR="005436FC" w:rsidRPr="006776BF" w:rsidRDefault="005436FC" w:rsidP="00DE36AD">
      <w:pPr>
        <w:pStyle w:val="Lentelspavad"/>
      </w:pPr>
      <w:r w:rsidRPr="006776BF">
        <w:rPr>
          <w:b/>
          <w:bCs/>
        </w:rPr>
        <w:t>11 Lentelė.</w:t>
      </w:r>
      <w:r w:rsidRPr="006776BF">
        <w:t xml:space="preserve"> Panaudojimo atvejis nr. 11</w:t>
      </w:r>
    </w:p>
    <w:p w14:paraId="1CB222A2"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t>11. PANAUDOJIMO ATVEJIS: Apdoroti atliktus žaidimo veiksmus</w:t>
      </w:r>
    </w:p>
    <w:p w14:paraId="78E76901" w14:textId="720D749F"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Vartotojas/Aktorius: </w:t>
      </w:r>
      <w:r w:rsidRPr="006776BF">
        <w:rPr>
          <w:b/>
          <w:bCs/>
        </w:rPr>
        <w:tab/>
      </w:r>
      <w:r w:rsidRPr="006776BF">
        <w:t>Dirbtini</w:t>
      </w:r>
      <w:r w:rsidR="00B06665">
        <w:t>s</w:t>
      </w:r>
      <w:r w:rsidRPr="006776BF">
        <w:t xml:space="preserve"> intelekt</w:t>
      </w:r>
      <w:r w:rsidR="00B06665">
        <w:t>a</w:t>
      </w:r>
      <w:r w:rsidRPr="006776BF">
        <w:t>s</w:t>
      </w:r>
    </w:p>
    <w:p w14:paraId="60B4487E" w14:textId="093FE430"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Aprašas:</w:t>
      </w:r>
      <w:r w:rsidRPr="006776BF">
        <w:t xml:space="preserve"> </w:t>
      </w:r>
      <w:r w:rsidRPr="006776BF">
        <w:tab/>
        <w:t>Apdorojami žaidėjo ir dirbtinio intelekto atlikti veiksmai bei apskaičiuojami geriausi ir naudingiausi sekantys veiksmai.</w:t>
      </w:r>
    </w:p>
    <w:p w14:paraId="7F4DF0CC"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Prieš sąlyga: </w:t>
      </w:r>
      <w:r w:rsidRPr="006776BF">
        <w:rPr>
          <w:b/>
          <w:bCs/>
        </w:rPr>
        <w:tab/>
      </w:r>
      <w:r w:rsidRPr="006776BF">
        <w:t>Žaidimas yra pradėtas.</w:t>
      </w:r>
    </w:p>
    <w:p w14:paraId="6C1BB8F1" w14:textId="77777777" w:rsidR="005436FC" w:rsidRPr="006776BF" w:rsidRDefault="005436FC" w:rsidP="005436FC">
      <w:pPr>
        <w:pStyle w:val="BodyText"/>
        <w:pBdr>
          <w:top w:val="single" w:sz="4" w:space="1" w:color="auto"/>
          <w:left w:val="single" w:sz="4" w:space="4" w:color="auto"/>
          <w:bottom w:val="single" w:sz="4" w:space="1" w:color="auto"/>
          <w:right w:val="single" w:sz="4" w:space="4" w:color="auto"/>
        </w:pBdr>
      </w:pPr>
      <w:r w:rsidRPr="006776BF">
        <w:rPr>
          <w:b/>
          <w:bCs/>
        </w:rPr>
        <w:t xml:space="preserve">Sužadinimo sąlyga: </w:t>
      </w:r>
      <w:r w:rsidRPr="006776BF">
        <w:rPr>
          <w:b/>
          <w:bCs/>
        </w:rPr>
        <w:tab/>
      </w:r>
      <w:r w:rsidRPr="006776BF">
        <w:t>Naudotojas paspaudė žaidimo pradėjimo mygtuką.</w:t>
      </w:r>
    </w:p>
    <w:p w14:paraId="6769392B" w14:textId="2B2409F0" w:rsidR="005436FC" w:rsidRPr="006776BF" w:rsidRDefault="005436FC" w:rsidP="00934B20">
      <w:pPr>
        <w:pStyle w:val="BodyText"/>
        <w:pBdr>
          <w:top w:val="single" w:sz="4" w:space="1" w:color="auto"/>
          <w:left w:val="single" w:sz="4" w:space="4" w:color="auto"/>
          <w:bottom w:val="single" w:sz="4" w:space="1" w:color="auto"/>
          <w:right w:val="single" w:sz="4" w:space="4" w:color="auto"/>
        </w:pBdr>
      </w:pPr>
      <w:r w:rsidRPr="006776BF">
        <w:rPr>
          <w:b/>
          <w:bCs/>
        </w:rPr>
        <w:t>Po-sąlyga:</w:t>
      </w:r>
      <w:r w:rsidRPr="006776BF">
        <w:t xml:space="preserve"> Pastoviai apdorojama žaidėjo ir dirbtinio intelekto veiksmų informacija ir parenkami geriausi ir naudingiausi sekantys veiksmai.</w:t>
      </w:r>
    </w:p>
    <w:p w14:paraId="4AC3118B" w14:textId="77777777" w:rsidR="005436FC" w:rsidRPr="006776BF" w:rsidRDefault="005436FC" w:rsidP="005436FC">
      <w:pPr>
        <w:pStyle w:val="Heading2"/>
      </w:pPr>
      <w:bookmarkStart w:id="329" w:name="_Toc86568897"/>
      <w:bookmarkStart w:id="330" w:name="_Toc166532539"/>
      <w:bookmarkStart w:id="331" w:name="_Toc166533810"/>
      <w:bookmarkStart w:id="332" w:name="_Toc188330029"/>
      <w:r w:rsidRPr="006776BF">
        <w:t xml:space="preserve">Sistemos </w:t>
      </w:r>
      <w:r w:rsidRPr="00341098">
        <w:t>statinis</w:t>
      </w:r>
      <w:r w:rsidRPr="006776BF">
        <w:t xml:space="preserve"> vaizdas</w:t>
      </w:r>
      <w:bookmarkEnd w:id="329"/>
      <w:bookmarkEnd w:id="330"/>
      <w:bookmarkEnd w:id="331"/>
      <w:bookmarkEnd w:id="332"/>
    </w:p>
    <w:p w14:paraId="3884E30E" w14:textId="77777777" w:rsidR="005436FC" w:rsidRPr="006776BF" w:rsidRDefault="005436FC" w:rsidP="005436FC">
      <w:pPr>
        <w:pStyle w:val="Heading3"/>
      </w:pPr>
      <w:bookmarkStart w:id="333" w:name="_Toc86568898"/>
      <w:bookmarkStart w:id="334" w:name="_Toc166532540"/>
      <w:bookmarkStart w:id="335" w:name="_Toc166533811"/>
      <w:bookmarkStart w:id="336" w:name="_Toc188330030"/>
      <w:r w:rsidRPr="00341098">
        <w:t>Apžvalga</w:t>
      </w:r>
      <w:bookmarkEnd w:id="333"/>
      <w:bookmarkEnd w:id="334"/>
      <w:bookmarkEnd w:id="335"/>
      <w:bookmarkEnd w:id="336"/>
    </w:p>
    <w:p w14:paraId="180CFD49" w14:textId="2E1E90D8" w:rsidR="00A06C09" w:rsidRDefault="005436FC" w:rsidP="00A06C09">
      <w:pPr>
        <w:pStyle w:val="Tekstas"/>
      </w:pPr>
      <w:r w:rsidRPr="006776BF">
        <w:t>Projekto statinis vaizdas skiriamas į paketus, matomus žemiau pateiktame paveikslėlyje (</w:t>
      </w:r>
      <w:r w:rsidRPr="006776BF">
        <w:rPr>
          <w:b/>
          <w:bCs/>
        </w:rPr>
        <w:t>2 pav.</w:t>
      </w:r>
      <w:r w:rsidRPr="006776BF">
        <w:t>). 5.2 skyriuje “Paketų detalizavimas”, šie paketai bus detalizuojami aprašymais ir klasių diagramomis.</w:t>
      </w:r>
    </w:p>
    <w:p w14:paraId="63849A24" w14:textId="537819D6" w:rsidR="00A06C09" w:rsidRPr="00A06C09" w:rsidRDefault="00A06C09" w:rsidP="00A06C09">
      <w:pPr>
        <w:pStyle w:val="Figure"/>
        <w:framePr w:wrap="notBeside"/>
      </w:pPr>
      <w:r>
        <w:rPr>
          <w:noProof/>
        </w:rPr>
        <w:lastRenderedPageBreak/>
        <w:drawing>
          <wp:inline distT="0" distB="0" distL="0" distR="0" wp14:anchorId="41841589" wp14:editId="3CC0BE76">
            <wp:extent cx="3724275" cy="3276295"/>
            <wp:effectExtent l="0" t="0" r="0" b="635"/>
            <wp:docPr id="187235733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57332" name="Picture 1" descr="A diagram of a company&#10;&#10;Description automatically generated"/>
                    <pic:cNvPicPr/>
                  </pic:nvPicPr>
                  <pic:blipFill>
                    <a:blip r:embed="rId24"/>
                    <a:stretch>
                      <a:fillRect/>
                    </a:stretch>
                  </pic:blipFill>
                  <pic:spPr>
                    <a:xfrm>
                      <a:off x="0" y="0"/>
                      <a:ext cx="3751192" cy="3299974"/>
                    </a:xfrm>
                    <a:prstGeom prst="rect">
                      <a:avLst/>
                    </a:prstGeom>
                  </pic:spPr>
                </pic:pic>
              </a:graphicData>
            </a:graphic>
          </wp:inline>
        </w:drawing>
      </w:r>
    </w:p>
    <w:p w14:paraId="5FB6F92A" w14:textId="77777777" w:rsidR="005436FC" w:rsidRPr="006776BF" w:rsidRDefault="005436FC" w:rsidP="00A06C09">
      <w:pPr>
        <w:pStyle w:val="Caption"/>
      </w:pPr>
      <w:r w:rsidRPr="006776BF">
        <w:rPr>
          <w:bCs/>
        </w:rPr>
        <w:t>2 pav.</w:t>
      </w:r>
      <w:r w:rsidRPr="006776BF">
        <w:t xml:space="preserve"> Sistemos paketų </w:t>
      </w:r>
      <w:r w:rsidRPr="00A06C09">
        <w:t>diagrama</w:t>
      </w:r>
    </w:p>
    <w:p w14:paraId="0981A0FE" w14:textId="77777777" w:rsidR="005436FC" w:rsidRPr="006776BF" w:rsidRDefault="005436FC" w:rsidP="004367D4">
      <w:pPr>
        <w:pStyle w:val="Heading3"/>
      </w:pPr>
      <w:r>
        <w:br w:type="page"/>
      </w:r>
      <w:bookmarkStart w:id="337" w:name="_Toc86568899"/>
      <w:bookmarkStart w:id="338" w:name="_Toc166532541"/>
      <w:bookmarkStart w:id="339" w:name="_Toc166533812"/>
      <w:bookmarkStart w:id="340" w:name="_Toc188330031"/>
      <w:r w:rsidRPr="006776BF">
        <w:lastRenderedPageBreak/>
        <w:t xml:space="preserve">Paketų </w:t>
      </w:r>
      <w:r w:rsidRPr="00341098">
        <w:t>detalizavimas</w:t>
      </w:r>
      <w:bookmarkEnd w:id="337"/>
      <w:bookmarkEnd w:id="338"/>
      <w:bookmarkEnd w:id="339"/>
      <w:bookmarkEnd w:id="340"/>
    </w:p>
    <w:p w14:paraId="4D09F6DB" w14:textId="77777777" w:rsidR="005436FC" w:rsidRPr="00341098" w:rsidRDefault="005436FC" w:rsidP="004367D4">
      <w:pPr>
        <w:pStyle w:val="Antratnon-TOC"/>
      </w:pPr>
      <w:bookmarkStart w:id="341" w:name="_Toc166532542"/>
      <w:bookmarkStart w:id="342" w:name="_Toc166533813"/>
      <w:r w:rsidRPr="00341098">
        <w:t>Paketas “Kameros valdymas”</w:t>
      </w:r>
      <w:bookmarkEnd w:id="341"/>
      <w:bookmarkEnd w:id="342"/>
    </w:p>
    <w:p w14:paraId="12500D72" w14:textId="690A0919" w:rsidR="005436FC" w:rsidRDefault="005436FC" w:rsidP="000A4EAD">
      <w:pPr>
        <w:pStyle w:val="Tekstas"/>
      </w:pPr>
      <w:r w:rsidRPr="006776BF">
        <w:t>Šio paketo klasės yra atsakingos už pagrindinės žaidimo kameros valdymą. Paketo klasių struktūra pateikiama žemiau esančiame paveikslėlyje (</w:t>
      </w:r>
      <w:r w:rsidRPr="006776BF">
        <w:rPr>
          <w:b/>
          <w:bCs/>
        </w:rPr>
        <w:t>3 pav.</w:t>
      </w:r>
      <w:r w:rsidRPr="006776BF">
        <w:t>).</w:t>
      </w:r>
    </w:p>
    <w:p w14:paraId="053B3420" w14:textId="21DC9609" w:rsidR="00A06C09" w:rsidRDefault="00A06C09" w:rsidP="000A4EAD">
      <w:pPr>
        <w:pStyle w:val="Figure"/>
        <w:framePr w:wrap="notBeside"/>
      </w:pPr>
      <w:r w:rsidRPr="000A4EAD">
        <w:drawing>
          <wp:inline distT="0" distB="0" distL="0" distR="0" wp14:anchorId="2674A186" wp14:editId="640E94BB">
            <wp:extent cx="1954626" cy="2114550"/>
            <wp:effectExtent l="0" t="0" r="7620" b="0"/>
            <wp:docPr id="1169215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15750" name="Picture 1" descr="A screenshot of a computer&#10;&#10;Description automatically generated"/>
                    <pic:cNvPicPr/>
                  </pic:nvPicPr>
                  <pic:blipFill>
                    <a:blip r:embed="rId25"/>
                    <a:stretch>
                      <a:fillRect/>
                    </a:stretch>
                  </pic:blipFill>
                  <pic:spPr>
                    <a:xfrm>
                      <a:off x="0" y="0"/>
                      <a:ext cx="1957763" cy="2117944"/>
                    </a:xfrm>
                    <a:prstGeom prst="rect">
                      <a:avLst/>
                    </a:prstGeom>
                  </pic:spPr>
                </pic:pic>
              </a:graphicData>
            </a:graphic>
          </wp:inline>
        </w:drawing>
      </w:r>
    </w:p>
    <w:p w14:paraId="1190920F" w14:textId="77777777" w:rsidR="005436FC" w:rsidRPr="006776BF" w:rsidRDefault="005436FC" w:rsidP="00A06C09">
      <w:pPr>
        <w:pStyle w:val="Caption"/>
      </w:pPr>
      <w:r w:rsidRPr="006776BF">
        <w:rPr>
          <w:bCs/>
        </w:rPr>
        <w:t xml:space="preserve"> 3 pav.</w:t>
      </w:r>
      <w:r w:rsidRPr="006776BF">
        <w:t xml:space="preserve"> Paketo „Kameros valdymas“ klasių diagrama</w:t>
      </w:r>
    </w:p>
    <w:p w14:paraId="7240058A" w14:textId="77777777" w:rsidR="005436FC" w:rsidRPr="006776BF" w:rsidRDefault="005436FC" w:rsidP="005436FC"/>
    <w:p w14:paraId="2741AD75" w14:textId="159ADCE0" w:rsidR="005436FC" w:rsidRPr="006776BF" w:rsidRDefault="005436FC" w:rsidP="000A4EAD">
      <w:pPr>
        <w:pStyle w:val="Tekstas"/>
      </w:pPr>
      <w:r w:rsidRPr="006776BF">
        <w:t>Paveikslėlyje parodyt</w:t>
      </w:r>
      <w:r w:rsidR="00A06C09">
        <w:t>a</w:t>
      </w:r>
      <w:r w:rsidRPr="006776BF">
        <w:t xml:space="preserve"> klasė atlieka šias funkcijas:</w:t>
      </w:r>
      <w:r w:rsidR="00A06C09">
        <w:t xml:space="preserve"> </w:t>
      </w:r>
      <w:r w:rsidRPr="006776BF">
        <w:t>kameros pozicijos keitimas, kameros rotacijos keitimas ir kameros vaizdo padidinimas.</w:t>
      </w:r>
    </w:p>
    <w:p w14:paraId="1DA83B6C" w14:textId="77777777" w:rsidR="005436FC" w:rsidRPr="00341098" w:rsidRDefault="005436FC" w:rsidP="004367D4">
      <w:pPr>
        <w:pStyle w:val="Antratnon-TOC"/>
      </w:pPr>
      <w:bookmarkStart w:id="343" w:name="_Toc166532543"/>
      <w:bookmarkStart w:id="344" w:name="_Toc166533814"/>
      <w:r w:rsidRPr="00341098">
        <w:t>Paketas „Įvesties valdymas“</w:t>
      </w:r>
      <w:bookmarkEnd w:id="343"/>
      <w:bookmarkEnd w:id="344"/>
    </w:p>
    <w:p w14:paraId="59FC5083" w14:textId="1AF1AC8A" w:rsidR="005436FC" w:rsidRDefault="005436FC" w:rsidP="000A4EAD">
      <w:pPr>
        <w:pStyle w:val="Tekstas"/>
      </w:pPr>
      <w:r w:rsidRPr="006776BF">
        <w:t>Šio paketo klasės yra atsakingos už žaidėjo įvesties signalų, pateikiamų įvesties įrenginiais, apdorojimą. Paketo klasių struktūra pateikiama žemiau esančiame paveikslėlyje (</w:t>
      </w:r>
      <w:r w:rsidRPr="006776BF">
        <w:rPr>
          <w:b/>
          <w:bCs/>
        </w:rPr>
        <w:t>4 pav.</w:t>
      </w:r>
      <w:r w:rsidRPr="006776BF">
        <w:t>)</w:t>
      </w:r>
    </w:p>
    <w:p w14:paraId="54CD43B1" w14:textId="64555897" w:rsidR="000A4EAD" w:rsidRPr="006776BF" w:rsidRDefault="000A4EAD" w:rsidP="000A4EAD">
      <w:pPr>
        <w:pStyle w:val="Figure"/>
        <w:framePr w:wrap="notBeside"/>
      </w:pPr>
      <w:r>
        <w:rPr>
          <w:noProof/>
        </w:rPr>
        <w:drawing>
          <wp:inline distT="0" distB="0" distL="0" distR="0" wp14:anchorId="393477CA" wp14:editId="3BC981F1">
            <wp:extent cx="2047875" cy="2510872"/>
            <wp:effectExtent l="0" t="0" r="0" b="3810"/>
            <wp:docPr id="45649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93491" name="Picture 1" descr="A screenshot of a computer program&#10;&#10;Description automatically generated"/>
                    <pic:cNvPicPr/>
                  </pic:nvPicPr>
                  <pic:blipFill>
                    <a:blip r:embed="rId26"/>
                    <a:stretch>
                      <a:fillRect/>
                    </a:stretch>
                  </pic:blipFill>
                  <pic:spPr>
                    <a:xfrm>
                      <a:off x="0" y="0"/>
                      <a:ext cx="2054249" cy="2518687"/>
                    </a:xfrm>
                    <a:prstGeom prst="rect">
                      <a:avLst/>
                    </a:prstGeom>
                  </pic:spPr>
                </pic:pic>
              </a:graphicData>
            </a:graphic>
          </wp:inline>
        </w:drawing>
      </w:r>
    </w:p>
    <w:p w14:paraId="3FA986DC" w14:textId="77777777" w:rsidR="005436FC" w:rsidRPr="006776BF" w:rsidRDefault="005436FC" w:rsidP="000A4EAD">
      <w:pPr>
        <w:pStyle w:val="Caption"/>
      </w:pPr>
      <w:r w:rsidRPr="006776BF">
        <w:rPr>
          <w:bCs/>
        </w:rPr>
        <w:t>4 pav.</w:t>
      </w:r>
      <w:r w:rsidRPr="006776BF">
        <w:t xml:space="preserve"> Paketo „Įvesties valdymas“ klasių diagrama</w:t>
      </w:r>
    </w:p>
    <w:p w14:paraId="65A77485" w14:textId="77777777" w:rsidR="005436FC" w:rsidRPr="006776BF" w:rsidRDefault="005436FC" w:rsidP="005436FC">
      <w:bookmarkStart w:id="345" w:name="_Toc86568900"/>
    </w:p>
    <w:p w14:paraId="718B0062" w14:textId="4DD4C44A" w:rsidR="005436FC" w:rsidRPr="006776BF" w:rsidRDefault="005436FC" w:rsidP="000A4EAD">
      <w:pPr>
        <w:pStyle w:val="Tekstas"/>
      </w:pPr>
      <w:r w:rsidRPr="006776BF">
        <w:lastRenderedPageBreak/>
        <w:t>Aukščiau pateiktame paveikslėlyje parodytos klasės atlieka šias funkcijas: gauna žaidėjo įvestį, atsikiria įvesties tipą, prilyginą šį tipa norimam atlikti veiksmui ir galiausiai siunčia veiksmus į kituose paketuose esančius valdiklius.</w:t>
      </w:r>
    </w:p>
    <w:p w14:paraId="7C9AAF94" w14:textId="67BF9DE7" w:rsidR="005436FC" w:rsidRPr="0069737B" w:rsidRDefault="005436FC" w:rsidP="004367D4">
      <w:pPr>
        <w:pStyle w:val="Antratnon-TOC"/>
      </w:pPr>
      <w:bookmarkStart w:id="346" w:name="_Toc166532545"/>
      <w:bookmarkStart w:id="347" w:name="_Toc166533816"/>
      <w:r w:rsidRPr="0069737B">
        <w:t>Paketas „UI</w:t>
      </w:r>
      <w:r w:rsidR="000A4EAD">
        <w:t xml:space="preserve"> valdymas</w:t>
      </w:r>
      <w:r w:rsidRPr="0069737B">
        <w:t>“</w:t>
      </w:r>
      <w:bookmarkEnd w:id="346"/>
      <w:bookmarkEnd w:id="347"/>
    </w:p>
    <w:p w14:paraId="554EBAF9" w14:textId="5879C025" w:rsidR="005436FC" w:rsidRDefault="005436FC" w:rsidP="000A4EAD">
      <w:pPr>
        <w:pStyle w:val="Tekstas"/>
      </w:pPr>
      <w:r w:rsidRPr="006776BF">
        <w:t>Šio paketo klasės yra atsakingos vartotojo grafinės sąsajos valdymą. Unity žaidimų variklyje, grafinės vartotojo sąsajos įgyvendinimas vykdomas drobių (angl. Canvas) pagrindu. Kiekviena drobė turi savo elementus, kurie gali būti skirtingų tipų. Paketo klasių struktūra pateikiama žemiau esančiame paveikslėlyje (</w:t>
      </w:r>
      <w:r w:rsidR="00935E25" w:rsidRPr="00935E25">
        <w:rPr>
          <w:b/>
          <w:bCs/>
        </w:rPr>
        <w:t>5</w:t>
      </w:r>
      <w:r w:rsidRPr="006776BF">
        <w:rPr>
          <w:b/>
          <w:bCs/>
        </w:rPr>
        <w:t xml:space="preserve"> pav.</w:t>
      </w:r>
      <w:r w:rsidRPr="006776BF">
        <w:t>).</w:t>
      </w:r>
    </w:p>
    <w:p w14:paraId="7B63A3CE" w14:textId="519298A5" w:rsidR="000A4EAD" w:rsidRPr="006776BF" w:rsidRDefault="000A4EAD" w:rsidP="000A4EAD">
      <w:pPr>
        <w:pStyle w:val="Figure"/>
        <w:framePr w:wrap="notBeside"/>
      </w:pPr>
      <w:r>
        <w:rPr>
          <w:noProof/>
        </w:rPr>
        <w:drawing>
          <wp:inline distT="0" distB="0" distL="0" distR="0" wp14:anchorId="7FF6DE95" wp14:editId="6887AF4A">
            <wp:extent cx="3362325" cy="3876675"/>
            <wp:effectExtent l="0" t="0" r="9525" b="9525"/>
            <wp:docPr id="9507172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17256" name="Picture 1" descr="A screenshot of a computer program&#10;&#10;Description automatically generated"/>
                    <pic:cNvPicPr/>
                  </pic:nvPicPr>
                  <pic:blipFill>
                    <a:blip r:embed="rId27"/>
                    <a:stretch>
                      <a:fillRect/>
                    </a:stretch>
                  </pic:blipFill>
                  <pic:spPr>
                    <a:xfrm>
                      <a:off x="0" y="0"/>
                      <a:ext cx="3362325" cy="3876675"/>
                    </a:xfrm>
                    <a:prstGeom prst="rect">
                      <a:avLst/>
                    </a:prstGeom>
                  </pic:spPr>
                </pic:pic>
              </a:graphicData>
            </a:graphic>
          </wp:inline>
        </w:drawing>
      </w:r>
    </w:p>
    <w:p w14:paraId="1A4E1A1E" w14:textId="06484A8B" w:rsidR="005436FC" w:rsidRPr="006776BF" w:rsidRDefault="00935E25" w:rsidP="000A4EAD">
      <w:pPr>
        <w:pStyle w:val="Caption"/>
      </w:pPr>
      <w:r>
        <w:rPr>
          <w:bCs/>
        </w:rPr>
        <w:t>5</w:t>
      </w:r>
      <w:r w:rsidR="005436FC" w:rsidRPr="006776BF">
        <w:rPr>
          <w:bCs/>
        </w:rPr>
        <w:t xml:space="preserve"> pav.</w:t>
      </w:r>
      <w:r w:rsidR="005436FC" w:rsidRPr="006776BF">
        <w:t xml:space="preserve"> Paketo „UI“ klasių diagrama</w:t>
      </w:r>
    </w:p>
    <w:p w14:paraId="7F4759E9" w14:textId="77777777" w:rsidR="00F0040C" w:rsidRPr="006776BF" w:rsidRDefault="005436FC" w:rsidP="00F0040C">
      <w:pPr>
        <w:pStyle w:val="Tekstas"/>
      </w:pPr>
      <w:r w:rsidRPr="006776BF">
        <w:t>Aukščiau pateiktame paveikslėlyje parodytos klasės atlieka šias funkcijas: atlieka drobių kūrimą, atnaujinimą bei keitimą, drobių elementų kūrimą ir atnaujinimą. Išskiriami šeši drobių elementų tipai: tekstinis langas (</w:t>
      </w:r>
      <w:r w:rsidRPr="006776BF">
        <w:rPr>
          <w:i/>
          <w:iCs/>
        </w:rPr>
        <w:t>angl. TextBox</w:t>
      </w:r>
      <w:r w:rsidRPr="006776BF">
        <w:t>), mygtukas (</w:t>
      </w:r>
      <w:r w:rsidRPr="006776BF">
        <w:rPr>
          <w:i/>
          <w:iCs/>
        </w:rPr>
        <w:t>angl. Button</w:t>
      </w:r>
      <w:r w:rsidRPr="006776BF">
        <w:t>), mygtukas su tekstiniu langu (</w:t>
      </w:r>
      <w:r w:rsidRPr="006776BF">
        <w:rPr>
          <w:i/>
          <w:iCs/>
        </w:rPr>
        <w:t>angl. ButtonWithTextBox</w:t>
      </w:r>
      <w:r w:rsidRPr="006776BF">
        <w:t>), nustatymų langas (</w:t>
      </w:r>
      <w:r w:rsidRPr="006776BF">
        <w:rPr>
          <w:i/>
          <w:iCs/>
        </w:rPr>
        <w:t>angl. SettingsBox</w:t>
      </w:r>
      <w:r w:rsidRPr="006776BF">
        <w:t>), slankiojimo elementas (</w:t>
      </w:r>
      <w:r w:rsidRPr="006776BF">
        <w:rPr>
          <w:i/>
          <w:iCs/>
        </w:rPr>
        <w:t>angl. Slider</w:t>
      </w:r>
      <w:r w:rsidRPr="006776BF">
        <w:t>) ir slinkimo elementas (</w:t>
      </w:r>
      <w:r w:rsidRPr="006776BF">
        <w:rPr>
          <w:i/>
          <w:iCs/>
        </w:rPr>
        <w:t>angl. Scroller</w:t>
      </w:r>
      <w:r w:rsidRPr="006776BF">
        <w:t>).</w:t>
      </w:r>
    </w:p>
    <w:p w14:paraId="6F514204" w14:textId="5FBFD096" w:rsidR="00F0040C" w:rsidRPr="0069737B" w:rsidRDefault="00F0040C" w:rsidP="00F0040C">
      <w:pPr>
        <w:pStyle w:val="Antratnon-TOC"/>
      </w:pPr>
      <w:r w:rsidRPr="0069737B">
        <w:t>Paketas „</w:t>
      </w:r>
      <w:r>
        <w:t>Pažymėjimo</w:t>
      </w:r>
      <w:r>
        <w:t xml:space="preserve"> valdymas</w:t>
      </w:r>
      <w:r w:rsidRPr="0069737B">
        <w:t>“</w:t>
      </w:r>
    </w:p>
    <w:p w14:paraId="1B5E95C2" w14:textId="6DCAD554" w:rsidR="00F0040C" w:rsidRDefault="00935E25" w:rsidP="00F0040C">
      <w:pPr>
        <w:pStyle w:val="Tekstas"/>
      </w:pPr>
      <w:r>
        <w:t>Šio paketo klasės yra atsakingos už padalinių ir pastatų pažymėjimo logikos valdymą</w:t>
      </w:r>
      <w:r w:rsidR="00F0040C" w:rsidRPr="006776BF">
        <w:t>.</w:t>
      </w:r>
      <w:r w:rsidR="002C56BD">
        <w:t xml:space="preserve"> Šią pažymėjimo logiką taip pat naudoja ir kiti paketai, pagrinde padalinių ir pastatų valdymo paketai.</w:t>
      </w:r>
      <w:r w:rsidR="00F0040C" w:rsidRPr="006776BF">
        <w:t xml:space="preserve"> Paketo klasių struktūra pateikiama žemiau esančiame paveikslėlyje (</w:t>
      </w:r>
      <w:r w:rsidR="00F0040C" w:rsidRPr="006776BF">
        <w:rPr>
          <w:b/>
          <w:bCs/>
        </w:rPr>
        <w:t>6 pav.</w:t>
      </w:r>
      <w:r w:rsidR="00F0040C" w:rsidRPr="006776BF">
        <w:t>).</w:t>
      </w:r>
    </w:p>
    <w:p w14:paraId="16A3E229" w14:textId="250541C0" w:rsidR="00F0040C" w:rsidRPr="006776BF" w:rsidRDefault="00F0040C" w:rsidP="00F0040C">
      <w:pPr>
        <w:pStyle w:val="Figure"/>
        <w:framePr w:wrap="notBeside"/>
      </w:pPr>
      <w:r>
        <w:rPr>
          <w:noProof/>
        </w:rPr>
        <w:lastRenderedPageBreak/>
        <w:drawing>
          <wp:inline distT="0" distB="0" distL="0" distR="0" wp14:anchorId="16D7CE6C" wp14:editId="32A01791">
            <wp:extent cx="4648200" cy="3114557"/>
            <wp:effectExtent l="0" t="0" r="0" b="0"/>
            <wp:docPr id="1170374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4174" name="Picture 1" descr="A screenshot of a computer&#10;&#10;Description automatically generated"/>
                    <pic:cNvPicPr/>
                  </pic:nvPicPr>
                  <pic:blipFill>
                    <a:blip r:embed="rId28"/>
                    <a:stretch>
                      <a:fillRect/>
                    </a:stretch>
                  </pic:blipFill>
                  <pic:spPr>
                    <a:xfrm>
                      <a:off x="0" y="0"/>
                      <a:ext cx="4655923" cy="3119732"/>
                    </a:xfrm>
                    <a:prstGeom prst="rect">
                      <a:avLst/>
                    </a:prstGeom>
                  </pic:spPr>
                </pic:pic>
              </a:graphicData>
            </a:graphic>
          </wp:inline>
        </w:drawing>
      </w:r>
    </w:p>
    <w:p w14:paraId="2827F897" w14:textId="7F34BB32" w:rsidR="00F0040C" w:rsidRPr="006776BF" w:rsidRDefault="00F0040C" w:rsidP="00F0040C">
      <w:pPr>
        <w:pStyle w:val="Caption"/>
      </w:pPr>
      <w:r w:rsidRPr="006776BF">
        <w:rPr>
          <w:bCs/>
        </w:rPr>
        <w:t>6 pav.</w:t>
      </w:r>
      <w:r w:rsidRPr="006776BF">
        <w:t xml:space="preserve"> Paketo „</w:t>
      </w:r>
      <w:r>
        <w:t>Pažymėjimo valdymas</w:t>
      </w:r>
      <w:r w:rsidRPr="006776BF">
        <w:t>“ klasių diagrama</w:t>
      </w:r>
    </w:p>
    <w:p w14:paraId="2317F729" w14:textId="77777777" w:rsidR="00935E25" w:rsidRPr="006776BF" w:rsidRDefault="00935E25" w:rsidP="00935E25">
      <w:pPr>
        <w:pStyle w:val="Tekstas"/>
      </w:pPr>
      <w:r>
        <w:t>Aukščiau parodytoje diagramoje matoma, kad klasės valdo tiek padalinių, tiek pastatų pažymėjima</w:t>
      </w:r>
      <w:r w:rsidR="00F0040C" w:rsidRPr="006776BF">
        <w:t>.</w:t>
      </w:r>
      <w:r>
        <w:t xml:space="preserve"> Surinkti pažymėjimų duomenys yra perduodami į kituose paketuose esančias klases.</w:t>
      </w:r>
    </w:p>
    <w:p w14:paraId="6971B6E2" w14:textId="008618CF" w:rsidR="00935E25" w:rsidRPr="0069737B" w:rsidRDefault="00935E25" w:rsidP="00935E25">
      <w:pPr>
        <w:pStyle w:val="Antratnon-TOC"/>
      </w:pPr>
      <w:r w:rsidRPr="0069737B">
        <w:t>Paketas „</w:t>
      </w:r>
      <w:r w:rsidR="00466A24">
        <w:t>Padalinių</w:t>
      </w:r>
      <w:r>
        <w:t xml:space="preserve"> valdymas</w:t>
      </w:r>
      <w:r w:rsidRPr="0069737B">
        <w:t>“</w:t>
      </w:r>
    </w:p>
    <w:p w14:paraId="4A81F7E2" w14:textId="5A9E486E" w:rsidR="00935E25" w:rsidRDefault="00935E25" w:rsidP="00935E25">
      <w:pPr>
        <w:pStyle w:val="Tekstas"/>
      </w:pPr>
      <w:r>
        <w:t xml:space="preserve">Šio paketo klasės yra atsakingos už padalinių </w:t>
      </w:r>
      <w:r w:rsidR="00466A24">
        <w:t>vaikščiojimo ir atakavimo logikos valdymą</w:t>
      </w:r>
      <w:r w:rsidRPr="006776BF">
        <w:t>. Paketo klasių struktūra pateikiama žemiau esančiame paveikslėlyje (</w:t>
      </w:r>
      <w:r w:rsidR="0079409A">
        <w:rPr>
          <w:b/>
          <w:bCs/>
        </w:rPr>
        <w:t>7</w:t>
      </w:r>
      <w:r w:rsidRPr="006776BF">
        <w:rPr>
          <w:b/>
          <w:bCs/>
        </w:rPr>
        <w:t xml:space="preserve"> pav.</w:t>
      </w:r>
      <w:r w:rsidRPr="006776BF">
        <w:t>).</w:t>
      </w:r>
    </w:p>
    <w:p w14:paraId="767EC4C3" w14:textId="755299E0" w:rsidR="00935E25" w:rsidRPr="00935E25" w:rsidRDefault="00935E25" w:rsidP="00935E25">
      <w:r>
        <w:rPr>
          <w:noProof/>
        </w:rPr>
        <w:drawing>
          <wp:inline distT="0" distB="0" distL="0" distR="0" wp14:anchorId="7CE612B8" wp14:editId="28B878D7">
            <wp:extent cx="5759450" cy="2584450"/>
            <wp:effectExtent l="0" t="0" r="0" b="6350"/>
            <wp:docPr id="35941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10258" name="Picture 1" descr="A screenshot of a computer&#10;&#10;Description automatically generated"/>
                    <pic:cNvPicPr/>
                  </pic:nvPicPr>
                  <pic:blipFill>
                    <a:blip r:embed="rId29"/>
                    <a:stretch>
                      <a:fillRect/>
                    </a:stretch>
                  </pic:blipFill>
                  <pic:spPr>
                    <a:xfrm>
                      <a:off x="0" y="0"/>
                      <a:ext cx="5759450" cy="2584450"/>
                    </a:xfrm>
                    <a:prstGeom prst="rect">
                      <a:avLst/>
                    </a:prstGeom>
                  </pic:spPr>
                </pic:pic>
              </a:graphicData>
            </a:graphic>
          </wp:inline>
        </w:drawing>
      </w:r>
    </w:p>
    <w:p w14:paraId="624643A7" w14:textId="0CF74776" w:rsidR="00466A24" w:rsidRPr="006776BF" w:rsidRDefault="002C56BD" w:rsidP="002C56BD">
      <w:pPr>
        <w:pStyle w:val="Caption"/>
      </w:pPr>
      <w:r>
        <w:rPr>
          <w:bCs/>
        </w:rPr>
        <w:t>7</w:t>
      </w:r>
      <w:r w:rsidR="00935E25" w:rsidRPr="006776BF">
        <w:rPr>
          <w:bCs/>
        </w:rPr>
        <w:t xml:space="preserve"> pav.</w:t>
      </w:r>
      <w:r w:rsidR="00935E25" w:rsidRPr="006776BF">
        <w:t xml:space="preserve"> Paketo „</w:t>
      </w:r>
      <w:r w:rsidR="00466A24">
        <w:t>Padalinių valdymas</w:t>
      </w:r>
      <w:r w:rsidR="00935E25" w:rsidRPr="006776BF">
        <w:t>“ klasių diagrama</w:t>
      </w:r>
    </w:p>
    <w:p w14:paraId="3C9E582D" w14:textId="00E7A98F" w:rsidR="00466A24" w:rsidRPr="0069737B" w:rsidRDefault="00466A24" w:rsidP="00466A24">
      <w:pPr>
        <w:pStyle w:val="Antratnon-TOC"/>
      </w:pPr>
      <w:r w:rsidRPr="0069737B">
        <w:t>Paketas „</w:t>
      </w:r>
      <w:r>
        <w:t>Kelio radimo valdymas</w:t>
      </w:r>
      <w:r w:rsidRPr="0069737B">
        <w:t>“</w:t>
      </w:r>
    </w:p>
    <w:p w14:paraId="21A98F84" w14:textId="0C7D8981" w:rsidR="00466A24" w:rsidRDefault="00466A24" w:rsidP="00466A24">
      <w:pPr>
        <w:pStyle w:val="Tekstas"/>
      </w:pPr>
      <w:r>
        <w:lastRenderedPageBreak/>
        <w:t xml:space="preserve">Šio paketo klasės yra atsakingos už </w:t>
      </w:r>
      <w:r w:rsidR="002C56BD">
        <w:t>kelio radimą žemėlapyje</w:t>
      </w:r>
      <w:r w:rsidRPr="006776BF">
        <w:t>.</w:t>
      </w:r>
      <w:r w:rsidR="002C56BD">
        <w:t xml:space="preserve"> Pakete esančių klasių duomenis naudoja kiti paketai, pagrinde padalinių ir pastatų paketai.</w:t>
      </w:r>
      <w:r w:rsidRPr="006776BF">
        <w:t xml:space="preserve"> Paketo klasių struktūra pateikiama žemiau esančiame paveikslėlyje (</w:t>
      </w:r>
      <w:r w:rsidR="0079409A">
        <w:rPr>
          <w:b/>
          <w:bCs/>
        </w:rPr>
        <w:t>8</w:t>
      </w:r>
      <w:r w:rsidRPr="006776BF">
        <w:rPr>
          <w:b/>
          <w:bCs/>
        </w:rPr>
        <w:t xml:space="preserve"> pav.</w:t>
      </w:r>
      <w:r w:rsidRPr="006776BF">
        <w:t>).</w:t>
      </w:r>
    </w:p>
    <w:p w14:paraId="00F37447" w14:textId="282F1E5F" w:rsidR="00466A24" w:rsidRPr="00935E25" w:rsidRDefault="002C56BD" w:rsidP="002C56BD">
      <w:pPr>
        <w:pStyle w:val="Figure"/>
        <w:framePr w:wrap="notBeside"/>
      </w:pPr>
      <w:r>
        <w:rPr>
          <w:noProof/>
        </w:rPr>
        <w:drawing>
          <wp:inline distT="0" distB="0" distL="0" distR="0" wp14:anchorId="32ACEB0B" wp14:editId="4151302B">
            <wp:extent cx="5759450" cy="3763645"/>
            <wp:effectExtent l="0" t="0" r="0" b="8255"/>
            <wp:docPr id="5747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3136" name="Picture 1" descr="A screenshot of a computer&#10;&#10;Description automatically generated"/>
                    <pic:cNvPicPr/>
                  </pic:nvPicPr>
                  <pic:blipFill>
                    <a:blip r:embed="rId30"/>
                    <a:stretch>
                      <a:fillRect/>
                    </a:stretch>
                  </pic:blipFill>
                  <pic:spPr>
                    <a:xfrm>
                      <a:off x="0" y="0"/>
                      <a:ext cx="5759450" cy="3763645"/>
                    </a:xfrm>
                    <a:prstGeom prst="rect">
                      <a:avLst/>
                    </a:prstGeom>
                  </pic:spPr>
                </pic:pic>
              </a:graphicData>
            </a:graphic>
          </wp:inline>
        </w:drawing>
      </w:r>
    </w:p>
    <w:p w14:paraId="621F49DC" w14:textId="5C087717" w:rsidR="0079409A" w:rsidRPr="006776BF" w:rsidRDefault="0079409A" w:rsidP="0079409A">
      <w:pPr>
        <w:pStyle w:val="Caption"/>
      </w:pPr>
      <w:r>
        <w:rPr>
          <w:bCs/>
        </w:rPr>
        <w:t>8</w:t>
      </w:r>
      <w:r w:rsidR="00466A24" w:rsidRPr="006776BF">
        <w:rPr>
          <w:bCs/>
        </w:rPr>
        <w:t xml:space="preserve"> pav.</w:t>
      </w:r>
      <w:r w:rsidR="00466A24" w:rsidRPr="006776BF">
        <w:t xml:space="preserve"> Paketo „</w:t>
      </w:r>
      <w:r>
        <w:t>Kelio radimo valdymas</w:t>
      </w:r>
      <w:r w:rsidR="00466A24" w:rsidRPr="006776BF">
        <w:t>“ klasių diagrama</w:t>
      </w:r>
    </w:p>
    <w:p w14:paraId="65616D03" w14:textId="2D664003" w:rsidR="0079409A" w:rsidRPr="0069737B" w:rsidRDefault="0079409A" w:rsidP="0079409A">
      <w:pPr>
        <w:pStyle w:val="Antratnon-TOC"/>
      </w:pPr>
      <w:r w:rsidRPr="0069737B">
        <w:t>Paketas „</w:t>
      </w:r>
      <w:r>
        <w:t>Resursų</w:t>
      </w:r>
      <w:r>
        <w:t xml:space="preserve"> valdymas</w:t>
      </w:r>
      <w:r w:rsidRPr="0069737B">
        <w:t>“</w:t>
      </w:r>
    </w:p>
    <w:p w14:paraId="65A0021A" w14:textId="6CECB9E4" w:rsidR="0079409A" w:rsidRDefault="0079409A" w:rsidP="0079409A">
      <w:pPr>
        <w:pStyle w:val="Tekstas"/>
      </w:pPr>
      <w:r>
        <w:t>Šio paketo klasės yra atsakingos už viską, kas susiję su resursais – resursų gaminimą, resursų vietos plėtimą, resursų leidimą ir resursų kiekio tikrinimą</w:t>
      </w:r>
      <w:r>
        <w:t>.</w:t>
      </w:r>
      <w:r>
        <w:t xml:space="preserve"> Paketo klasės yra plačiai naudojamos kituose paketuose.</w:t>
      </w:r>
      <w:r w:rsidRPr="006776BF">
        <w:t xml:space="preserve"> Paketo klasių struktūra pateikiama žemiau esančiame paveikslėlyje (</w:t>
      </w:r>
      <w:r>
        <w:rPr>
          <w:b/>
          <w:bCs/>
        </w:rPr>
        <w:t>9</w:t>
      </w:r>
      <w:r w:rsidRPr="006776BF">
        <w:rPr>
          <w:b/>
          <w:bCs/>
        </w:rPr>
        <w:t xml:space="preserve"> pav.</w:t>
      </w:r>
      <w:r w:rsidRPr="006776BF">
        <w:t>).</w:t>
      </w:r>
    </w:p>
    <w:p w14:paraId="7468E173" w14:textId="0C750C9D" w:rsidR="0079409A" w:rsidRPr="0079409A" w:rsidRDefault="0079409A" w:rsidP="0079409A">
      <w:pPr>
        <w:pStyle w:val="Figure"/>
        <w:framePr w:wrap="notBeside"/>
      </w:pPr>
      <w:r>
        <w:rPr>
          <w:noProof/>
        </w:rPr>
        <w:lastRenderedPageBreak/>
        <w:drawing>
          <wp:inline distT="0" distB="0" distL="0" distR="0" wp14:anchorId="017196E4" wp14:editId="446E9E37">
            <wp:extent cx="5759450" cy="2861310"/>
            <wp:effectExtent l="0" t="0" r="0" b="0"/>
            <wp:docPr id="1468843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094" name="Picture 1" descr="A screenshot of a computer&#10;&#10;Description automatically generated"/>
                    <pic:cNvPicPr/>
                  </pic:nvPicPr>
                  <pic:blipFill>
                    <a:blip r:embed="rId31"/>
                    <a:stretch>
                      <a:fillRect/>
                    </a:stretch>
                  </pic:blipFill>
                  <pic:spPr>
                    <a:xfrm>
                      <a:off x="0" y="0"/>
                      <a:ext cx="5759450" cy="2861310"/>
                    </a:xfrm>
                    <a:prstGeom prst="rect">
                      <a:avLst/>
                    </a:prstGeom>
                  </pic:spPr>
                </pic:pic>
              </a:graphicData>
            </a:graphic>
          </wp:inline>
        </w:drawing>
      </w:r>
    </w:p>
    <w:p w14:paraId="1A13B2C6" w14:textId="77777777" w:rsidR="0079409A" w:rsidRPr="006776BF" w:rsidRDefault="0079409A" w:rsidP="0079409A">
      <w:pPr>
        <w:pStyle w:val="Caption"/>
      </w:pPr>
      <w:r>
        <w:rPr>
          <w:bCs/>
        </w:rPr>
        <w:t>9</w:t>
      </w:r>
      <w:r w:rsidRPr="006776BF">
        <w:rPr>
          <w:bCs/>
        </w:rPr>
        <w:t xml:space="preserve"> pav.</w:t>
      </w:r>
      <w:r w:rsidRPr="006776BF">
        <w:t xml:space="preserve"> Paketo „</w:t>
      </w:r>
      <w:r>
        <w:t>Kelio radimo valdymas</w:t>
      </w:r>
      <w:r w:rsidRPr="006776BF">
        <w:t>“ klasių diagrama</w:t>
      </w:r>
    </w:p>
    <w:p w14:paraId="00BE1852" w14:textId="77777777" w:rsidR="0079409A" w:rsidRPr="0069737B" w:rsidRDefault="0079409A" w:rsidP="0079409A">
      <w:pPr>
        <w:pStyle w:val="Antratnon-TOC"/>
      </w:pPr>
      <w:r w:rsidRPr="0069737B">
        <w:t>Paketas „</w:t>
      </w:r>
      <w:r>
        <w:t>Resursų valdymas</w:t>
      </w:r>
      <w:r w:rsidRPr="0069737B">
        <w:t>“</w:t>
      </w:r>
    </w:p>
    <w:p w14:paraId="17B7B2B8" w14:textId="45B0E6AC" w:rsidR="0079409A" w:rsidRDefault="0079409A" w:rsidP="0079409A">
      <w:pPr>
        <w:pStyle w:val="Tekstas"/>
      </w:pPr>
      <w:r>
        <w:t>Šio paketo klasės yra atsakingos už viską, kas susiję su resursais – resursų gaminimą, resursų vietos plėtimą, resursų leidimą ir resursų kiekio tikrinimą. Paketo klasės yra plačiai naudojamos kituose paketuose.</w:t>
      </w:r>
      <w:r w:rsidRPr="006776BF">
        <w:t xml:space="preserve"> Paketo klasių struktūra pateikiama žemiau esančiame paveikslėlyje (</w:t>
      </w:r>
      <w:r w:rsidR="00CF21B3">
        <w:rPr>
          <w:b/>
          <w:bCs/>
        </w:rPr>
        <w:t>10</w:t>
      </w:r>
      <w:r w:rsidRPr="006776BF">
        <w:rPr>
          <w:b/>
          <w:bCs/>
        </w:rPr>
        <w:t xml:space="preserve"> pav.</w:t>
      </w:r>
      <w:r w:rsidRPr="006776BF">
        <w:t>).</w:t>
      </w:r>
    </w:p>
    <w:p w14:paraId="7D5007C5" w14:textId="77777777" w:rsidR="0079409A" w:rsidRPr="0079409A" w:rsidRDefault="0079409A" w:rsidP="0079409A">
      <w:pPr>
        <w:pStyle w:val="Figure"/>
        <w:framePr w:wrap="notBeside"/>
      </w:pPr>
      <w:r>
        <w:rPr>
          <w:noProof/>
        </w:rPr>
        <w:drawing>
          <wp:inline distT="0" distB="0" distL="0" distR="0" wp14:anchorId="4F9DDAB1" wp14:editId="75DB9F2D">
            <wp:extent cx="5759450" cy="2861310"/>
            <wp:effectExtent l="0" t="0" r="0" b="0"/>
            <wp:docPr id="1230991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094" name="Picture 1" descr="A screenshot of a computer&#10;&#10;Description automatically generated"/>
                    <pic:cNvPicPr/>
                  </pic:nvPicPr>
                  <pic:blipFill>
                    <a:blip r:embed="rId31"/>
                    <a:stretch>
                      <a:fillRect/>
                    </a:stretch>
                  </pic:blipFill>
                  <pic:spPr>
                    <a:xfrm>
                      <a:off x="0" y="0"/>
                      <a:ext cx="5759450" cy="2861310"/>
                    </a:xfrm>
                    <a:prstGeom prst="rect">
                      <a:avLst/>
                    </a:prstGeom>
                  </pic:spPr>
                </pic:pic>
              </a:graphicData>
            </a:graphic>
          </wp:inline>
        </w:drawing>
      </w:r>
    </w:p>
    <w:p w14:paraId="308DE562" w14:textId="77777777" w:rsidR="00CF21B3" w:rsidRPr="006776BF" w:rsidRDefault="00CF21B3" w:rsidP="00CF21B3">
      <w:pPr>
        <w:pStyle w:val="Caption"/>
      </w:pPr>
      <w:r>
        <w:rPr>
          <w:bCs/>
        </w:rPr>
        <w:t>10</w:t>
      </w:r>
      <w:r w:rsidR="0079409A" w:rsidRPr="006776BF">
        <w:rPr>
          <w:bCs/>
        </w:rPr>
        <w:t xml:space="preserve"> pav.</w:t>
      </w:r>
      <w:r w:rsidR="0079409A" w:rsidRPr="006776BF">
        <w:t xml:space="preserve"> Paketo „</w:t>
      </w:r>
      <w:r w:rsidR="0079409A">
        <w:t>Kelio radimo valdymas</w:t>
      </w:r>
      <w:r w:rsidR="0079409A" w:rsidRPr="006776BF">
        <w:t>“ klasių diagrama</w:t>
      </w:r>
    </w:p>
    <w:p w14:paraId="4EA5B785" w14:textId="002E75DD" w:rsidR="00CF21B3" w:rsidRPr="0069737B" w:rsidRDefault="00CF21B3" w:rsidP="00CF21B3">
      <w:pPr>
        <w:pStyle w:val="Antratnon-TOC"/>
      </w:pPr>
      <w:r w:rsidRPr="0069737B">
        <w:t>Paketas „</w:t>
      </w:r>
      <w:r>
        <w:t>Pastatų statymo valdymas</w:t>
      </w:r>
      <w:r w:rsidRPr="0069737B">
        <w:t>“</w:t>
      </w:r>
    </w:p>
    <w:p w14:paraId="467E37C4" w14:textId="7F13C818" w:rsidR="00CF21B3" w:rsidRDefault="00CF21B3" w:rsidP="00CF21B3">
      <w:pPr>
        <w:pStyle w:val="Tekstas"/>
      </w:pPr>
      <w:r>
        <w:lastRenderedPageBreak/>
        <w:t xml:space="preserve">Šio paketo klasės yra atsakingos už viską, kas susiję su </w:t>
      </w:r>
      <w:r>
        <w:t>pastatais – jų statymą, vietos ieškojimą, sugriovimą, veiksmų, tokių kaip padalinių gaminimas, atlikimą</w:t>
      </w:r>
      <w:r>
        <w:t xml:space="preserve">. </w:t>
      </w:r>
      <w:r w:rsidRPr="006776BF">
        <w:t>Paketo klasių struktūra pateikiama žemiau esančiame paveikslėlyje (</w:t>
      </w:r>
      <w:r>
        <w:rPr>
          <w:b/>
          <w:bCs/>
        </w:rPr>
        <w:t>1</w:t>
      </w:r>
      <w:r w:rsidR="00AC2934">
        <w:rPr>
          <w:b/>
          <w:bCs/>
        </w:rPr>
        <w:t>1</w:t>
      </w:r>
      <w:r w:rsidRPr="006776BF">
        <w:rPr>
          <w:b/>
          <w:bCs/>
        </w:rPr>
        <w:t xml:space="preserve"> pav.</w:t>
      </w:r>
      <w:r w:rsidRPr="006776BF">
        <w:t>).</w:t>
      </w:r>
    </w:p>
    <w:p w14:paraId="732E3ADC" w14:textId="77777777" w:rsidR="00CF21B3" w:rsidRPr="0079409A" w:rsidRDefault="00CF21B3" w:rsidP="00CF21B3">
      <w:pPr>
        <w:pStyle w:val="Figure"/>
        <w:framePr w:wrap="notBeside"/>
      </w:pPr>
      <w:r>
        <w:rPr>
          <w:noProof/>
        </w:rPr>
        <w:drawing>
          <wp:inline distT="0" distB="0" distL="0" distR="0" wp14:anchorId="43F13A23" wp14:editId="18503126">
            <wp:extent cx="5759450" cy="2861310"/>
            <wp:effectExtent l="0" t="0" r="0" b="0"/>
            <wp:docPr id="19482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094" name="Picture 1" descr="A screenshot of a computer&#10;&#10;Description automatically generated"/>
                    <pic:cNvPicPr/>
                  </pic:nvPicPr>
                  <pic:blipFill>
                    <a:blip r:embed="rId31"/>
                    <a:stretch>
                      <a:fillRect/>
                    </a:stretch>
                  </pic:blipFill>
                  <pic:spPr>
                    <a:xfrm>
                      <a:off x="0" y="0"/>
                      <a:ext cx="5759450" cy="2861310"/>
                    </a:xfrm>
                    <a:prstGeom prst="rect">
                      <a:avLst/>
                    </a:prstGeom>
                  </pic:spPr>
                </pic:pic>
              </a:graphicData>
            </a:graphic>
          </wp:inline>
        </w:drawing>
      </w:r>
    </w:p>
    <w:p w14:paraId="0BB2672C" w14:textId="7FC9718C" w:rsidR="005436FC" w:rsidRPr="006776BF" w:rsidRDefault="00CF21B3" w:rsidP="00AC1F52">
      <w:pPr>
        <w:pStyle w:val="Caption"/>
      </w:pPr>
      <w:r>
        <w:rPr>
          <w:bCs/>
        </w:rPr>
        <w:t>1</w:t>
      </w:r>
      <w:r w:rsidR="00AC2934">
        <w:rPr>
          <w:bCs/>
        </w:rPr>
        <w:t>1</w:t>
      </w:r>
      <w:r w:rsidRPr="006776BF">
        <w:rPr>
          <w:bCs/>
        </w:rPr>
        <w:t xml:space="preserve"> pav.</w:t>
      </w:r>
      <w:r w:rsidRPr="006776BF">
        <w:t xml:space="preserve"> Paketo „</w:t>
      </w:r>
      <w:r w:rsidRPr="00AC1F52">
        <w:t>Kelio</w:t>
      </w:r>
      <w:r>
        <w:t xml:space="preserve"> radimo valdymas</w:t>
      </w:r>
      <w:r w:rsidRPr="006776BF">
        <w:t>“ klasių diagrama</w:t>
      </w:r>
    </w:p>
    <w:p w14:paraId="342C95E2" w14:textId="77777777" w:rsidR="005436FC" w:rsidRPr="006776BF" w:rsidRDefault="005436FC" w:rsidP="004367D4">
      <w:pPr>
        <w:pStyle w:val="Heading2"/>
      </w:pPr>
      <w:bookmarkStart w:id="348" w:name="_Toc166532548"/>
      <w:bookmarkStart w:id="349" w:name="_Toc166533819"/>
      <w:bookmarkStart w:id="350" w:name="_Toc188330032"/>
      <w:r w:rsidRPr="006776BF">
        <w:t xml:space="preserve">Sistemos </w:t>
      </w:r>
      <w:r w:rsidRPr="0069737B">
        <w:t>dinaminis</w:t>
      </w:r>
      <w:r w:rsidRPr="006776BF">
        <w:t xml:space="preserve"> vaizdas</w:t>
      </w:r>
      <w:bookmarkEnd w:id="345"/>
      <w:bookmarkEnd w:id="348"/>
      <w:bookmarkEnd w:id="349"/>
      <w:bookmarkEnd w:id="350"/>
    </w:p>
    <w:p w14:paraId="2D7EDCFD" w14:textId="77777777" w:rsidR="005436FC" w:rsidRPr="006776BF" w:rsidRDefault="005436FC" w:rsidP="00CF21B3">
      <w:pPr>
        <w:pStyle w:val="Tekstas"/>
      </w:pPr>
      <w:r w:rsidRPr="006776BF">
        <w:t>Šiame skyriuje pateikiamos veiklos, būsenų ir sekų diagramos. Diagramos palengvina bendro strateginio žaidimo veikimo proceso supratimą ir leidžia greičiau perprasti ryšį tarp skirtingų sistemos dalių.</w:t>
      </w:r>
    </w:p>
    <w:p w14:paraId="76F0A03C" w14:textId="77777777" w:rsidR="005436FC" w:rsidRPr="006776BF" w:rsidRDefault="005436FC" w:rsidP="004367D4">
      <w:pPr>
        <w:pStyle w:val="Heading3"/>
      </w:pPr>
      <w:r w:rsidRPr="006776BF">
        <w:br w:type="page"/>
      </w:r>
      <w:bookmarkStart w:id="351" w:name="_Toc166532549"/>
      <w:bookmarkStart w:id="352" w:name="_Toc166533820"/>
      <w:bookmarkStart w:id="353" w:name="_Toc188330033"/>
      <w:r w:rsidRPr="006776BF">
        <w:lastRenderedPageBreak/>
        <w:t xml:space="preserve">Veiklos </w:t>
      </w:r>
      <w:r w:rsidRPr="0069737B">
        <w:t>diagramos</w:t>
      </w:r>
      <w:bookmarkEnd w:id="351"/>
      <w:bookmarkEnd w:id="352"/>
      <w:bookmarkEnd w:id="353"/>
    </w:p>
    <w:p w14:paraId="1FDFAB55" w14:textId="72564517" w:rsidR="005436FC" w:rsidRPr="006776BF" w:rsidRDefault="005436FC" w:rsidP="00CF21B3">
      <w:pPr>
        <w:pStyle w:val="Tekstas"/>
      </w:pPr>
      <w:r w:rsidRPr="006776BF">
        <w:t>Žemiau pateiktos veiklos diagramos pasirinktiems esminiams panaudojimo atvejams – žaidimo pagrindinio meniu navigacijai ir pagrindiniam žaidimo funkcionalumui, sutinkamam žaidimo metu. (</w:t>
      </w:r>
      <w:r w:rsidR="00CF21B3">
        <w:rPr>
          <w:b/>
          <w:bCs/>
        </w:rPr>
        <w:t>1</w:t>
      </w:r>
      <w:r w:rsidR="00AC2934">
        <w:rPr>
          <w:b/>
          <w:bCs/>
        </w:rPr>
        <w:t>2</w:t>
      </w:r>
      <w:r w:rsidRPr="006776BF">
        <w:rPr>
          <w:b/>
          <w:bCs/>
        </w:rPr>
        <w:t xml:space="preserve"> ir 1</w:t>
      </w:r>
      <w:r w:rsidR="00AC2934">
        <w:rPr>
          <w:b/>
          <w:bCs/>
        </w:rPr>
        <w:t>3</w:t>
      </w:r>
      <w:r w:rsidRPr="006776BF">
        <w:rPr>
          <w:b/>
          <w:bCs/>
        </w:rPr>
        <w:t xml:space="preserve"> pav.</w:t>
      </w:r>
      <w:r w:rsidRPr="006776BF">
        <w:t>).</w:t>
      </w:r>
    </w:p>
    <w:p w14:paraId="62BCB03F" w14:textId="3EBEE11F" w:rsidR="005436FC" w:rsidRPr="006776BF" w:rsidRDefault="005436FC" w:rsidP="00CF21B3">
      <w:pPr>
        <w:pStyle w:val="Figure"/>
        <w:framePr w:wrap="notBeside"/>
        <w:rPr>
          <w:noProof/>
        </w:rPr>
      </w:pPr>
      <w:r w:rsidRPr="006776BF">
        <w:rPr>
          <w:noProof/>
        </w:rPr>
        <w:drawing>
          <wp:inline distT="0" distB="0" distL="0" distR="0" wp14:anchorId="6A122469" wp14:editId="1421E202">
            <wp:extent cx="5759450" cy="4245610"/>
            <wp:effectExtent l="0" t="0" r="0" b="2540"/>
            <wp:docPr id="63136957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69572" name="Picture 1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4245610"/>
                    </a:xfrm>
                    <a:prstGeom prst="rect">
                      <a:avLst/>
                    </a:prstGeom>
                    <a:noFill/>
                    <a:ln>
                      <a:noFill/>
                    </a:ln>
                  </pic:spPr>
                </pic:pic>
              </a:graphicData>
            </a:graphic>
          </wp:inline>
        </w:drawing>
      </w:r>
    </w:p>
    <w:p w14:paraId="7BC24EF4" w14:textId="5D9C4701" w:rsidR="005436FC" w:rsidRPr="006776BF" w:rsidRDefault="00CF21B3" w:rsidP="00CF21B3">
      <w:pPr>
        <w:pStyle w:val="Caption"/>
      </w:pPr>
      <w:r>
        <w:rPr>
          <w:bCs/>
        </w:rPr>
        <w:t>1</w:t>
      </w:r>
      <w:r w:rsidR="00AC2934">
        <w:rPr>
          <w:bCs/>
        </w:rPr>
        <w:t>2</w:t>
      </w:r>
      <w:r w:rsidR="005436FC" w:rsidRPr="006776BF">
        <w:rPr>
          <w:bCs/>
        </w:rPr>
        <w:t xml:space="preserve"> pav.</w:t>
      </w:r>
      <w:r w:rsidR="005436FC" w:rsidRPr="006776BF">
        <w:t xml:space="preserve"> Žaidimo pagrindinio meniu navigavimo veiklos diagrama</w:t>
      </w:r>
    </w:p>
    <w:p w14:paraId="685BE052" w14:textId="77777777" w:rsidR="005436FC" w:rsidRPr="006776BF" w:rsidRDefault="005436FC" w:rsidP="005436FC"/>
    <w:p w14:paraId="27B9A965" w14:textId="0F191C2B" w:rsidR="005436FC" w:rsidRPr="006776BF" w:rsidRDefault="005436FC" w:rsidP="00CF21B3">
      <w:pPr>
        <w:pStyle w:val="Figure"/>
        <w:framePr w:wrap="notBeside"/>
      </w:pPr>
      <w:r w:rsidRPr="006776BF">
        <w:rPr>
          <w:noProof/>
        </w:rPr>
        <w:lastRenderedPageBreak/>
        <w:drawing>
          <wp:inline distT="0" distB="0" distL="0" distR="0" wp14:anchorId="550BB213" wp14:editId="72E82D75">
            <wp:extent cx="5759450" cy="4183380"/>
            <wp:effectExtent l="0" t="0" r="0" b="7620"/>
            <wp:docPr id="216968351"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68351" name="Picture 9" descr="A computer screen shot of a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4183380"/>
                    </a:xfrm>
                    <a:prstGeom prst="rect">
                      <a:avLst/>
                    </a:prstGeom>
                    <a:noFill/>
                    <a:ln>
                      <a:noFill/>
                    </a:ln>
                  </pic:spPr>
                </pic:pic>
              </a:graphicData>
            </a:graphic>
          </wp:inline>
        </w:drawing>
      </w:r>
    </w:p>
    <w:p w14:paraId="18A447FC" w14:textId="4E4E0964" w:rsidR="005436FC" w:rsidRPr="006776BF" w:rsidRDefault="005436FC" w:rsidP="00CF21B3">
      <w:pPr>
        <w:pStyle w:val="Caption"/>
      </w:pPr>
      <w:r w:rsidRPr="006776BF">
        <w:rPr>
          <w:bCs/>
        </w:rPr>
        <w:t>1</w:t>
      </w:r>
      <w:r w:rsidR="00AC2934">
        <w:rPr>
          <w:bCs/>
        </w:rPr>
        <w:t>3</w:t>
      </w:r>
      <w:r w:rsidRPr="006776BF">
        <w:rPr>
          <w:bCs/>
        </w:rPr>
        <w:t xml:space="preserve"> pav.</w:t>
      </w:r>
      <w:r w:rsidRPr="006776BF">
        <w:t xml:space="preserve"> Žaidimo pagrindinio funkcionalumo, sutinkamo žaidimo metu, veiklos diagrama</w:t>
      </w:r>
    </w:p>
    <w:p w14:paraId="716A3C2D" w14:textId="77777777" w:rsidR="005436FC" w:rsidRPr="00341098" w:rsidRDefault="005436FC" w:rsidP="004367D4">
      <w:pPr>
        <w:pStyle w:val="Heading3"/>
      </w:pPr>
      <w:r w:rsidRPr="006776BF">
        <w:br w:type="page"/>
      </w:r>
      <w:bookmarkStart w:id="354" w:name="_Toc166532550"/>
      <w:bookmarkStart w:id="355" w:name="_Toc166533821"/>
      <w:bookmarkStart w:id="356" w:name="_Toc188330034"/>
      <w:r w:rsidRPr="00341098">
        <w:lastRenderedPageBreak/>
        <w:t xml:space="preserve">Būsenų </w:t>
      </w:r>
      <w:r w:rsidRPr="0069737B">
        <w:t>diagramos</w:t>
      </w:r>
      <w:bookmarkEnd w:id="354"/>
      <w:bookmarkEnd w:id="355"/>
      <w:bookmarkEnd w:id="356"/>
    </w:p>
    <w:p w14:paraId="13937BF1" w14:textId="667BFFAB" w:rsidR="005436FC" w:rsidRPr="006776BF" w:rsidRDefault="005436FC" w:rsidP="00CF21B3">
      <w:pPr>
        <w:pStyle w:val="Tekstas"/>
      </w:pPr>
      <w:r w:rsidRPr="006776BF">
        <w:t>Žemiau pavaizduota būsenų diagrama (</w:t>
      </w:r>
      <w:r w:rsidRPr="006776BF">
        <w:rPr>
          <w:b/>
          <w:bCs/>
        </w:rPr>
        <w:t>1</w:t>
      </w:r>
      <w:r w:rsidR="00AC2934">
        <w:rPr>
          <w:b/>
          <w:bCs/>
        </w:rPr>
        <w:t>4</w:t>
      </w:r>
      <w:r w:rsidRPr="006776BF">
        <w:rPr>
          <w:b/>
          <w:bCs/>
        </w:rPr>
        <w:t xml:space="preserve"> pav.</w:t>
      </w:r>
      <w:r w:rsidRPr="006776BF">
        <w:t>) apibrėžia kiekvieno padalinio būsenas žaidimo metu. Padalinio būsenos kinta priklausomai nuo žaidėjo pasirinktų veiksmų su tuo padaliniu. Padalinio būsenos visada prasideda padalinio pasirinkimu, ir visada baigiasi padalinio pasirinkimo atšaukimu.</w:t>
      </w:r>
    </w:p>
    <w:p w14:paraId="1C068E1E" w14:textId="512822B0" w:rsidR="005436FC" w:rsidRPr="006776BF" w:rsidRDefault="005436FC" w:rsidP="00CF21B3">
      <w:pPr>
        <w:pStyle w:val="Figure"/>
        <w:framePr w:wrap="notBeside"/>
      </w:pPr>
      <w:r w:rsidRPr="006776BF">
        <w:rPr>
          <w:noProof/>
        </w:rPr>
        <w:drawing>
          <wp:inline distT="0" distB="0" distL="0" distR="0" wp14:anchorId="3CBB6C41" wp14:editId="5024CD53">
            <wp:extent cx="4905375" cy="4991100"/>
            <wp:effectExtent l="0" t="0" r="9525" b="0"/>
            <wp:docPr id="847515704"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15704" name="Picture 8" descr="A diagram of a company&#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5375" cy="4991100"/>
                    </a:xfrm>
                    <a:prstGeom prst="rect">
                      <a:avLst/>
                    </a:prstGeom>
                    <a:noFill/>
                    <a:ln>
                      <a:noFill/>
                    </a:ln>
                  </pic:spPr>
                </pic:pic>
              </a:graphicData>
            </a:graphic>
          </wp:inline>
        </w:drawing>
      </w:r>
    </w:p>
    <w:p w14:paraId="4286C5E7" w14:textId="74BC78A3" w:rsidR="005436FC" w:rsidRPr="006776BF" w:rsidRDefault="005436FC" w:rsidP="00CF21B3">
      <w:pPr>
        <w:pStyle w:val="Caption"/>
      </w:pPr>
      <w:r w:rsidRPr="006776BF">
        <w:rPr>
          <w:bCs/>
        </w:rPr>
        <w:t>1</w:t>
      </w:r>
      <w:r w:rsidR="00AC2934">
        <w:rPr>
          <w:bCs/>
        </w:rPr>
        <w:t>4</w:t>
      </w:r>
      <w:r w:rsidRPr="006776BF">
        <w:rPr>
          <w:bCs/>
        </w:rPr>
        <w:t xml:space="preserve"> pav.</w:t>
      </w:r>
      <w:r w:rsidRPr="006776BF">
        <w:t xml:space="preserve"> Padalinio būsenų diagrama</w:t>
      </w:r>
    </w:p>
    <w:p w14:paraId="3C2319DC" w14:textId="77777777" w:rsidR="005436FC" w:rsidRPr="006776BF" w:rsidRDefault="005436FC" w:rsidP="004367D4">
      <w:pPr>
        <w:pStyle w:val="Heading3"/>
      </w:pPr>
      <w:bookmarkStart w:id="357" w:name="_Toc166532551"/>
      <w:bookmarkStart w:id="358" w:name="_Toc166533822"/>
      <w:bookmarkStart w:id="359" w:name="_Toc188330035"/>
      <w:r w:rsidRPr="006776BF">
        <w:t xml:space="preserve">Sekų </w:t>
      </w:r>
      <w:r w:rsidRPr="0069737B">
        <w:t>diagramos</w:t>
      </w:r>
      <w:bookmarkEnd w:id="357"/>
      <w:bookmarkEnd w:id="358"/>
      <w:bookmarkEnd w:id="359"/>
    </w:p>
    <w:p w14:paraId="29A3CEC9" w14:textId="01963BA0" w:rsidR="005436FC" w:rsidRPr="006776BF" w:rsidRDefault="005436FC" w:rsidP="00CF21B3">
      <w:pPr>
        <w:pStyle w:val="Tekstas"/>
      </w:pPr>
      <w:r w:rsidRPr="006776BF">
        <w:t>Žemiau esančiuose paveikslėliuose (</w:t>
      </w:r>
      <w:r w:rsidRPr="006776BF">
        <w:rPr>
          <w:b/>
          <w:bCs/>
        </w:rPr>
        <w:t>1</w:t>
      </w:r>
      <w:r w:rsidR="00AC2934">
        <w:rPr>
          <w:b/>
          <w:bCs/>
        </w:rPr>
        <w:t>5</w:t>
      </w:r>
      <w:r w:rsidRPr="006776BF">
        <w:rPr>
          <w:b/>
          <w:bCs/>
        </w:rPr>
        <w:t>-1</w:t>
      </w:r>
      <w:r w:rsidR="00AC2934">
        <w:rPr>
          <w:b/>
          <w:bCs/>
        </w:rPr>
        <w:t>7</w:t>
      </w:r>
      <w:r w:rsidRPr="006776BF">
        <w:rPr>
          <w:b/>
          <w:bCs/>
        </w:rPr>
        <w:t xml:space="preserve"> pav.</w:t>
      </w:r>
      <w:r w:rsidRPr="006776BF">
        <w:t>) pateikiamos sekų diagramos pasirinktam strateginio žaidimo funkcionalumui. Svarbu pastebėti, kad sekų diagramose neapibrėžiami elementarūs strateginio žaidimo panaudojimo atvejai, o apibrėžiamas sudėtingesnis funkcionalumas, iš kurio susideda panaudojimo atvejai „8. Valdyti žaidėjo veiksmus“ ir „5. Žaisti žaidimą“. Funkcionalumas, kuris turi beveik identiškas sekų diagramas (galbūt su tam tikrais nežymiais pakitimais),  kaip ir žemiau apibrėžtos sekų diagramos, taip pat nėra apibrėžtas.</w:t>
      </w:r>
    </w:p>
    <w:p w14:paraId="0C40C1E6" w14:textId="6A044260" w:rsidR="005436FC" w:rsidRPr="006776BF" w:rsidRDefault="005436FC" w:rsidP="00AC2934">
      <w:pPr>
        <w:pStyle w:val="Figure"/>
        <w:framePr w:wrap="notBeside"/>
        <w:rPr>
          <w:noProof/>
        </w:rPr>
      </w:pPr>
      <w:r w:rsidRPr="006776BF">
        <w:rPr>
          <w:noProof/>
        </w:rPr>
        <w:lastRenderedPageBreak/>
        <w:drawing>
          <wp:inline distT="0" distB="0" distL="0" distR="0" wp14:anchorId="7D34BBEC" wp14:editId="2EE5D1AE">
            <wp:extent cx="5759450" cy="2778125"/>
            <wp:effectExtent l="0" t="0" r="0" b="3175"/>
            <wp:docPr id="418452533" name="Picture 7"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52533" name="Picture 7" descr="A diagram of a projec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2778125"/>
                    </a:xfrm>
                    <a:prstGeom prst="rect">
                      <a:avLst/>
                    </a:prstGeom>
                    <a:noFill/>
                    <a:ln>
                      <a:noFill/>
                    </a:ln>
                  </pic:spPr>
                </pic:pic>
              </a:graphicData>
            </a:graphic>
          </wp:inline>
        </w:drawing>
      </w:r>
    </w:p>
    <w:p w14:paraId="3E08257A" w14:textId="5FCED248" w:rsidR="00AC2934" w:rsidRPr="006776BF" w:rsidRDefault="005436FC" w:rsidP="00AC2934">
      <w:pPr>
        <w:pStyle w:val="Caption"/>
      </w:pPr>
      <w:r w:rsidRPr="006776BF">
        <w:rPr>
          <w:bCs/>
        </w:rPr>
        <w:t>1</w:t>
      </w:r>
      <w:r w:rsidR="00AC2934">
        <w:rPr>
          <w:bCs/>
        </w:rPr>
        <w:t>5</w:t>
      </w:r>
      <w:r w:rsidRPr="006776BF">
        <w:rPr>
          <w:bCs/>
        </w:rPr>
        <w:t xml:space="preserve"> pav.</w:t>
      </w:r>
      <w:r w:rsidRPr="006776BF">
        <w:t xml:space="preserve"> Padalinio pasirinkimo sekų diagrama</w:t>
      </w:r>
    </w:p>
    <w:p w14:paraId="49CEF2D1" w14:textId="7F887845" w:rsidR="005436FC" w:rsidRPr="006776BF" w:rsidRDefault="005436FC" w:rsidP="00AC2934">
      <w:pPr>
        <w:pStyle w:val="Caption"/>
      </w:pPr>
      <w:r w:rsidRPr="006776BF">
        <w:drawing>
          <wp:inline distT="0" distB="0" distL="0" distR="0" wp14:anchorId="6B1A436B" wp14:editId="41A9C299">
            <wp:extent cx="5759450" cy="2580005"/>
            <wp:effectExtent l="0" t="0" r="0" b="0"/>
            <wp:docPr id="12938964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9647" name="Picture 6"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2580005"/>
                    </a:xfrm>
                    <a:prstGeom prst="rect">
                      <a:avLst/>
                    </a:prstGeom>
                    <a:noFill/>
                    <a:ln>
                      <a:noFill/>
                    </a:ln>
                  </pic:spPr>
                </pic:pic>
              </a:graphicData>
            </a:graphic>
          </wp:inline>
        </w:drawing>
      </w:r>
      <w:r w:rsidRPr="006776BF">
        <w:rPr>
          <w:bCs/>
        </w:rPr>
        <w:t>1</w:t>
      </w:r>
      <w:r w:rsidR="00AC2934">
        <w:rPr>
          <w:bCs/>
        </w:rPr>
        <w:t>6</w:t>
      </w:r>
      <w:r w:rsidRPr="006776BF">
        <w:rPr>
          <w:bCs/>
        </w:rPr>
        <w:t xml:space="preserve"> pav.</w:t>
      </w:r>
      <w:r w:rsidRPr="006776BF">
        <w:t xml:space="preserve"> Pastatų statymo sekų diagrama</w:t>
      </w:r>
    </w:p>
    <w:p w14:paraId="23462979" w14:textId="2DA8F6C3" w:rsidR="005436FC" w:rsidRPr="006776BF" w:rsidRDefault="005436FC" w:rsidP="00AC2934">
      <w:pPr>
        <w:pStyle w:val="Figure"/>
        <w:framePr w:wrap="notBeside"/>
        <w:rPr>
          <w:noProof/>
        </w:rPr>
      </w:pPr>
      <w:r w:rsidRPr="006776BF">
        <w:rPr>
          <w:noProof/>
        </w:rPr>
        <w:lastRenderedPageBreak/>
        <w:drawing>
          <wp:inline distT="0" distB="0" distL="0" distR="0" wp14:anchorId="69995548" wp14:editId="289B3EE0">
            <wp:extent cx="5759450" cy="2916555"/>
            <wp:effectExtent l="0" t="0" r="0" b="0"/>
            <wp:docPr id="764434259"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34259" name="Picture 5" descr="A screen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2916555"/>
                    </a:xfrm>
                    <a:prstGeom prst="rect">
                      <a:avLst/>
                    </a:prstGeom>
                    <a:noFill/>
                    <a:ln>
                      <a:noFill/>
                    </a:ln>
                  </pic:spPr>
                </pic:pic>
              </a:graphicData>
            </a:graphic>
          </wp:inline>
        </w:drawing>
      </w:r>
    </w:p>
    <w:p w14:paraId="55B1CFDC" w14:textId="192CEEB2" w:rsidR="005436FC" w:rsidRDefault="005436FC" w:rsidP="00AC2934">
      <w:pPr>
        <w:pStyle w:val="Caption"/>
      </w:pPr>
      <w:r w:rsidRPr="006776BF">
        <w:rPr>
          <w:bCs/>
        </w:rPr>
        <w:t>1</w:t>
      </w:r>
      <w:r w:rsidR="00AC2934">
        <w:rPr>
          <w:bCs/>
        </w:rPr>
        <w:t>7</w:t>
      </w:r>
      <w:r w:rsidRPr="006776BF">
        <w:rPr>
          <w:bCs/>
        </w:rPr>
        <w:t xml:space="preserve"> pav.</w:t>
      </w:r>
      <w:r w:rsidRPr="006776BF">
        <w:t xml:space="preserve"> Padalinių judėjimo į pasirinktą lokaciją sekų diagrama</w:t>
      </w:r>
    </w:p>
    <w:p w14:paraId="21802103" w14:textId="77777777" w:rsidR="005436FC" w:rsidRPr="006776BF" w:rsidRDefault="005436FC" w:rsidP="004367D4">
      <w:pPr>
        <w:pStyle w:val="Heading2"/>
      </w:pPr>
      <w:r>
        <w:br w:type="page"/>
      </w:r>
      <w:bookmarkStart w:id="360" w:name="_Toc86568901"/>
      <w:bookmarkStart w:id="361" w:name="_Toc166532552"/>
      <w:bookmarkStart w:id="362" w:name="_Toc166533823"/>
      <w:bookmarkStart w:id="363" w:name="_Toc188330036"/>
      <w:r w:rsidRPr="006776BF">
        <w:lastRenderedPageBreak/>
        <w:t>Išdėstymo (</w:t>
      </w:r>
      <w:r w:rsidRPr="0069737B">
        <w:t>deployment</w:t>
      </w:r>
      <w:r w:rsidRPr="006776BF">
        <w:t>) vaizdas</w:t>
      </w:r>
      <w:bookmarkEnd w:id="360"/>
      <w:bookmarkEnd w:id="361"/>
      <w:bookmarkEnd w:id="362"/>
      <w:bookmarkEnd w:id="363"/>
    </w:p>
    <w:p w14:paraId="4B7F2DC1" w14:textId="2B9F3790" w:rsidR="005436FC" w:rsidRPr="006776BF" w:rsidRDefault="005436FC" w:rsidP="00CF21B3">
      <w:pPr>
        <w:pStyle w:val="Tekstas"/>
      </w:pPr>
      <w:r w:rsidRPr="006776BF">
        <w:t xml:space="preserve">Projekto sistemos išdėstymo vaizdas pateikiamas įšdėstymo diagrama. Visos žaidimo dalys veikia naudotojo kompiuteryje – strateginis žaidimas veikia Unity žaidimų variklyje, </w:t>
      </w:r>
      <w:r w:rsidR="00CF21B3">
        <w:t xml:space="preserve">kartu su visa žaidimo logika ir dirbtinio </w:t>
      </w:r>
      <w:r w:rsidR="00F463F4">
        <w:t>intelekto algoritmais</w:t>
      </w:r>
      <w:r w:rsidRPr="006776BF">
        <w:t>.</w:t>
      </w:r>
    </w:p>
    <w:p w14:paraId="690B31C2" w14:textId="6F3C7F7D" w:rsidR="005436FC" w:rsidRDefault="00CF21B3" w:rsidP="00AC2934">
      <w:pPr>
        <w:pStyle w:val="Figure"/>
        <w:framePr w:wrap="notBeside"/>
      </w:pPr>
      <w:r>
        <w:rPr>
          <w:noProof/>
        </w:rPr>
        <w:drawing>
          <wp:inline distT="0" distB="0" distL="0" distR="0" wp14:anchorId="32ED9C44" wp14:editId="20D1074C">
            <wp:extent cx="4048125" cy="3857625"/>
            <wp:effectExtent l="0" t="0" r="9525" b="9525"/>
            <wp:docPr id="1074849989" name="Picture 1" descr="A green cub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9989" name="Picture 1" descr="A green cube with black text&#10;&#10;Description automatically generated"/>
                    <pic:cNvPicPr/>
                  </pic:nvPicPr>
                  <pic:blipFill>
                    <a:blip r:embed="rId38"/>
                    <a:stretch>
                      <a:fillRect/>
                    </a:stretch>
                  </pic:blipFill>
                  <pic:spPr>
                    <a:xfrm>
                      <a:off x="0" y="0"/>
                      <a:ext cx="4048125" cy="3857625"/>
                    </a:xfrm>
                    <a:prstGeom prst="rect">
                      <a:avLst/>
                    </a:prstGeom>
                  </pic:spPr>
                </pic:pic>
              </a:graphicData>
            </a:graphic>
          </wp:inline>
        </w:drawing>
      </w:r>
    </w:p>
    <w:p w14:paraId="6D80C7D9" w14:textId="7EF3C01D" w:rsidR="005436FC" w:rsidRPr="006776BF" w:rsidRDefault="00AC2934" w:rsidP="00AC2934">
      <w:pPr>
        <w:pStyle w:val="Caption"/>
      </w:pPr>
      <w:r>
        <w:rPr>
          <w:bCs/>
        </w:rPr>
        <w:t>18</w:t>
      </w:r>
      <w:r w:rsidRPr="006776BF">
        <w:rPr>
          <w:bCs/>
        </w:rPr>
        <w:t xml:space="preserve"> pav.</w:t>
      </w:r>
      <w:r w:rsidRPr="006776BF">
        <w:t xml:space="preserve"> Strateginio žaidimo išdėstymo diagrama</w:t>
      </w:r>
    </w:p>
    <w:p w14:paraId="007FD103" w14:textId="77777777" w:rsidR="005436FC" w:rsidRPr="006776BF" w:rsidRDefault="005436FC" w:rsidP="004367D4">
      <w:pPr>
        <w:pStyle w:val="Heading2"/>
      </w:pPr>
      <w:bookmarkStart w:id="364" w:name="_Toc86568902"/>
      <w:bookmarkStart w:id="365" w:name="_Toc166532553"/>
      <w:bookmarkStart w:id="366" w:name="_Toc166533824"/>
      <w:bookmarkStart w:id="367" w:name="_Toc188330037"/>
      <w:r w:rsidRPr="0069737B">
        <w:t>Duomenų</w:t>
      </w:r>
      <w:r w:rsidRPr="006776BF">
        <w:t xml:space="preserve"> vaizdas</w:t>
      </w:r>
      <w:bookmarkEnd w:id="364"/>
      <w:bookmarkEnd w:id="365"/>
      <w:bookmarkEnd w:id="366"/>
      <w:bookmarkEnd w:id="367"/>
    </w:p>
    <w:p w14:paraId="140FE986" w14:textId="1623535A" w:rsidR="005436FC" w:rsidRPr="0069737B" w:rsidRDefault="005436FC" w:rsidP="00F463F4">
      <w:pPr>
        <w:pStyle w:val="Tekstas"/>
      </w:pPr>
      <w:r w:rsidRPr="006776BF">
        <w:t>Projekto metu kuriama sistema – strateginis žaidimas nenaudos duomenų bazės. Žaidimo duomenys žaidimo metu bus saugomi darbinėje atmintyje (RAM) Unity žaidimo variklio pagalba automatiniu būdu. Pabaigus žaidimą, žaidimo duomenys bus išsaugomi atsikarame faile, užfiskuosiančiame paskutinę žaidimo būseną žmonėms neskaitomu formatu – sugeneruotu artefaktu.</w:t>
      </w:r>
    </w:p>
    <w:p w14:paraId="417E71E0" w14:textId="77777777" w:rsidR="005436FC" w:rsidRPr="006776BF" w:rsidRDefault="005436FC" w:rsidP="004367D4">
      <w:pPr>
        <w:pStyle w:val="Heading2"/>
      </w:pPr>
      <w:bookmarkStart w:id="368" w:name="_Toc86568903"/>
      <w:bookmarkStart w:id="369" w:name="_Toc166532554"/>
      <w:bookmarkStart w:id="370" w:name="_Toc166533825"/>
      <w:bookmarkStart w:id="371" w:name="_Toc188330038"/>
      <w:r w:rsidRPr="0069737B">
        <w:t>Kokybė</w:t>
      </w:r>
      <w:bookmarkEnd w:id="368"/>
      <w:bookmarkEnd w:id="369"/>
      <w:bookmarkEnd w:id="370"/>
      <w:bookmarkEnd w:id="371"/>
    </w:p>
    <w:p w14:paraId="28CB3D01" w14:textId="77777777" w:rsidR="00CF21B3" w:rsidRPr="006776BF" w:rsidRDefault="00CF21B3" w:rsidP="00CF21B3">
      <w:pPr>
        <w:pStyle w:val="Tekstas"/>
      </w:pPr>
      <w:r w:rsidRPr="006776BF">
        <w:t>Strateginis žaidimas su tam tikrais nedideliais sisteminio kodo pakeitimais, nekeičiant žaidimo architektūros, taip pat teoriškai gali būti padarytas žaisti ir ant kitų platformų, palaikančių Unity žaidimo varikliį, tačiau šis žingsnis nėra planuojamas.</w:t>
      </w:r>
    </w:p>
    <w:p w14:paraId="17F0192C" w14:textId="77777777" w:rsidR="00CF21B3" w:rsidRPr="006776BF" w:rsidRDefault="00CF21B3" w:rsidP="00F463F4">
      <w:pPr>
        <w:pStyle w:val="Tekstas"/>
      </w:pPr>
      <w:r w:rsidRPr="006776BF">
        <w:t>Strateginio žaidimo kodo kokybei užtrikrinti bus naudojami tiek statinės, tiek dinaminės kodo analizės įrankiai.</w:t>
      </w:r>
    </w:p>
    <w:p w14:paraId="0491EA93" w14:textId="1414C9A7" w:rsidR="00D9331A" w:rsidRPr="00013564" w:rsidRDefault="0021356C" w:rsidP="00013564">
      <w:pPr>
        <w:pStyle w:val="Heading1"/>
      </w:pPr>
      <w:bookmarkStart w:id="372" w:name="_Toc188330039"/>
      <w:r w:rsidRPr="00013564">
        <w:lastRenderedPageBreak/>
        <w:t>T</w:t>
      </w:r>
      <w:r w:rsidR="00D9331A" w:rsidRPr="00013564">
        <w:t xml:space="preserve">estavimo </w:t>
      </w:r>
      <w:r w:rsidR="004367D4" w:rsidRPr="00013564">
        <w:t>planas</w:t>
      </w:r>
      <w:bookmarkEnd w:id="372"/>
    </w:p>
    <w:p w14:paraId="635939B2" w14:textId="7875AC2C" w:rsidR="004367D4" w:rsidRPr="00B65294" w:rsidRDefault="004367D4" w:rsidP="004367D4">
      <w:pPr>
        <w:pStyle w:val="Heading2"/>
      </w:pPr>
      <w:bookmarkStart w:id="373" w:name="_Toc181656444"/>
      <w:bookmarkStart w:id="374" w:name="_Toc188330040"/>
      <w:r>
        <w:t>Įvadas</w:t>
      </w:r>
      <w:bookmarkEnd w:id="373"/>
      <w:bookmarkEnd w:id="374"/>
    </w:p>
    <w:p w14:paraId="71073AFA" w14:textId="77777777" w:rsidR="004367D4" w:rsidRPr="006D06DE" w:rsidRDefault="004367D4" w:rsidP="006D06DE">
      <w:pPr>
        <w:pStyle w:val="Heading3"/>
      </w:pPr>
      <w:bookmarkStart w:id="375" w:name="_Toc181656446"/>
      <w:bookmarkStart w:id="376" w:name="_Toc188330041"/>
      <w:r w:rsidRPr="006D06DE">
        <w:t>Testavimo tikslai ir objektai</w:t>
      </w:r>
      <w:bookmarkEnd w:id="375"/>
      <w:bookmarkEnd w:id="376"/>
    </w:p>
    <w:p w14:paraId="3D6E7671" w14:textId="77777777" w:rsidR="004367D4" w:rsidRDefault="004367D4" w:rsidP="00456829">
      <w:pPr>
        <w:pStyle w:val="Tekstas"/>
      </w:pPr>
      <w:r>
        <w:t xml:space="preserve">Pagrindinis </w:t>
      </w:r>
      <w:r w:rsidRPr="00456829">
        <w:t>testavimo</w:t>
      </w:r>
      <w:r>
        <w:t xml:space="preserve"> tikslas – užtikrinti kad kiekvienas kuriamos sistemos komponentas veikia tinkamai tiek vienas, tiek integruotas į komponentų visumą. Pagrindinis testavimo tikslas sudarytas iš šių dalių:</w:t>
      </w:r>
    </w:p>
    <w:p w14:paraId="51C29D00" w14:textId="77777777" w:rsidR="004367D4" w:rsidRDefault="004367D4" w:rsidP="00456829">
      <w:pPr>
        <w:pStyle w:val="ListBullet"/>
      </w:pPr>
      <w:r>
        <w:t>Žaidimo logika ir mechanikos – užtikrinama kad pagrindiniai žaidimo elementai (žaidėjo judėjimas, resursų valdymas ir žaidime vykstančios sąveikos tarp žaidėjo ir žaidimo) veikia nuosekliai, žaidėjui atliekant skirtingus veiksmus.</w:t>
      </w:r>
    </w:p>
    <w:p w14:paraId="320DDB92" w14:textId="7A5A0858" w:rsidR="004367D4" w:rsidRDefault="004367D4" w:rsidP="00456829">
      <w:pPr>
        <w:pStyle w:val="ListBullet"/>
      </w:pPr>
      <w:r>
        <w:t>Dirbtinio intelekto</w:t>
      </w:r>
      <w:r w:rsidR="00456829">
        <w:t xml:space="preserve"> </w:t>
      </w:r>
      <w:r>
        <w:t xml:space="preserve">elgsena – užtikrinama kad </w:t>
      </w:r>
      <w:r w:rsidR="00456829">
        <w:t>dirbtinio intelekto</w:t>
      </w:r>
      <w:r>
        <w:t xml:space="preserve"> valdomi komponentai dinamiškai reaguoja į žaidėjo veiksmus, ir kad </w:t>
      </w:r>
      <w:r w:rsidR="00456829">
        <w:t>dirbtinio intelekto</w:t>
      </w:r>
      <w:r>
        <w:t xml:space="preserve"> priimami sprendimai yra priimtinose normose</w:t>
      </w:r>
      <w:r w:rsidR="00456829">
        <w:t>.</w:t>
      </w:r>
    </w:p>
    <w:p w14:paraId="58AD5052" w14:textId="77777777" w:rsidR="004367D4" w:rsidRDefault="004367D4" w:rsidP="00456829">
      <w:pPr>
        <w:pStyle w:val="ListBullet"/>
      </w:pPr>
      <w:r>
        <w:t>Žaidimo grafinės sąsajos elementų (UI) funkcionalumas – testuojami žaidimo UI elementai, tokie kaip meniu, meniu valdymo mygtukai ir žaidimo UI elementai rodantys tam tikrus žaidimo rodiklius, kad užtikrinti, jog šie atitinka žaidėjų patogaus naudojimo reikalavimus ir yra tiek greitai reaguojantys, tiek rodantys tikslią informaciją.</w:t>
      </w:r>
    </w:p>
    <w:p w14:paraId="74F53E21" w14:textId="6E4AE82D" w:rsidR="004367D4" w:rsidRPr="007816D6" w:rsidRDefault="004367D4" w:rsidP="004367D4">
      <w:pPr>
        <w:pStyle w:val="ListBullet"/>
      </w:pPr>
      <w:r>
        <w:t>Žaidimo našumo metrikos – užtikrinamas žaidimo stabilumas, greitas atsako laikas ir tinkamas kompiuterio resursų paskirstymas, ypač intesyvių žaidimo scenarijų metu.</w:t>
      </w:r>
    </w:p>
    <w:p w14:paraId="7F5D666E" w14:textId="77777777" w:rsidR="004367D4" w:rsidRDefault="004367D4" w:rsidP="006D06DE">
      <w:pPr>
        <w:pStyle w:val="Heading3"/>
      </w:pPr>
      <w:bookmarkStart w:id="377" w:name="_Toc181656447"/>
      <w:bookmarkStart w:id="378" w:name="_Toc188330042"/>
      <w:r>
        <w:t>Testavimo apimtis ir tipai</w:t>
      </w:r>
      <w:bookmarkStart w:id="379" w:name="_Toc503646972"/>
      <w:bookmarkStart w:id="380" w:name="_Toc503648362"/>
      <w:bookmarkStart w:id="381" w:name="_Toc503651306"/>
      <w:bookmarkStart w:id="382" w:name="_Toc505346882"/>
      <w:bookmarkEnd w:id="377"/>
      <w:bookmarkEnd w:id="378"/>
    </w:p>
    <w:p w14:paraId="3D2F8046" w14:textId="77777777" w:rsidR="004367D4" w:rsidRDefault="004367D4" w:rsidP="00456829">
      <w:pPr>
        <w:pStyle w:val="Tekstas"/>
      </w:pPr>
      <w:r>
        <w:t>Naudojami testų tipai ir jų apimamos sritys:</w:t>
      </w:r>
    </w:p>
    <w:p w14:paraId="6258D013" w14:textId="6A67BB18" w:rsidR="004367D4" w:rsidRDefault="004367D4" w:rsidP="00456829">
      <w:pPr>
        <w:pStyle w:val="ListBullet"/>
      </w:pPr>
      <w:r>
        <w:t xml:space="preserve">Funkciniai testai – šio testavimo tipo metu pagrindinis dėmesys sutelktas į kiekvieno žaidimo funkcionalumo atitikimo reikalavimams patikrinimą. Į šį testavimą įtraukiama: </w:t>
      </w:r>
      <w:r w:rsidR="00456829">
        <w:t>dirbtinio</w:t>
      </w:r>
      <w:r>
        <w:t xml:space="preserve"> intelekto atliekamų veiksmų veikimo, žaidimo mechanikų veikimo, žaidimo reagavimo į žaidėjo veiksmus, korektiškumo užtikrinimas.</w:t>
      </w:r>
    </w:p>
    <w:p w14:paraId="3F96CD8C" w14:textId="5A137CDB" w:rsidR="004367D4" w:rsidRDefault="004367D4" w:rsidP="00456829">
      <w:pPr>
        <w:pStyle w:val="ListBullet"/>
      </w:pPr>
      <w:r>
        <w:t xml:space="preserve">Vienetų testai – dėmesys sutelkiamas į atskirus </w:t>
      </w:r>
      <w:r w:rsidR="00456829">
        <w:t xml:space="preserve">žaidimo </w:t>
      </w:r>
      <w:r>
        <w:t>komponentus,</w:t>
      </w:r>
      <w:r w:rsidR="00456829">
        <w:t xml:space="preserve"> kuriuos galima ištestuoti po vieną</w:t>
      </w:r>
      <w:r>
        <w:t>. Šio testavimo metu siekiama patikrinti, kad kiekviena atskira dalis veikia teisingai, prieš integruojant jas į komponentų visumą.</w:t>
      </w:r>
    </w:p>
    <w:p w14:paraId="1758447C" w14:textId="77777777" w:rsidR="004367D4" w:rsidRDefault="004367D4" w:rsidP="00456829">
      <w:pPr>
        <w:pStyle w:val="ListBullet"/>
      </w:pPr>
      <w:r>
        <w:t>Sisteminiai testai – šie testai skirti patikrinti, ar visa integruota žaidimo sistema atitinka iškeltus reikalavimus. Jų metu pagrindinis dėmesys skiriamas patikrinti, ar visi atskiri komponentai funkcionuoja kaip vienas, stabilią ir malonią patirtį žaidėjams teikiantis žaidimas.</w:t>
      </w:r>
    </w:p>
    <w:p w14:paraId="20790F29" w14:textId="78D8DCA2" w:rsidR="004367D4" w:rsidRPr="00CB76DF" w:rsidRDefault="004367D4" w:rsidP="00456829">
      <w:pPr>
        <w:pStyle w:val="ListBullet"/>
      </w:pPr>
      <w:r>
        <w:t>Našumo testai – šių testų metu bus matuojami žaidimo reagavimo laikai ir stabilumas esant įvairioms apkrovoms. Į šį testavimą taip pat įtraukiami DI „stress“ testavimas pasitelkiant kompleksiškus žaidimo scenarijus, kad patikrinti ar šis veikia be strigimų ir trikdžų.</w:t>
      </w:r>
    </w:p>
    <w:p w14:paraId="5F474872" w14:textId="77777777" w:rsidR="004367D4" w:rsidRDefault="004367D4" w:rsidP="006D06DE">
      <w:pPr>
        <w:pStyle w:val="Heading3"/>
      </w:pPr>
      <w:bookmarkStart w:id="383" w:name="_Toc181656448"/>
      <w:bookmarkStart w:id="384" w:name="_Toc188330043"/>
      <w:r w:rsidRPr="00706B22">
        <w:t>P</w:t>
      </w:r>
      <w:r>
        <w:t>agrindiniai apribojimai</w:t>
      </w:r>
      <w:bookmarkEnd w:id="383"/>
      <w:bookmarkEnd w:id="384"/>
    </w:p>
    <w:p w14:paraId="4CB3323A" w14:textId="77777777" w:rsidR="004367D4" w:rsidRDefault="004367D4" w:rsidP="00456829">
      <w:pPr>
        <w:pStyle w:val="Tekstas"/>
      </w:pPr>
      <w:r>
        <w:t>Nors testavimo plane siekiama apimti visus kritinius projekto aspektus, kai kuris žaidimo funkcionalumas yra neįtraukiamas dėl žemesnio prioriteto ar tam tikrų išorinių ribojimų. Neįtrauktas funkcionalumas:</w:t>
      </w:r>
    </w:p>
    <w:p w14:paraId="119ABBBB" w14:textId="77777777" w:rsidR="004367D4" w:rsidRDefault="004367D4" w:rsidP="004367D4">
      <w:pPr>
        <w:pStyle w:val="ListParagraph"/>
        <w:numPr>
          <w:ilvl w:val="0"/>
          <w:numId w:val="32"/>
        </w:numPr>
      </w:pPr>
      <w:r>
        <w:lastRenderedPageBreak/>
        <w:t>Ne kritiniai UI elementai – žaidimo tematiką atspindintys ir kiti vizualiniai elementai, nesantys svarbūs pagrindinių žaidimų funkcijų veikimui.</w:t>
      </w:r>
    </w:p>
    <w:p w14:paraId="7820B48B" w14:textId="5557722B" w:rsidR="004367D4" w:rsidRDefault="004367D4" w:rsidP="004367D4">
      <w:pPr>
        <w:pStyle w:val="ListParagraph"/>
        <w:numPr>
          <w:ilvl w:val="0"/>
          <w:numId w:val="32"/>
        </w:numPr>
      </w:pPr>
      <w:r>
        <w:t xml:space="preserve">Išplėstinis </w:t>
      </w:r>
      <w:r w:rsidR="00456829">
        <w:t>dirbtinio intelekto</w:t>
      </w:r>
      <w:r>
        <w:t xml:space="preserve"> prisitaikymas, nepapuolantis į pradinę apimtį – nors pagrindinis </w:t>
      </w:r>
      <w:r w:rsidR="00456829">
        <w:t>dirbtinio intelekto algoritmų</w:t>
      </w:r>
      <w:r>
        <w:t xml:space="preserve"> veikimas ir pritaikomumas bus ištestuotas pilnai, labai sudėtingo prisitaikymo elgesio testavimas nebus prioritetizuojamas.</w:t>
      </w:r>
    </w:p>
    <w:p w14:paraId="3FB44E9A" w14:textId="110D2BCB" w:rsidR="004367D4" w:rsidRDefault="004367D4" w:rsidP="004367D4">
      <w:pPr>
        <w:pStyle w:val="ListParagraph"/>
        <w:numPr>
          <w:ilvl w:val="0"/>
          <w:numId w:val="32"/>
        </w:numPr>
      </w:pPr>
      <w:r>
        <w:t>Veikimas kitose platformose – testavimo planas susitelkia ties sistemomis, veikiančiomis Windows 10 ir aukštesnėse. Veikimo kitose, Unity žaidimų variklį palaikančiose sistemose, testavimas nepapuola į šiame testavimo plane aprašytą apimtį, tačiau gali būti įtrauktas į tolimesnes fazes, esančias už šio projekto ribų.</w:t>
      </w:r>
    </w:p>
    <w:p w14:paraId="15E6A4AB" w14:textId="77777777" w:rsidR="004367D4" w:rsidRDefault="004367D4" w:rsidP="006D06DE">
      <w:pPr>
        <w:pStyle w:val="Heading2"/>
      </w:pPr>
      <w:bookmarkStart w:id="385" w:name="_Toc181656450"/>
      <w:bookmarkStart w:id="386" w:name="_Toc188330044"/>
      <w:bookmarkEnd w:id="379"/>
      <w:bookmarkEnd w:id="380"/>
      <w:bookmarkEnd w:id="381"/>
      <w:bookmarkEnd w:id="382"/>
      <w:r>
        <w:t>Testavimo planavimas</w:t>
      </w:r>
      <w:bookmarkEnd w:id="385"/>
      <w:bookmarkEnd w:id="386"/>
    </w:p>
    <w:p w14:paraId="4C47E5A6" w14:textId="77777777" w:rsidR="004367D4" w:rsidRPr="00706B22" w:rsidRDefault="004367D4" w:rsidP="006D06DE">
      <w:pPr>
        <w:pStyle w:val="Heading3"/>
      </w:pPr>
      <w:bookmarkStart w:id="387" w:name="_Toc181656451"/>
      <w:bookmarkStart w:id="388" w:name="_Toc188330045"/>
      <w:r>
        <w:t>Testuojama programų sistema</w:t>
      </w:r>
      <w:bookmarkEnd w:id="387"/>
      <w:bookmarkEnd w:id="388"/>
    </w:p>
    <w:p w14:paraId="654597D8" w14:textId="19E38ABE" w:rsidR="004367D4" w:rsidRPr="00B174E6" w:rsidRDefault="004367D4" w:rsidP="00456829">
      <w:pPr>
        <w:pStyle w:val="Tekstas"/>
      </w:pPr>
      <w:r>
        <w:t xml:space="preserve">Testuojama programinė įranga – strateginis žaidimas, naudojantis </w:t>
      </w:r>
      <w:r w:rsidR="00456829">
        <w:t>dirbtinio intelekto</w:t>
      </w:r>
      <w:r>
        <w:t xml:space="preserve"> algoritmus ir </w:t>
      </w:r>
      <w:r w:rsidR="00456829">
        <w:t>metodikas</w:t>
      </w:r>
      <w:r>
        <w:t xml:space="preserve"> bei grafinę vartotojo sąsają (UI). Šis testavimo planas padengia pagrindines žaidimo mechanikas, </w:t>
      </w:r>
      <w:r w:rsidR="00456829">
        <w:t>dirbtinio intelekto</w:t>
      </w:r>
      <w:r>
        <w:t xml:space="preserve"> elgseną ir būtiną UI funkcionalumą. Išimtys – pagrindinėms žaidimo mechanikoms nebūtinas ir jose nenaudojamas UI funkcionalumas ir komponentai, tokie kaip vizualiniai elementai ir temos.</w:t>
      </w:r>
    </w:p>
    <w:p w14:paraId="39DF2464" w14:textId="77777777" w:rsidR="004367D4" w:rsidRPr="006D06DE" w:rsidRDefault="004367D4" w:rsidP="006D06DE">
      <w:pPr>
        <w:pStyle w:val="Heading3"/>
      </w:pPr>
      <w:bookmarkStart w:id="389" w:name="_Toc181656452"/>
      <w:bookmarkStart w:id="390" w:name="_Toc188330046"/>
      <w:r w:rsidRPr="006D06DE">
        <w:t>Testuojama vartotojo sąsaja</w:t>
      </w:r>
      <w:bookmarkEnd w:id="389"/>
      <w:bookmarkEnd w:id="390"/>
    </w:p>
    <w:p w14:paraId="20E357F9" w14:textId="494E614E" w:rsidR="004367D4" w:rsidRPr="00B65294" w:rsidRDefault="004367D4" w:rsidP="00456829">
      <w:pPr>
        <w:pStyle w:val="Tekstas"/>
      </w:pPr>
      <w:r>
        <w:t>Į šią kategoriją įtraukiama pagrindiai meniu, interaktyvūs grafiniai žaidimo valdikliai, bei kritinę žaidimui informaciją perteikiantys skaitikliai.</w:t>
      </w:r>
    </w:p>
    <w:p w14:paraId="4CB2C260" w14:textId="77777777" w:rsidR="004367D4" w:rsidRDefault="004367D4" w:rsidP="006D06DE">
      <w:pPr>
        <w:pStyle w:val="Heading3"/>
      </w:pPr>
      <w:bookmarkStart w:id="391" w:name="_Toc181656453"/>
      <w:bookmarkStart w:id="392" w:name="_Toc188330047"/>
      <w:r>
        <w:t>Testavimo strategija</w:t>
      </w:r>
      <w:bookmarkEnd w:id="391"/>
      <w:bookmarkEnd w:id="392"/>
    </w:p>
    <w:p w14:paraId="00D7AB54" w14:textId="77777777" w:rsidR="004367D4" w:rsidRDefault="004367D4" w:rsidP="004367D4">
      <w:pPr>
        <w:pStyle w:val="Tekstas"/>
      </w:pPr>
      <w:r>
        <w:t>Šio projekto testavimo strategija susideda iš keletos testavimo lygių, iš kurių kiekvienas turi savo atskirus tikslus, ir kurių bendra paskirtis yra užtikrinti, kad kiekvienas žaidimo aspektas yra nuodugniai patikrintas. Testavimo lygiai:</w:t>
      </w:r>
    </w:p>
    <w:p w14:paraId="6CD46FCF" w14:textId="77777777" w:rsidR="004367D4" w:rsidRDefault="004367D4" w:rsidP="00456829">
      <w:pPr>
        <w:pStyle w:val="ListBullet"/>
      </w:pPr>
      <w:r>
        <w:t xml:space="preserve">Funkcinis testavimas </w:t>
      </w:r>
    </w:p>
    <w:p w14:paraId="18A831F8" w14:textId="5EF7D5B6" w:rsidR="004367D4" w:rsidRDefault="004367D4" w:rsidP="00456829">
      <w:pPr>
        <w:pStyle w:val="ListBullet"/>
      </w:pPr>
      <w:r>
        <w:t>Vienetų testavimas</w:t>
      </w:r>
    </w:p>
    <w:p w14:paraId="0791C6F9" w14:textId="77777777" w:rsidR="004367D4" w:rsidRDefault="004367D4" w:rsidP="00456829">
      <w:pPr>
        <w:pStyle w:val="ListBullet"/>
      </w:pPr>
      <w:r>
        <w:t>Sisteminis testavimas</w:t>
      </w:r>
    </w:p>
    <w:p w14:paraId="19985D4E" w14:textId="64CE81EE" w:rsidR="004367D4" w:rsidRPr="00F177FD" w:rsidRDefault="004367D4" w:rsidP="00456829">
      <w:pPr>
        <w:pStyle w:val="ListBullet"/>
      </w:pPr>
      <w:r>
        <w:t>Našumo testavimas</w:t>
      </w:r>
    </w:p>
    <w:p w14:paraId="054026BF" w14:textId="77777777" w:rsidR="004367D4" w:rsidRDefault="004367D4" w:rsidP="004367D4">
      <w:pPr>
        <w:pStyle w:val="Heading3"/>
      </w:pPr>
      <w:bookmarkStart w:id="393" w:name="_Toc181656454"/>
      <w:bookmarkStart w:id="394" w:name="_Toc188330048"/>
      <w:r>
        <w:t>Funkcinis testavimas</w:t>
      </w:r>
      <w:bookmarkEnd w:id="393"/>
      <w:bookmarkEnd w:id="394"/>
    </w:p>
    <w:p w14:paraId="091B23B7" w14:textId="77777777" w:rsidR="004367D4" w:rsidRPr="00B65294" w:rsidRDefault="004367D4" w:rsidP="00456829">
      <w:pPr>
        <w:pStyle w:val="Tekstas"/>
      </w:pPr>
      <w:r>
        <w:t xml:space="preserve">Šio testavimo metu susitelkiama į užtikrinimą, kad kiekvienas žaidimo funkcionalumas veikia pagal reikalavimus. Funkcinis </w:t>
      </w:r>
      <w:r w:rsidRPr="00456829">
        <w:t>testavimas</w:t>
      </w:r>
      <w:r>
        <w:t xml:space="preserve"> bus naudojamas tiek vienetų, tiek integracinių, tiek sisteminių testavimų metu.</w:t>
      </w:r>
    </w:p>
    <w:p w14:paraId="7135CB0A" w14:textId="77777777" w:rsidR="004367D4" w:rsidRDefault="004367D4" w:rsidP="004367D4">
      <w:pPr>
        <w:pStyle w:val="Heading3"/>
      </w:pPr>
      <w:bookmarkStart w:id="395" w:name="_Toc181656455"/>
      <w:bookmarkStart w:id="396" w:name="_Toc188330049"/>
      <w:r>
        <w:t>Vienetų testavimas</w:t>
      </w:r>
      <w:bookmarkEnd w:id="395"/>
      <w:bookmarkEnd w:id="396"/>
    </w:p>
    <w:p w14:paraId="37BB3B3D" w14:textId="4E3A8155" w:rsidR="004367D4" w:rsidRPr="00B65294" w:rsidRDefault="004367D4" w:rsidP="004367D4">
      <w:pPr>
        <w:pStyle w:val="Tekstas"/>
      </w:pPr>
      <w:r>
        <w:t>Izoliuojamos specifinės funkcijos ir metodai, papildomas dėmesys sutelkiamas į su žaidimo ar DI logika susijusias funkcijas ir metodus. Komponentai testuojami atskirai vienas nuo kito. Pasitelkiami automatiniai testavimo įrankiai – Xunit ir Pytest, vienetų testų proceso greitumui ir rezultatų vienodumui užtikrinti.</w:t>
      </w:r>
    </w:p>
    <w:p w14:paraId="584605F0" w14:textId="4E3A8155" w:rsidR="004367D4" w:rsidRPr="00B65294" w:rsidRDefault="004367D4" w:rsidP="004367D4">
      <w:pPr>
        <w:pStyle w:val="Heading3"/>
      </w:pPr>
      <w:bookmarkStart w:id="397" w:name="_Toc181656457"/>
      <w:bookmarkStart w:id="398" w:name="_Toc188330050"/>
      <w:r>
        <w:lastRenderedPageBreak/>
        <w:t>Sisteminis testavimas</w:t>
      </w:r>
      <w:bookmarkEnd w:id="397"/>
      <w:bookmarkEnd w:id="398"/>
    </w:p>
    <w:p w14:paraId="76C294FB" w14:textId="29160E97" w:rsidR="004367D4" w:rsidRDefault="004367D4" w:rsidP="00AB476B">
      <w:pPr>
        <w:pStyle w:val="Tekstas"/>
      </w:pPr>
      <w:r>
        <w:t>Testuojamas visas žaidimas, siekiama patikrinti ar visi komponentai dera ir veikia vienoje visumoje, ir ar žaidimas atitinka keliamus reikalavimus. Testavimo metu žiūrimas funkcionalumas, stabilumas ir tikslios žaidimo reakcijos į žaidėjo veiksmus.</w:t>
      </w:r>
    </w:p>
    <w:p w14:paraId="21DA46A4" w14:textId="77777777" w:rsidR="004367D4" w:rsidRDefault="004367D4" w:rsidP="004367D4">
      <w:pPr>
        <w:pStyle w:val="Heading3"/>
      </w:pPr>
      <w:bookmarkStart w:id="399" w:name="_Toc181656458"/>
      <w:bookmarkStart w:id="400" w:name="_Toc188330051"/>
      <w:r>
        <w:t>Našumo testavimas</w:t>
      </w:r>
      <w:bookmarkEnd w:id="399"/>
      <w:bookmarkEnd w:id="400"/>
    </w:p>
    <w:p w14:paraId="4DD4B2F5" w14:textId="77777777" w:rsidR="004367D4" w:rsidRDefault="004367D4" w:rsidP="00456829">
      <w:pPr>
        <w:pStyle w:val="Tekstas"/>
      </w:pPr>
      <w:r>
        <w:t>Siekiama įvertinti žaidimo kaip sistemos greitį, stabilumą ir reagavimo laiką, ypač didelės apkrovos metu. Šio testavimo tikslas rasti galimas kliūtis ir delsos problemas, šitaip užtikrinant, kad žaidimai po pataisymų veiks gerai, be trikdžių ir strigimų.</w:t>
      </w:r>
    </w:p>
    <w:p w14:paraId="40D8F37A" w14:textId="77777777" w:rsidR="004367D4" w:rsidRPr="00706B22" w:rsidRDefault="004367D4" w:rsidP="006D06DE">
      <w:pPr>
        <w:pStyle w:val="Heading2"/>
      </w:pPr>
      <w:bookmarkStart w:id="401" w:name="_Toc181656460"/>
      <w:bookmarkStart w:id="402" w:name="_Toc188330052"/>
      <w:r>
        <w:t>Testavimo ištekliai</w:t>
      </w:r>
      <w:bookmarkEnd w:id="401"/>
      <w:bookmarkEnd w:id="402"/>
    </w:p>
    <w:p w14:paraId="5E016290" w14:textId="77777777" w:rsidR="004367D4" w:rsidRDefault="004367D4" w:rsidP="00456829">
      <w:pPr>
        <w:pStyle w:val="Tekstas"/>
      </w:pPr>
      <w:bookmarkStart w:id="403" w:name="_Toc503646978"/>
      <w:bookmarkStart w:id="404" w:name="_Toc503648368"/>
      <w:bookmarkStart w:id="405" w:name="_Toc503651312"/>
      <w:bookmarkStart w:id="406" w:name="_Toc505346888"/>
      <w:r>
        <w:t>Testavimui bus reikalingi šie ištekliai:</w:t>
      </w:r>
    </w:p>
    <w:p w14:paraId="762F26F2" w14:textId="77777777" w:rsidR="004367D4" w:rsidRDefault="004367D4" w:rsidP="00456829">
      <w:pPr>
        <w:pStyle w:val="ListBullet"/>
      </w:pPr>
      <w:r>
        <w:t>Programinės įrangos ištekliai – Unity žaidimų variklis, Visual Studio 2022 Community, Github, git versijos kontrolės sistema.</w:t>
      </w:r>
    </w:p>
    <w:p w14:paraId="3CEBBFA2" w14:textId="5C70BB3A" w:rsidR="004367D4" w:rsidRPr="007C1683" w:rsidRDefault="004367D4" w:rsidP="004367D4">
      <w:pPr>
        <w:pStyle w:val="ListBullet"/>
      </w:pPr>
      <w:r>
        <w:t>Aparatūrinės įrangos ištekliai – didelion našumo kompiuteris, turintis 32GB RAM, 1TB vietos turintį SSD, Ryzen 7 5600X procesorių ir Nvidia RTX 3080 Ti vaizdo plokštę.</w:t>
      </w:r>
    </w:p>
    <w:p w14:paraId="3B237F92" w14:textId="77777777" w:rsidR="004367D4" w:rsidRDefault="004367D4" w:rsidP="004367D4">
      <w:pPr>
        <w:pStyle w:val="Heading2"/>
      </w:pPr>
      <w:bookmarkStart w:id="407" w:name="_Toc181656461"/>
      <w:bookmarkStart w:id="408" w:name="_Toc188330053"/>
      <w:bookmarkEnd w:id="403"/>
      <w:bookmarkEnd w:id="404"/>
      <w:bookmarkEnd w:id="405"/>
      <w:bookmarkEnd w:id="406"/>
      <w:r>
        <w:t>Testavimo rezultatai</w:t>
      </w:r>
      <w:bookmarkEnd w:id="407"/>
      <w:bookmarkEnd w:id="408"/>
    </w:p>
    <w:p w14:paraId="01DEDFDD" w14:textId="6BCB8718" w:rsidR="004367D4" w:rsidRPr="00E6425D" w:rsidRDefault="004367D4" w:rsidP="00456829">
      <w:pPr>
        <w:pStyle w:val="Tekstas"/>
      </w:pPr>
      <w:bookmarkStart w:id="409" w:name="_Toc503646979"/>
      <w:bookmarkStart w:id="410" w:name="_Toc503648369"/>
      <w:bookmarkStart w:id="411" w:name="_Toc503651313"/>
      <w:bookmarkStart w:id="412" w:name="_Toc505346889"/>
      <w:r>
        <w:t xml:space="preserve">Testavimo rezultatai </w:t>
      </w:r>
      <w:r w:rsidRPr="00456829">
        <w:t>bus</w:t>
      </w:r>
      <w:r>
        <w:t xml:space="preserve"> kaupiami toje pačioje git repozitorijoje kaip ir žaidimo kodas</w:t>
      </w:r>
      <w:r w:rsidR="00AB476B">
        <w:t>,</w:t>
      </w:r>
      <w:r>
        <w:t xml:space="preserve"> ir su projektu susiję dokumentai.</w:t>
      </w:r>
    </w:p>
    <w:p w14:paraId="5E3EDAE7" w14:textId="77777777" w:rsidR="004367D4" w:rsidRDefault="004367D4" w:rsidP="004367D4">
      <w:pPr>
        <w:pStyle w:val="Heading2"/>
      </w:pPr>
      <w:bookmarkStart w:id="413" w:name="_Toc181656462"/>
      <w:bookmarkStart w:id="414" w:name="_Toc188330054"/>
      <w:r w:rsidRPr="0002578F">
        <w:t>Testavimo įrankiai ir aplinka</w:t>
      </w:r>
      <w:bookmarkEnd w:id="413"/>
      <w:bookmarkEnd w:id="414"/>
    </w:p>
    <w:p w14:paraId="0695BE1D" w14:textId="680C04AE" w:rsidR="004367D4" w:rsidRPr="00274C29" w:rsidRDefault="004367D4" w:rsidP="00E35CCD">
      <w:pPr>
        <w:pStyle w:val="Tekstas"/>
      </w:pPr>
      <w:r w:rsidRPr="0002578F">
        <w:t>Aut</w:t>
      </w:r>
      <w:r>
        <w:t>omatizuoto testavimo įranki</w:t>
      </w:r>
      <w:r w:rsidR="00EB3F19">
        <w:t>s</w:t>
      </w:r>
      <w:r>
        <w:t xml:space="preserve"> naudojam</w:t>
      </w:r>
      <w:r w:rsidR="00EB3F19">
        <w:t>as</w:t>
      </w:r>
      <w:r>
        <w:t xml:space="preserve"> </w:t>
      </w:r>
      <w:r w:rsidRPr="00456829">
        <w:t>vienetų</w:t>
      </w:r>
      <w:r w:rsidR="00EB3F19">
        <w:t xml:space="preserve"> </w:t>
      </w:r>
      <w:r>
        <w:t>ir našumo testų metu</w:t>
      </w:r>
      <w:r w:rsidR="00EB3F19">
        <w:t xml:space="preserve"> - </w:t>
      </w:r>
      <w:r>
        <w:t>Unity testų karkasas</w:t>
      </w:r>
      <w:r w:rsidR="00EB3F19">
        <w:t xml:space="preserve">. </w:t>
      </w:r>
      <w:r>
        <w:t xml:space="preserve">Testavimas vyks Windows 10 operacinės sistemos </w:t>
      </w:r>
      <w:r w:rsidRPr="00EB3F19">
        <w:t>aplinkoje</w:t>
      </w:r>
      <w:r>
        <w:t>.</w:t>
      </w:r>
    </w:p>
    <w:p w14:paraId="39AB1250" w14:textId="77777777" w:rsidR="004367D4" w:rsidRDefault="004367D4" w:rsidP="004367D4">
      <w:pPr>
        <w:pStyle w:val="Heading2"/>
      </w:pPr>
      <w:bookmarkStart w:id="415" w:name="_Toc181656463"/>
      <w:bookmarkStart w:id="416" w:name="_Toc188330055"/>
      <w:bookmarkEnd w:id="409"/>
      <w:bookmarkEnd w:id="410"/>
      <w:bookmarkEnd w:id="411"/>
      <w:bookmarkEnd w:id="412"/>
      <w:r>
        <w:t>Testavimo tvarkaraštis</w:t>
      </w:r>
      <w:bookmarkEnd w:id="415"/>
      <w:bookmarkEnd w:id="416"/>
    </w:p>
    <w:p w14:paraId="72EA4E3E" w14:textId="77777777" w:rsidR="004367D4" w:rsidRPr="000F7ABF" w:rsidRDefault="004367D4" w:rsidP="00EB3F19">
      <w:pPr>
        <w:pStyle w:val="Tekstas"/>
      </w:pPr>
      <w:r>
        <w:t xml:space="preserve">Testavimo </w:t>
      </w:r>
      <w:r w:rsidRPr="00EB3F19">
        <w:t>tvarkaraštis</w:t>
      </w:r>
      <w:r>
        <w:t>:</w:t>
      </w:r>
    </w:p>
    <w:p w14:paraId="26412E8C" w14:textId="4CF0F29B" w:rsidR="004367D4" w:rsidRDefault="004367D4" w:rsidP="00EB3F19">
      <w:pPr>
        <w:pStyle w:val="ListBullet"/>
      </w:pPr>
      <w:r>
        <w:t>Funkcinis ir vienetų testavimas – 1-</w:t>
      </w:r>
      <w:r w:rsidR="00EB3F19">
        <w:t>8</w:t>
      </w:r>
      <w:r>
        <w:t xml:space="preserve"> projekto mėnuo, taip pat pagal poreikį.</w:t>
      </w:r>
    </w:p>
    <w:p w14:paraId="2DA3757F" w14:textId="5298141A" w:rsidR="004367D4" w:rsidRDefault="004367D4" w:rsidP="00EB3F19">
      <w:pPr>
        <w:pStyle w:val="ListBullet"/>
      </w:pPr>
      <w:r>
        <w:t>Sisteminis testavimas – 6 - 8 projekto mėnuo</w:t>
      </w:r>
      <w:r w:rsidR="00EB3F19">
        <w:t>.</w:t>
      </w:r>
    </w:p>
    <w:p w14:paraId="7B588B5B" w14:textId="2F480396" w:rsidR="004367D4" w:rsidRDefault="004367D4" w:rsidP="00EB3F19">
      <w:pPr>
        <w:pStyle w:val="ListBullet"/>
      </w:pPr>
      <w:r>
        <w:t>Našumo testavimas – 8 projekto mėnuo</w:t>
      </w:r>
      <w:r w:rsidR="00EB3F19">
        <w:t>.</w:t>
      </w:r>
    </w:p>
    <w:p w14:paraId="53BE3A39" w14:textId="77777777" w:rsidR="004367D4" w:rsidRDefault="004367D4" w:rsidP="000446BE">
      <w:pPr>
        <w:pStyle w:val="Heading2"/>
      </w:pPr>
      <w:bookmarkStart w:id="417" w:name="_Toc181656464"/>
      <w:bookmarkStart w:id="418" w:name="_Toc188330056"/>
      <w:r>
        <w:t>Testavimo procedūra (vykdymas)</w:t>
      </w:r>
      <w:bookmarkEnd w:id="417"/>
      <w:bookmarkEnd w:id="418"/>
    </w:p>
    <w:p w14:paraId="43CC8DD9" w14:textId="77777777" w:rsidR="004367D4" w:rsidRDefault="004367D4" w:rsidP="000446BE">
      <w:pPr>
        <w:pStyle w:val="Heading3"/>
      </w:pPr>
      <w:bookmarkStart w:id="419" w:name="_Toc181656465"/>
      <w:bookmarkStart w:id="420" w:name="_Toc188330057"/>
      <w:r>
        <w:t>Testuojama programų sistema</w:t>
      </w:r>
      <w:bookmarkEnd w:id="419"/>
      <w:bookmarkEnd w:id="420"/>
    </w:p>
    <w:p w14:paraId="2AE1A0CB" w14:textId="0001F817" w:rsidR="004367D4" w:rsidRDefault="00EB3F19" w:rsidP="00EB3F19">
      <w:pPr>
        <w:pStyle w:val="Tekstas"/>
      </w:pPr>
      <w:r>
        <w:t xml:space="preserve">Testuojama programinė įranga – strateginis žaidimas, naudojantis dirbtinio intelekto algoritmus ir metodikas bei grafinę vartotojo sąsają (UI). Šis testavimo planas padengia pagrindines žaidimo mechanikas, dirbtinio intelekto elgseną ir būtiną UI funkcionalumą. Išimtys – pagrindinėms žaidimo mechanikoms nebūtinas ir jose nenaudojamas UI funkcionalumas ir komponentai, tokie kaip vizualiniai </w:t>
      </w:r>
      <w:r w:rsidRPr="00EB3F19">
        <w:t>elementai</w:t>
      </w:r>
      <w:r>
        <w:t xml:space="preserve"> ir temos.</w:t>
      </w:r>
    </w:p>
    <w:p w14:paraId="2CE25B65" w14:textId="77777777" w:rsidR="004367D4" w:rsidRDefault="004367D4" w:rsidP="000446BE">
      <w:pPr>
        <w:pStyle w:val="Heading3"/>
      </w:pPr>
      <w:bookmarkStart w:id="421" w:name="_Toc181656466"/>
      <w:bookmarkStart w:id="422" w:name="_Toc188330058"/>
      <w:r>
        <w:lastRenderedPageBreak/>
        <w:t>Testavimo procedūros</w:t>
      </w:r>
      <w:bookmarkEnd w:id="421"/>
      <w:bookmarkEnd w:id="422"/>
    </w:p>
    <w:p w14:paraId="02D90EC2" w14:textId="77777777" w:rsidR="004367D4" w:rsidRDefault="004367D4" w:rsidP="00EB3F19">
      <w:pPr>
        <w:pStyle w:val="Tekstas"/>
      </w:pPr>
      <w:r>
        <w:t xml:space="preserve">Šiame skyriuje aprašomos tikslesnės </w:t>
      </w:r>
      <w:r w:rsidRPr="00EB3F19">
        <w:t>procedūros</w:t>
      </w:r>
      <w:r>
        <w:t xml:space="preserve"> kiekvienam testavimo tipui, nurodytam 2.2 skyriuje. Kiekvienoje sekcijoje nurodomi testavimo tikslai, specifiniai veiksmai, laukti rezultatai ir trumpi aprašymai.</w:t>
      </w:r>
    </w:p>
    <w:p w14:paraId="5C17CC84" w14:textId="77777777" w:rsidR="004367D4" w:rsidRDefault="004367D4" w:rsidP="004367D4">
      <w:pPr>
        <w:pStyle w:val="Heading3"/>
      </w:pPr>
      <w:bookmarkStart w:id="423" w:name="_Toc181656467"/>
      <w:bookmarkStart w:id="424" w:name="_Toc188330059"/>
      <w:r>
        <w:t>Funkcinio</w:t>
      </w:r>
      <w:r w:rsidRPr="005F19C0">
        <w:t xml:space="preserve"> testavim</w:t>
      </w:r>
      <w:r>
        <w:t>o vykdymas</w:t>
      </w:r>
      <w:bookmarkEnd w:id="423"/>
      <w:bookmarkEnd w:id="424"/>
    </w:p>
    <w:p w14:paraId="180DCBF5" w14:textId="29BBE1C4" w:rsidR="004367D4" w:rsidRPr="0010404C" w:rsidRDefault="00AC2934" w:rsidP="00E35CCD">
      <w:pPr>
        <w:pStyle w:val="Lentelspavad"/>
      </w:pPr>
      <w:r>
        <w:t>1</w:t>
      </w:r>
      <w:r w:rsidR="004367D4">
        <w:t xml:space="preserve"> lentelė. Funkcinio testavimo vykdymas.</w:t>
      </w:r>
    </w:p>
    <w:tbl>
      <w:tblPr>
        <w:tblStyle w:val="TableGrid"/>
        <w:tblW w:w="0" w:type="auto"/>
        <w:tblLook w:val="04A0" w:firstRow="1" w:lastRow="0" w:firstColumn="1" w:lastColumn="0" w:noHBand="0" w:noVBand="1"/>
      </w:tblPr>
      <w:tblGrid>
        <w:gridCol w:w="741"/>
        <w:gridCol w:w="1942"/>
        <w:gridCol w:w="1782"/>
        <w:gridCol w:w="2368"/>
        <w:gridCol w:w="2227"/>
      </w:tblGrid>
      <w:tr w:rsidR="004367D4" w14:paraId="3ECA9A8A" w14:textId="77777777" w:rsidTr="00193AA6">
        <w:tc>
          <w:tcPr>
            <w:tcW w:w="750" w:type="dxa"/>
          </w:tcPr>
          <w:p w14:paraId="645644FA" w14:textId="77777777" w:rsidR="004367D4" w:rsidRDefault="004367D4" w:rsidP="00E35CCD">
            <w:pPr>
              <w:pStyle w:val="LentelsIeil"/>
            </w:pPr>
            <w:r>
              <w:t>Testo nr.</w:t>
            </w:r>
          </w:p>
        </w:tc>
        <w:tc>
          <w:tcPr>
            <w:tcW w:w="2080" w:type="dxa"/>
          </w:tcPr>
          <w:p w14:paraId="5CA115E4" w14:textId="77777777" w:rsidR="004367D4" w:rsidRDefault="004367D4" w:rsidP="00E35CCD">
            <w:pPr>
              <w:pStyle w:val="LentelsIeil"/>
            </w:pPr>
            <w:r>
              <w:t>Funkcija</w:t>
            </w:r>
          </w:p>
        </w:tc>
        <w:tc>
          <w:tcPr>
            <w:tcW w:w="1843" w:type="dxa"/>
          </w:tcPr>
          <w:p w14:paraId="2AD1BB53" w14:textId="77777777" w:rsidR="004367D4" w:rsidRDefault="004367D4" w:rsidP="00E35CCD">
            <w:pPr>
              <w:pStyle w:val="LentelsIeil"/>
            </w:pPr>
            <w:r>
              <w:t>Tikslas</w:t>
            </w:r>
          </w:p>
        </w:tc>
        <w:tc>
          <w:tcPr>
            <w:tcW w:w="2552" w:type="dxa"/>
          </w:tcPr>
          <w:p w14:paraId="4B0C1D6B" w14:textId="77777777" w:rsidR="004367D4" w:rsidRDefault="004367D4" w:rsidP="00E35CCD">
            <w:pPr>
              <w:pStyle w:val="LentelsIeil"/>
            </w:pPr>
            <w:r>
              <w:t>Testuojantis veiksmas</w:t>
            </w:r>
          </w:p>
        </w:tc>
        <w:tc>
          <w:tcPr>
            <w:tcW w:w="2403" w:type="dxa"/>
          </w:tcPr>
          <w:p w14:paraId="2AD1698A" w14:textId="77777777" w:rsidR="004367D4" w:rsidRDefault="004367D4" w:rsidP="00E35CCD">
            <w:pPr>
              <w:pStyle w:val="LentelsIeil"/>
            </w:pPr>
            <w:r>
              <w:t>Laukiamas rezultatas</w:t>
            </w:r>
          </w:p>
        </w:tc>
      </w:tr>
      <w:tr w:rsidR="004367D4" w14:paraId="00E6A684" w14:textId="77777777" w:rsidTr="00193AA6">
        <w:tc>
          <w:tcPr>
            <w:tcW w:w="750" w:type="dxa"/>
          </w:tcPr>
          <w:p w14:paraId="7D977DF1" w14:textId="77777777" w:rsidR="004367D4" w:rsidRPr="00E35CCD" w:rsidRDefault="004367D4" w:rsidP="00E35CCD">
            <w:pPr>
              <w:pStyle w:val="Lentel"/>
            </w:pPr>
            <w:r w:rsidRPr="00E35CCD">
              <w:t>1</w:t>
            </w:r>
          </w:p>
        </w:tc>
        <w:tc>
          <w:tcPr>
            <w:tcW w:w="2080" w:type="dxa"/>
          </w:tcPr>
          <w:p w14:paraId="37C77047" w14:textId="77777777" w:rsidR="004367D4" w:rsidRPr="00E35CCD" w:rsidRDefault="004367D4" w:rsidP="00E35CCD">
            <w:pPr>
              <w:pStyle w:val="Lentel"/>
            </w:pPr>
            <w:r w:rsidRPr="00E35CCD">
              <w:t>Judėjimo sistema</w:t>
            </w:r>
          </w:p>
        </w:tc>
        <w:tc>
          <w:tcPr>
            <w:tcW w:w="1843" w:type="dxa"/>
          </w:tcPr>
          <w:p w14:paraId="792B12A8" w14:textId="77777777" w:rsidR="004367D4" w:rsidRPr="00E35CCD" w:rsidRDefault="004367D4" w:rsidP="00E35CCD">
            <w:pPr>
              <w:pStyle w:val="Lentel"/>
            </w:pPr>
            <w:r w:rsidRPr="00E35CCD">
              <w:t>Patikrinti veikėjų judėjimo funkcionalumą</w:t>
            </w:r>
          </w:p>
        </w:tc>
        <w:tc>
          <w:tcPr>
            <w:tcW w:w="2552" w:type="dxa"/>
          </w:tcPr>
          <w:p w14:paraId="0477A016" w14:textId="77777777" w:rsidR="004367D4" w:rsidRPr="00E35CCD" w:rsidRDefault="004367D4" w:rsidP="00E35CCD">
            <w:pPr>
              <w:pStyle w:val="Lentel"/>
            </w:pPr>
            <w:r w:rsidRPr="00E35CCD">
              <w:t>Veikėjams duodamas nurodymas judėti</w:t>
            </w:r>
          </w:p>
        </w:tc>
        <w:tc>
          <w:tcPr>
            <w:tcW w:w="2403" w:type="dxa"/>
          </w:tcPr>
          <w:p w14:paraId="7C451294" w14:textId="77777777" w:rsidR="004367D4" w:rsidRPr="00E35CCD" w:rsidRDefault="004367D4" w:rsidP="00E35CCD">
            <w:pPr>
              <w:pStyle w:val="Lentel"/>
            </w:pPr>
            <w:r w:rsidRPr="00E35CCD">
              <w:t>Veikėjai juda tiksliai pagal valdikliu duodamus nurodymus</w:t>
            </w:r>
          </w:p>
        </w:tc>
      </w:tr>
      <w:tr w:rsidR="004367D4" w14:paraId="38D5C041" w14:textId="77777777" w:rsidTr="00193AA6">
        <w:tc>
          <w:tcPr>
            <w:tcW w:w="750" w:type="dxa"/>
          </w:tcPr>
          <w:p w14:paraId="2B8EB50D" w14:textId="77777777" w:rsidR="004367D4" w:rsidRPr="00E35CCD" w:rsidRDefault="004367D4" w:rsidP="00E35CCD">
            <w:pPr>
              <w:pStyle w:val="Lentel"/>
            </w:pPr>
            <w:r w:rsidRPr="00E35CCD">
              <w:t>2</w:t>
            </w:r>
          </w:p>
        </w:tc>
        <w:tc>
          <w:tcPr>
            <w:tcW w:w="2080" w:type="dxa"/>
          </w:tcPr>
          <w:p w14:paraId="1CC475D0" w14:textId="77777777" w:rsidR="004367D4" w:rsidRPr="00E35CCD" w:rsidRDefault="004367D4" w:rsidP="00E35CCD">
            <w:pPr>
              <w:pStyle w:val="Lentel"/>
            </w:pPr>
            <w:r w:rsidRPr="00E35CCD">
              <w:t>Resursų valdymo sistema</w:t>
            </w:r>
          </w:p>
        </w:tc>
        <w:tc>
          <w:tcPr>
            <w:tcW w:w="1843" w:type="dxa"/>
          </w:tcPr>
          <w:p w14:paraId="37E8737C" w14:textId="77777777" w:rsidR="004367D4" w:rsidRPr="00E35CCD" w:rsidRDefault="004367D4" w:rsidP="00E35CCD">
            <w:pPr>
              <w:pStyle w:val="Lentel"/>
            </w:pPr>
            <w:r w:rsidRPr="00E35CCD">
              <w:t>Patikrinti resursų sistemos funkcionalumą</w:t>
            </w:r>
          </w:p>
        </w:tc>
        <w:tc>
          <w:tcPr>
            <w:tcW w:w="2552" w:type="dxa"/>
          </w:tcPr>
          <w:p w14:paraId="6BA31FBE" w14:textId="5ACB778D" w:rsidR="004367D4" w:rsidRPr="00E35CCD" w:rsidRDefault="004367D4" w:rsidP="00E35CCD">
            <w:pPr>
              <w:pStyle w:val="Lentel"/>
            </w:pPr>
            <w:r w:rsidRPr="00E35CCD">
              <w:t xml:space="preserve">1. </w:t>
            </w:r>
            <w:r w:rsidR="00EB3F19" w:rsidRPr="00E35CCD">
              <w:t>Pastatomi resursus gaminantys pastatai</w:t>
            </w:r>
            <w:r w:rsidRPr="00E35CCD">
              <w:t>.</w:t>
            </w:r>
          </w:p>
          <w:p w14:paraId="6C05AD50" w14:textId="77777777" w:rsidR="004367D4" w:rsidRPr="00E35CCD" w:rsidRDefault="004367D4" w:rsidP="00E35CCD">
            <w:pPr>
              <w:pStyle w:val="Lentel"/>
            </w:pPr>
            <w:r w:rsidRPr="00E35CCD">
              <w:t>2. Statyti pastatus.</w:t>
            </w:r>
          </w:p>
          <w:p w14:paraId="30D6C87B" w14:textId="4AB64E30" w:rsidR="004367D4" w:rsidRPr="00E35CCD" w:rsidRDefault="004367D4" w:rsidP="00E35CCD">
            <w:pPr>
              <w:pStyle w:val="Lentel"/>
            </w:pPr>
            <w:r w:rsidRPr="00E35CCD">
              <w:t>3. Treniruoti naujus veikėjus</w:t>
            </w:r>
            <w:r w:rsidR="00EB3F19" w:rsidRPr="00E35CCD">
              <w:t>.</w:t>
            </w:r>
          </w:p>
        </w:tc>
        <w:tc>
          <w:tcPr>
            <w:tcW w:w="2403" w:type="dxa"/>
          </w:tcPr>
          <w:p w14:paraId="3AD5D83F" w14:textId="77777777" w:rsidR="004367D4" w:rsidRPr="00E35CCD" w:rsidRDefault="004367D4" w:rsidP="00E35CCD">
            <w:pPr>
              <w:pStyle w:val="Lentel"/>
            </w:pPr>
            <w:r w:rsidRPr="00E35CCD">
              <w:t>Resursų kiekis kinta atitinkamai, pagal padarytus veiksmus.</w:t>
            </w:r>
          </w:p>
        </w:tc>
      </w:tr>
      <w:tr w:rsidR="004367D4" w14:paraId="5A25D134" w14:textId="77777777" w:rsidTr="00193AA6">
        <w:tc>
          <w:tcPr>
            <w:tcW w:w="750" w:type="dxa"/>
          </w:tcPr>
          <w:p w14:paraId="7B3D4F82" w14:textId="77777777" w:rsidR="004367D4" w:rsidRPr="00E35CCD" w:rsidRDefault="004367D4" w:rsidP="00E35CCD">
            <w:pPr>
              <w:pStyle w:val="Lentel"/>
            </w:pPr>
            <w:r w:rsidRPr="00E35CCD">
              <w:t>3</w:t>
            </w:r>
          </w:p>
        </w:tc>
        <w:tc>
          <w:tcPr>
            <w:tcW w:w="2080" w:type="dxa"/>
          </w:tcPr>
          <w:p w14:paraId="7A201C85" w14:textId="77777777" w:rsidR="004367D4" w:rsidRPr="00E35CCD" w:rsidRDefault="004367D4" w:rsidP="00E35CCD">
            <w:pPr>
              <w:pStyle w:val="Lentel"/>
            </w:pPr>
            <w:r w:rsidRPr="00E35CCD">
              <w:t>Kovos sistema</w:t>
            </w:r>
          </w:p>
        </w:tc>
        <w:tc>
          <w:tcPr>
            <w:tcW w:w="1843" w:type="dxa"/>
          </w:tcPr>
          <w:p w14:paraId="3CF3028B" w14:textId="77777777" w:rsidR="004367D4" w:rsidRPr="00E35CCD" w:rsidRDefault="004367D4" w:rsidP="00E35CCD">
            <w:pPr>
              <w:pStyle w:val="Lentel"/>
            </w:pPr>
            <w:r w:rsidRPr="00E35CCD">
              <w:t>Patikrinti kovos sistemos funkcionalumą</w:t>
            </w:r>
          </w:p>
        </w:tc>
        <w:tc>
          <w:tcPr>
            <w:tcW w:w="2552" w:type="dxa"/>
          </w:tcPr>
          <w:p w14:paraId="51B55B72" w14:textId="77777777" w:rsidR="004367D4" w:rsidRPr="00E35CCD" w:rsidRDefault="004367D4" w:rsidP="00E35CCD">
            <w:pPr>
              <w:pStyle w:val="Lentel"/>
            </w:pPr>
            <w:r w:rsidRPr="00E35CCD">
              <w:t>Veikėjams duodamas veiksmas pulti priešininkų valdomus veikėjus</w:t>
            </w:r>
          </w:p>
        </w:tc>
        <w:tc>
          <w:tcPr>
            <w:tcW w:w="2403" w:type="dxa"/>
          </w:tcPr>
          <w:p w14:paraId="35821329" w14:textId="77777777" w:rsidR="004367D4" w:rsidRPr="00E35CCD" w:rsidRDefault="004367D4" w:rsidP="00E35CCD">
            <w:pPr>
              <w:pStyle w:val="Lentel"/>
            </w:pPr>
            <w:r w:rsidRPr="00E35CCD">
              <w:t>Veikėjas puola priešininko valdomus veikėjus</w:t>
            </w:r>
          </w:p>
        </w:tc>
      </w:tr>
      <w:tr w:rsidR="004367D4" w14:paraId="35F1DD7D" w14:textId="77777777" w:rsidTr="00193AA6">
        <w:tc>
          <w:tcPr>
            <w:tcW w:w="750" w:type="dxa"/>
          </w:tcPr>
          <w:p w14:paraId="77D79267" w14:textId="77777777" w:rsidR="004367D4" w:rsidRPr="00E35CCD" w:rsidRDefault="004367D4" w:rsidP="00E35CCD">
            <w:pPr>
              <w:pStyle w:val="Lentel"/>
            </w:pPr>
            <w:r w:rsidRPr="00E35CCD">
              <w:t>4</w:t>
            </w:r>
          </w:p>
        </w:tc>
        <w:tc>
          <w:tcPr>
            <w:tcW w:w="2080" w:type="dxa"/>
          </w:tcPr>
          <w:p w14:paraId="24186372" w14:textId="10141EA2" w:rsidR="004367D4" w:rsidRPr="00E35CCD" w:rsidRDefault="004367D4" w:rsidP="00E35CCD">
            <w:pPr>
              <w:pStyle w:val="Lentel"/>
            </w:pPr>
            <w:r w:rsidRPr="00E35CCD">
              <w:t xml:space="preserve">Interakcija su </w:t>
            </w:r>
            <w:r w:rsidR="00EB3F19" w:rsidRPr="00E35CCD">
              <w:t>dirbtinio intelekto algortimais</w:t>
            </w:r>
          </w:p>
        </w:tc>
        <w:tc>
          <w:tcPr>
            <w:tcW w:w="1843" w:type="dxa"/>
          </w:tcPr>
          <w:p w14:paraId="56ABC0CA" w14:textId="55EE500B" w:rsidR="004367D4" w:rsidRPr="00E35CCD" w:rsidRDefault="004367D4" w:rsidP="00E35CCD">
            <w:pPr>
              <w:pStyle w:val="Lentel"/>
            </w:pPr>
            <w:r w:rsidRPr="00E35CCD">
              <w:t xml:space="preserve">Patikrinti ar </w:t>
            </w:r>
            <w:r w:rsidR="00EB3F19" w:rsidRPr="00E35CCD">
              <w:t>dirbtinio intelekto algoritmai veikia korektiškai</w:t>
            </w:r>
          </w:p>
        </w:tc>
        <w:tc>
          <w:tcPr>
            <w:tcW w:w="2552" w:type="dxa"/>
          </w:tcPr>
          <w:p w14:paraId="160FDDF3" w14:textId="77777777" w:rsidR="004367D4" w:rsidRPr="00E35CCD" w:rsidRDefault="004367D4" w:rsidP="00E35CCD">
            <w:pPr>
              <w:pStyle w:val="Lentel"/>
            </w:pPr>
            <w:r w:rsidRPr="00E35CCD">
              <w:t>Žaidžiamas žaidimas</w:t>
            </w:r>
          </w:p>
        </w:tc>
        <w:tc>
          <w:tcPr>
            <w:tcW w:w="2403" w:type="dxa"/>
          </w:tcPr>
          <w:p w14:paraId="79C28193" w14:textId="1F3C3466" w:rsidR="004367D4" w:rsidRPr="00E35CCD" w:rsidRDefault="00EB3F19" w:rsidP="00E35CCD">
            <w:pPr>
              <w:pStyle w:val="Lentel"/>
            </w:pPr>
            <w:r w:rsidRPr="00E35CCD">
              <w:t>Dirbtinio intelekto algoritmai veikia pagal nustatytas normas</w:t>
            </w:r>
          </w:p>
        </w:tc>
      </w:tr>
      <w:tr w:rsidR="004367D4" w14:paraId="044A669A" w14:textId="77777777" w:rsidTr="00193AA6">
        <w:tc>
          <w:tcPr>
            <w:tcW w:w="750" w:type="dxa"/>
          </w:tcPr>
          <w:p w14:paraId="1ACACC45" w14:textId="77777777" w:rsidR="004367D4" w:rsidRPr="00E35CCD" w:rsidRDefault="004367D4" w:rsidP="00E35CCD">
            <w:pPr>
              <w:pStyle w:val="Lentel"/>
            </w:pPr>
            <w:r w:rsidRPr="00E35CCD">
              <w:t>5</w:t>
            </w:r>
          </w:p>
        </w:tc>
        <w:tc>
          <w:tcPr>
            <w:tcW w:w="2080" w:type="dxa"/>
          </w:tcPr>
          <w:p w14:paraId="710B2DF5" w14:textId="7C0C091E" w:rsidR="004367D4" w:rsidRPr="00E35CCD" w:rsidRDefault="004367D4" w:rsidP="00E35CCD">
            <w:pPr>
              <w:pStyle w:val="Lentel"/>
            </w:pPr>
            <w:r w:rsidRPr="00E35CCD">
              <w:t>D</w:t>
            </w:r>
            <w:r w:rsidR="00EB3F19" w:rsidRPr="00E35CCD">
              <w:t>irbtinio intelekto</w:t>
            </w:r>
            <w:r w:rsidRPr="00E35CCD">
              <w:t xml:space="preserve"> kelio radimo algoritmas</w:t>
            </w:r>
          </w:p>
        </w:tc>
        <w:tc>
          <w:tcPr>
            <w:tcW w:w="1843" w:type="dxa"/>
          </w:tcPr>
          <w:p w14:paraId="54EF075D" w14:textId="03E71318" w:rsidR="004367D4" w:rsidRPr="00E35CCD" w:rsidRDefault="004367D4" w:rsidP="00E35CCD">
            <w:pPr>
              <w:pStyle w:val="Lentel"/>
            </w:pPr>
            <w:r w:rsidRPr="00E35CCD">
              <w:t xml:space="preserve">Patikrinti </w:t>
            </w:r>
            <w:r w:rsidR="00EB3F19" w:rsidRPr="00E35CCD">
              <w:t>dirbtinio intelekto</w:t>
            </w:r>
            <w:r w:rsidRPr="00E35CCD">
              <w:t xml:space="preserve"> valdomą kelio radimą</w:t>
            </w:r>
          </w:p>
        </w:tc>
        <w:tc>
          <w:tcPr>
            <w:tcW w:w="2552" w:type="dxa"/>
          </w:tcPr>
          <w:p w14:paraId="70FA6242" w14:textId="77777777" w:rsidR="004367D4" w:rsidRPr="00E35CCD" w:rsidRDefault="004367D4" w:rsidP="00E35CCD">
            <w:pPr>
              <w:pStyle w:val="Lentel"/>
            </w:pPr>
            <w:r w:rsidRPr="00E35CCD">
              <w:t>Žaidžiamas žaidimas</w:t>
            </w:r>
          </w:p>
        </w:tc>
        <w:tc>
          <w:tcPr>
            <w:tcW w:w="2403" w:type="dxa"/>
          </w:tcPr>
          <w:p w14:paraId="50987842" w14:textId="77777777" w:rsidR="004367D4" w:rsidRPr="00E35CCD" w:rsidRDefault="004367D4" w:rsidP="00E35CCD">
            <w:pPr>
              <w:pStyle w:val="Lentel"/>
            </w:pPr>
            <w:r w:rsidRPr="00E35CCD">
              <w:t>DI valdomų veikėjai teisingai randa kelią į reikiamas vietas</w:t>
            </w:r>
          </w:p>
        </w:tc>
      </w:tr>
    </w:tbl>
    <w:p w14:paraId="354EE7A1" w14:textId="77777777" w:rsidR="004367D4" w:rsidRDefault="004367D4" w:rsidP="004367D4"/>
    <w:p w14:paraId="68B55E1A" w14:textId="77777777" w:rsidR="004367D4" w:rsidRDefault="004367D4" w:rsidP="004367D4">
      <w:pPr>
        <w:pStyle w:val="Heading3"/>
      </w:pPr>
      <w:bookmarkStart w:id="425" w:name="_Toc181656468"/>
      <w:bookmarkStart w:id="426" w:name="_Toc188330060"/>
      <w:r>
        <w:t>Vienetų testavimo vykdymas</w:t>
      </w:r>
      <w:bookmarkEnd w:id="425"/>
      <w:bookmarkEnd w:id="426"/>
    </w:p>
    <w:p w14:paraId="10E7E7FC" w14:textId="14932BA8" w:rsidR="004367D4" w:rsidRPr="0010404C" w:rsidRDefault="00AC2934" w:rsidP="00E35CCD">
      <w:pPr>
        <w:pStyle w:val="Lentelspavad"/>
      </w:pPr>
      <w:r>
        <w:t>2</w:t>
      </w:r>
      <w:r w:rsidR="004367D4">
        <w:t xml:space="preserve"> lentelė. Vienetų testavimo vykdymas.</w:t>
      </w:r>
    </w:p>
    <w:tbl>
      <w:tblPr>
        <w:tblStyle w:val="TableGrid"/>
        <w:tblW w:w="0" w:type="auto"/>
        <w:tblLook w:val="04A0" w:firstRow="1" w:lastRow="0" w:firstColumn="1" w:lastColumn="0" w:noHBand="0" w:noVBand="1"/>
      </w:tblPr>
      <w:tblGrid>
        <w:gridCol w:w="737"/>
        <w:gridCol w:w="1970"/>
        <w:gridCol w:w="1751"/>
        <w:gridCol w:w="2379"/>
        <w:gridCol w:w="2223"/>
      </w:tblGrid>
      <w:tr w:rsidR="00E35CCD" w14:paraId="569BC1EF" w14:textId="77777777" w:rsidTr="00E35CCD">
        <w:tc>
          <w:tcPr>
            <w:tcW w:w="737" w:type="dxa"/>
          </w:tcPr>
          <w:p w14:paraId="2BBB6E8A" w14:textId="77777777" w:rsidR="004367D4" w:rsidRDefault="004367D4" w:rsidP="00E35CCD">
            <w:pPr>
              <w:pStyle w:val="LentelsIeil"/>
            </w:pPr>
            <w:r>
              <w:t>Testo nr.</w:t>
            </w:r>
          </w:p>
        </w:tc>
        <w:tc>
          <w:tcPr>
            <w:tcW w:w="1970" w:type="dxa"/>
          </w:tcPr>
          <w:p w14:paraId="508C5C41" w14:textId="77777777" w:rsidR="004367D4" w:rsidRDefault="004367D4" w:rsidP="00E35CCD">
            <w:pPr>
              <w:pStyle w:val="LentelsIeil"/>
            </w:pPr>
            <w:r>
              <w:t>Komponentas</w:t>
            </w:r>
          </w:p>
        </w:tc>
        <w:tc>
          <w:tcPr>
            <w:tcW w:w="1751" w:type="dxa"/>
          </w:tcPr>
          <w:p w14:paraId="33BC0554" w14:textId="77777777" w:rsidR="004367D4" w:rsidRDefault="004367D4" w:rsidP="00E35CCD">
            <w:pPr>
              <w:pStyle w:val="LentelsIeil"/>
            </w:pPr>
            <w:r>
              <w:t>Tikslas</w:t>
            </w:r>
          </w:p>
        </w:tc>
        <w:tc>
          <w:tcPr>
            <w:tcW w:w="2379" w:type="dxa"/>
          </w:tcPr>
          <w:p w14:paraId="4F252794" w14:textId="77777777" w:rsidR="004367D4" w:rsidRDefault="004367D4" w:rsidP="00E35CCD">
            <w:pPr>
              <w:pStyle w:val="LentelsIeil"/>
            </w:pPr>
            <w:r>
              <w:t>Testuojantis veiksmas</w:t>
            </w:r>
          </w:p>
        </w:tc>
        <w:tc>
          <w:tcPr>
            <w:tcW w:w="2223" w:type="dxa"/>
          </w:tcPr>
          <w:p w14:paraId="5F6C3E38" w14:textId="77777777" w:rsidR="004367D4" w:rsidRDefault="004367D4" w:rsidP="00E35CCD">
            <w:pPr>
              <w:pStyle w:val="LentelsIeil"/>
            </w:pPr>
            <w:r>
              <w:t>Laukiamas rezultatas</w:t>
            </w:r>
          </w:p>
        </w:tc>
      </w:tr>
      <w:tr w:rsidR="00E35CCD" w14:paraId="5DFCE00C" w14:textId="77777777" w:rsidTr="00E35CCD">
        <w:tc>
          <w:tcPr>
            <w:tcW w:w="737" w:type="dxa"/>
          </w:tcPr>
          <w:p w14:paraId="306BD4A1" w14:textId="77777777" w:rsidR="004367D4" w:rsidRPr="00E35CCD" w:rsidRDefault="004367D4" w:rsidP="00E35CCD">
            <w:pPr>
              <w:pStyle w:val="Lentel"/>
            </w:pPr>
            <w:r w:rsidRPr="00E35CCD">
              <w:t>1</w:t>
            </w:r>
          </w:p>
        </w:tc>
        <w:tc>
          <w:tcPr>
            <w:tcW w:w="1970" w:type="dxa"/>
          </w:tcPr>
          <w:p w14:paraId="33C8E00F" w14:textId="77777777" w:rsidR="004367D4" w:rsidRPr="00E35CCD" w:rsidRDefault="004367D4" w:rsidP="00E35CCD">
            <w:pPr>
              <w:pStyle w:val="Lentel"/>
            </w:pPr>
            <w:r w:rsidRPr="00E35CCD">
              <w:t>Resursų valdymo sistemos skaičiavimai</w:t>
            </w:r>
          </w:p>
        </w:tc>
        <w:tc>
          <w:tcPr>
            <w:tcW w:w="1751" w:type="dxa"/>
          </w:tcPr>
          <w:p w14:paraId="3C486270" w14:textId="77777777" w:rsidR="004367D4" w:rsidRPr="00E35CCD" w:rsidRDefault="004367D4" w:rsidP="00E35CCD">
            <w:pPr>
              <w:pStyle w:val="Lentel"/>
            </w:pPr>
            <w:r w:rsidRPr="00E35CCD">
              <w:t>Patikrinti resursų sistemos skaičiavimus</w:t>
            </w:r>
          </w:p>
        </w:tc>
        <w:tc>
          <w:tcPr>
            <w:tcW w:w="2379" w:type="dxa"/>
          </w:tcPr>
          <w:p w14:paraId="3FF52500" w14:textId="77777777" w:rsidR="004367D4" w:rsidRPr="00E35CCD" w:rsidRDefault="004367D4" w:rsidP="00E35CCD">
            <w:pPr>
              <w:pStyle w:val="Lentel"/>
            </w:pPr>
            <w:r w:rsidRPr="00E35CCD">
              <w:t>1. Simuliuojamas veikėjams duodamas nurodymas rinkti resursus.</w:t>
            </w:r>
          </w:p>
          <w:p w14:paraId="3A994153" w14:textId="77777777" w:rsidR="004367D4" w:rsidRPr="00E35CCD" w:rsidRDefault="004367D4" w:rsidP="00E35CCD">
            <w:pPr>
              <w:pStyle w:val="Lentel"/>
            </w:pPr>
            <w:r w:rsidRPr="00E35CCD">
              <w:t>2. Simuliuojamas pastatų statymas.</w:t>
            </w:r>
          </w:p>
          <w:p w14:paraId="246BDC34" w14:textId="77777777" w:rsidR="004367D4" w:rsidRPr="00E35CCD" w:rsidRDefault="004367D4" w:rsidP="00E35CCD">
            <w:pPr>
              <w:pStyle w:val="Lentel"/>
            </w:pPr>
            <w:r w:rsidRPr="00E35CCD">
              <w:t>3. Simuliuojamas naujų veikėjų treniravimas</w:t>
            </w:r>
          </w:p>
        </w:tc>
        <w:tc>
          <w:tcPr>
            <w:tcW w:w="2223" w:type="dxa"/>
          </w:tcPr>
          <w:p w14:paraId="58EB8291" w14:textId="77777777" w:rsidR="004367D4" w:rsidRPr="00E35CCD" w:rsidRDefault="004367D4" w:rsidP="00E35CCD">
            <w:pPr>
              <w:pStyle w:val="Lentel"/>
            </w:pPr>
            <w:r w:rsidRPr="00E35CCD">
              <w:t>Resursų kiekis kinta atitinkamai, pagal padarytus veiksmus.</w:t>
            </w:r>
          </w:p>
        </w:tc>
      </w:tr>
    </w:tbl>
    <w:p w14:paraId="4496ADA0" w14:textId="77777777" w:rsidR="004367D4" w:rsidRDefault="004367D4" w:rsidP="004367D4"/>
    <w:p w14:paraId="6B1B1816" w14:textId="77777777" w:rsidR="004367D4" w:rsidRDefault="004367D4" w:rsidP="004367D4">
      <w:pPr>
        <w:pStyle w:val="Heading3"/>
        <w:rPr>
          <w:rFonts w:eastAsiaTheme="minorHAnsi"/>
        </w:rPr>
      </w:pPr>
      <w:bookmarkStart w:id="427" w:name="_Toc181656470"/>
      <w:bookmarkStart w:id="428" w:name="_Toc188330061"/>
      <w:r>
        <w:rPr>
          <w:rFonts w:eastAsiaTheme="minorHAnsi"/>
        </w:rPr>
        <w:t>Sisteminio</w:t>
      </w:r>
      <w:r w:rsidRPr="005F19C0">
        <w:rPr>
          <w:rFonts w:eastAsiaTheme="minorHAnsi"/>
        </w:rPr>
        <w:t xml:space="preserve"> testavim</w:t>
      </w:r>
      <w:r>
        <w:rPr>
          <w:rFonts w:eastAsiaTheme="minorHAnsi"/>
        </w:rPr>
        <w:t>o vykdymas</w:t>
      </w:r>
      <w:bookmarkEnd w:id="427"/>
      <w:bookmarkEnd w:id="428"/>
    </w:p>
    <w:p w14:paraId="0977F98F" w14:textId="7BDE5F57" w:rsidR="004367D4" w:rsidRPr="0010404C" w:rsidRDefault="00AC2934" w:rsidP="00E35CCD">
      <w:pPr>
        <w:pStyle w:val="Lentelspavad"/>
      </w:pPr>
      <w:r>
        <w:t>3</w:t>
      </w:r>
      <w:r w:rsidR="004367D4">
        <w:t xml:space="preserve"> lentelė. Sisteminio testavimo </w:t>
      </w:r>
      <w:r w:rsidR="004367D4" w:rsidRPr="00E35CCD">
        <w:t>vykdymas</w:t>
      </w:r>
      <w:r w:rsidR="004367D4">
        <w:t>.</w:t>
      </w:r>
    </w:p>
    <w:tbl>
      <w:tblPr>
        <w:tblStyle w:val="TableGrid"/>
        <w:tblW w:w="0" w:type="auto"/>
        <w:tblLook w:val="04A0" w:firstRow="1" w:lastRow="0" w:firstColumn="1" w:lastColumn="0" w:noHBand="0" w:noVBand="1"/>
      </w:tblPr>
      <w:tblGrid>
        <w:gridCol w:w="740"/>
        <w:gridCol w:w="1938"/>
        <w:gridCol w:w="1745"/>
        <w:gridCol w:w="2393"/>
        <w:gridCol w:w="2244"/>
      </w:tblGrid>
      <w:tr w:rsidR="004367D4" w:rsidRPr="00C74607" w14:paraId="24D1BE1B" w14:textId="77777777" w:rsidTr="00E35CCD">
        <w:tc>
          <w:tcPr>
            <w:tcW w:w="740" w:type="dxa"/>
          </w:tcPr>
          <w:p w14:paraId="5AAD9646" w14:textId="77777777" w:rsidR="004367D4" w:rsidRPr="00C74607" w:rsidRDefault="004367D4" w:rsidP="00E35CCD">
            <w:pPr>
              <w:pStyle w:val="LentelsIeil"/>
            </w:pPr>
            <w:r w:rsidRPr="00C74607">
              <w:lastRenderedPageBreak/>
              <w:t>Testo nr.</w:t>
            </w:r>
          </w:p>
        </w:tc>
        <w:tc>
          <w:tcPr>
            <w:tcW w:w="1938" w:type="dxa"/>
          </w:tcPr>
          <w:p w14:paraId="506AE587" w14:textId="77777777" w:rsidR="004367D4" w:rsidRPr="00C74607" w:rsidRDefault="004367D4" w:rsidP="00E35CCD">
            <w:pPr>
              <w:pStyle w:val="LentelsIeil"/>
            </w:pPr>
            <w:r w:rsidRPr="00C74607">
              <w:t>Funkcija</w:t>
            </w:r>
          </w:p>
        </w:tc>
        <w:tc>
          <w:tcPr>
            <w:tcW w:w="1745" w:type="dxa"/>
          </w:tcPr>
          <w:p w14:paraId="2FF44DAD" w14:textId="77777777" w:rsidR="004367D4" w:rsidRPr="00C74607" w:rsidRDefault="004367D4" w:rsidP="00E35CCD">
            <w:pPr>
              <w:pStyle w:val="LentelsIeil"/>
            </w:pPr>
            <w:r w:rsidRPr="00C74607">
              <w:t>Tikslas</w:t>
            </w:r>
          </w:p>
        </w:tc>
        <w:tc>
          <w:tcPr>
            <w:tcW w:w="2393" w:type="dxa"/>
          </w:tcPr>
          <w:p w14:paraId="4A54B353" w14:textId="77777777" w:rsidR="004367D4" w:rsidRPr="00C74607" w:rsidRDefault="004367D4" w:rsidP="00E35CCD">
            <w:pPr>
              <w:pStyle w:val="LentelsIeil"/>
            </w:pPr>
            <w:r w:rsidRPr="00C74607">
              <w:t>Testuojantis veiksmas</w:t>
            </w:r>
          </w:p>
        </w:tc>
        <w:tc>
          <w:tcPr>
            <w:tcW w:w="2244" w:type="dxa"/>
          </w:tcPr>
          <w:p w14:paraId="2E7049F3" w14:textId="77777777" w:rsidR="004367D4" w:rsidRPr="00C74607" w:rsidRDefault="004367D4" w:rsidP="00E35CCD">
            <w:pPr>
              <w:pStyle w:val="LentelsIeil"/>
            </w:pPr>
            <w:r w:rsidRPr="00C74607">
              <w:t>Laukiamas rezultatas</w:t>
            </w:r>
          </w:p>
        </w:tc>
      </w:tr>
      <w:tr w:rsidR="004367D4" w:rsidRPr="00C74607" w14:paraId="6281F35F" w14:textId="77777777" w:rsidTr="00E35CCD">
        <w:tc>
          <w:tcPr>
            <w:tcW w:w="740" w:type="dxa"/>
          </w:tcPr>
          <w:p w14:paraId="1D76C895" w14:textId="77777777" w:rsidR="004367D4" w:rsidRPr="00C74607" w:rsidRDefault="004367D4" w:rsidP="00193AA6">
            <w:pPr>
              <w:pStyle w:val="Lentel"/>
            </w:pPr>
            <w:r w:rsidRPr="00C74607">
              <w:t>1</w:t>
            </w:r>
          </w:p>
        </w:tc>
        <w:tc>
          <w:tcPr>
            <w:tcW w:w="1938" w:type="dxa"/>
          </w:tcPr>
          <w:p w14:paraId="70F9CD80" w14:textId="77777777" w:rsidR="004367D4" w:rsidRPr="00C74607" w:rsidRDefault="004367D4" w:rsidP="00193AA6">
            <w:pPr>
              <w:pStyle w:val="Lentel"/>
            </w:pPr>
            <w:r w:rsidRPr="00C74607">
              <w:t>Žaidimo sesija</w:t>
            </w:r>
          </w:p>
        </w:tc>
        <w:tc>
          <w:tcPr>
            <w:tcW w:w="1745" w:type="dxa"/>
          </w:tcPr>
          <w:p w14:paraId="3A4D8B61" w14:textId="77777777" w:rsidR="004367D4" w:rsidRPr="00C74607" w:rsidRDefault="004367D4" w:rsidP="00193AA6">
            <w:pPr>
              <w:pStyle w:val="Lentel"/>
            </w:pPr>
            <w:r w:rsidRPr="00C74607">
              <w:t>Patikrinti žaidimo stabilumą</w:t>
            </w:r>
          </w:p>
        </w:tc>
        <w:tc>
          <w:tcPr>
            <w:tcW w:w="2393" w:type="dxa"/>
          </w:tcPr>
          <w:p w14:paraId="4BE8E706" w14:textId="77777777" w:rsidR="004367D4" w:rsidRPr="00C74607" w:rsidRDefault="004367D4" w:rsidP="00193AA6">
            <w:pPr>
              <w:pStyle w:val="Lentel"/>
            </w:pPr>
            <w:r w:rsidRPr="00C74607">
              <w:t>Sužaidžiama pilna žaidimo sesija</w:t>
            </w:r>
          </w:p>
          <w:p w14:paraId="40F3A267" w14:textId="77777777" w:rsidR="004367D4" w:rsidRPr="00C74607" w:rsidRDefault="004367D4" w:rsidP="00193AA6">
            <w:pPr>
              <w:pStyle w:val="Lentel"/>
            </w:pPr>
          </w:p>
        </w:tc>
        <w:tc>
          <w:tcPr>
            <w:tcW w:w="2244" w:type="dxa"/>
          </w:tcPr>
          <w:p w14:paraId="5DAA1F5C" w14:textId="77777777" w:rsidR="004367D4" w:rsidRPr="00C74607" w:rsidRDefault="004367D4" w:rsidP="00193AA6">
            <w:pPr>
              <w:pStyle w:val="Lentel"/>
            </w:pPr>
            <w:r w:rsidRPr="00C74607">
              <w:t>Žaidimas veikia be klaidų.</w:t>
            </w:r>
          </w:p>
        </w:tc>
      </w:tr>
    </w:tbl>
    <w:p w14:paraId="546F9367" w14:textId="77777777" w:rsidR="004367D4" w:rsidRDefault="004367D4" w:rsidP="004367D4">
      <w:pPr>
        <w:pStyle w:val="Heading3"/>
        <w:rPr>
          <w:rFonts w:eastAsiaTheme="minorHAnsi"/>
        </w:rPr>
      </w:pPr>
      <w:bookmarkStart w:id="429" w:name="_Toc181656471"/>
      <w:bookmarkStart w:id="430" w:name="_Toc188330062"/>
      <w:r>
        <w:rPr>
          <w:rFonts w:eastAsiaTheme="minorHAnsi"/>
        </w:rPr>
        <w:t>Našumo</w:t>
      </w:r>
      <w:r w:rsidRPr="005F19C0">
        <w:rPr>
          <w:rFonts w:eastAsiaTheme="minorHAnsi"/>
        </w:rPr>
        <w:t xml:space="preserve"> testavim</w:t>
      </w:r>
      <w:r>
        <w:rPr>
          <w:rFonts w:eastAsiaTheme="minorHAnsi"/>
        </w:rPr>
        <w:t>o vykdymas</w:t>
      </w:r>
      <w:bookmarkEnd w:id="429"/>
      <w:bookmarkEnd w:id="430"/>
    </w:p>
    <w:p w14:paraId="5776B4FA" w14:textId="211722E9" w:rsidR="004367D4" w:rsidRPr="0010404C" w:rsidRDefault="00AC2934" w:rsidP="004367D4">
      <w:pPr>
        <w:pStyle w:val="Lentelspavad"/>
      </w:pPr>
      <w:r>
        <w:t>4</w:t>
      </w:r>
      <w:r w:rsidR="004367D4" w:rsidRPr="0010404C">
        <w:t xml:space="preserve"> lentelė. Našumo testavimo vykdymas.</w:t>
      </w:r>
    </w:p>
    <w:tbl>
      <w:tblPr>
        <w:tblStyle w:val="TableGrid"/>
        <w:tblW w:w="0" w:type="auto"/>
        <w:tblLook w:val="04A0" w:firstRow="1" w:lastRow="0" w:firstColumn="1" w:lastColumn="0" w:noHBand="0" w:noVBand="1"/>
      </w:tblPr>
      <w:tblGrid>
        <w:gridCol w:w="739"/>
        <w:gridCol w:w="1941"/>
        <w:gridCol w:w="1763"/>
        <w:gridCol w:w="2376"/>
        <w:gridCol w:w="2241"/>
      </w:tblGrid>
      <w:tr w:rsidR="004367D4" w14:paraId="1BA832E7" w14:textId="77777777" w:rsidTr="00193AA6">
        <w:tc>
          <w:tcPr>
            <w:tcW w:w="750" w:type="dxa"/>
          </w:tcPr>
          <w:p w14:paraId="0009BD81" w14:textId="77777777" w:rsidR="004367D4" w:rsidRDefault="004367D4" w:rsidP="00E35CCD">
            <w:pPr>
              <w:pStyle w:val="LentelsIeil"/>
            </w:pPr>
            <w:r>
              <w:t>Testo nr.</w:t>
            </w:r>
          </w:p>
        </w:tc>
        <w:tc>
          <w:tcPr>
            <w:tcW w:w="2080" w:type="dxa"/>
          </w:tcPr>
          <w:p w14:paraId="10B7B9CF" w14:textId="77777777" w:rsidR="004367D4" w:rsidRDefault="004367D4" w:rsidP="00E35CCD">
            <w:pPr>
              <w:pStyle w:val="LentelsIeil"/>
            </w:pPr>
            <w:r>
              <w:t>Aspektas</w:t>
            </w:r>
          </w:p>
        </w:tc>
        <w:tc>
          <w:tcPr>
            <w:tcW w:w="1843" w:type="dxa"/>
          </w:tcPr>
          <w:p w14:paraId="735FF9A9" w14:textId="77777777" w:rsidR="004367D4" w:rsidRDefault="004367D4" w:rsidP="00E35CCD">
            <w:pPr>
              <w:pStyle w:val="LentelsIeil"/>
            </w:pPr>
            <w:r>
              <w:t>Tikslas</w:t>
            </w:r>
          </w:p>
        </w:tc>
        <w:tc>
          <w:tcPr>
            <w:tcW w:w="2552" w:type="dxa"/>
          </w:tcPr>
          <w:p w14:paraId="43F9D07C" w14:textId="77777777" w:rsidR="004367D4" w:rsidRDefault="004367D4" w:rsidP="00E35CCD">
            <w:pPr>
              <w:pStyle w:val="LentelsIeil"/>
            </w:pPr>
            <w:r>
              <w:t>Testuojantis veiksmas</w:t>
            </w:r>
          </w:p>
        </w:tc>
        <w:tc>
          <w:tcPr>
            <w:tcW w:w="2403" w:type="dxa"/>
          </w:tcPr>
          <w:p w14:paraId="61BFF1B2" w14:textId="77777777" w:rsidR="004367D4" w:rsidRDefault="004367D4" w:rsidP="00E35CCD">
            <w:pPr>
              <w:pStyle w:val="LentelsIeil"/>
            </w:pPr>
            <w:r>
              <w:t>Laukiamas rezultatas</w:t>
            </w:r>
          </w:p>
        </w:tc>
      </w:tr>
      <w:tr w:rsidR="004367D4" w14:paraId="40E97CA4" w14:textId="77777777" w:rsidTr="00193AA6">
        <w:tc>
          <w:tcPr>
            <w:tcW w:w="750" w:type="dxa"/>
          </w:tcPr>
          <w:p w14:paraId="1EB5775A" w14:textId="77777777" w:rsidR="004367D4" w:rsidRDefault="004367D4" w:rsidP="00193AA6">
            <w:pPr>
              <w:pStyle w:val="Lentel"/>
            </w:pPr>
            <w:r>
              <w:t>1</w:t>
            </w:r>
          </w:p>
        </w:tc>
        <w:tc>
          <w:tcPr>
            <w:tcW w:w="2080" w:type="dxa"/>
          </w:tcPr>
          <w:p w14:paraId="32B06A59" w14:textId="77777777" w:rsidR="004367D4" w:rsidRDefault="004367D4" w:rsidP="00193AA6">
            <w:pPr>
              <w:pStyle w:val="Lentel"/>
            </w:pPr>
            <w:r>
              <w:t>Atsako laikas</w:t>
            </w:r>
          </w:p>
        </w:tc>
        <w:tc>
          <w:tcPr>
            <w:tcW w:w="1843" w:type="dxa"/>
          </w:tcPr>
          <w:p w14:paraId="34ECAA14" w14:textId="77777777" w:rsidR="004367D4" w:rsidRDefault="004367D4" w:rsidP="00193AA6">
            <w:pPr>
              <w:pStyle w:val="Lentel"/>
            </w:pPr>
            <w:r>
              <w:t>Užtikrinti greitą žaidimo atsako laiką</w:t>
            </w:r>
          </w:p>
        </w:tc>
        <w:tc>
          <w:tcPr>
            <w:tcW w:w="2552" w:type="dxa"/>
          </w:tcPr>
          <w:p w14:paraId="7645A19F" w14:textId="77777777" w:rsidR="004367D4" w:rsidRDefault="004367D4" w:rsidP="00193AA6">
            <w:pPr>
              <w:pStyle w:val="Lentel"/>
            </w:pPr>
            <w:r>
              <w:t>Matuojama įvairių žaidimo veiksmų atlikimo trukmė</w:t>
            </w:r>
          </w:p>
          <w:p w14:paraId="6856413A" w14:textId="77777777" w:rsidR="004367D4" w:rsidRDefault="004367D4" w:rsidP="00193AA6">
            <w:pPr>
              <w:pStyle w:val="Lentel"/>
            </w:pPr>
          </w:p>
        </w:tc>
        <w:tc>
          <w:tcPr>
            <w:tcW w:w="2403" w:type="dxa"/>
          </w:tcPr>
          <w:p w14:paraId="501140A3" w14:textId="77777777" w:rsidR="004367D4" w:rsidRDefault="004367D4" w:rsidP="00193AA6">
            <w:pPr>
              <w:pStyle w:val="Lentel"/>
            </w:pPr>
            <w:r>
              <w:t>Žaidimo atsako laikas atitinka reikalavimus (1 sekundė)</w:t>
            </w:r>
          </w:p>
        </w:tc>
      </w:tr>
      <w:tr w:rsidR="004367D4" w14:paraId="3E5E4325" w14:textId="77777777" w:rsidTr="00193AA6">
        <w:tc>
          <w:tcPr>
            <w:tcW w:w="750" w:type="dxa"/>
          </w:tcPr>
          <w:p w14:paraId="585F67BC" w14:textId="77777777" w:rsidR="004367D4" w:rsidRDefault="004367D4" w:rsidP="00193AA6">
            <w:pPr>
              <w:pStyle w:val="Lentel"/>
            </w:pPr>
            <w:r>
              <w:t>2</w:t>
            </w:r>
          </w:p>
        </w:tc>
        <w:tc>
          <w:tcPr>
            <w:tcW w:w="2080" w:type="dxa"/>
          </w:tcPr>
          <w:p w14:paraId="5F1B6E10" w14:textId="77777777" w:rsidR="004367D4" w:rsidRDefault="004367D4" w:rsidP="00193AA6">
            <w:pPr>
              <w:pStyle w:val="Lentel"/>
            </w:pPr>
            <w:r>
              <w:t>Didelė apkrova</w:t>
            </w:r>
          </w:p>
        </w:tc>
        <w:tc>
          <w:tcPr>
            <w:tcW w:w="1843" w:type="dxa"/>
          </w:tcPr>
          <w:p w14:paraId="3A5A42B1" w14:textId="77777777" w:rsidR="004367D4" w:rsidRDefault="004367D4" w:rsidP="00193AA6">
            <w:pPr>
              <w:pStyle w:val="Lentel"/>
            </w:pPr>
            <w:r>
              <w:t>Patikrinti žaidimo stabilumą esant didelei apkrovai</w:t>
            </w:r>
          </w:p>
        </w:tc>
        <w:tc>
          <w:tcPr>
            <w:tcW w:w="2552" w:type="dxa"/>
          </w:tcPr>
          <w:p w14:paraId="33BD42D7" w14:textId="77777777" w:rsidR="004367D4" w:rsidRDefault="004367D4" w:rsidP="00193AA6">
            <w:pPr>
              <w:pStyle w:val="Lentel"/>
            </w:pPr>
            <w:r>
              <w:t>Simuliuojamas didelis kiekis žaidėjo ir DI atliekamų veiksmų su daug veikėjų</w:t>
            </w:r>
          </w:p>
        </w:tc>
        <w:tc>
          <w:tcPr>
            <w:tcW w:w="2403" w:type="dxa"/>
          </w:tcPr>
          <w:p w14:paraId="7EB9F0F8" w14:textId="77777777" w:rsidR="004367D4" w:rsidRDefault="004367D4" w:rsidP="00193AA6">
            <w:pPr>
              <w:pStyle w:val="Lentel"/>
            </w:pPr>
            <w:r>
              <w:t>Žaidimas išlieka stabilus ir reaguojantis</w:t>
            </w:r>
          </w:p>
        </w:tc>
      </w:tr>
      <w:tr w:rsidR="004367D4" w14:paraId="66A42FC0" w14:textId="77777777" w:rsidTr="00193AA6">
        <w:tc>
          <w:tcPr>
            <w:tcW w:w="750" w:type="dxa"/>
          </w:tcPr>
          <w:p w14:paraId="4142AF65" w14:textId="77777777" w:rsidR="004367D4" w:rsidRDefault="004367D4" w:rsidP="00193AA6">
            <w:pPr>
              <w:pStyle w:val="Lentel"/>
            </w:pPr>
            <w:r>
              <w:t>3</w:t>
            </w:r>
          </w:p>
        </w:tc>
        <w:tc>
          <w:tcPr>
            <w:tcW w:w="2080" w:type="dxa"/>
          </w:tcPr>
          <w:p w14:paraId="364F7E13" w14:textId="77777777" w:rsidR="004367D4" w:rsidRDefault="004367D4" w:rsidP="00193AA6">
            <w:pPr>
              <w:pStyle w:val="Lentel"/>
            </w:pPr>
            <w:r>
              <w:t>Naudojamų sisteminių resursų kiekis</w:t>
            </w:r>
          </w:p>
        </w:tc>
        <w:tc>
          <w:tcPr>
            <w:tcW w:w="1843" w:type="dxa"/>
          </w:tcPr>
          <w:p w14:paraId="22A46437" w14:textId="77777777" w:rsidR="004367D4" w:rsidRDefault="004367D4" w:rsidP="00193AA6">
            <w:pPr>
              <w:pStyle w:val="Lentel"/>
            </w:pPr>
            <w:r>
              <w:t>Išmatuoti CPU ir GPU apkrovą, bei sunaudojamą RAM kiekį žaidimo metu</w:t>
            </w:r>
          </w:p>
        </w:tc>
        <w:tc>
          <w:tcPr>
            <w:tcW w:w="2552" w:type="dxa"/>
          </w:tcPr>
          <w:p w14:paraId="17A54622" w14:textId="77777777" w:rsidR="004367D4" w:rsidRDefault="004367D4" w:rsidP="00193AA6">
            <w:pPr>
              <w:pStyle w:val="Lentel"/>
            </w:pPr>
            <w:r>
              <w:t>Matuojami sisteminiai resursai ilgos sesijos metu</w:t>
            </w:r>
          </w:p>
        </w:tc>
        <w:tc>
          <w:tcPr>
            <w:tcW w:w="2403" w:type="dxa"/>
          </w:tcPr>
          <w:p w14:paraId="3A804A03" w14:textId="77777777" w:rsidR="004367D4" w:rsidRDefault="004367D4" w:rsidP="00193AA6">
            <w:pPr>
              <w:pStyle w:val="Lentel"/>
            </w:pPr>
            <w:r>
              <w:t>Sunaudojamų resursų kiekis išlyka numatytose ribose</w:t>
            </w:r>
          </w:p>
        </w:tc>
      </w:tr>
    </w:tbl>
    <w:p w14:paraId="31B64BCE" w14:textId="77777777" w:rsidR="004367D4" w:rsidRDefault="004367D4" w:rsidP="004367D4">
      <w:pPr>
        <w:pStyle w:val="Heading2"/>
      </w:pPr>
      <w:bookmarkStart w:id="431" w:name="_Toc181656473"/>
      <w:bookmarkStart w:id="432" w:name="_Toc188330063"/>
      <w:r>
        <w:t>Testavimo išteklių</w:t>
      </w:r>
      <w:r w:rsidRPr="00817D15">
        <w:t xml:space="preserve"> paskirstymas</w:t>
      </w:r>
      <w:bookmarkEnd w:id="431"/>
      <w:bookmarkEnd w:id="432"/>
    </w:p>
    <w:p w14:paraId="3986E47E" w14:textId="7EF7F6AC" w:rsidR="004367D4" w:rsidRDefault="00AC2934" w:rsidP="00E35CCD">
      <w:pPr>
        <w:pStyle w:val="Lentelspavad"/>
      </w:pPr>
      <w:r>
        <w:t>5</w:t>
      </w:r>
      <w:r w:rsidR="004367D4">
        <w:t xml:space="preserve"> lentelė. Ištekliai, </w:t>
      </w:r>
      <w:r w:rsidR="004367D4" w:rsidRPr="00E35CCD">
        <w:t>kurių</w:t>
      </w:r>
      <w:r w:rsidR="004367D4">
        <w:t xml:space="preserve"> reikės kiekvienam testavimo etapui.</w:t>
      </w:r>
    </w:p>
    <w:tbl>
      <w:tblPr>
        <w:tblStyle w:val="TableGrid"/>
        <w:tblW w:w="9634" w:type="dxa"/>
        <w:tblLook w:val="04A0" w:firstRow="1" w:lastRow="0" w:firstColumn="1" w:lastColumn="0" w:noHBand="0" w:noVBand="1"/>
      </w:tblPr>
      <w:tblGrid>
        <w:gridCol w:w="1350"/>
        <w:gridCol w:w="1999"/>
        <w:gridCol w:w="2096"/>
        <w:gridCol w:w="1988"/>
        <w:gridCol w:w="2201"/>
      </w:tblGrid>
      <w:tr w:rsidR="004367D4" w14:paraId="675EA099" w14:textId="77777777" w:rsidTr="00193AA6">
        <w:tc>
          <w:tcPr>
            <w:tcW w:w="1350" w:type="dxa"/>
          </w:tcPr>
          <w:p w14:paraId="06F89AA1" w14:textId="77777777" w:rsidR="004367D4" w:rsidRDefault="004367D4" w:rsidP="00E35CCD">
            <w:pPr>
              <w:pStyle w:val="LentelsIeil"/>
            </w:pPr>
            <w:r>
              <w:t>Testavimo tipas</w:t>
            </w:r>
          </w:p>
        </w:tc>
        <w:tc>
          <w:tcPr>
            <w:tcW w:w="1999" w:type="dxa"/>
          </w:tcPr>
          <w:p w14:paraId="0A50D8B3" w14:textId="77777777" w:rsidR="004367D4" w:rsidRDefault="004367D4" w:rsidP="00E35CCD">
            <w:pPr>
              <w:pStyle w:val="LentelsIeil"/>
            </w:pPr>
            <w:r>
              <w:t>Žmogiškieji ištekliai</w:t>
            </w:r>
          </w:p>
        </w:tc>
        <w:tc>
          <w:tcPr>
            <w:tcW w:w="2096" w:type="dxa"/>
          </w:tcPr>
          <w:p w14:paraId="5A960612" w14:textId="77777777" w:rsidR="004367D4" w:rsidRDefault="004367D4" w:rsidP="00E35CCD">
            <w:pPr>
              <w:pStyle w:val="LentelsIeil"/>
            </w:pPr>
            <w:r>
              <w:t>Programinė įranga</w:t>
            </w:r>
          </w:p>
        </w:tc>
        <w:tc>
          <w:tcPr>
            <w:tcW w:w="1988" w:type="dxa"/>
          </w:tcPr>
          <w:p w14:paraId="4873BF79" w14:textId="77777777" w:rsidR="004367D4" w:rsidRDefault="004367D4" w:rsidP="00E35CCD">
            <w:pPr>
              <w:pStyle w:val="LentelsIeil"/>
            </w:pPr>
            <w:r>
              <w:t>Testavimo aplinka</w:t>
            </w:r>
          </w:p>
        </w:tc>
        <w:tc>
          <w:tcPr>
            <w:tcW w:w="2201" w:type="dxa"/>
          </w:tcPr>
          <w:p w14:paraId="1B85641E" w14:textId="77777777" w:rsidR="004367D4" w:rsidRDefault="004367D4" w:rsidP="00E35CCD">
            <w:pPr>
              <w:pStyle w:val="LentelsIeil"/>
            </w:pPr>
            <w:r>
              <w:t>Apskaičiuota trukmė</w:t>
            </w:r>
          </w:p>
        </w:tc>
      </w:tr>
      <w:tr w:rsidR="004367D4" w14:paraId="1DDDA843" w14:textId="77777777" w:rsidTr="00193AA6">
        <w:tc>
          <w:tcPr>
            <w:tcW w:w="1350" w:type="dxa"/>
          </w:tcPr>
          <w:p w14:paraId="3443F549" w14:textId="77777777" w:rsidR="004367D4" w:rsidRDefault="004367D4" w:rsidP="00193AA6">
            <w:pPr>
              <w:pStyle w:val="Lentel"/>
            </w:pPr>
            <w:r>
              <w:t>Funkcinis testavimas</w:t>
            </w:r>
          </w:p>
        </w:tc>
        <w:tc>
          <w:tcPr>
            <w:tcW w:w="1999" w:type="dxa"/>
          </w:tcPr>
          <w:p w14:paraId="2E25B3FB" w14:textId="77777777" w:rsidR="004367D4" w:rsidRDefault="004367D4" w:rsidP="00193AA6">
            <w:pPr>
              <w:pStyle w:val="Lentel"/>
            </w:pPr>
            <w:r>
              <w:t>1 programuotojas</w:t>
            </w:r>
          </w:p>
        </w:tc>
        <w:tc>
          <w:tcPr>
            <w:tcW w:w="2096" w:type="dxa"/>
          </w:tcPr>
          <w:p w14:paraId="77768271" w14:textId="77777777" w:rsidR="004367D4" w:rsidRDefault="004367D4" w:rsidP="00193AA6">
            <w:pPr>
              <w:pStyle w:val="Lentel"/>
            </w:pPr>
            <w:r>
              <w:t>Unity editor, rankinio testavimo įrankiai</w:t>
            </w:r>
          </w:p>
        </w:tc>
        <w:tc>
          <w:tcPr>
            <w:tcW w:w="1988" w:type="dxa"/>
          </w:tcPr>
          <w:p w14:paraId="18771639" w14:textId="77777777" w:rsidR="004367D4" w:rsidRDefault="004367D4" w:rsidP="00193AA6">
            <w:pPr>
              <w:pStyle w:val="Lentel"/>
            </w:pPr>
            <w:r>
              <w:t>Programuotojo kompiuteris</w:t>
            </w:r>
          </w:p>
          <w:p w14:paraId="2B9C5536" w14:textId="77777777" w:rsidR="004367D4" w:rsidRDefault="004367D4" w:rsidP="00193AA6">
            <w:pPr>
              <w:pStyle w:val="Lentel"/>
            </w:pPr>
          </w:p>
        </w:tc>
        <w:tc>
          <w:tcPr>
            <w:tcW w:w="2201" w:type="dxa"/>
          </w:tcPr>
          <w:p w14:paraId="277DBD8E" w14:textId="77777777" w:rsidR="004367D4" w:rsidRDefault="004367D4" w:rsidP="00193AA6">
            <w:pPr>
              <w:pStyle w:val="Lentel"/>
            </w:pPr>
            <w:r>
              <w:t>1 savaitė, nuolatinis</w:t>
            </w:r>
          </w:p>
        </w:tc>
      </w:tr>
      <w:tr w:rsidR="004367D4" w14:paraId="362D666A" w14:textId="77777777" w:rsidTr="00193AA6">
        <w:tc>
          <w:tcPr>
            <w:tcW w:w="1350" w:type="dxa"/>
          </w:tcPr>
          <w:p w14:paraId="5B8CC43E" w14:textId="77777777" w:rsidR="004367D4" w:rsidRDefault="004367D4" w:rsidP="00193AA6">
            <w:pPr>
              <w:pStyle w:val="Lentel"/>
            </w:pPr>
            <w:r>
              <w:t>Vienetų testavimas</w:t>
            </w:r>
          </w:p>
        </w:tc>
        <w:tc>
          <w:tcPr>
            <w:tcW w:w="1999" w:type="dxa"/>
          </w:tcPr>
          <w:p w14:paraId="42515750" w14:textId="77777777" w:rsidR="004367D4" w:rsidRDefault="004367D4" w:rsidP="00193AA6">
            <w:pPr>
              <w:pStyle w:val="Lentel"/>
            </w:pPr>
            <w:r>
              <w:t>1 programuotojas</w:t>
            </w:r>
          </w:p>
        </w:tc>
        <w:tc>
          <w:tcPr>
            <w:tcW w:w="2096" w:type="dxa"/>
          </w:tcPr>
          <w:p w14:paraId="458F7B44" w14:textId="327C130B" w:rsidR="004367D4" w:rsidRDefault="004367D4" w:rsidP="00193AA6">
            <w:pPr>
              <w:pStyle w:val="Lentel"/>
            </w:pPr>
            <w:r>
              <w:t>XUnit, Visual Studio 2022 Community, Unity editor</w:t>
            </w:r>
          </w:p>
        </w:tc>
        <w:tc>
          <w:tcPr>
            <w:tcW w:w="1988" w:type="dxa"/>
          </w:tcPr>
          <w:p w14:paraId="2C78CC6D" w14:textId="77777777" w:rsidR="004367D4" w:rsidRDefault="004367D4" w:rsidP="00193AA6">
            <w:pPr>
              <w:pStyle w:val="Lentel"/>
            </w:pPr>
            <w:r>
              <w:t>Programuotojo kompiuteris</w:t>
            </w:r>
          </w:p>
          <w:p w14:paraId="31473A94" w14:textId="77777777" w:rsidR="004367D4" w:rsidRDefault="004367D4" w:rsidP="00193AA6">
            <w:pPr>
              <w:pStyle w:val="Lentel"/>
            </w:pPr>
          </w:p>
        </w:tc>
        <w:tc>
          <w:tcPr>
            <w:tcW w:w="2201" w:type="dxa"/>
          </w:tcPr>
          <w:p w14:paraId="149F1676" w14:textId="77777777" w:rsidR="004367D4" w:rsidRDefault="004367D4" w:rsidP="00193AA6">
            <w:pPr>
              <w:pStyle w:val="Lentel"/>
            </w:pPr>
            <w:r>
              <w:t>1 savaitė, nuolatinis</w:t>
            </w:r>
          </w:p>
        </w:tc>
      </w:tr>
      <w:tr w:rsidR="004367D4" w14:paraId="67D6BD41" w14:textId="77777777" w:rsidTr="00193AA6">
        <w:tc>
          <w:tcPr>
            <w:tcW w:w="1350" w:type="dxa"/>
          </w:tcPr>
          <w:p w14:paraId="25DB5178" w14:textId="77777777" w:rsidR="004367D4" w:rsidRDefault="004367D4" w:rsidP="00193AA6">
            <w:pPr>
              <w:pStyle w:val="Lentel"/>
            </w:pPr>
            <w:r>
              <w:t>Sisteminis testavimas</w:t>
            </w:r>
          </w:p>
        </w:tc>
        <w:tc>
          <w:tcPr>
            <w:tcW w:w="1999" w:type="dxa"/>
          </w:tcPr>
          <w:p w14:paraId="69D13205" w14:textId="77777777" w:rsidR="004367D4" w:rsidRDefault="004367D4" w:rsidP="00193AA6">
            <w:pPr>
              <w:pStyle w:val="Lentel"/>
            </w:pPr>
            <w:r>
              <w:t>1 programuotojas</w:t>
            </w:r>
          </w:p>
        </w:tc>
        <w:tc>
          <w:tcPr>
            <w:tcW w:w="2096" w:type="dxa"/>
          </w:tcPr>
          <w:p w14:paraId="1978EA52" w14:textId="77777777" w:rsidR="004367D4" w:rsidRDefault="004367D4" w:rsidP="00193AA6">
            <w:pPr>
              <w:pStyle w:val="Lentel"/>
            </w:pPr>
            <w:r>
              <w:t>Unity editor ir Unity žaidimų variklis</w:t>
            </w:r>
          </w:p>
        </w:tc>
        <w:tc>
          <w:tcPr>
            <w:tcW w:w="1988" w:type="dxa"/>
          </w:tcPr>
          <w:p w14:paraId="4EC212F8" w14:textId="77777777" w:rsidR="004367D4" w:rsidRDefault="004367D4" w:rsidP="00193AA6">
            <w:pPr>
              <w:pStyle w:val="Lentel"/>
            </w:pPr>
            <w:r>
              <w:t>Programuotojo kompiuteris</w:t>
            </w:r>
          </w:p>
          <w:p w14:paraId="065EA35E" w14:textId="77777777" w:rsidR="004367D4" w:rsidRDefault="004367D4" w:rsidP="00193AA6">
            <w:pPr>
              <w:pStyle w:val="Lentel"/>
            </w:pPr>
          </w:p>
        </w:tc>
        <w:tc>
          <w:tcPr>
            <w:tcW w:w="2201" w:type="dxa"/>
          </w:tcPr>
          <w:p w14:paraId="77ADF681" w14:textId="77777777" w:rsidR="004367D4" w:rsidRDefault="004367D4" w:rsidP="00193AA6">
            <w:pPr>
              <w:pStyle w:val="Lentel"/>
            </w:pPr>
            <w:r>
              <w:t>2-3 dienos</w:t>
            </w:r>
          </w:p>
        </w:tc>
      </w:tr>
      <w:tr w:rsidR="004367D4" w14:paraId="3CB7BA7F" w14:textId="77777777" w:rsidTr="00193AA6">
        <w:tc>
          <w:tcPr>
            <w:tcW w:w="1350" w:type="dxa"/>
          </w:tcPr>
          <w:p w14:paraId="34275356" w14:textId="77777777" w:rsidR="004367D4" w:rsidRDefault="004367D4" w:rsidP="00193AA6">
            <w:pPr>
              <w:pStyle w:val="Lentel"/>
            </w:pPr>
            <w:r>
              <w:t>Našumo testavimas</w:t>
            </w:r>
          </w:p>
        </w:tc>
        <w:tc>
          <w:tcPr>
            <w:tcW w:w="1999" w:type="dxa"/>
          </w:tcPr>
          <w:p w14:paraId="63B4D338" w14:textId="77777777" w:rsidR="004367D4" w:rsidRDefault="004367D4" w:rsidP="00193AA6">
            <w:pPr>
              <w:pStyle w:val="Lentel"/>
            </w:pPr>
            <w:r>
              <w:t>1 programuotojas</w:t>
            </w:r>
          </w:p>
        </w:tc>
        <w:tc>
          <w:tcPr>
            <w:tcW w:w="2096" w:type="dxa"/>
          </w:tcPr>
          <w:p w14:paraId="2B180867" w14:textId="77777777" w:rsidR="004367D4" w:rsidRDefault="004367D4" w:rsidP="00193AA6">
            <w:pPr>
              <w:pStyle w:val="Lentel"/>
            </w:pPr>
            <w:r>
              <w:t>Unity editor ir Unity žaidimų variklis</w:t>
            </w:r>
          </w:p>
        </w:tc>
        <w:tc>
          <w:tcPr>
            <w:tcW w:w="1988" w:type="dxa"/>
          </w:tcPr>
          <w:p w14:paraId="540710F6" w14:textId="77777777" w:rsidR="004367D4" w:rsidRDefault="004367D4" w:rsidP="00193AA6">
            <w:pPr>
              <w:pStyle w:val="Lentel"/>
            </w:pPr>
            <w:r>
              <w:t>Programuotojo kompiuteris</w:t>
            </w:r>
          </w:p>
          <w:p w14:paraId="2E229A64" w14:textId="77777777" w:rsidR="004367D4" w:rsidRDefault="004367D4" w:rsidP="00193AA6">
            <w:pPr>
              <w:pStyle w:val="Lentel"/>
            </w:pPr>
          </w:p>
        </w:tc>
        <w:tc>
          <w:tcPr>
            <w:tcW w:w="2201" w:type="dxa"/>
          </w:tcPr>
          <w:p w14:paraId="0089ACD3" w14:textId="77777777" w:rsidR="004367D4" w:rsidRDefault="004367D4" w:rsidP="00193AA6">
            <w:pPr>
              <w:pStyle w:val="Lentel"/>
            </w:pPr>
            <w:r>
              <w:t>1-2 dienos</w:t>
            </w:r>
          </w:p>
        </w:tc>
      </w:tr>
    </w:tbl>
    <w:p w14:paraId="284068E8" w14:textId="77777777" w:rsidR="004367D4" w:rsidRDefault="004367D4" w:rsidP="004367D4">
      <w:pPr>
        <w:pStyle w:val="Heading2"/>
      </w:pPr>
      <w:bookmarkStart w:id="433" w:name="_Toc181656474"/>
      <w:bookmarkStart w:id="434" w:name="_Toc188330064"/>
      <w:r w:rsidRPr="00C13782">
        <w:t>Testavimo rezultatų kaupimas</w:t>
      </w:r>
      <w:bookmarkEnd w:id="433"/>
      <w:bookmarkEnd w:id="434"/>
    </w:p>
    <w:p w14:paraId="4A055CAE" w14:textId="066D946A" w:rsidR="004367D4" w:rsidRPr="00C74607" w:rsidRDefault="00AC2934" w:rsidP="00E35CCD">
      <w:pPr>
        <w:pStyle w:val="Lentelspavad"/>
      </w:pPr>
      <w:r>
        <w:t>6</w:t>
      </w:r>
      <w:r w:rsidR="004367D4">
        <w:t xml:space="preserve"> lentelė. Testavimo </w:t>
      </w:r>
      <w:r w:rsidR="004367D4" w:rsidRPr="00E35CCD">
        <w:t>rezultatų</w:t>
      </w:r>
      <w:r w:rsidR="004367D4">
        <w:t xml:space="preserve"> kaupimas.</w:t>
      </w:r>
    </w:p>
    <w:tbl>
      <w:tblPr>
        <w:tblStyle w:val="TableGrid"/>
        <w:tblW w:w="7433" w:type="dxa"/>
        <w:tblLook w:val="04A0" w:firstRow="1" w:lastRow="0" w:firstColumn="1" w:lastColumn="0" w:noHBand="0" w:noVBand="1"/>
      </w:tblPr>
      <w:tblGrid>
        <w:gridCol w:w="1350"/>
        <w:gridCol w:w="1999"/>
        <w:gridCol w:w="2096"/>
        <w:gridCol w:w="1988"/>
      </w:tblGrid>
      <w:tr w:rsidR="004367D4" w14:paraId="011D153D" w14:textId="77777777" w:rsidTr="00193AA6">
        <w:tc>
          <w:tcPr>
            <w:tcW w:w="1350" w:type="dxa"/>
          </w:tcPr>
          <w:p w14:paraId="4AC1553A" w14:textId="77777777" w:rsidR="004367D4" w:rsidRDefault="004367D4" w:rsidP="00E35CCD">
            <w:pPr>
              <w:pStyle w:val="LentelsIeil"/>
            </w:pPr>
            <w:r>
              <w:t>Testavimo tipas</w:t>
            </w:r>
          </w:p>
        </w:tc>
        <w:tc>
          <w:tcPr>
            <w:tcW w:w="1999" w:type="dxa"/>
          </w:tcPr>
          <w:p w14:paraId="75EF7FFD" w14:textId="77777777" w:rsidR="004367D4" w:rsidRDefault="004367D4" w:rsidP="00E35CCD">
            <w:pPr>
              <w:pStyle w:val="LentelsIeil"/>
            </w:pPr>
            <w:r>
              <w:t>Renkami duomenys</w:t>
            </w:r>
          </w:p>
        </w:tc>
        <w:tc>
          <w:tcPr>
            <w:tcW w:w="2096" w:type="dxa"/>
          </w:tcPr>
          <w:p w14:paraId="000DF8A9" w14:textId="77777777" w:rsidR="004367D4" w:rsidRDefault="004367D4" w:rsidP="00E35CCD">
            <w:pPr>
              <w:pStyle w:val="LentelsIeil"/>
            </w:pPr>
            <w:r>
              <w:t>Saugojimo vieta</w:t>
            </w:r>
          </w:p>
        </w:tc>
        <w:tc>
          <w:tcPr>
            <w:tcW w:w="1988" w:type="dxa"/>
          </w:tcPr>
          <w:p w14:paraId="330926AA" w14:textId="77777777" w:rsidR="004367D4" w:rsidRDefault="004367D4" w:rsidP="00E35CCD">
            <w:pPr>
              <w:pStyle w:val="LentelsIeil"/>
            </w:pPr>
            <w:r>
              <w:t>Saugojimo periodas</w:t>
            </w:r>
          </w:p>
        </w:tc>
      </w:tr>
      <w:tr w:rsidR="004367D4" w14:paraId="706446B2" w14:textId="77777777" w:rsidTr="00193AA6">
        <w:tc>
          <w:tcPr>
            <w:tcW w:w="1350" w:type="dxa"/>
          </w:tcPr>
          <w:p w14:paraId="53C47F3B" w14:textId="77777777" w:rsidR="004367D4" w:rsidRDefault="004367D4" w:rsidP="00193AA6">
            <w:pPr>
              <w:pStyle w:val="Lentel"/>
            </w:pPr>
            <w:r>
              <w:lastRenderedPageBreak/>
              <w:t>Funkcinis testavimas</w:t>
            </w:r>
          </w:p>
        </w:tc>
        <w:tc>
          <w:tcPr>
            <w:tcW w:w="1999" w:type="dxa"/>
          </w:tcPr>
          <w:p w14:paraId="3451CB82" w14:textId="77777777" w:rsidR="004367D4" w:rsidRDefault="004367D4" w:rsidP="00193AA6">
            <w:pPr>
              <w:pStyle w:val="Lentel"/>
            </w:pPr>
            <w:r>
              <w:t>Testuojamų sąlygų rezultatai, ekrano iškarpos</w:t>
            </w:r>
          </w:p>
        </w:tc>
        <w:tc>
          <w:tcPr>
            <w:tcW w:w="2096" w:type="dxa"/>
          </w:tcPr>
          <w:p w14:paraId="40F90DB2" w14:textId="77777777" w:rsidR="004367D4" w:rsidRDefault="004367D4" w:rsidP="00193AA6">
            <w:pPr>
              <w:pStyle w:val="Lentel"/>
            </w:pPr>
            <w:r>
              <w:t>Programuotojo kompiuteris, Git repozitorija</w:t>
            </w:r>
          </w:p>
        </w:tc>
        <w:tc>
          <w:tcPr>
            <w:tcW w:w="1988" w:type="dxa"/>
          </w:tcPr>
          <w:p w14:paraId="2D8F4CD7" w14:textId="77777777" w:rsidR="004367D4" w:rsidRDefault="004367D4" w:rsidP="00193AA6">
            <w:pPr>
              <w:pStyle w:val="Lentel"/>
            </w:pPr>
            <w:r>
              <w:t>Projekto laikotarpis + 1 mėnesias</w:t>
            </w:r>
          </w:p>
          <w:p w14:paraId="6D83B283" w14:textId="77777777" w:rsidR="004367D4" w:rsidRDefault="004367D4" w:rsidP="00193AA6">
            <w:pPr>
              <w:pStyle w:val="Lentel"/>
            </w:pPr>
          </w:p>
        </w:tc>
      </w:tr>
      <w:tr w:rsidR="004367D4" w14:paraId="65314EB6" w14:textId="77777777" w:rsidTr="00193AA6">
        <w:tc>
          <w:tcPr>
            <w:tcW w:w="1350" w:type="dxa"/>
          </w:tcPr>
          <w:p w14:paraId="51F90549" w14:textId="77777777" w:rsidR="004367D4" w:rsidRDefault="004367D4" w:rsidP="00193AA6">
            <w:pPr>
              <w:pStyle w:val="Lentel"/>
            </w:pPr>
            <w:r>
              <w:t>Vienetų testavimas</w:t>
            </w:r>
          </w:p>
        </w:tc>
        <w:tc>
          <w:tcPr>
            <w:tcW w:w="1999" w:type="dxa"/>
          </w:tcPr>
          <w:p w14:paraId="594CADA4" w14:textId="77777777" w:rsidR="004367D4" w:rsidRDefault="004367D4" w:rsidP="00193AA6">
            <w:pPr>
              <w:pStyle w:val="Lentel"/>
            </w:pPr>
            <w:r>
              <w:t>Testavimo logai, kodo padengimo ataskaitos</w:t>
            </w:r>
          </w:p>
        </w:tc>
        <w:tc>
          <w:tcPr>
            <w:tcW w:w="2096" w:type="dxa"/>
          </w:tcPr>
          <w:p w14:paraId="6DAE4A89" w14:textId="77777777" w:rsidR="004367D4" w:rsidRDefault="004367D4" w:rsidP="00193AA6">
            <w:pPr>
              <w:pStyle w:val="Lentel"/>
            </w:pPr>
            <w:r>
              <w:t>Programuotojo kompiuteris, Git repozitorija</w:t>
            </w:r>
          </w:p>
        </w:tc>
        <w:tc>
          <w:tcPr>
            <w:tcW w:w="1988" w:type="dxa"/>
          </w:tcPr>
          <w:p w14:paraId="526E616E" w14:textId="77777777" w:rsidR="004367D4" w:rsidRDefault="004367D4" w:rsidP="00193AA6">
            <w:pPr>
              <w:pStyle w:val="Lentel"/>
            </w:pPr>
            <w:r>
              <w:t>Projekto laikotarpis</w:t>
            </w:r>
          </w:p>
          <w:p w14:paraId="6F9C95F2" w14:textId="77777777" w:rsidR="004367D4" w:rsidRDefault="004367D4" w:rsidP="00193AA6">
            <w:pPr>
              <w:pStyle w:val="Lentel"/>
            </w:pPr>
          </w:p>
        </w:tc>
      </w:tr>
      <w:tr w:rsidR="004367D4" w14:paraId="10AC2620" w14:textId="77777777" w:rsidTr="00193AA6">
        <w:tc>
          <w:tcPr>
            <w:tcW w:w="1350" w:type="dxa"/>
          </w:tcPr>
          <w:p w14:paraId="1A2F1310" w14:textId="77777777" w:rsidR="004367D4" w:rsidRDefault="004367D4" w:rsidP="00193AA6">
            <w:pPr>
              <w:pStyle w:val="Lentel"/>
            </w:pPr>
            <w:r>
              <w:t>Sisteminis testavimas</w:t>
            </w:r>
          </w:p>
        </w:tc>
        <w:tc>
          <w:tcPr>
            <w:tcW w:w="1999" w:type="dxa"/>
          </w:tcPr>
          <w:p w14:paraId="1AFB1E1D" w14:textId="77777777" w:rsidR="004367D4" w:rsidRDefault="004367D4" w:rsidP="00193AA6">
            <w:pPr>
              <w:pStyle w:val="Lentel"/>
            </w:pPr>
            <w:r>
              <w:t>Sisteminiai logai, našumo metrikos</w:t>
            </w:r>
          </w:p>
        </w:tc>
        <w:tc>
          <w:tcPr>
            <w:tcW w:w="2096" w:type="dxa"/>
          </w:tcPr>
          <w:p w14:paraId="2EBEF516" w14:textId="77777777" w:rsidR="004367D4" w:rsidRDefault="004367D4" w:rsidP="00193AA6">
            <w:pPr>
              <w:pStyle w:val="Lentel"/>
            </w:pPr>
            <w:r>
              <w:t>Programuotojo kompiuteris, Git repozitorija</w:t>
            </w:r>
          </w:p>
        </w:tc>
        <w:tc>
          <w:tcPr>
            <w:tcW w:w="1988" w:type="dxa"/>
          </w:tcPr>
          <w:p w14:paraId="6ECD0975" w14:textId="77777777" w:rsidR="004367D4" w:rsidRDefault="004367D4" w:rsidP="00193AA6">
            <w:pPr>
              <w:pStyle w:val="Lentel"/>
            </w:pPr>
            <w:r>
              <w:t>Projekto laikotarpis + 6 mėnesiai</w:t>
            </w:r>
          </w:p>
          <w:p w14:paraId="4AF0BDBF" w14:textId="77777777" w:rsidR="004367D4" w:rsidRDefault="004367D4" w:rsidP="00193AA6">
            <w:pPr>
              <w:pStyle w:val="Lentel"/>
            </w:pPr>
          </w:p>
        </w:tc>
      </w:tr>
      <w:tr w:rsidR="004367D4" w14:paraId="28CA87F1" w14:textId="77777777" w:rsidTr="00193AA6">
        <w:tc>
          <w:tcPr>
            <w:tcW w:w="1350" w:type="dxa"/>
          </w:tcPr>
          <w:p w14:paraId="373F5605" w14:textId="77777777" w:rsidR="004367D4" w:rsidRDefault="004367D4" w:rsidP="00193AA6">
            <w:pPr>
              <w:pStyle w:val="Lentel"/>
            </w:pPr>
            <w:r>
              <w:t>Našumo testavimas</w:t>
            </w:r>
          </w:p>
        </w:tc>
        <w:tc>
          <w:tcPr>
            <w:tcW w:w="1999" w:type="dxa"/>
          </w:tcPr>
          <w:p w14:paraId="13D3C0BB" w14:textId="77777777" w:rsidR="004367D4" w:rsidRDefault="004367D4" w:rsidP="00193AA6">
            <w:pPr>
              <w:pStyle w:val="Lentel"/>
            </w:pPr>
            <w:r>
              <w:t>Našumo metrikos bei testinių duomenų rinkiniai</w:t>
            </w:r>
          </w:p>
        </w:tc>
        <w:tc>
          <w:tcPr>
            <w:tcW w:w="2096" w:type="dxa"/>
          </w:tcPr>
          <w:p w14:paraId="3D958147" w14:textId="77777777" w:rsidR="004367D4" w:rsidRDefault="004367D4" w:rsidP="00193AA6">
            <w:pPr>
              <w:pStyle w:val="Lentel"/>
            </w:pPr>
            <w:r>
              <w:t>Programuotojo kompiuteris, Git repozitorija</w:t>
            </w:r>
          </w:p>
        </w:tc>
        <w:tc>
          <w:tcPr>
            <w:tcW w:w="1988" w:type="dxa"/>
          </w:tcPr>
          <w:p w14:paraId="2B8D553D" w14:textId="77777777" w:rsidR="004367D4" w:rsidRDefault="004367D4" w:rsidP="00193AA6">
            <w:pPr>
              <w:pStyle w:val="Lentel"/>
            </w:pPr>
            <w:r>
              <w:t>Projekto laikotarpis + 1 metai</w:t>
            </w:r>
          </w:p>
          <w:p w14:paraId="680BD3D5" w14:textId="77777777" w:rsidR="004367D4" w:rsidRDefault="004367D4" w:rsidP="00193AA6">
            <w:pPr>
              <w:pStyle w:val="Lentel"/>
            </w:pPr>
          </w:p>
        </w:tc>
      </w:tr>
    </w:tbl>
    <w:p w14:paraId="683A194A" w14:textId="77777777" w:rsidR="004367D4" w:rsidRPr="004367D4" w:rsidRDefault="004367D4" w:rsidP="004367D4"/>
    <w:p w14:paraId="023132A4" w14:textId="4CFCFC40" w:rsidR="00D9331A" w:rsidRDefault="00D9331A" w:rsidP="00013564">
      <w:pPr>
        <w:pStyle w:val="Heading1"/>
      </w:pPr>
      <w:bookmarkStart w:id="435" w:name="_Toc188330065"/>
      <w:r w:rsidRPr="00013564">
        <w:t>Testavimo rezultatai ir išvados</w:t>
      </w:r>
      <w:bookmarkEnd w:id="435"/>
    </w:p>
    <w:p w14:paraId="04AB0185" w14:textId="5DD7BB63" w:rsidR="00AB476B" w:rsidRDefault="00AB476B" w:rsidP="00AB476B">
      <w:pPr>
        <w:pStyle w:val="Heading2"/>
      </w:pPr>
      <w:bookmarkStart w:id="436" w:name="_Toc188330066"/>
      <w:r>
        <w:t>Testavimo rezultatai</w:t>
      </w:r>
      <w:bookmarkEnd w:id="436"/>
    </w:p>
    <w:p w14:paraId="0B991480" w14:textId="77E827CA" w:rsidR="00AB476B" w:rsidRDefault="00AB476B" w:rsidP="00B527DD">
      <w:pPr>
        <w:pStyle w:val="Tekstas"/>
      </w:pPr>
      <w:r>
        <w:t>Testavimas buvo vykdomas pagal 6 skyriuje nustatytas normas, vykdant funkcinius, vienetų, našumo ir sisteminius testavimus.</w:t>
      </w:r>
      <w:r w:rsidR="009D73F6">
        <w:t xml:space="preserve"> Žemiau pateikiami kiekvieno testavimo tipo apibendrinti rezultatai.</w:t>
      </w:r>
    </w:p>
    <w:p w14:paraId="065F3C85" w14:textId="392F1D62" w:rsidR="009D73F6" w:rsidRDefault="009D73F6" w:rsidP="009D73F6">
      <w:pPr>
        <w:pStyle w:val="Heading3"/>
      </w:pPr>
      <w:bookmarkStart w:id="437" w:name="_Toc188330067"/>
      <w:r>
        <w:t>Funkcinis testavimas</w:t>
      </w:r>
      <w:bookmarkEnd w:id="437"/>
    </w:p>
    <w:p w14:paraId="5CE0DEF4" w14:textId="778212D3" w:rsidR="009D73F6" w:rsidRDefault="009D73F6" w:rsidP="009D73F6">
      <w:pPr>
        <w:pStyle w:val="ListBullet"/>
      </w:pPr>
      <w:r>
        <w:t>Visi pagrindiniai žaidimo funkcionalumai, įskaitant resursų valdymas, dirbtinio intelekto veikimas ir UI veikimas veikia nustatytose normose.</w:t>
      </w:r>
    </w:p>
    <w:p w14:paraId="66C25AB9" w14:textId="7A2E4CE0" w:rsidR="009D73F6" w:rsidRDefault="00EF3378" w:rsidP="009D73F6">
      <w:pPr>
        <w:pStyle w:val="ListBullet"/>
      </w:pPr>
      <w:r>
        <w:t>Dirbtinio intelekto algoritmai veikė sklandžiai, tačiau ribiniais atvejais kartais turėjo netikslumų.</w:t>
      </w:r>
    </w:p>
    <w:p w14:paraId="36036D56" w14:textId="45D60740" w:rsidR="00EF3378" w:rsidRDefault="00EF3378" w:rsidP="00EF3378">
      <w:pPr>
        <w:pStyle w:val="Heading3"/>
      </w:pPr>
      <w:bookmarkStart w:id="438" w:name="_Toc188330068"/>
      <w:r>
        <w:t>Vienetų testavimas</w:t>
      </w:r>
      <w:bookmarkEnd w:id="438"/>
    </w:p>
    <w:p w14:paraId="5A199A2C" w14:textId="4E95ED27" w:rsidR="00EF3378" w:rsidRDefault="00EF3378" w:rsidP="00EF3378">
      <w:pPr>
        <w:pStyle w:val="ListBullet"/>
      </w:pPr>
      <w:r>
        <w:t>Padengtas resursų valdymo ir pažymėjimo valdymo funkcionalumas kiek įmanoma daugiau vienetų testų, testuojant tiek realius, tiek ribinius atvejus. Vienetų testai veikė sėkmingai.</w:t>
      </w:r>
    </w:p>
    <w:p w14:paraId="717794EB" w14:textId="0D4D4395" w:rsidR="00EF3378" w:rsidRDefault="00EF3378" w:rsidP="00EF3378">
      <w:pPr>
        <w:pStyle w:val="Heading3"/>
      </w:pPr>
      <w:bookmarkStart w:id="439" w:name="_Toc188330069"/>
      <w:r>
        <w:t>Sisteminis testavimas</w:t>
      </w:r>
      <w:bookmarkEnd w:id="439"/>
    </w:p>
    <w:p w14:paraId="230831FC" w14:textId="18D351A4" w:rsidR="00EF3378" w:rsidRDefault="00EF3378" w:rsidP="00EF3378">
      <w:pPr>
        <w:pStyle w:val="ListBullet"/>
      </w:pPr>
      <w:r>
        <w:t>Žaidimas atitiko iškeltus reikalavimus, veikė dauguma atvejų daug geriau, nei 60 kadrų per sekunde 1080p rezoliucijoje be jokių strigimų, trikdžių ar klaidų.</w:t>
      </w:r>
    </w:p>
    <w:p w14:paraId="7C9CC959" w14:textId="5FE27481" w:rsidR="00EF3378" w:rsidRDefault="00EF3378" w:rsidP="00EF3378">
      <w:pPr>
        <w:pStyle w:val="ListBullet"/>
      </w:pPr>
      <w:r>
        <w:t>Esant dideliai apkrovai, žaidimas be didesnių sunkumų susitvarkė su situacijomis.</w:t>
      </w:r>
    </w:p>
    <w:p w14:paraId="422EA8C7" w14:textId="2AC5B496" w:rsidR="00EF3378" w:rsidRDefault="00EF3378" w:rsidP="00EF3378">
      <w:pPr>
        <w:pStyle w:val="Heading3"/>
      </w:pPr>
      <w:bookmarkStart w:id="440" w:name="_Toc188330070"/>
      <w:r>
        <w:t>Našumo testavimas</w:t>
      </w:r>
      <w:bookmarkEnd w:id="440"/>
    </w:p>
    <w:p w14:paraId="743F3C30" w14:textId="6622BCCD" w:rsidR="00EF3378" w:rsidRDefault="00EF3378" w:rsidP="00EF3378">
      <w:pPr>
        <w:pStyle w:val="ListBullet"/>
      </w:pPr>
      <w:r>
        <w:t>Beveik viso testavimo metu, buvo užtikrintas optimalus pasiskirstymas tarp CPU ir GPU naudojamų resursų.</w:t>
      </w:r>
    </w:p>
    <w:p w14:paraId="101CC186" w14:textId="2C691C17" w:rsidR="00EF3378" w:rsidRDefault="00EF3378" w:rsidP="00EF3378">
      <w:pPr>
        <w:pStyle w:val="ListBullet"/>
      </w:pPr>
      <w:r>
        <w:t>Esant dideliai apkrovai, CPU sunaudojamų resursų kiekis augo šiek tiek daugiau nei GPU sunaudojamų resursų kiekis, tačiau šie rodikliai vistiek išliko numatytose normose.</w:t>
      </w:r>
    </w:p>
    <w:p w14:paraId="47CEC4F2" w14:textId="3466068B" w:rsidR="00EF3378" w:rsidRDefault="00B527DD" w:rsidP="00EF3378">
      <w:pPr>
        <w:pStyle w:val="Heading2"/>
      </w:pPr>
      <w:r>
        <w:lastRenderedPageBreak/>
        <w:t xml:space="preserve"> </w:t>
      </w:r>
      <w:bookmarkStart w:id="441" w:name="_Toc188330071"/>
      <w:r w:rsidR="00EF3378">
        <w:t xml:space="preserve">Pastebėjimai, rasti testavimo </w:t>
      </w:r>
      <w:r>
        <w:t>metu</w:t>
      </w:r>
      <w:bookmarkEnd w:id="441"/>
    </w:p>
    <w:p w14:paraId="07894FD1" w14:textId="586EA590" w:rsidR="00B527DD" w:rsidRDefault="00B527DD" w:rsidP="00B527DD">
      <w:pPr>
        <w:pStyle w:val="ListBullet"/>
      </w:pPr>
      <w:r>
        <w:t>Visų tipų testų testavimo metu, strateginio žaidimo sistema išliko stabili, bei nesukėlė didesnių sunkumų ar iššūkių.</w:t>
      </w:r>
    </w:p>
    <w:p w14:paraId="50BDDD1E" w14:textId="02F4AC32" w:rsidR="00B527DD" w:rsidRDefault="00B527DD" w:rsidP="00B527DD">
      <w:pPr>
        <w:pStyle w:val="ListBullet"/>
      </w:pPr>
      <w:r>
        <w:t>Dirbtinio intelekto kelio radimo logika buvo vienintelė vieta, kurioje buvo užfiksuoti didesni strigimai, ypač kai vienu metu buvo ieškomas kelias daugeliui padalinių.</w:t>
      </w:r>
    </w:p>
    <w:p w14:paraId="37D89546" w14:textId="4915E52D" w:rsidR="00B527DD" w:rsidRDefault="00B527DD" w:rsidP="00B527DD">
      <w:pPr>
        <w:pStyle w:val="Heading2"/>
      </w:pPr>
      <w:r>
        <w:t xml:space="preserve"> </w:t>
      </w:r>
      <w:bookmarkStart w:id="442" w:name="_Toc188330072"/>
      <w:r>
        <w:t>Išvados</w:t>
      </w:r>
      <w:bookmarkEnd w:id="442"/>
    </w:p>
    <w:p w14:paraId="4248D97F" w14:textId="6D04FA33" w:rsidR="00B527DD" w:rsidRPr="00B527DD" w:rsidRDefault="00B527DD" w:rsidP="00B527DD">
      <w:pPr>
        <w:pStyle w:val="Tekstas"/>
      </w:pPr>
      <w:r>
        <w:t>Testavimo rezultatai parodė, kad strateginio žaidimo sistema veikia tikslingai, sklandžiai, našiai ir užtikrina optimalų kompiuterio resursų išnaudojimą realių scenarijų metu. Testavimas taip pat atskleidė, jog dirbtinio intelekto kelio radimo algoritmą dar yra kur tobulinti.</w:t>
      </w:r>
    </w:p>
    <w:p w14:paraId="34707B3F" w14:textId="77777777" w:rsidR="00D9331A" w:rsidRDefault="0021356C" w:rsidP="00013564">
      <w:pPr>
        <w:pStyle w:val="Heading1"/>
      </w:pPr>
      <w:bookmarkStart w:id="443" w:name="_Toc188330073"/>
      <w:r w:rsidRPr="00013564">
        <w:t>Naudotojo dokumentacija</w:t>
      </w:r>
      <w:bookmarkEnd w:id="443"/>
    </w:p>
    <w:p w14:paraId="4B782CC1" w14:textId="64844088" w:rsidR="00B527DD" w:rsidRDefault="00C40237" w:rsidP="00C40237">
      <w:pPr>
        <w:pStyle w:val="Heading2"/>
      </w:pPr>
      <w:bookmarkStart w:id="444" w:name="_Toc188330074"/>
      <w:r>
        <w:t>Sistemos funkcinis aprašymas</w:t>
      </w:r>
      <w:bookmarkEnd w:id="444"/>
    </w:p>
    <w:p w14:paraId="3892DCEC" w14:textId="20B2F3D7" w:rsidR="00C40237" w:rsidRDefault="00C40237" w:rsidP="00C40237">
      <w:pPr>
        <w:pStyle w:val="Tekstas"/>
      </w:pPr>
      <w:r>
        <w:t>Strateginis žaidimas, kuriame žaidėjai stato savo miestą, jį plečia ir gina, tuo tarpu valdydami savo resursus, gamindami kareivius ir gindamiesi nuo priešų. Žaidimo tikslas yra sunaikinti visus priešus, neleidžiant jiems sunaikinti miesto centro pastato.</w:t>
      </w:r>
    </w:p>
    <w:p w14:paraId="7A4957D1" w14:textId="6ABAE2A3" w:rsidR="00C40237" w:rsidRPr="00C40237" w:rsidRDefault="00C40237" w:rsidP="00C40237">
      <w:pPr>
        <w:pStyle w:val="Tekstas"/>
      </w:pPr>
      <w:r>
        <w:t>Pagrindinės žaidimo funkcijos:</w:t>
      </w:r>
    </w:p>
    <w:p w14:paraId="19C3DBE7" w14:textId="338BC987" w:rsidR="00C40237" w:rsidRDefault="00C40237" w:rsidP="00C40237">
      <w:pPr>
        <w:pStyle w:val="ListBullet"/>
      </w:pPr>
      <w:r>
        <w:t>Pastatų statymas ir valdymas turint 12 skirtingų pastatų tipų.</w:t>
      </w:r>
    </w:p>
    <w:p w14:paraId="7FB02308" w14:textId="124B8858" w:rsidR="00C40237" w:rsidRDefault="00C40237" w:rsidP="00C40237">
      <w:pPr>
        <w:pStyle w:val="ListBullet"/>
      </w:pPr>
      <w:r>
        <w:t>Resursų generavimas ir valdymas.</w:t>
      </w:r>
    </w:p>
    <w:p w14:paraId="6357ACCF" w14:textId="79FDC1E6" w:rsidR="00C40237" w:rsidRDefault="00C40237" w:rsidP="00C40237">
      <w:pPr>
        <w:pStyle w:val="ListBullet"/>
      </w:pPr>
      <w:r>
        <w:t>2 tipų kareivių gaminimas.</w:t>
      </w:r>
    </w:p>
    <w:p w14:paraId="2219F2D9" w14:textId="179BA581" w:rsidR="00C40237" w:rsidRDefault="00C40237" w:rsidP="00C40237">
      <w:pPr>
        <w:pStyle w:val="ListBullet"/>
      </w:pPr>
      <w:r>
        <w:t xml:space="preserve">Ginyba naudojantis </w:t>
      </w:r>
      <w:r w:rsidR="002A0AFF">
        <w:t>3 skirtingų tipų bokštus, sienas ir vartus.</w:t>
      </w:r>
    </w:p>
    <w:p w14:paraId="47C3A44E" w14:textId="3B4DDEA9" w:rsidR="002A0AFF" w:rsidRDefault="002A0AFF" w:rsidP="00C40237">
      <w:pPr>
        <w:pStyle w:val="ListBullet"/>
      </w:pPr>
      <w:r>
        <w:t>Puolimas naudojantis kareiviais.</w:t>
      </w:r>
    </w:p>
    <w:p w14:paraId="4E1F1F56" w14:textId="6D57EC2E" w:rsidR="002A0AFF" w:rsidRDefault="002A0AFF" w:rsidP="00C40237">
      <w:pPr>
        <w:pStyle w:val="ListBullet"/>
      </w:pPr>
      <w:r>
        <w:t>Laimėjimas sunaikinant visus priešus.</w:t>
      </w:r>
    </w:p>
    <w:p w14:paraId="3858B2DD" w14:textId="12A47193" w:rsidR="002A0AFF" w:rsidRDefault="002A0AFF" w:rsidP="00C40237">
      <w:pPr>
        <w:pStyle w:val="ListBullet"/>
      </w:pPr>
      <w:r>
        <w:t>Pralaimėjimas priešui sunaikinus miesto centrą.</w:t>
      </w:r>
    </w:p>
    <w:p w14:paraId="7AE8B244" w14:textId="1B60CBC0" w:rsidR="002A0AFF" w:rsidRDefault="002A0AFF" w:rsidP="002A0AFF">
      <w:pPr>
        <w:pStyle w:val="Heading2"/>
      </w:pPr>
      <w:bookmarkStart w:id="445" w:name="_Toc188330075"/>
      <w:r>
        <w:t>Vartotojo atmintinė</w:t>
      </w:r>
      <w:bookmarkEnd w:id="445"/>
    </w:p>
    <w:p w14:paraId="0A54223F" w14:textId="092AE2E7" w:rsidR="002A0AFF" w:rsidRDefault="002A0AFF" w:rsidP="00AC2934">
      <w:pPr>
        <w:pStyle w:val="Tekstas"/>
      </w:pPr>
      <w:r>
        <w:t>Šiame skyriuje pateikiami baziniai vartotojo veiksmai, norint sklandžiai susikonfiguruoti ir žaisti žaidimą. Detalesnis sistemos aprašymas pateiktas 8.3 skyriuje.</w:t>
      </w:r>
    </w:p>
    <w:p w14:paraId="17008CA5" w14:textId="5E5BFCD3" w:rsidR="00AC2934" w:rsidRDefault="00AC2934" w:rsidP="00AC2934">
      <w:pPr>
        <w:pStyle w:val="Heading3"/>
      </w:pPr>
      <w:bookmarkStart w:id="446" w:name="_Toc188330076"/>
      <w:r>
        <w:t>Žaidimo pradėjimas</w:t>
      </w:r>
      <w:bookmarkEnd w:id="446"/>
    </w:p>
    <w:p w14:paraId="351F187D" w14:textId="04FB49E2" w:rsidR="00AC2934" w:rsidRPr="00AC2934" w:rsidRDefault="00AC2934" w:rsidP="00AC2934">
      <w:pPr>
        <w:pStyle w:val="Tekstas"/>
      </w:pPr>
      <w:r>
        <w:t>Įjungus žaidimą, žaidėjui matomas pagrindinio meniu langas, kuriame matomi trys mygtukai – Pradėti žaidimą (</w:t>
      </w:r>
      <w:r w:rsidRPr="00AC2934">
        <w:rPr>
          <w:i/>
          <w:iCs/>
        </w:rPr>
        <w:t>Play</w:t>
      </w:r>
      <w:r>
        <w:t>), nustatymai (</w:t>
      </w:r>
      <w:r>
        <w:rPr>
          <w:i/>
          <w:iCs/>
        </w:rPr>
        <w:t>Settings</w:t>
      </w:r>
      <w:r>
        <w:t>) ir išėjimo iš žaidimo mygtukas (</w:t>
      </w:r>
      <w:r>
        <w:rPr>
          <w:i/>
          <w:iCs/>
        </w:rPr>
        <w:t>Quit</w:t>
      </w:r>
      <w:r>
        <w:t xml:space="preserve">). Paspaudus </w:t>
      </w:r>
      <w:r>
        <w:rPr>
          <w:i/>
          <w:iCs/>
        </w:rPr>
        <w:t>Play</w:t>
      </w:r>
      <w:r>
        <w:t xml:space="preserve"> mygtuką, pradedamas žaisti žaidimas.</w:t>
      </w:r>
    </w:p>
    <w:p w14:paraId="19F9E951" w14:textId="76A98202" w:rsidR="00AC2934" w:rsidRPr="00AC2934" w:rsidRDefault="00AC2934" w:rsidP="00AC2934">
      <w:pPr>
        <w:pStyle w:val="Figure"/>
        <w:framePr w:wrap="notBeside"/>
      </w:pPr>
      <w:r>
        <w:rPr>
          <w:noProof/>
        </w:rPr>
        <w:lastRenderedPageBreak/>
        <w:drawing>
          <wp:inline distT="0" distB="0" distL="0" distR="0" wp14:anchorId="4F48C90C" wp14:editId="251EB9A4">
            <wp:extent cx="5759450" cy="2946400"/>
            <wp:effectExtent l="0" t="0" r="0" b="6350"/>
            <wp:docPr id="61911470" name="Picture 1" descr="A building with fla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1470" name="Picture 1" descr="A building with flags on it&#10;&#10;Description automatically generated"/>
                    <pic:cNvPicPr/>
                  </pic:nvPicPr>
                  <pic:blipFill>
                    <a:blip r:embed="rId39"/>
                    <a:stretch>
                      <a:fillRect/>
                    </a:stretch>
                  </pic:blipFill>
                  <pic:spPr>
                    <a:xfrm>
                      <a:off x="0" y="0"/>
                      <a:ext cx="5759450" cy="2946400"/>
                    </a:xfrm>
                    <a:prstGeom prst="rect">
                      <a:avLst/>
                    </a:prstGeom>
                  </pic:spPr>
                </pic:pic>
              </a:graphicData>
            </a:graphic>
          </wp:inline>
        </w:drawing>
      </w:r>
    </w:p>
    <w:p w14:paraId="478BD70B" w14:textId="214816A5" w:rsidR="00AC2934" w:rsidRDefault="002651E8" w:rsidP="002651E8">
      <w:pPr>
        <w:pStyle w:val="Caption"/>
      </w:pPr>
      <w:r>
        <w:t>1 pav. Pagrindinio žaidimo meniu vaizdas.</w:t>
      </w:r>
    </w:p>
    <w:p w14:paraId="4D0213C8" w14:textId="637C6B79" w:rsidR="002651E8" w:rsidRDefault="002651E8" w:rsidP="002651E8">
      <w:pPr>
        <w:pStyle w:val="Heading3"/>
      </w:pPr>
      <w:bookmarkStart w:id="447" w:name="_Toc188330077"/>
      <w:r>
        <w:t>Žaidimo nustatymų keitimas</w:t>
      </w:r>
      <w:bookmarkEnd w:id="447"/>
    </w:p>
    <w:p w14:paraId="5EF84C44" w14:textId="20C1907C" w:rsidR="002651E8" w:rsidRDefault="002651E8" w:rsidP="002651E8">
      <w:pPr>
        <w:pStyle w:val="Tekstas"/>
      </w:pPr>
      <w:r>
        <w:t xml:space="preserve">Žaidimo pagrindiniame meniu pasirinkus </w:t>
      </w:r>
      <w:r>
        <w:rPr>
          <w:i/>
          <w:iCs/>
        </w:rPr>
        <w:t>Settings</w:t>
      </w:r>
      <w:r>
        <w:t xml:space="preserve"> mygtuką, žaidėjas perkeliamas į nustatymų koreagavimo langą.</w:t>
      </w:r>
    </w:p>
    <w:p w14:paraId="2B32CA70" w14:textId="1BA436B1" w:rsidR="002651E8" w:rsidRPr="002651E8" w:rsidRDefault="002651E8" w:rsidP="002651E8">
      <w:pPr>
        <w:pStyle w:val="Figure"/>
        <w:framePr w:wrap="notBeside"/>
      </w:pPr>
      <w:r>
        <w:rPr>
          <w:noProof/>
        </w:rPr>
        <w:drawing>
          <wp:inline distT="0" distB="0" distL="0" distR="0" wp14:anchorId="05D2D9A7" wp14:editId="3BE68A00">
            <wp:extent cx="5759450" cy="2951480"/>
            <wp:effectExtent l="0" t="0" r="0" b="1270"/>
            <wp:docPr id="187777557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5579" name="Picture 1" descr="A screenshot of a video game&#10;&#10;Description automatically generated"/>
                    <pic:cNvPicPr/>
                  </pic:nvPicPr>
                  <pic:blipFill>
                    <a:blip r:embed="rId40"/>
                    <a:stretch>
                      <a:fillRect/>
                    </a:stretch>
                  </pic:blipFill>
                  <pic:spPr>
                    <a:xfrm>
                      <a:off x="0" y="0"/>
                      <a:ext cx="5759450" cy="2951480"/>
                    </a:xfrm>
                    <a:prstGeom prst="rect">
                      <a:avLst/>
                    </a:prstGeom>
                  </pic:spPr>
                </pic:pic>
              </a:graphicData>
            </a:graphic>
          </wp:inline>
        </w:drawing>
      </w:r>
    </w:p>
    <w:p w14:paraId="6C5B16C5" w14:textId="5EBC4824" w:rsidR="002651E8" w:rsidRDefault="002651E8" w:rsidP="002651E8">
      <w:pPr>
        <w:pStyle w:val="Caption"/>
      </w:pPr>
      <w:r>
        <w:t>2 pav. Žaidimo nustatymų langas.</w:t>
      </w:r>
    </w:p>
    <w:p w14:paraId="46003D7E" w14:textId="7F3AEC29" w:rsidR="002651E8" w:rsidRDefault="002651E8" w:rsidP="007B003F">
      <w:pPr>
        <w:pStyle w:val="Tekstas"/>
      </w:pPr>
      <w:r>
        <w:t>Nustatymų lange galima pasirinkti norimą ekrano rezoliuciją, grafikos nustatymus, pilno ekrano rėžimą bei koreguoti žaidimo garsumą naudojantis grafiniais elementais.</w:t>
      </w:r>
    </w:p>
    <w:p w14:paraId="40D75B47" w14:textId="6CBA615C" w:rsidR="002651E8" w:rsidRDefault="002651E8" w:rsidP="002651E8">
      <w:pPr>
        <w:pStyle w:val="Heading3"/>
      </w:pPr>
      <w:bookmarkStart w:id="448" w:name="_Toc188330078"/>
      <w:r>
        <w:t>Kameros valdymas</w:t>
      </w:r>
      <w:bookmarkEnd w:id="448"/>
    </w:p>
    <w:p w14:paraId="4122627B" w14:textId="748F4860" w:rsidR="002651E8" w:rsidRDefault="002651E8" w:rsidP="007B003F">
      <w:pPr>
        <w:pStyle w:val="Tekstas"/>
      </w:pPr>
      <w:r>
        <w:t xml:space="preserve">Pradėjus žaisti žaidimą, galima valdyti kamerą (vaizdą). Kameros judinimas į bet kurią iš 4 krypčių vyksta WASD arba rodyklių klavišais klaviatūroje. Kameros priartinimas arba </w:t>
      </w:r>
      <w:r>
        <w:lastRenderedPageBreak/>
        <w:t>atitolinimas vyksta pelės ratuko pagalba. Norint kamerą pasukti į šoną, laikomas „R“ klaviatūros klavišas kartu su dešiniu pelės mygtuku ir judinama pelė kad pasukti kamerą į norimą kryptį.</w:t>
      </w:r>
    </w:p>
    <w:p w14:paraId="08485C6E" w14:textId="683A5599" w:rsidR="002871AB" w:rsidRPr="002651E8" w:rsidRDefault="002871AB" w:rsidP="002871AB">
      <w:pPr>
        <w:pStyle w:val="Figure"/>
        <w:framePr w:wrap="notBeside"/>
      </w:pPr>
      <w:r>
        <w:rPr>
          <w:noProof/>
        </w:rPr>
        <w:drawing>
          <wp:inline distT="0" distB="0" distL="0" distR="0" wp14:anchorId="20F2BDED" wp14:editId="60EC4B10">
            <wp:extent cx="5759450" cy="2939415"/>
            <wp:effectExtent l="0" t="0" r="0" b="0"/>
            <wp:docPr id="1043173329" name="Picture 1" descr="A video game screen with a building and many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3329" name="Picture 1" descr="A video game screen with a building and many chairs&#10;&#10;Description automatically generated with medium confidence"/>
                    <pic:cNvPicPr/>
                  </pic:nvPicPr>
                  <pic:blipFill>
                    <a:blip r:embed="rId41"/>
                    <a:stretch>
                      <a:fillRect/>
                    </a:stretch>
                  </pic:blipFill>
                  <pic:spPr>
                    <a:xfrm>
                      <a:off x="0" y="0"/>
                      <a:ext cx="5759450" cy="2939415"/>
                    </a:xfrm>
                    <a:prstGeom prst="rect">
                      <a:avLst/>
                    </a:prstGeom>
                  </pic:spPr>
                </pic:pic>
              </a:graphicData>
            </a:graphic>
          </wp:inline>
        </w:drawing>
      </w:r>
    </w:p>
    <w:p w14:paraId="6BCA140A" w14:textId="7B05A536" w:rsidR="002871AB" w:rsidRPr="002871AB" w:rsidRDefault="002871AB" w:rsidP="002871AB">
      <w:pPr>
        <w:pStyle w:val="Caption"/>
      </w:pPr>
      <w:r>
        <w:t>3 pav. Kamera pasukta į apačią kad geriau matytųsi pastatyto miesto vaizdas.</w:t>
      </w:r>
    </w:p>
    <w:p w14:paraId="7E227C6B" w14:textId="4043C4FC" w:rsidR="002871AB" w:rsidRDefault="002871AB" w:rsidP="002871AB">
      <w:pPr>
        <w:pStyle w:val="Heading3"/>
      </w:pPr>
      <w:bookmarkStart w:id="449" w:name="_Toc188330079"/>
      <w:r>
        <w:t>Pastatų statymas</w:t>
      </w:r>
      <w:bookmarkEnd w:id="449"/>
    </w:p>
    <w:p w14:paraId="3811BC02" w14:textId="5ADDFDE6" w:rsidR="002871AB" w:rsidRDefault="002871AB" w:rsidP="007B003F">
      <w:pPr>
        <w:pStyle w:val="Tekstas"/>
      </w:pPr>
      <w:r>
        <w:t>Žaidimo metu, pastatų statymas vyksta kairiu pelės mygtuku pasirinkus norimo pastato mygtuką. Prieš paspaudžiant bet kurio pastato mygtuką, užvedus pelę ant bet kurio mygtuko, matoma pastato resursų kaina.</w:t>
      </w:r>
      <w:r>
        <w:br/>
      </w:r>
      <w:r>
        <w:rPr>
          <w:noProof/>
        </w:rPr>
        <w:drawing>
          <wp:inline distT="0" distB="0" distL="0" distR="0" wp14:anchorId="032CF4A3" wp14:editId="6ECF7B5F">
            <wp:extent cx="5759450" cy="2931795"/>
            <wp:effectExtent l="0" t="0" r="0" b="1905"/>
            <wp:docPr id="167684252" name="Picture 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4252" name="Picture 1" descr="A video game screen capture&#10;&#10;Description automatically generated"/>
                    <pic:cNvPicPr/>
                  </pic:nvPicPr>
                  <pic:blipFill>
                    <a:blip r:embed="rId42"/>
                    <a:stretch>
                      <a:fillRect/>
                    </a:stretch>
                  </pic:blipFill>
                  <pic:spPr>
                    <a:xfrm>
                      <a:off x="0" y="0"/>
                      <a:ext cx="5759450" cy="2931795"/>
                    </a:xfrm>
                    <a:prstGeom prst="rect">
                      <a:avLst/>
                    </a:prstGeom>
                  </pic:spPr>
                </pic:pic>
              </a:graphicData>
            </a:graphic>
          </wp:inline>
        </w:drawing>
      </w:r>
    </w:p>
    <w:p w14:paraId="7207C4AC" w14:textId="69D7C9B4" w:rsidR="002871AB" w:rsidRDefault="002871AB" w:rsidP="002871AB">
      <w:pPr>
        <w:pStyle w:val="Caption"/>
      </w:pPr>
      <w:r>
        <w:t xml:space="preserve">4 pav. Matoma pastato kaina, užvedus pelę ant mygtuko </w:t>
      </w:r>
      <w:r>
        <w:rPr>
          <w:i/>
          <w:iCs/>
        </w:rPr>
        <w:t>Market</w:t>
      </w:r>
      <w:r>
        <w:t>.</w:t>
      </w:r>
    </w:p>
    <w:p w14:paraId="7FC8ED79" w14:textId="02884E33" w:rsidR="002871AB" w:rsidRDefault="002871AB" w:rsidP="002871AB">
      <w:pPr>
        <w:pStyle w:val="Tekstas"/>
      </w:pPr>
      <w:r>
        <w:t xml:space="preserve">Paspaudus bet kurį iš pastatų mygtukų, pradedamas pastato statymas. Pastatas atsiranda pelės vietoje, tačiau iš pradžių yra nepastatytas. Norint pastatyti pastatą, reikia įsitikinti ar norimoje </w:t>
      </w:r>
      <w:r>
        <w:lastRenderedPageBreak/>
        <w:t>vietoje nėra jokio kito pastato ar kareivio. Jeigu pastato vieta negalima, pastatas rodomas raudona spalva, o jeigu galima – pastatas rodomas žalia spalva.</w:t>
      </w:r>
    </w:p>
    <w:p w14:paraId="43FFF1DC" w14:textId="06F82464" w:rsidR="002871AB" w:rsidRPr="002871AB" w:rsidRDefault="002871AB" w:rsidP="002871AB">
      <w:pPr>
        <w:pStyle w:val="Figure"/>
        <w:framePr w:wrap="notBeside"/>
      </w:pPr>
      <w:r>
        <w:rPr>
          <w:noProof/>
        </w:rPr>
        <w:drawing>
          <wp:inline distT="0" distB="0" distL="0" distR="0" wp14:anchorId="7898B5B7" wp14:editId="13538268">
            <wp:extent cx="5759450" cy="2948940"/>
            <wp:effectExtent l="0" t="0" r="0" b="3810"/>
            <wp:docPr id="1822473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733" name="Picture 1" descr="A screenshot of a video game&#10;&#10;Description automatically generated"/>
                    <pic:cNvPicPr/>
                  </pic:nvPicPr>
                  <pic:blipFill>
                    <a:blip r:embed="rId43"/>
                    <a:stretch>
                      <a:fillRect/>
                    </a:stretch>
                  </pic:blipFill>
                  <pic:spPr>
                    <a:xfrm>
                      <a:off x="0" y="0"/>
                      <a:ext cx="5759450" cy="2948940"/>
                    </a:xfrm>
                    <a:prstGeom prst="rect">
                      <a:avLst/>
                    </a:prstGeom>
                  </pic:spPr>
                </pic:pic>
              </a:graphicData>
            </a:graphic>
          </wp:inline>
        </w:drawing>
      </w:r>
    </w:p>
    <w:p w14:paraId="44438F00" w14:textId="107598FD" w:rsidR="002871AB" w:rsidRPr="002871AB" w:rsidRDefault="002871AB" w:rsidP="002871AB">
      <w:pPr>
        <w:pStyle w:val="Caption"/>
      </w:pPr>
      <w:r>
        <w:t>5 pav. Negalimas statyti pastatas, kuris kertasi su kitu, jau pastatytu pastatu.</w:t>
      </w:r>
    </w:p>
    <w:p w14:paraId="0921434B" w14:textId="4F99F3D3" w:rsidR="002651E8" w:rsidRDefault="002871AB" w:rsidP="002871AB">
      <w:pPr>
        <w:pStyle w:val="Figure"/>
        <w:framePr w:wrap="notBeside"/>
      </w:pPr>
      <w:r>
        <w:rPr>
          <w:noProof/>
        </w:rPr>
        <w:drawing>
          <wp:inline distT="0" distB="0" distL="0" distR="0" wp14:anchorId="602BBF7D" wp14:editId="0FE93A4D">
            <wp:extent cx="5759450" cy="2924810"/>
            <wp:effectExtent l="0" t="0" r="0" b="8890"/>
            <wp:docPr id="975591190" name="Picture 1" descr="A video game of a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91190" name="Picture 1" descr="A video game of a farm&#10;&#10;Description automatically generated"/>
                    <pic:cNvPicPr/>
                  </pic:nvPicPr>
                  <pic:blipFill>
                    <a:blip r:embed="rId44"/>
                    <a:stretch>
                      <a:fillRect/>
                    </a:stretch>
                  </pic:blipFill>
                  <pic:spPr>
                    <a:xfrm>
                      <a:off x="0" y="0"/>
                      <a:ext cx="5759450" cy="2924810"/>
                    </a:xfrm>
                    <a:prstGeom prst="rect">
                      <a:avLst/>
                    </a:prstGeom>
                  </pic:spPr>
                </pic:pic>
              </a:graphicData>
            </a:graphic>
          </wp:inline>
        </w:drawing>
      </w:r>
    </w:p>
    <w:p w14:paraId="3771117C" w14:textId="737CFA8D" w:rsidR="002651E8" w:rsidRDefault="002871AB" w:rsidP="002871AB">
      <w:pPr>
        <w:pStyle w:val="Caption"/>
      </w:pPr>
      <w:r>
        <w:t>6 pav. Galimas statyti pastatas.</w:t>
      </w:r>
    </w:p>
    <w:p w14:paraId="7ED67172" w14:textId="27B7C7E8" w:rsidR="002871AB" w:rsidRDefault="002871AB" w:rsidP="002871AB">
      <w:pPr>
        <w:pStyle w:val="Tekstas"/>
      </w:pPr>
      <w:r>
        <w:t>Suradus tinkamą vietą ir norint pastatyti pasirinktą pastatą, spaudžiamas kairys pelės klaviša</w:t>
      </w:r>
      <w:r w:rsidR="00040AF3">
        <w:t>s ir pastatas yra pastatomas.</w:t>
      </w:r>
    </w:p>
    <w:p w14:paraId="379F3669" w14:textId="3F8F2827" w:rsidR="001754D1" w:rsidRDefault="001754D1" w:rsidP="001754D1">
      <w:pPr>
        <w:pStyle w:val="Heading3"/>
      </w:pPr>
      <w:bookmarkStart w:id="450" w:name="_Toc188330080"/>
      <w:r>
        <w:t>Resursai</w:t>
      </w:r>
      <w:bookmarkEnd w:id="450"/>
    </w:p>
    <w:p w14:paraId="1A4C1929" w14:textId="746DF995" w:rsidR="007B003F" w:rsidRPr="007B003F" w:rsidRDefault="007B003F" w:rsidP="007B003F">
      <w:pPr>
        <w:pStyle w:val="Tekstas"/>
      </w:pPr>
      <w:r>
        <w:t xml:space="preserve">Resursų kiekiai ir talpos matomi apatiniame dešiniame ekrano kampe. Resursus periodiškai gaminantys pastatai – </w:t>
      </w:r>
      <w:r>
        <w:rPr>
          <w:i/>
          <w:iCs/>
        </w:rPr>
        <w:t xml:space="preserve">Market </w:t>
      </w:r>
      <w:r>
        <w:t xml:space="preserve">(gamina mažą kiekį visų resursų), </w:t>
      </w:r>
      <w:r>
        <w:rPr>
          <w:i/>
          <w:iCs/>
        </w:rPr>
        <w:t xml:space="preserve">Farm </w:t>
      </w:r>
      <w:r>
        <w:t xml:space="preserve">(gamina maisto resursą), </w:t>
      </w:r>
      <w:r>
        <w:rPr>
          <w:i/>
          <w:iCs/>
        </w:rPr>
        <w:t>Mine</w:t>
      </w:r>
      <w:r>
        <w:t xml:space="preserve"> (gamina akmens ir geležies resursą), </w:t>
      </w:r>
      <w:r>
        <w:rPr>
          <w:i/>
          <w:iCs/>
        </w:rPr>
        <w:t>Woodcutter</w:t>
      </w:r>
      <w:r>
        <w:t xml:space="preserve"> (gamina medžio resursą). Resursų talpą </w:t>
      </w:r>
      <w:r>
        <w:lastRenderedPageBreak/>
        <w:t xml:space="preserve">praplečiantys pastatai – </w:t>
      </w:r>
      <w:r>
        <w:rPr>
          <w:i/>
          <w:iCs/>
        </w:rPr>
        <w:t>Warehouse</w:t>
      </w:r>
      <w:r>
        <w:t xml:space="preserve"> (praplečia visų resursų talpą), </w:t>
      </w:r>
      <w:r>
        <w:rPr>
          <w:i/>
          <w:iCs/>
        </w:rPr>
        <w:t xml:space="preserve">Farm </w:t>
      </w:r>
      <w:r>
        <w:t>(praplečia maisto resurso talpą).</w:t>
      </w:r>
    </w:p>
    <w:p w14:paraId="252FA78D" w14:textId="5231850F" w:rsidR="001754D1" w:rsidRPr="007B003F" w:rsidRDefault="007B003F" w:rsidP="007B003F">
      <w:pPr>
        <w:pStyle w:val="Figure"/>
        <w:framePr w:wrap="notBeside"/>
      </w:pPr>
      <w:r>
        <w:rPr>
          <w:noProof/>
        </w:rPr>
        <w:drawing>
          <wp:inline distT="0" distB="0" distL="0" distR="0" wp14:anchorId="1A282091" wp14:editId="42DCB338">
            <wp:extent cx="5759450" cy="2965450"/>
            <wp:effectExtent l="0" t="0" r="0" b="6350"/>
            <wp:docPr id="1090744346" name="Picture 1" descr="A video game screen shot of a vill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44346" name="Picture 1" descr="A video game screen shot of a village&#10;&#10;Description automatically generated"/>
                    <pic:cNvPicPr/>
                  </pic:nvPicPr>
                  <pic:blipFill>
                    <a:blip r:embed="rId45"/>
                    <a:stretch>
                      <a:fillRect/>
                    </a:stretch>
                  </pic:blipFill>
                  <pic:spPr>
                    <a:xfrm>
                      <a:off x="0" y="0"/>
                      <a:ext cx="5759450" cy="2965450"/>
                    </a:xfrm>
                    <a:prstGeom prst="rect">
                      <a:avLst/>
                    </a:prstGeom>
                  </pic:spPr>
                </pic:pic>
              </a:graphicData>
            </a:graphic>
          </wp:inline>
        </w:drawing>
      </w:r>
    </w:p>
    <w:p w14:paraId="59F6A636" w14:textId="40C9C58E" w:rsidR="001754D1" w:rsidRPr="001754D1" w:rsidRDefault="007B003F" w:rsidP="007B003F">
      <w:pPr>
        <w:pStyle w:val="Caption"/>
      </w:pPr>
      <w:r>
        <w:t>7 pav. Resursus gaminantys ir resursų talpą praplečiantys pastatai. Resursų rodikliai.</w:t>
      </w:r>
    </w:p>
    <w:p w14:paraId="03A9F0CF" w14:textId="468BE35C" w:rsidR="001754D1" w:rsidRDefault="001754D1" w:rsidP="001754D1">
      <w:pPr>
        <w:pStyle w:val="Heading3"/>
      </w:pPr>
      <w:bookmarkStart w:id="451" w:name="_Toc188330081"/>
      <w:r>
        <w:t>Meniu atidarymas žaidimo metu</w:t>
      </w:r>
      <w:bookmarkEnd w:id="451"/>
    </w:p>
    <w:p w14:paraId="655F0488" w14:textId="4529518E" w:rsidR="001754D1" w:rsidRPr="001754D1" w:rsidRDefault="001754D1" w:rsidP="00BF6AEE">
      <w:pPr>
        <w:pStyle w:val="Tekstas"/>
      </w:pPr>
      <w:r>
        <w:t xml:space="preserve">Žaidimo metu, žadėjas gali atidaryti meniu spausdamas „Esc“ arbar </w:t>
      </w:r>
      <w:r>
        <w:rPr>
          <w:i/>
          <w:iCs/>
        </w:rPr>
        <w:t xml:space="preserve">Escape </w:t>
      </w:r>
      <w:r>
        <w:t xml:space="preserve">mygtuką. Meniu navigacija analogiška kaip ir pagrindinio meniu (aprašyta 8.2.1. ir 8.2.2. poskyriuose). Paspaudus žaidimo meniu mygtuką, žaidime uždedama pauzė. Norint grįžti į žaidimą, spaudžiamas </w:t>
      </w:r>
      <w:r>
        <w:rPr>
          <w:i/>
          <w:iCs/>
        </w:rPr>
        <w:t xml:space="preserve">Resume </w:t>
      </w:r>
      <w:r>
        <w:t xml:space="preserve">mygtukas. Norint grįžti į pagrindinį meniu, spaudžiamas </w:t>
      </w:r>
      <w:r>
        <w:rPr>
          <w:i/>
          <w:iCs/>
        </w:rPr>
        <w:t>Main Menu</w:t>
      </w:r>
      <w:r>
        <w:t xml:space="preserve"> mygtukas.</w:t>
      </w:r>
    </w:p>
    <w:p w14:paraId="6F3FCF90" w14:textId="335BACAB" w:rsidR="001754D1" w:rsidRPr="001754D1" w:rsidRDefault="001754D1" w:rsidP="001754D1">
      <w:pPr>
        <w:pStyle w:val="Figure"/>
        <w:framePr w:wrap="notBeside"/>
      </w:pPr>
      <w:r>
        <w:rPr>
          <w:noProof/>
        </w:rPr>
        <w:drawing>
          <wp:inline distT="0" distB="0" distL="0" distR="0" wp14:anchorId="79D0E20A" wp14:editId="52ACE680">
            <wp:extent cx="5759450" cy="2956560"/>
            <wp:effectExtent l="0" t="0" r="0" b="0"/>
            <wp:docPr id="17731999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99906" name="Picture 1" descr="A screenshot of a video game&#10;&#10;Description automatically generated"/>
                    <pic:cNvPicPr/>
                  </pic:nvPicPr>
                  <pic:blipFill>
                    <a:blip r:embed="rId46"/>
                    <a:stretch>
                      <a:fillRect/>
                    </a:stretch>
                  </pic:blipFill>
                  <pic:spPr>
                    <a:xfrm>
                      <a:off x="0" y="0"/>
                      <a:ext cx="5759450" cy="2956560"/>
                    </a:xfrm>
                    <a:prstGeom prst="rect">
                      <a:avLst/>
                    </a:prstGeom>
                  </pic:spPr>
                </pic:pic>
              </a:graphicData>
            </a:graphic>
          </wp:inline>
        </w:drawing>
      </w:r>
    </w:p>
    <w:p w14:paraId="4C6FD11B" w14:textId="12C08539" w:rsidR="002651E8" w:rsidRDefault="007B003F" w:rsidP="001754D1">
      <w:pPr>
        <w:pStyle w:val="Caption"/>
      </w:pPr>
      <w:r>
        <w:t>8</w:t>
      </w:r>
      <w:r w:rsidR="001754D1">
        <w:t xml:space="preserve"> pav. Žaidimo metu įjungtas meniu ir uždėta pauzė.</w:t>
      </w:r>
    </w:p>
    <w:p w14:paraId="13BCA197" w14:textId="60295CEF" w:rsidR="001754D1" w:rsidRDefault="007B003F" w:rsidP="001754D1">
      <w:pPr>
        <w:pStyle w:val="Heading3"/>
      </w:pPr>
      <w:bookmarkStart w:id="452" w:name="_Toc188330082"/>
      <w:r>
        <w:lastRenderedPageBreak/>
        <w:t>Kareivių pažymėjimas ir valdymas</w:t>
      </w:r>
      <w:bookmarkEnd w:id="452"/>
    </w:p>
    <w:p w14:paraId="69028D6A" w14:textId="4D22FF2B" w:rsidR="007B003F" w:rsidRDefault="007B003F" w:rsidP="00BF6AEE">
      <w:pPr>
        <w:pStyle w:val="Tekstas"/>
      </w:pPr>
      <w:r>
        <w:t>Kareivio pažymėjimui yra du būdai: paspausti kairį pelės klavišą tiesiai ant kareivio, arba laikyti paspaudus kairį pelės klavišą, ir tempti kol brėžiamas plotas apima visus norimus pasirinkti kareivius. Pasirinkus kareivį/-ius, jiems galima duoti nurodymus eiti į norimą vietą arba atakuoti norimą priešininką/pastatą dešiniu pelės klavišu paspaudus ant norimos vietos arba priešininko. Norint nustoti pažymėti kareivį, spaudžiamas kairys pelės klavišas.</w:t>
      </w:r>
    </w:p>
    <w:p w14:paraId="362AAAA5" w14:textId="75E0C1D9" w:rsidR="007B003F" w:rsidRPr="007B003F" w:rsidRDefault="007B003F" w:rsidP="007B003F">
      <w:pPr>
        <w:pStyle w:val="Figure"/>
        <w:framePr w:wrap="notBeside"/>
      </w:pPr>
      <w:r>
        <w:rPr>
          <w:noProof/>
        </w:rPr>
        <w:drawing>
          <wp:inline distT="0" distB="0" distL="0" distR="0" wp14:anchorId="4A79A016" wp14:editId="3E53A65F">
            <wp:extent cx="5759450" cy="2920365"/>
            <wp:effectExtent l="0" t="0" r="0" b="0"/>
            <wp:docPr id="15199085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08576" name="Picture 1" descr="A screenshot of a video game&#10;&#10;Description automatically generated"/>
                    <pic:cNvPicPr/>
                  </pic:nvPicPr>
                  <pic:blipFill>
                    <a:blip r:embed="rId47"/>
                    <a:stretch>
                      <a:fillRect/>
                    </a:stretch>
                  </pic:blipFill>
                  <pic:spPr>
                    <a:xfrm>
                      <a:off x="0" y="0"/>
                      <a:ext cx="5759450" cy="2920365"/>
                    </a:xfrm>
                    <a:prstGeom prst="rect">
                      <a:avLst/>
                    </a:prstGeom>
                  </pic:spPr>
                </pic:pic>
              </a:graphicData>
            </a:graphic>
          </wp:inline>
        </w:drawing>
      </w:r>
    </w:p>
    <w:p w14:paraId="05381E0C" w14:textId="41F5FBB2" w:rsidR="002651E8" w:rsidRDefault="007B003F" w:rsidP="007B003F">
      <w:pPr>
        <w:pStyle w:val="Caption"/>
      </w:pPr>
      <w:r>
        <w:t>9 pav. Kareivių pasirinkimas laikant įspaudus kairį pelės klavišą.</w:t>
      </w:r>
    </w:p>
    <w:p w14:paraId="7E24C40F" w14:textId="77777777" w:rsidR="002651E8" w:rsidRDefault="002651E8" w:rsidP="002651E8"/>
    <w:p w14:paraId="1E87803F" w14:textId="38C7516A" w:rsidR="002651E8" w:rsidRDefault="007B003F" w:rsidP="007B003F">
      <w:pPr>
        <w:pStyle w:val="Heading3"/>
      </w:pPr>
      <w:bookmarkStart w:id="453" w:name="_Toc188330083"/>
      <w:r>
        <w:t>Kareivių gaminimas</w:t>
      </w:r>
      <w:bookmarkEnd w:id="453"/>
    </w:p>
    <w:p w14:paraId="5ECFFA44" w14:textId="77A83A77" w:rsidR="007B003F" w:rsidRPr="007B003F" w:rsidRDefault="007B003F" w:rsidP="00BF6AEE">
      <w:pPr>
        <w:pStyle w:val="Tekstas"/>
      </w:pPr>
      <w:r>
        <w:t xml:space="preserve">Kareivius galima gaminti pastačius </w:t>
      </w:r>
      <w:r>
        <w:rPr>
          <w:i/>
          <w:iCs/>
        </w:rPr>
        <w:t>Barracks</w:t>
      </w:r>
      <w:r>
        <w:t xml:space="preserve"> tipo pastatą. Pastačius šį pastatą, spaudžiamas kairys pelės klavišas ant šio pastato, ir atsiradusiame meniu lange paspaudžiamas norimas gaminti kareivis. </w:t>
      </w:r>
      <w:r w:rsidR="00BF6AEE">
        <w:t xml:space="preserve">Užvedus pelę ant norimo gaminti kareivio mygtuko, matomi kareivio gaminimo kaštai. </w:t>
      </w:r>
      <w:r>
        <w:t xml:space="preserve">Paspaudus kareivio gaminimo mygtuką, kareivis atsiranda šalia pasirinkto </w:t>
      </w:r>
      <w:r>
        <w:rPr>
          <w:i/>
          <w:iCs/>
        </w:rPr>
        <w:t xml:space="preserve">Barracks </w:t>
      </w:r>
      <w:r>
        <w:t>tipo pastato.</w:t>
      </w:r>
    </w:p>
    <w:p w14:paraId="41A2C471" w14:textId="0C2DDAE3" w:rsidR="002651E8" w:rsidRDefault="00BF6AEE" w:rsidP="00BF6AEE">
      <w:pPr>
        <w:pStyle w:val="Figure"/>
        <w:framePr w:wrap="notBeside"/>
      </w:pPr>
      <w:r>
        <w:rPr>
          <w:noProof/>
        </w:rPr>
        <w:lastRenderedPageBreak/>
        <w:drawing>
          <wp:inline distT="0" distB="0" distL="0" distR="0" wp14:anchorId="5632E226" wp14:editId="2FD6C251">
            <wp:extent cx="5759450" cy="2948305"/>
            <wp:effectExtent l="0" t="0" r="0" b="4445"/>
            <wp:docPr id="193997365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3653" name="Picture 1" descr="A screenshot of a video game&#10;&#10;Description automatically generated"/>
                    <pic:cNvPicPr/>
                  </pic:nvPicPr>
                  <pic:blipFill>
                    <a:blip r:embed="rId48"/>
                    <a:stretch>
                      <a:fillRect/>
                    </a:stretch>
                  </pic:blipFill>
                  <pic:spPr>
                    <a:xfrm>
                      <a:off x="0" y="0"/>
                      <a:ext cx="5759450" cy="2948305"/>
                    </a:xfrm>
                    <a:prstGeom prst="rect">
                      <a:avLst/>
                    </a:prstGeom>
                  </pic:spPr>
                </pic:pic>
              </a:graphicData>
            </a:graphic>
          </wp:inline>
        </w:drawing>
      </w:r>
    </w:p>
    <w:p w14:paraId="51C5D644" w14:textId="380C5882" w:rsidR="002651E8" w:rsidRDefault="00BF6AEE" w:rsidP="00BF6AEE">
      <w:pPr>
        <w:pStyle w:val="Caption"/>
      </w:pPr>
      <w:r>
        <w:t xml:space="preserve">10 pav. Pasirinktas </w:t>
      </w:r>
      <w:r>
        <w:rPr>
          <w:i/>
          <w:iCs/>
        </w:rPr>
        <w:t>Barracks</w:t>
      </w:r>
      <w:r>
        <w:t xml:space="preserve"> tipo pastatas ir atsiradęs kareivių gaminimo pasirinkimas.</w:t>
      </w:r>
    </w:p>
    <w:p w14:paraId="3267D60E" w14:textId="4484A34A" w:rsidR="00BF6AEE" w:rsidRDefault="00BF6AEE" w:rsidP="00BF6AEE">
      <w:pPr>
        <w:pStyle w:val="Heading2"/>
      </w:pPr>
      <w:bookmarkStart w:id="454" w:name="_Toc188330084"/>
      <w:r>
        <w:t>Detalioji sistemos atmintinė</w:t>
      </w:r>
      <w:bookmarkEnd w:id="454"/>
    </w:p>
    <w:p w14:paraId="53F8ECC5" w14:textId="1BB809A7" w:rsidR="00BF6AEE" w:rsidRDefault="00BF6AEE" w:rsidP="0019458C">
      <w:pPr>
        <w:pStyle w:val="Tekstas"/>
      </w:pPr>
      <w:r>
        <w:t>Pastatų tipai:</w:t>
      </w:r>
    </w:p>
    <w:p w14:paraId="69E3277C" w14:textId="31B94428" w:rsidR="00BF6AEE" w:rsidRPr="00BF6AEE" w:rsidRDefault="00BF6AEE" w:rsidP="00BF6AEE">
      <w:pPr>
        <w:pStyle w:val="ListBullet"/>
      </w:pPr>
      <w:r>
        <w:rPr>
          <w:i/>
          <w:iCs/>
        </w:rPr>
        <w:t>Townhall</w:t>
      </w:r>
      <w:r>
        <w:t xml:space="preserve"> – pagrindinis pastatas, kurį praradus, žaidimas pralaimimas</w:t>
      </w:r>
    </w:p>
    <w:p w14:paraId="54A8F43C" w14:textId="12386C9B" w:rsidR="00BF6AEE" w:rsidRPr="00BF6AEE" w:rsidRDefault="00BF6AEE" w:rsidP="00BF6AEE">
      <w:pPr>
        <w:pStyle w:val="ListBullet"/>
      </w:pPr>
      <w:r>
        <w:rPr>
          <w:i/>
          <w:iCs/>
        </w:rPr>
        <w:t>Barracks</w:t>
      </w:r>
      <w:r>
        <w:t xml:space="preserve"> – pastatas skirtas kareivių gaminimui.</w:t>
      </w:r>
    </w:p>
    <w:p w14:paraId="31BE00D8" w14:textId="539F49E6" w:rsidR="00BF6AEE" w:rsidRPr="00BF6AEE" w:rsidRDefault="00BF6AEE" w:rsidP="00BF6AEE">
      <w:pPr>
        <w:pStyle w:val="ListBullet"/>
      </w:pPr>
      <w:r>
        <w:rPr>
          <w:i/>
          <w:iCs/>
        </w:rPr>
        <w:t>Warehouse</w:t>
      </w:r>
      <w:r>
        <w:t xml:space="preserve"> – pastatas, skirtas išplėsti resursų limitus.</w:t>
      </w:r>
    </w:p>
    <w:p w14:paraId="054EBE11" w14:textId="1D7BD2A2" w:rsidR="00BF6AEE" w:rsidRPr="00BF6AEE" w:rsidRDefault="00BF6AEE" w:rsidP="00BF6AEE">
      <w:pPr>
        <w:pStyle w:val="ListBullet"/>
      </w:pPr>
      <w:r>
        <w:rPr>
          <w:i/>
          <w:iCs/>
        </w:rPr>
        <w:t>Market</w:t>
      </w:r>
      <w:r>
        <w:t xml:space="preserve"> – pastatas, periodiškai gaminantis visus resursus. Vienintelis pastatas aukso resurso gaminimui.</w:t>
      </w:r>
    </w:p>
    <w:p w14:paraId="730563DE" w14:textId="4A0B7F6A" w:rsidR="00BF6AEE" w:rsidRPr="00BF6AEE" w:rsidRDefault="00BF6AEE" w:rsidP="00BF6AEE">
      <w:pPr>
        <w:pStyle w:val="ListBullet"/>
      </w:pPr>
      <w:r>
        <w:rPr>
          <w:i/>
          <w:iCs/>
        </w:rPr>
        <w:t>Farm</w:t>
      </w:r>
      <w:r>
        <w:t xml:space="preserve"> – pastatas, periodiškai gaminantis maisto resursą ir praplėčiantis šio resurso limitą.</w:t>
      </w:r>
    </w:p>
    <w:p w14:paraId="3E733097" w14:textId="03ED1E76" w:rsidR="00BF6AEE" w:rsidRPr="00BF6AEE" w:rsidRDefault="00BF6AEE" w:rsidP="00BF6AEE">
      <w:pPr>
        <w:pStyle w:val="ListBullet"/>
      </w:pPr>
      <w:r>
        <w:rPr>
          <w:i/>
          <w:iCs/>
        </w:rPr>
        <w:t>Mine</w:t>
      </w:r>
      <w:r>
        <w:t xml:space="preserve"> – pastatas, periodiškai gaminantis akmens ir geležies resursus.</w:t>
      </w:r>
    </w:p>
    <w:p w14:paraId="3EFAEB66" w14:textId="5C823A05" w:rsidR="00BF6AEE" w:rsidRPr="00BF6AEE" w:rsidRDefault="00BF6AEE" w:rsidP="00BF6AEE">
      <w:pPr>
        <w:pStyle w:val="ListBullet"/>
      </w:pPr>
      <w:r>
        <w:rPr>
          <w:i/>
          <w:iCs/>
        </w:rPr>
        <w:t>Walls</w:t>
      </w:r>
      <w:r>
        <w:t xml:space="preserve"> – apsauginis pastatas, skirtas aptverti miestą. Veikia kaip ginybinis pastatas, neleidžiantis priešams lengvai praeiti.</w:t>
      </w:r>
    </w:p>
    <w:p w14:paraId="246015AB" w14:textId="1B127F12" w:rsidR="00BF6AEE" w:rsidRPr="00BF6AEE" w:rsidRDefault="00BF6AEE" w:rsidP="00BF6AEE">
      <w:pPr>
        <w:pStyle w:val="ListBullet"/>
      </w:pPr>
      <w:r>
        <w:rPr>
          <w:i/>
          <w:iCs/>
        </w:rPr>
        <w:t>Gatehouse</w:t>
      </w:r>
      <w:r>
        <w:t xml:space="preserve"> – ginybinis pastatas, kurį galima statyti ant sienų.</w:t>
      </w:r>
    </w:p>
    <w:p w14:paraId="6240A642" w14:textId="64799617" w:rsidR="00BF6AEE" w:rsidRPr="00BF6AEE" w:rsidRDefault="00BF6AEE" w:rsidP="00BF6AEE">
      <w:pPr>
        <w:pStyle w:val="ListBullet"/>
      </w:pPr>
      <w:r>
        <w:rPr>
          <w:i/>
          <w:iCs/>
        </w:rPr>
        <w:t>Woodcutter</w:t>
      </w:r>
      <w:r>
        <w:t xml:space="preserve"> – pastatas, periodiškai gaminantis medžio resursą.</w:t>
      </w:r>
    </w:p>
    <w:p w14:paraId="589EAED4" w14:textId="53A419BE" w:rsidR="00BF6AEE" w:rsidRPr="00BF6AEE" w:rsidRDefault="00BF6AEE" w:rsidP="00BF6AEE">
      <w:pPr>
        <w:pStyle w:val="ListBullet"/>
      </w:pPr>
      <w:r>
        <w:rPr>
          <w:i/>
          <w:iCs/>
        </w:rPr>
        <w:t>Large Tower</w:t>
      </w:r>
      <w:r>
        <w:t xml:space="preserve"> – pastatas, automatiškai šaudantis į artimiausius priešus. Turi didelį šaudymo nuotolį ir darantis didelę žalą, tačiau šaudantis lėtai.</w:t>
      </w:r>
    </w:p>
    <w:p w14:paraId="0C42FEDB" w14:textId="51FF72D1" w:rsidR="00BF6AEE" w:rsidRPr="00BF6AEE" w:rsidRDefault="00BF6AEE" w:rsidP="00BF6AEE">
      <w:pPr>
        <w:pStyle w:val="ListBullet"/>
      </w:pPr>
      <w:r>
        <w:rPr>
          <w:i/>
          <w:iCs/>
        </w:rPr>
        <w:t>Mid Tower</w:t>
      </w:r>
      <w:r>
        <w:t xml:space="preserve"> </w:t>
      </w:r>
      <w:r>
        <w:t xml:space="preserve">– pastatas, automatiškai šaudantis į artimiausius priešus. Turi </w:t>
      </w:r>
      <w:r>
        <w:t>vidutinį</w:t>
      </w:r>
      <w:r>
        <w:t xml:space="preserve"> šaudymo nuotolį ir darantis </w:t>
      </w:r>
      <w:r>
        <w:t>vidutinę</w:t>
      </w:r>
      <w:r>
        <w:t xml:space="preserve"> žalą, tačiau šaudantis </w:t>
      </w:r>
      <w:r>
        <w:t>vidutiniškai greitai</w:t>
      </w:r>
      <w:r>
        <w:t>.</w:t>
      </w:r>
    </w:p>
    <w:p w14:paraId="269F5CCC" w14:textId="680BD2F8" w:rsidR="00BF6AEE" w:rsidRDefault="00BF6AEE" w:rsidP="00BF6AEE">
      <w:pPr>
        <w:pStyle w:val="ListBullet"/>
      </w:pPr>
      <w:r>
        <w:rPr>
          <w:i/>
          <w:iCs/>
        </w:rPr>
        <w:t>Small Tower</w:t>
      </w:r>
      <w:r>
        <w:t xml:space="preserve">– pastatas, automatiškai šaudantis į artimiausius priešus. Turi </w:t>
      </w:r>
      <w:r w:rsidR="0019458C">
        <w:t>mažą</w:t>
      </w:r>
      <w:r>
        <w:t xml:space="preserve"> šaudymo nuotolį ir darantis </w:t>
      </w:r>
      <w:r w:rsidR="0019458C">
        <w:t>mažiausią</w:t>
      </w:r>
      <w:r>
        <w:t xml:space="preserve"> žalą, tačiau šaudantis </w:t>
      </w:r>
      <w:r w:rsidR="0019458C">
        <w:t>labai greitai</w:t>
      </w:r>
      <w:r>
        <w:t>.</w:t>
      </w:r>
    </w:p>
    <w:p w14:paraId="2793387D" w14:textId="64C2C9EC" w:rsidR="0019458C" w:rsidRDefault="0019458C" w:rsidP="0019458C">
      <w:pPr>
        <w:pStyle w:val="Tekstas"/>
      </w:pPr>
      <w:r>
        <w:t>Resursų tipai:</w:t>
      </w:r>
    </w:p>
    <w:p w14:paraId="08FCE45C" w14:textId="16490575" w:rsidR="0019458C" w:rsidRDefault="0019458C" w:rsidP="0019458C">
      <w:pPr>
        <w:pStyle w:val="ListBullet"/>
      </w:pPr>
      <w:r>
        <w:rPr>
          <w:i/>
          <w:iCs/>
        </w:rPr>
        <w:t>Gold</w:t>
      </w:r>
      <w:r>
        <w:t xml:space="preserve"> – auksas, skirtas pastatų statymui.</w:t>
      </w:r>
    </w:p>
    <w:p w14:paraId="16E4349D" w14:textId="14A6D84F" w:rsidR="0019458C" w:rsidRPr="0019458C" w:rsidRDefault="0019458C" w:rsidP="0019458C">
      <w:pPr>
        <w:pStyle w:val="ListBullet"/>
      </w:pPr>
      <w:r>
        <w:rPr>
          <w:i/>
          <w:iCs/>
        </w:rPr>
        <w:t>Wood</w:t>
      </w:r>
      <w:r>
        <w:t xml:space="preserve"> medis, skirtas daugelio pastatų statymui.</w:t>
      </w:r>
    </w:p>
    <w:p w14:paraId="6419E1D8" w14:textId="7516E560" w:rsidR="0019458C" w:rsidRPr="0019458C" w:rsidRDefault="0019458C" w:rsidP="0019458C">
      <w:pPr>
        <w:pStyle w:val="ListBullet"/>
      </w:pPr>
      <w:r>
        <w:rPr>
          <w:i/>
          <w:iCs/>
        </w:rPr>
        <w:t>Stone</w:t>
      </w:r>
      <w:r>
        <w:t xml:space="preserve"> – akmuo, skirtas pastatų statymui.</w:t>
      </w:r>
    </w:p>
    <w:p w14:paraId="6A27F978" w14:textId="4BAE705C" w:rsidR="0019458C" w:rsidRPr="0019458C" w:rsidRDefault="0019458C" w:rsidP="0019458C">
      <w:pPr>
        <w:pStyle w:val="ListBullet"/>
      </w:pPr>
      <w:r>
        <w:rPr>
          <w:i/>
          <w:iCs/>
        </w:rPr>
        <w:t>Iron</w:t>
      </w:r>
      <w:r>
        <w:t xml:space="preserve"> – geležis, skirta kareivių gaminimui ir pastatų statymui.</w:t>
      </w:r>
    </w:p>
    <w:p w14:paraId="0F1DDB19" w14:textId="793A3A60" w:rsidR="0019458C" w:rsidRDefault="0019458C" w:rsidP="0019458C">
      <w:pPr>
        <w:pStyle w:val="ListBullet"/>
      </w:pPr>
      <w:r>
        <w:rPr>
          <w:i/>
          <w:iCs/>
        </w:rPr>
        <w:lastRenderedPageBreak/>
        <w:t>Food</w:t>
      </w:r>
      <w:r>
        <w:t xml:space="preserve"> – maistas, skirtas kareivių gaminimui.</w:t>
      </w:r>
    </w:p>
    <w:p w14:paraId="3A8C029D" w14:textId="78E45343" w:rsidR="0019458C" w:rsidRDefault="0019458C" w:rsidP="0019458C">
      <w:pPr>
        <w:pStyle w:val="Tekstas"/>
      </w:pPr>
      <w:r>
        <w:rPr>
          <w:i/>
          <w:iCs/>
        </w:rPr>
        <w:t>Walls</w:t>
      </w:r>
      <w:r>
        <w:t xml:space="preserve"> tipo </w:t>
      </w:r>
      <w:r w:rsidRPr="0019458C">
        <w:t>pastatas</w:t>
      </w:r>
      <w:r>
        <w:t xml:space="preserve"> gali būti statomas kiaurai visų tipų bokštus ir vartus. Visų tipų bokštai ir vartai gali būti statomi tiesiai ant sienų.</w:t>
      </w:r>
    </w:p>
    <w:p w14:paraId="4931E01A" w14:textId="5707B57F" w:rsidR="0019458C" w:rsidRDefault="0019458C" w:rsidP="0019458C">
      <w:pPr>
        <w:pStyle w:val="Heading2"/>
      </w:pPr>
      <w:bookmarkStart w:id="455" w:name="_Toc188330085"/>
      <w:r>
        <w:t>Sistemos diegimas</w:t>
      </w:r>
      <w:bookmarkEnd w:id="455"/>
    </w:p>
    <w:p w14:paraId="4194B5B3" w14:textId="11A1E4C2" w:rsidR="0019458C" w:rsidRDefault="0019458C" w:rsidP="0019458C">
      <w:pPr>
        <w:pStyle w:val="Tekstas"/>
      </w:pPr>
      <w:r>
        <w:t>Sistemos diegimas susideda iš šių etapų:</w:t>
      </w:r>
    </w:p>
    <w:p w14:paraId="2511E291" w14:textId="1D582A37" w:rsidR="0019458C" w:rsidRDefault="0019458C" w:rsidP="0019458C">
      <w:pPr>
        <w:pStyle w:val="ListBullet"/>
      </w:pPr>
      <w:r>
        <w:t>Užtikrinama, kad kompiuteris, kuriame bandomas diegti žaidimas, turi Windows 10 arba naujesnę operacinę sistemą ir reikiamus CPU/GPU ir RAM kiekius.</w:t>
      </w:r>
    </w:p>
    <w:p w14:paraId="07F3DC10" w14:textId="43A02913" w:rsidR="0019458C" w:rsidRPr="0019458C" w:rsidRDefault="0019458C" w:rsidP="0019458C">
      <w:pPr>
        <w:pStyle w:val="ListBullet"/>
      </w:pPr>
      <w:r>
        <w:t>Vykdomas DayOfWrath.exe failas.</w:t>
      </w:r>
    </w:p>
    <w:p w14:paraId="5A34E62C" w14:textId="70D667DA" w:rsidR="00D9331A" w:rsidRPr="00013564" w:rsidRDefault="0021356C" w:rsidP="00013564">
      <w:pPr>
        <w:pStyle w:val="Heading1"/>
      </w:pPr>
      <w:bookmarkStart w:id="456" w:name="_Toc188330086"/>
      <w:r w:rsidRPr="00013564">
        <w:t>Pakeitimų sąrašas</w:t>
      </w:r>
      <w:bookmarkEnd w:id="456"/>
    </w:p>
    <w:p w14:paraId="19F49F1C" w14:textId="00321C6A" w:rsidR="002A0AFF" w:rsidRDefault="002A0AFF" w:rsidP="00AC1F52">
      <w:pPr>
        <w:pStyle w:val="ListBullet"/>
      </w:pPr>
      <w:r>
        <w:t>Su užsakovu sutartas projekto pasukimas nuo vien tik priešininko elgsenos modeliavimo naudojantis dirbtinio intelekto algoritmais/metodais/modeliais, į bendrą dirbtinio intelekto panaudojimą strateginiuose kompiuteriniuose žaidimuose. Dėl šio punkto atlikti minimalūs pakeitimai daugumoje teksto vietų, įvykdyti perfrazavimai.</w:t>
      </w:r>
    </w:p>
    <w:p w14:paraId="24D0296E" w14:textId="039C3046" w:rsidR="0056352B" w:rsidRDefault="0056352B" w:rsidP="00AC1F52">
      <w:pPr>
        <w:pStyle w:val="ListBullet"/>
      </w:pPr>
      <w:r>
        <w:t>Nenaudojama Python programavimo kalba kartu su TensorFlow ir Keras bibliotekomis, o liekama prie tik .NET C</w:t>
      </w:r>
      <w:r>
        <w:rPr>
          <w:lang w:val="en-US"/>
        </w:rPr>
        <w:t xml:space="preserve"># </w:t>
      </w:r>
      <w:proofErr w:type="spellStart"/>
      <w:r w:rsidR="002E3D1B">
        <w:rPr>
          <w:lang w:val="en-US"/>
        </w:rPr>
        <w:t>programavimo</w:t>
      </w:r>
      <w:proofErr w:type="spellEnd"/>
      <w:r w:rsidR="002E3D1B">
        <w:rPr>
          <w:lang w:val="en-US"/>
        </w:rPr>
        <w:t xml:space="preserve"> </w:t>
      </w:r>
      <w:proofErr w:type="spellStart"/>
      <w:r>
        <w:rPr>
          <w:lang w:val="en-US"/>
        </w:rPr>
        <w:t>kalba</w:t>
      </w:r>
      <w:proofErr w:type="spellEnd"/>
      <w:r>
        <w:rPr>
          <w:lang w:val="en-US"/>
        </w:rPr>
        <w:t xml:space="preserve"> para</w:t>
      </w:r>
      <w:r>
        <w:t>šyto kodo. Šis sprendimas buvo priimtas atsižvelgiant į laiko trūkumą iki projekto įgyvendinimo dienos, sprendimo kompleksiškumą ir per mažos naudos gavimą palyginus su reikalingomis įdėti pastangomis. Šis pakeitimas galioja vis</w:t>
      </w:r>
      <w:r w:rsidR="00AC1F52">
        <w:t>uose</w:t>
      </w:r>
      <w:r>
        <w:t xml:space="preserve"> dokument</w:t>
      </w:r>
      <w:r w:rsidR="00AC1F52">
        <w:t>e esančiuose skyriuose, ir dėl šios priežasties buvo perbraižytos kai kurios dokumente esančios diagramos (4.6.1</w:t>
      </w:r>
      <w:r w:rsidR="007F3D06">
        <w:t xml:space="preserve"> ir 5.7)</w:t>
      </w:r>
    </w:p>
    <w:p w14:paraId="57CEB692" w14:textId="2159B054" w:rsidR="00AC1F52" w:rsidRDefault="00AD5564" w:rsidP="00AC1F52">
      <w:pPr>
        <w:pStyle w:val="ListBullet"/>
      </w:pPr>
      <w:r>
        <w:t>Perbraižytos beveik visos diagramos (išdėstymo, klasių), esančios 5 skyriuje, kadangi jos buvo braižytos prieš 2 metus ir buvo pasenę ir nebeatitiko užsakovo poreikių.</w:t>
      </w:r>
    </w:p>
    <w:p w14:paraId="6B17D0FE" w14:textId="53DE43EE" w:rsidR="00AD5564" w:rsidRDefault="00AD5564" w:rsidP="00AC1F52">
      <w:pPr>
        <w:pStyle w:val="ListBullet"/>
      </w:pPr>
      <w:r>
        <w:t>Pasikeitė 4.3 vartotojų prioritetai, kadangi noras orientuotis yra labiau į kitus žaidimų kūrėjus, kurie galės naudoti įgyvendintus algoritmus, nei tiesiog į paprastus žaidėjus, kurie galės tik žaisti žaidimą, negaudami antrinės naudos.</w:t>
      </w:r>
    </w:p>
    <w:p w14:paraId="0F481E02" w14:textId="7A04E7E3" w:rsidR="00AC2934" w:rsidRDefault="00AC2934" w:rsidP="00AC1F52">
      <w:pPr>
        <w:pStyle w:val="ListBullet"/>
      </w:pPr>
      <w:r>
        <w:t xml:space="preserve">Testavimo plano dalyje palikti tik aktualūs testavimo tipai, išimti testavimo tipai, kurių </w:t>
      </w:r>
      <w:r w:rsidR="002651E8">
        <w:t>vykdymo laiko ir naudos santykis yra nepriimtinas nei užsakovui, nei vykdytojui.</w:t>
      </w:r>
    </w:p>
    <w:p w14:paraId="60DEF6DE" w14:textId="14B04BA5" w:rsidR="001754D1" w:rsidRDefault="001754D1" w:rsidP="001754D1">
      <w:pPr>
        <w:pStyle w:val="ListBullet"/>
      </w:pPr>
      <w:r>
        <w:t>Padaryta, kad kiekvieno dokumento skyriaus paveiksliukų ir lentelių pavadinimų numeracija prasidėtų nuo 1.</w:t>
      </w:r>
    </w:p>
    <w:p w14:paraId="1E8EBC08" w14:textId="2180424B" w:rsidR="00AD5564" w:rsidRDefault="00AD5564" w:rsidP="00AC1F52">
      <w:pPr>
        <w:pStyle w:val="ListBullet"/>
      </w:pPr>
      <w:r>
        <w:t>Pataisyti dokumentų formatavimai.</w:t>
      </w:r>
    </w:p>
    <w:p w14:paraId="3E8F19DE" w14:textId="138FD984" w:rsidR="00AD5564" w:rsidRDefault="00AD5564" w:rsidP="00AC1F52">
      <w:pPr>
        <w:pStyle w:val="ListBullet"/>
      </w:pPr>
      <w:r>
        <w:t>Ištrinti nereikalingi tarpai tarp teksto ir skyrių pavadinimų.</w:t>
      </w:r>
    </w:p>
    <w:p w14:paraId="3F67C42C" w14:textId="06B41A65" w:rsidR="000446BE" w:rsidRPr="00AD5564" w:rsidRDefault="00AD5564" w:rsidP="00AD5564">
      <w:pPr>
        <w:pStyle w:val="ListBullet"/>
      </w:pPr>
      <w:r>
        <w:t>Gramatinių ir loginių teksto klaidų pataisymai.</w:t>
      </w:r>
    </w:p>
    <w:p w14:paraId="6A40A3BE" w14:textId="0D16D14A" w:rsidR="0021356C" w:rsidRDefault="0021356C" w:rsidP="00013564">
      <w:pPr>
        <w:pStyle w:val="Heading1"/>
      </w:pPr>
      <w:bookmarkStart w:id="457" w:name="_Toc188330087"/>
      <w:r w:rsidRPr="0021356C">
        <w:t>Išvados</w:t>
      </w:r>
      <w:bookmarkEnd w:id="457"/>
    </w:p>
    <w:p w14:paraId="4E361909" w14:textId="77777777" w:rsidR="0082240A" w:rsidRPr="00153A68" w:rsidRDefault="0082240A" w:rsidP="00AC1F52">
      <w:pPr>
        <w:pStyle w:val="Tekstas"/>
        <w:rPr>
          <w:b/>
        </w:rPr>
      </w:pPr>
      <w:r w:rsidRPr="00153A68">
        <w:t>Strateginių žaidimų žaidėjams ir strateginių žaidimų kūrėjų komandoms ir įmonėms, kuriems įdomus ar komerciškai naudingas dirbtinio intelekto metodų naudojimas strateginiuose žaidimuose. Kurie nori linksmai praleisti laisvalaikį arba sukurti kompiuterinį strateginį žaidimą, kuris naudotų dirbtinio intelekto metodus, kurių implementacijos nėra viešai prieinamos, dėl žaidimo kūrimo kompanijų ir korporacijų, kurios nepadaro savo kodo atviro.</w:t>
      </w:r>
    </w:p>
    <w:p w14:paraId="0C6B5A18" w14:textId="77777777" w:rsidR="0082240A" w:rsidRPr="00153A68" w:rsidRDefault="0082240A" w:rsidP="00AC1F52">
      <w:pPr>
        <w:pStyle w:val="Tekstas"/>
        <w:rPr>
          <w:b/>
        </w:rPr>
      </w:pPr>
      <w:r w:rsidRPr="00153A68">
        <w:t>Mūsų siūlomas sprendimas: laisvai prieinamas atviro kodo strateginis žaidimas ir jame panaudotų dirbtinio intelekto metodų analizės rezultatas su alternatyvomis.</w:t>
      </w:r>
    </w:p>
    <w:p w14:paraId="0D6C0CCF" w14:textId="77777777" w:rsidR="0082240A" w:rsidRPr="00153A68" w:rsidRDefault="0082240A" w:rsidP="00AC1F52">
      <w:pPr>
        <w:pStyle w:val="Tekstas"/>
        <w:rPr>
          <w:b/>
        </w:rPr>
      </w:pPr>
      <w:r w:rsidRPr="00153A68">
        <w:lastRenderedPageBreak/>
        <w:t>Suteikiamas įtraukiantis strateginis žaidimas, kuris žaidėjui leis jį peržaisti bent kelis kartus, dėl jame įgyvendinto dirbtinio intelekto. Taip pat suteikiama panaudotų dirbtinio intelekto metodų analizė, leisianti žaidimus kuriančioms komandoms ar įmonėms panaudoti šiuos sprendimus jų pačių kuriamuose žaidimuose.</w:t>
      </w:r>
    </w:p>
    <w:p w14:paraId="341ECFC0" w14:textId="77777777" w:rsidR="00AC1F52" w:rsidRDefault="00AC1F52" w:rsidP="00AC1F52">
      <w:pPr>
        <w:pStyle w:val="Tekstas"/>
      </w:pPr>
      <w:r w:rsidRPr="001C0285">
        <w:t>Buvo atlikta įvairių literatūros šaltinių, susijusių su magistrinio darbo tema, analizė.</w:t>
      </w:r>
    </w:p>
    <w:p w14:paraId="1D14CB53" w14:textId="77777777" w:rsidR="00AC1F52" w:rsidRDefault="00AC1F52" w:rsidP="00AC1F52">
      <w:pPr>
        <w:pStyle w:val="Tekstas"/>
      </w:pPr>
      <w:r>
        <w:t>Išanalizavus dirbtinio intelekto naudojimą kompiuteriniuose žaidimuose pastebėtas ryški pažanga šioje srityje – per paskutinius 70 metų dirbtinis intelektas kompiuteriniuose žaidimuose patobulėjo nuo paprastų statinių metodų iki sudėtingų neuroninių tinklų ir tapo neatskiriama kompiuterinių žaidimų dalimi.</w:t>
      </w:r>
    </w:p>
    <w:p w14:paraId="41C8E912" w14:textId="77777777" w:rsidR="00AC1F52" w:rsidRDefault="00AC1F52" w:rsidP="00AC1F52">
      <w:pPr>
        <w:pStyle w:val="Tekstas"/>
      </w:pPr>
      <w:r>
        <w:t>Pastebėta, kad dirbtinis intelektas kompiuteriniuose žaidimuose išskiriamas į dvi rūšis, o šios rūšys turi daug skirtingų porūšių, kurie tiek pavieniai, tiek kartu su kitais naudojami kompiuteriniuose žaidimuose.</w:t>
      </w:r>
    </w:p>
    <w:p w14:paraId="53A2410A" w14:textId="77777777" w:rsidR="00AC1F52" w:rsidRDefault="00AC1F52" w:rsidP="00AC1F52">
      <w:pPr>
        <w:pStyle w:val="Tekstas"/>
      </w:pPr>
      <w:r>
        <w:t>Atliekant esamų sprendimų analizę, išsiaiškinta, jog tiek populiarūs, tiek nelabai populiarūs žaidimai naudoja dirbtinį intelektą vienokia ar kitokia forma ir padeda kompiuterio valdomiems žaidėjams imituoti tikrus žaidėjus ir tikriems žaidėjams užtikrinti įdomiai praleistą laiką.</w:t>
      </w:r>
    </w:p>
    <w:p w14:paraId="12A5ECE2" w14:textId="77777777" w:rsidR="00AC1F52" w:rsidRDefault="00AC1F52" w:rsidP="00AC1F52">
      <w:pPr>
        <w:pStyle w:val="Tekstas"/>
      </w:pPr>
      <w:r>
        <w:t>Pastebėta tendencija, kad didžioji dauguma net ir nesenai išleistų kompiuterinių žaidimų vis dar naudoja kiek pasenusius, tačiau per laiką išdirbtus dirbtinio intelekto metodus, o tik maža dalis naujų kompiuterinių žaidimų bando įtraukti sudėtingesnius ir ne tiek išdirbtus dirbtinio intelekto metodus, dėl augančios žaidimo kainos ir testavimo laiko.</w:t>
      </w:r>
    </w:p>
    <w:p w14:paraId="734F2B69" w14:textId="078C7A04" w:rsidR="00013564" w:rsidRDefault="00AC1F52" w:rsidP="00AC1F52">
      <w:pPr>
        <w:pStyle w:val="Tekstas"/>
      </w:pPr>
      <w:r>
        <w:t>Testavimo rezultatai parodė, kad strateginio žaidimo sistema veikia tikslingai, sklandžiai, našiai ir užtikrina optimalų kompiuterio resursų išnaudojimą realių scenarijų metu. Testavimas taip pat atskleidė, jog dirbtinio intelekto kelio radimo algoritmą dar yra kur tobulinti.</w:t>
      </w:r>
    </w:p>
    <w:p w14:paraId="4CD6A07E" w14:textId="77777777" w:rsidR="00D9331A" w:rsidRDefault="0021356C" w:rsidP="00013564">
      <w:pPr>
        <w:pStyle w:val="Heading1"/>
        <w:numPr>
          <w:ilvl w:val="0"/>
          <w:numId w:val="0"/>
        </w:numPr>
        <w:ind w:left="360"/>
      </w:pPr>
      <w:bookmarkStart w:id="458" w:name="_Toc188330088"/>
      <w:r w:rsidRPr="0021356C">
        <w:t>Literatūros sąrašas</w:t>
      </w:r>
      <w:bookmarkEnd w:id="458"/>
    </w:p>
    <w:p w14:paraId="532FB599" w14:textId="52B03281" w:rsidR="00013564" w:rsidRDefault="00013564" w:rsidP="00013564">
      <w:pPr>
        <w:pStyle w:val="Heading2"/>
        <w:numPr>
          <w:ilvl w:val="0"/>
          <w:numId w:val="0"/>
        </w:numPr>
        <w:ind w:left="792"/>
      </w:pPr>
      <w:bookmarkStart w:id="459" w:name="_Toc188330089"/>
      <w:r>
        <w:t>Skyriaus Projekto paraiška literatūros sąrašas</w:t>
      </w:r>
      <w:bookmarkEnd w:id="459"/>
    </w:p>
    <w:p w14:paraId="7D1DBB9B" w14:textId="77777777" w:rsidR="00D935D4" w:rsidRDefault="00D935D4" w:rsidP="00D935D4">
      <w:r>
        <w:t>[1] J. Dsouza, „</w:t>
      </w:r>
      <w:r>
        <w:rPr>
          <w:i/>
          <w:iCs/>
        </w:rPr>
        <w:t>AI in Gaming</w:t>
      </w:r>
      <w:r>
        <w:t xml:space="preserve">“ [Tinkle]. Nuoroda: </w:t>
      </w:r>
      <w:hyperlink r:id="rId49" w:history="1">
        <w:r>
          <w:rPr>
            <w:rStyle w:val="Hyperlink"/>
          </w:rPr>
          <w:t>https://www.engati.com/blog/ai-in-gaming</w:t>
        </w:r>
      </w:hyperlink>
      <w:r>
        <w:t xml:space="preserve"> [Kreiptasi 29 12 2022]</w:t>
      </w:r>
    </w:p>
    <w:p w14:paraId="78B32BFB" w14:textId="77777777" w:rsidR="00D935D4" w:rsidRDefault="00D935D4" w:rsidP="00D935D4">
      <w:r>
        <w:t xml:space="preserve">[2] C. Utting, „7 Video Games That Have Terrible, Terrible Artificial Intelligence“, 06 04 2014 [Tinkle]. Nuoroda: </w:t>
      </w:r>
      <w:hyperlink r:id="rId50" w:history="1">
        <w:r w:rsidRPr="005C27BE">
          <w:rPr>
            <w:rStyle w:val="Hyperlink"/>
          </w:rPr>
          <w:t>https://wegotthiscovered.com/gaming/7-video-games-terrible-terrible-a-i/</w:t>
        </w:r>
      </w:hyperlink>
      <w:r>
        <w:t xml:space="preserve"> [Kreiptasi 29 12 2022]</w:t>
      </w:r>
    </w:p>
    <w:p w14:paraId="0CAB33FF" w14:textId="77777777" w:rsidR="00D935D4" w:rsidRDefault="00D935D4" w:rsidP="00D935D4">
      <w:r>
        <w:t xml:space="preserve">[3] A. Anand, A. Kumar, „The Rise of Artificial Intelligence in Video Games“, IRJMETS, 07 2022 [Tinkle]. Nuoroda: </w:t>
      </w:r>
      <w:hyperlink r:id="rId51" w:history="1">
        <w:r w:rsidRPr="005C27BE">
          <w:rPr>
            <w:rStyle w:val="Hyperlink"/>
          </w:rPr>
          <w:t>https://www.irjmets.com/uploadedfiles/paper//issue_7_july_2022/27897/final/fin_irjmets1658458318.pdf</w:t>
        </w:r>
      </w:hyperlink>
      <w:r>
        <w:t xml:space="preserve"> [Kreiptasi 29 12 2022]</w:t>
      </w:r>
    </w:p>
    <w:p w14:paraId="1EF68233" w14:textId="77777777" w:rsidR="00D935D4" w:rsidRDefault="00D935D4" w:rsidP="00D935D4">
      <w:r>
        <w:t xml:space="preserve">[4] J. Howarth, „How Many Gamers Are There?“, 07 10 2022 [Tinkle]. Nuoroda: </w:t>
      </w:r>
      <w:hyperlink r:id="rId52" w:history="1">
        <w:r w:rsidRPr="005C27BE">
          <w:rPr>
            <w:rStyle w:val="Hyperlink"/>
          </w:rPr>
          <w:t>https://explodingtopics.com/blog/number-of-gamers</w:t>
        </w:r>
      </w:hyperlink>
      <w:r>
        <w:t xml:space="preserve"> [Kreiptasi 29 12 2022]</w:t>
      </w:r>
    </w:p>
    <w:p w14:paraId="71ED99B8" w14:textId="77777777" w:rsidR="00D935D4" w:rsidRDefault="00D935D4" w:rsidP="00D935D4">
      <w:r>
        <w:t xml:space="preserve">[5] N. Gilbert „Number of Gamers Worldwide 2022/2023: Demographics, Statistics, and Predictions“, 06 11 2022 [Tinkle]. Nuoroda: </w:t>
      </w:r>
      <w:hyperlink r:id="rId53" w:history="1">
        <w:r w:rsidRPr="005C27BE">
          <w:rPr>
            <w:rStyle w:val="Hyperlink"/>
          </w:rPr>
          <w:t>https://financesonline.com/number-of-gamers-worldwide/</w:t>
        </w:r>
      </w:hyperlink>
      <w:r>
        <w:t xml:space="preserve"> [Kreiptasi 29 12 2022]</w:t>
      </w:r>
    </w:p>
    <w:p w14:paraId="432F14B7" w14:textId="77777777" w:rsidR="00D935D4" w:rsidRDefault="00D935D4" w:rsidP="00D935D4">
      <w:r>
        <w:t xml:space="preserve">[6] SteamCharts [Tinkle]. Nuoroda: </w:t>
      </w:r>
      <w:hyperlink r:id="rId54" w:history="1">
        <w:r w:rsidRPr="00CE1CE9">
          <w:rPr>
            <w:rStyle w:val="Hyperlink"/>
          </w:rPr>
          <w:t>https://steamcharts.com/</w:t>
        </w:r>
      </w:hyperlink>
      <w:r>
        <w:t xml:space="preserve"> [Kreiptasi 29 12 2022].</w:t>
      </w:r>
    </w:p>
    <w:p w14:paraId="003A877A" w14:textId="77777777" w:rsidR="00D935D4" w:rsidRDefault="00D935D4" w:rsidP="00D935D4">
      <w:r>
        <w:t xml:space="preserve">[7] „Strategy Games - Worldwide“ [Tinkle]. Nuoroda: </w:t>
      </w:r>
      <w:hyperlink r:id="rId55" w:history="1">
        <w:r w:rsidRPr="00CE1CE9">
          <w:rPr>
            <w:rStyle w:val="Hyperlink"/>
          </w:rPr>
          <w:t>https://www.statista.com/outlook/dmo/app/games/strategy-games/worldwide</w:t>
        </w:r>
      </w:hyperlink>
      <w:r>
        <w:t xml:space="preserve"> [Kreiptasi 29 12 2022]</w:t>
      </w:r>
    </w:p>
    <w:p w14:paraId="606C0260" w14:textId="77777777" w:rsidR="00D935D4" w:rsidRDefault="00D935D4" w:rsidP="00D935D4">
      <w:r>
        <w:t xml:space="preserve">[8] S. Furqon „Deterministic AI pattern“ [Tinkle]. Nuoroda: </w:t>
      </w:r>
      <w:hyperlink r:id="rId56" w:history="1">
        <w:r w:rsidRPr="00CE1CE9">
          <w:rPr>
            <w:rStyle w:val="Hyperlink"/>
          </w:rPr>
          <w:t>https://www.researchgate.net/figure/Deterministic-AI-pattern_fig1_350476112</w:t>
        </w:r>
      </w:hyperlink>
      <w:r>
        <w:t xml:space="preserve"> [Kreiptasi 29 12 2022]</w:t>
      </w:r>
    </w:p>
    <w:p w14:paraId="2AA3F96A" w14:textId="77777777" w:rsidR="00D935D4" w:rsidRDefault="00D935D4" w:rsidP="00D935D4">
      <w:r>
        <w:lastRenderedPageBreak/>
        <w:t>[9] G. Seeman, D. M. Bourg „</w:t>
      </w:r>
      <w:r w:rsidRPr="00B32CAE">
        <w:rPr>
          <w:i/>
          <w:iCs/>
        </w:rPr>
        <w:t>Chapter 1. Introduction to Game AI</w:t>
      </w:r>
      <w:r>
        <w:t xml:space="preserve">“, OREILLY [Tinkle]. Nuoroda: </w:t>
      </w:r>
      <w:hyperlink r:id="rId57" w:anchor=":~:text=Game%20AI%20techniques%20generally%20come%20in%20two%20flavors%3A%20deterministic%20and%20nondeterministic.&amp;text=Deterministic%20behavior%20or%20performance%20is,is%20a%20simple%20chasing%20algorithm" w:history="1">
        <w:r w:rsidRPr="00445524">
          <w:rPr>
            <w:rStyle w:val="Hyperlink"/>
          </w:rPr>
          <w:t>https://www.oreilly.com/library/view/ai-for-game/0596005555/ch01.html#:~:text=Game%20AI%20techniques%20generally%20come%20in%20two%20flavors%3A%20deterministic%20and%20nondeterministic.&amp;text=Deterministic%20behavior%20or%20performance%20is,is%20a%20simple%20chasing%20algorithm</w:t>
        </w:r>
      </w:hyperlink>
      <w:r w:rsidRPr="00CF5E3B">
        <w:t>.</w:t>
      </w:r>
      <w:r>
        <w:t xml:space="preserve"> [Kreiptasi 29 12 2022]</w:t>
      </w:r>
    </w:p>
    <w:p w14:paraId="6FA425E1" w14:textId="77777777" w:rsidR="00D935D4" w:rsidRDefault="00D935D4" w:rsidP="00D935D4">
      <w:r>
        <w:t xml:space="preserve">[10] „Difference between Deterministic and Non-deterministic algorithms“, GeeksForGeeks 13 09 2022 [Tinkle]. Nuoroda: </w:t>
      </w:r>
      <w:hyperlink r:id="rId58" w:history="1">
        <w:r w:rsidRPr="00CE1CE9">
          <w:rPr>
            <w:rStyle w:val="Hyperlink"/>
          </w:rPr>
          <w:t>https://www.geeksforgeeks.org/difference-between-deterministic-and-non-deterministic-algorithms/</w:t>
        </w:r>
      </w:hyperlink>
      <w:r>
        <w:t xml:space="preserve"> [Kreiptasi 29 12 2022]</w:t>
      </w:r>
    </w:p>
    <w:p w14:paraId="074E28CB" w14:textId="77777777" w:rsidR="00D935D4" w:rsidRDefault="00D935D4" w:rsidP="00D935D4">
      <w:r>
        <w:t>[11] S. Pathak, „</w:t>
      </w:r>
      <w:r w:rsidRPr="00B32CAE">
        <w:rPr>
          <w:i/>
          <w:iCs/>
        </w:rPr>
        <w:t>Artificial Intelligence and Machine Learning in Game</w:t>
      </w:r>
      <w:r>
        <w:t xml:space="preserve">“, Medium, 11 21 2021 [Tinkle]. Nuoroda: </w:t>
      </w:r>
      <w:hyperlink r:id="rId59" w:history="1">
        <w:r w:rsidRPr="00445524">
          <w:rPr>
            <w:rStyle w:val="Hyperlink"/>
          </w:rPr>
          <w:t>https://medium.com/geekculture/artificial-intelligence-and-machine-learning-in-game-33ae7310e30a</w:t>
        </w:r>
      </w:hyperlink>
      <w:r>
        <w:t xml:space="preserve"> [Kreiptasi 29 12 2022]</w:t>
      </w:r>
    </w:p>
    <w:p w14:paraId="5C7FB78E" w14:textId="77777777" w:rsidR="00D935D4" w:rsidRDefault="00D935D4" w:rsidP="00D935D4">
      <w:r>
        <w:t xml:space="preserve">[12] Unity Documentation [Tinkle]. Nuoroda: </w:t>
      </w:r>
      <w:hyperlink r:id="rId60" w:history="1">
        <w:r w:rsidRPr="00CE1CE9">
          <w:rPr>
            <w:rStyle w:val="Hyperlink"/>
          </w:rPr>
          <w:t>https://docs.unity.cn/ru/2021.1/Manual/system-requirements.html</w:t>
        </w:r>
      </w:hyperlink>
      <w:r>
        <w:t xml:space="preserve"> [Kreiptasi 29 12 2022]</w:t>
      </w:r>
    </w:p>
    <w:p w14:paraId="257DAFED" w14:textId="4DFA1855" w:rsidR="00013564" w:rsidRDefault="00D935D4" w:rsidP="00013564">
      <w:r>
        <w:t xml:space="preserve">[13] S. Schaefsky, „Unity seems to break VS 2019 project files“, 06 05 2020 [Tinkle]. Nuoroda: </w:t>
      </w:r>
      <w:hyperlink r:id="rId61" w:history="1">
        <w:r w:rsidRPr="00CE1CE9">
          <w:rPr>
            <w:rStyle w:val="Hyperlink"/>
          </w:rPr>
          <w:t>https://forum.unity.com/threads/unity-seems-to-break-visual-studio-2019-project-files-can-not-attach-to-unity.884683/</w:t>
        </w:r>
      </w:hyperlink>
      <w:r>
        <w:t xml:space="preserve"> [Kreiptasi 29 12 2022]</w:t>
      </w:r>
    </w:p>
    <w:p w14:paraId="7B0B4D2D" w14:textId="5ED542EC" w:rsidR="00D935D4" w:rsidRDefault="00D935D4" w:rsidP="00D935D4">
      <w:pPr>
        <w:pStyle w:val="Heading2"/>
        <w:numPr>
          <w:ilvl w:val="0"/>
          <w:numId w:val="0"/>
        </w:numPr>
        <w:ind w:left="792"/>
      </w:pPr>
      <w:bookmarkStart w:id="460" w:name="_Toc188330090"/>
      <w:r>
        <w:t>Skyriaus projektavimo metodologijos ir technologijų analizė literatūros sąrašas</w:t>
      </w:r>
      <w:bookmarkEnd w:id="460"/>
    </w:p>
    <w:p w14:paraId="2B0095C0" w14:textId="77777777" w:rsidR="00D935D4" w:rsidRPr="00D11C5A" w:rsidRDefault="00D935D4" w:rsidP="00D935D4">
      <w:r w:rsidRPr="00D11C5A">
        <w:t>[1] J. Dsouza, „</w:t>
      </w:r>
      <w:r w:rsidRPr="00B32CAE">
        <w:rPr>
          <w:i/>
          <w:iCs/>
        </w:rPr>
        <w:t>AI in Gaming</w:t>
      </w:r>
      <w:r w:rsidRPr="00D11C5A">
        <w:t xml:space="preserve">“ [Tinkle]. Nuoroda: </w:t>
      </w:r>
      <w:hyperlink r:id="rId62" w:history="1">
        <w:r w:rsidRPr="00D11C5A">
          <w:rPr>
            <w:rStyle w:val="Hyperlink"/>
          </w:rPr>
          <w:t>https://www.engati.com/blog/ai-in-gaming</w:t>
        </w:r>
      </w:hyperlink>
      <w:r w:rsidRPr="00D11C5A">
        <w:t xml:space="preserve"> [kreiptasi 26 11 2022]</w:t>
      </w:r>
    </w:p>
    <w:p w14:paraId="507DB3B3" w14:textId="77777777" w:rsidR="00D935D4" w:rsidRPr="00D11C5A" w:rsidRDefault="00D935D4" w:rsidP="00D935D4">
      <w:r w:rsidRPr="00D11C5A">
        <w:t>[2] „</w:t>
      </w:r>
      <w:r w:rsidRPr="00B32CAE">
        <w:rPr>
          <w:i/>
          <w:iCs/>
        </w:rPr>
        <w:t>History of AI Use in Video Game Design</w:t>
      </w:r>
      <w:r w:rsidRPr="00D11C5A">
        <w:t xml:space="preserve">“ [Tinkle]. Nuoroda: </w:t>
      </w:r>
      <w:hyperlink r:id="rId63" w:history="1">
        <w:r w:rsidRPr="00D11C5A">
          <w:rPr>
            <w:rStyle w:val="Hyperlink"/>
          </w:rPr>
          <w:t>https://bigdataanalyticsnews.com/history-of-artificial-intelligence-in-video-games/</w:t>
        </w:r>
      </w:hyperlink>
      <w:r w:rsidRPr="00D11C5A">
        <w:t xml:space="preserve"> [kreiptasi 18 11 2022]</w:t>
      </w:r>
    </w:p>
    <w:p w14:paraId="0163C8C7" w14:textId="77777777" w:rsidR="00D935D4" w:rsidRPr="00D11C5A" w:rsidRDefault="00D935D4" w:rsidP="00D935D4">
      <w:r w:rsidRPr="00D11C5A">
        <w:t>[3] A. Schulz, „</w:t>
      </w:r>
      <w:r w:rsidRPr="00B32CAE">
        <w:rPr>
          <w:i/>
          <w:iCs/>
        </w:rPr>
        <w:t>25 years ago: Deep Blue beats Kasparov</w:t>
      </w:r>
      <w:r w:rsidRPr="00D11C5A">
        <w:t xml:space="preserve">“ [Tinkle]. Nuoroda: </w:t>
      </w:r>
      <w:hyperlink r:id="rId64" w:history="1">
        <w:r w:rsidRPr="00D11C5A">
          <w:rPr>
            <w:rStyle w:val="Hyperlink"/>
          </w:rPr>
          <w:t>https://en.chessbase.com/post/25-years-ago-deep-blue-beats-kasparov</w:t>
        </w:r>
      </w:hyperlink>
      <w:r w:rsidRPr="00D11C5A">
        <w:t xml:space="preserve"> [kreiptasi 26 11 2022]</w:t>
      </w:r>
    </w:p>
    <w:p w14:paraId="6C1A193C" w14:textId="77777777" w:rsidR="00D935D4" w:rsidRPr="00D11C5A" w:rsidRDefault="00D935D4" w:rsidP="00D935D4">
      <w:r w:rsidRPr="00D11C5A">
        <w:t>[4] S. Rizzo „</w:t>
      </w:r>
      <w:r w:rsidRPr="00B32CAE">
        <w:rPr>
          <w:i/>
          <w:iCs/>
        </w:rPr>
        <w:t>Imagined Thinking Machines: Artificial Intelligence in Video Games</w:t>
      </w:r>
      <w:r w:rsidRPr="00D11C5A">
        <w:t xml:space="preserve">“, Full Sail University, bal. 2, 2015 [Tinkle]. Nuoroda: </w:t>
      </w:r>
      <w:hyperlink r:id="rId65" w:history="1">
        <w:r w:rsidRPr="00D11C5A">
          <w:rPr>
            <w:rStyle w:val="Hyperlink"/>
          </w:rPr>
          <w:t>https://hub.fullsail.edu/articles/imagined-thinking-machines-artificial-intelligence-in-video-games</w:t>
        </w:r>
      </w:hyperlink>
      <w:r w:rsidRPr="00D11C5A">
        <w:t xml:space="preserve"> [Kreiptasi 26 11 2022]</w:t>
      </w:r>
    </w:p>
    <w:p w14:paraId="404713AD" w14:textId="77777777" w:rsidR="00D935D4" w:rsidRDefault="00D935D4" w:rsidP="00D935D4">
      <w:r w:rsidRPr="00D11C5A">
        <w:t>[5] M. Trends, „</w:t>
      </w:r>
      <w:r w:rsidRPr="00B32CAE">
        <w:rPr>
          <w:i/>
          <w:iCs/>
        </w:rPr>
        <w:t>The Evolution of Artificial Intelligence in Video Games</w:t>
      </w:r>
      <w:r w:rsidRPr="00D11C5A">
        <w:t xml:space="preserve">“, Analytics Insight, 12 29 2020 [Tinkle]. Nuoroda: </w:t>
      </w:r>
      <w:hyperlink r:id="rId66" w:history="1">
        <w:r w:rsidRPr="00D11C5A">
          <w:rPr>
            <w:rStyle w:val="Hyperlink"/>
          </w:rPr>
          <w:t>https://www.analyticsinsight.net/the-evolution-of-artificial-intelligence-in-video-games/</w:t>
        </w:r>
      </w:hyperlink>
      <w:r w:rsidRPr="00D11C5A">
        <w:t xml:space="preserve"> [Kreiptasi 26 11 2022]</w:t>
      </w:r>
    </w:p>
    <w:p w14:paraId="01CAA30D" w14:textId="77777777" w:rsidR="00D935D4" w:rsidRDefault="00D935D4" w:rsidP="00D935D4">
      <w:r>
        <w:t>[6] G. Seeman, D. M. Bourg „</w:t>
      </w:r>
      <w:r w:rsidRPr="00B32CAE">
        <w:rPr>
          <w:i/>
          <w:iCs/>
        </w:rPr>
        <w:t>Chapter 1. Introduction to Game AI</w:t>
      </w:r>
      <w:r>
        <w:t xml:space="preserve">“, OREILLY [Tinkle]. Nuoroda: </w:t>
      </w:r>
      <w:hyperlink r:id="rId67" w:anchor=":~:text=Game%20AI%20techniques%20generally%20come%20in%20two%20flavors%3A%20deterministic%20and%20nondeterministic.&amp;text=Deterministic%20behavior%20or%20performance%20is,is%20a%20simple%20chasing%20algorithm" w:history="1">
        <w:r w:rsidRPr="00445524">
          <w:rPr>
            <w:rStyle w:val="Hyperlink"/>
          </w:rPr>
          <w:t>https://www.oreilly.com/library/view/ai-for-game/0596005555/ch01.html#:~:text=Game%20AI%20techniques%20generally%20come%20in%20two%20flavors%3A%20deterministic%20and%20nondeterministic.&amp;text=Deterministic%20behavior%20or%20performance%20is,is%20a%20simple%20chasing%20algorithm</w:t>
        </w:r>
      </w:hyperlink>
      <w:r w:rsidRPr="00CF5E3B">
        <w:t>.</w:t>
      </w:r>
      <w:r>
        <w:t xml:space="preserve"> [Kreiptasi 26 11 2022]</w:t>
      </w:r>
    </w:p>
    <w:p w14:paraId="55DDDCF9" w14:textId="77777777" w:rsidR="00D935D4" w:rsidRDefault="00D935D4" w:rsidP="00D935D4">
      <w:r>
        <w:t>[7] S. Pathak, „</w:t>
      </w:r>
      <w:r w:rsidRPr="00B32CAE">
        <w:rPr>
          <w:i/>
          <w:iCs/>
        </w:rPr>
        <w:t>Artificial Intelligence and Machine Learning in Game</w:t>
      </w:r>
      <w:r>
        <w:t xml:space="preserve">“, Medium, 11 21 2021 [Tinkle]. Nuoroda: </w:t>
      </w:r>
      <w:hyperlink r:id="rId68" w:history="1">
        <w:r w:rsidRPr="00445524">
          <w:rPr>
            <w:rStyle w:val="Hyperlink"/>
          </w:rPr>
          <w:t>https://medium.com/geekculture/artificial-intelligence-and-machine-learning-in-game-33ae7310e30a</w:t>
        </w:r>
      </w:hyperlink>
      <w:r>
        <w:t xml:space="preserve"> [Kreiptasi 26 11 2022]</w:t>
      </w:r>
    </w:p>
    <w:p w14:paraId="3B731F97" w14:textId="77777777" w:rsidR="00D935D4" w:rsidRDefault="00D935D4" w:rsidP="00D935D4">
      <w:r>
        <w:t>[8] N. Ahamed, „</w:t>
      </w:r>
      <w:r w:rsidRPr="00B32CAE">
        <w:rPr>
          <w:i/>
          <w:iCs/>
        </w:rPr>
        <w:t>AI Cheating in Games</w:t>
      </w:r>
      <w:r>
        <w:t xml:space="preserve">“, Medium, 09 30 2022 [Tinkle]. Nuoroda: </w:t>
      </w:r>
      <w:hyperlink r:id="rId69" w:anchor=":~:text=Cheating%20in%20the%20context%20of,have%20in%20the%20same%20circumstance" w:history="1">
        <w:r w:rsidRPr="00445524">
          <w:rPr>
            <w:rStyle w:val="Hyperlink"/>
          </w:rPr>
          <w:t>https://medium.com/mlearning-ai/ai-cheating-in-games-583e333677ce#:~:text=Cheating%20in%20the%20context%20of,have%20in%20the%20same%20circumstance</w:t>
        </w:r>
      </w:hyperlink>
      <w:r w:rsidRPr="008F2E30">
        <w:t>.</w:t>
      </w:r>
      <w:r>
        <w:t xml:space="preserve"> [Kreiptasi 26 11 2022]</w:t>
      </w:r>
    </w:p>
    <w:p w14:paraId="4A8FBA3F" w14:textId="77777777" w:rsidR="00D935D4" w:rsidRDefault="00D935D4" w:rsidP="00D935D4">
      <w:r>
        <w:t xml:space="preserve">[9] G. Valiulis, „Skysčio lygio valdymas taikant </w:t>
      </w:r>
      <w:r w:rsidRPr="00B32CAE">
        <w:rPr>
          <w:i/>
          <w:iCs/>
        </w:rPr>
        <w:t>fuzzy</w:t>
      </w:r>
      <w:r>
        <w:t xml:space="preserve"> logiką“, 09 02 2006 [Tinkle]. Nuoroda: </w:t>
      </w:r>
      <w:hyperlink r:id="rId70" w:history="1">
        <w:r w:rsidRPr="00445524">
          <w:rPr>
            <w:rStyle w:val="Hyperlink"/>
          </w:rPr>
          <w:t>http://www.elektronika.lt/straipsniai/elektronika/3168/skyscio-lygio-valdymas-taikant-fuzzy-logika/</w:t>
        </w:r>
      </w:hyperlink>
      <w:r>
        <w:t xml:space="preserve"> [Kreiptasi 27 12 2022]</w:t>
      </w:r>
    </w:p>
    <w:p w14:paraId="06E8ED4A" w14:textId="77777777" w:rsidR="00D935D4" w:rsidRDefault="00D935D4" w:rsidP="00D935D4">
      <w:r>
        <w:t>[10] K. Chaudhari, „</w:t>
      </w:r>
      <w:r w:rsidRPr="00B32CAE">
        <w:rPr>
          <w:i/>
          <w:iCs/>
        </w:rPr>
        <w:t>Implementing fuzzy logic to bring AI characters alive in Unity based 3D games</w:t>
      </w:r>
      <w:r>
        <w:t xml:space="preserve">“, Packt hub, 01 06 2018 [Tinkle]. Nuoroda: </w:t>
      </w:r>
      <w:r w:rsidRPr="00A53DED">
        <w:t>https://hub.packtpub.com/fuzzy-logic-ai-characters-unity-3d-games/</w:t>
      </w:r>
    </w:p>
    <w:p w14:paraId="30E3E0AA" w14:textId="77777777" w:rsidR="00D935D4" w:rsidRDefault="00D935D4" w:rsidP="00D935D4">
      <w:r>
        <w:t>[11] M. Pirovano, „</w:t>
      </w:r>
      <w:r w:rsidRPr="00B32CAE">
        <w:rPr>
          <w:i/>
          <w:iCs/>
        </w:rPr>
        <w:t>The use of Fuzzy Logic for Artificial Intelligence in Games</w:t>
      </w:r>
      <w:r>
        <w:t xml:space="preserve">“, University of Milano, 12 07 2012 [Tinkle]. Nuoroda: </w:t>
      </w:r>
      <w:hyperlink r:id="rId71" w:history="1">
        <w:r w:rsidRPr="00445524">
          <w:rPr>
            <w:rStyle w:val="Hyperlink"/>
          </w:rPr>
          <w:t>http://www.michelepirovano.com/pdf/fuzzy_ai_in_games.pdf</w:t>
        </w:r>
      </w:hyperlink>
      <w:r>
        <w:t xml:space="preserve"> [Kreiptasi 27 12 2022]</w:t>
      </w:r>
    </w:p>
    <w:p w14:paraId="312E96C0" w14:textId="77777777" w:rsidR="00D935D4" w:rsidRDefault="00D935D4" w:rsidP="00D935D4">
      <w:r>
        <w:t>[12] B. Antonette, „</w:t>
      </w:r>
      <w:r w:rsidRPr="00B32CAE">
        <w:rPr>
          <w:i/>
          <w:iCs/>
        </w:rPr>
        <w:t>Decision Tress in Video Games</w:t>
      </w:r>
      <w:r>
        <w:t xml:space="preserve">“, Medium, 11 12 2019 [Tinkle]. Nuoroda: </w:t>
      </w:r>
      <w:hyperlink r:id="rId72" w:anchor=":~:text=As%20mentioned%20earlier%20decision%20trees,not%20even%20be%20aware%20of" w:history="1">
        <w:r w:rsidRPr="00445524">
          <w:rPr>
            <w:rStyle w:val="Hyperlink"/>
          </w:rPr>
          <w:t>https://medium.com/@antoneb/decision-trees-in-video-games-3ea3f251f96e#:~:text=As%20mentioned%20earlier%20decision%20trees,not%20even%20be%20aware%20of</w:t>
        </w:r>
      </w:hyperlink>
      <w:r w:rsidRPr="00427FC1">
        <w:t>.</w:t>
      </w:r>
      <w:r>
        <w:t xml:space="preserve"> [Kreiptasi 28 12 2022]</w:t>
      </w:r>
    </w:p>
    <w:p w14:paraId="635A180B" w14:textId="77777777" w:rsidR="00D935D4" w:rsidRDefault="00D935D4" w:rsidP="00D935D4">
      <w:pPr>
        <w:rPr>
          <w:rStyle w:val="TekstasChar"/>
        </w:rPr>
      </w:pPr>
      <w:r>
        <w:lastRenderedPageBreak/>
        <w:t xml:space="preserve">[13] </w:t>
      </w:r>
      <w:r w:rsidRPr="00427FC1">
        <w:rPr>
          <w:rStyle w:val="TekstasChar"/>
        </w:rPr>
        <w:t>E</w:t>
      </w:r>
      <w:r>
        <w:rPr>
          <w:rStyle w:val="TekstasChar"/>
        </w:rPr>
        <w:t>.</w:t>
      </w:r>
      <w:r w:rsidRPr="00427FC1">
        <w:rPr>
          <w:rStyle w:val="TekstasChar"/>
        </w:rPr>
        <w:t xml:space="preserve"> Eliaçık</w:t>
      </w:r>
      <w:r>
        <w:rPr>
          <w:rStyle w:val="TekstasChar"/>
        </w:rPr>
        <w:t>, „</w:t>
      </w:r>
      <w:r w:rsidRPr="00B32CAE">
        <w:rPr>
          <w:rStyle w:val="TekstasChar"/>
          <w:i/>
          <w:iCs/>
        </w:rPr>
        <w:t>AI in gaming: A complete guide</w:t>
      </w:r>
      <w:r>
        <w:rPr>
          <w:rStyle w:val="TekstasChar"/>
        </w:rPr>
        <w:t xml:space="preserve">“, Data Conomy, 28 09 2022 [Tinkle]. Nuoroda: </w:t>
      </w:r>
      <w:hyperlink r:id="rId73" w:anchor="Decision_trees" w:history="1">
        <w:r w:rsidRPr="00445524">
          <w:rPr>
            <w:rStyle w:val="Hyperlink"/>
          </w:rPr>
          <w:t>https://dataconomy.com/2022/04/artificial-intelligence-games/#Decision_trees</w:t>
        </w:r>
      </w:hyperlink>
      <w:r>
        <w:rPr>
          <w:rStyle w:val="TekstasChar"/>
        </w:rPr>
        <w:t xml:space="preserve"> [Kreiptasi 28 12 2022]</w:t>
      </w:r>
    </w:p>
    <w:p w14:paraId="1259451A" w14:textId="77777777" w:rsidR="00D935D4" w:rsidRDefault="00D935D4" w:rsidP="00D935D4">
      <w:pPr>
        <w:rPr>
          <w:rStyle w:val="TekstasChar"/>
        </w:rPr>
      </w:pPr>
      <w:r>
        <w:rPr>
          <w:rStyle w:val="TekstasChar"/>
        </w:rPr>
        <w:t>[14] R. Penton, „</w:t>
      </w:r>
      <w:r w:rsidRPr="00B32CAE">
        <w:rPr>
          <w:rStyle w:val="TekstasChar"/>
          <w:i/>
          <w:iCs/>
        </w:rPr>
        <w:t>Trees Part 1</w:t>
      </w:r>
      <w:r>
        <w:rPr>
          <w:rStyle w:val="TekstasChar"/>
        </w:rPr>
        <w:t xml:space="preserve">“, Gamedev [Tinkle]. Nuoroda: </w:t>
      </w:r>
      <w:r w:rsidRPr="00443617">
        <w:rPr>
          <w:rStyle w:val="TekstasChar"/>
        </w:rPr>
        <w:t>http://archive.gamedev.net/archive/reference/programming/features/trees1/page4.html</w:t>
      </w:r>
      <w:r>
        <w:rPr>
          <w:rStyle w:val="TekstasChar"/>
        </w:rPr>
        <w:t xml:space="preserve"> [Kreiptasi 28 12 2022]</w:t>
      </w:r>
    </w:p>
    <w:p w14:paraId="05BCA787" w14:textId="77777777" w:rsidR="00D935D4" w:rsidRDefault="00D935D4" w:rsidP="00D935D4">
      <w:pPr>
        <w:rPr>
          <w:rStyle w:val="TekstasChar"/>
        </w:rPr>
      </w:pPr>
      <w:r>
        <w:rPr>
          <w:rStyle w:val="TekstasChar"/>
        </w:rPr>
        <w:t>[15] L. Cross „</w:t>
      </w:r>
      <w:r w:rsidRPr="00B32CAE">
        <w:rPr>
          <w:rStyle w:val="TekstasChar"/>
          <w:i/>
          <w:iCs/>
        </w:rPr>
        <w:t>What Neural Networks Playing Video Games Teach Us About Our Own Brains</w:t>
      </w:r>
      <w:r>
        <w:rPr>
          <w:rStyle w:val="TekstasChar"/>
        </w:rPr>
        <w:t xml:space="preserve">“, CalTech, 07 01 2021 [Tinkle]. Nuoroda: </w:t>
      </w:r>
      <w:hyperlink r:id="rId74" w:history="1">
        <w:r w:rsidRPr="00445524">
          <w:rPr>
            <w:rStyle w:val="Hyperlink"/>
          </w:rPr>
          <w:t>https://www.caltech.edu/about/news/neural-networks-playing-video-games-teach-us-about-our-own-brains</w:t>
        </w:r>
      </w:hyperlink>
      <w:r>
        <w:rPr>
          <w:rStyle w:val="TekstasChar"/>
        </w:rPr>
        <w:t xml:space="preserve"> [Kreiptasi 28 12 2022]</w:t>
      </w:r>
    </w:p>
    <w:p w14:paraId="3173988C" w14:textId="77777777" w:rsidR="00D935D4" w:rsidRDefault="00D935D4" w:rsidP="00D935D4">
      <w:pPr>
        <w:rPr>
          <w:rStyle w:val="TekstasChar"/>
        </w:rPr>
      </w:pPr>
      <w:r>
        <w:rPr>
          <w:rStyle w:val="TekstasChar"/>
        </w:rPr>
        <w:t>[16] „</w:t>
      </w:r>
      <w:r w:rsidRPr="00B32CAE">
        <w:rPr>
          <w:rStyle w:val="TekstasChar"/>
          <w:i/>
          <w:iCs/>
        </w:rPr>
        <w:t>Convolutional Network for Game</w:t>
      </w:r>
      <w:r>
        <w:rPr>
          <w:rStyle w:val="TekstasChar"/>
        </w:rPr>
        <w:t xml:space="preserve">“ [Tinkle]. Nuoroda: </w:t>
      </w:r>
      <w:hyperlink r:id="rId75" w:history="1">
        <w:r w:rsidRPr="00445524">
          <w:rPr>
            <w:rStyle w:val="Hyperlink"/>
          </w:rPr>
          <w:t>https://wiki.tum.de/display/lfdv/Convolutional+Neural+Network+for+Game</w:t>
        </w:r>
      </w:hyperlink>
      <w:r>
        <w:rPr>
          <w:rStyle w:val="TekstasChar"/>
        </w:rPr>
        <w:t xml:space="preserve"> [Kreiptasi 28 12 2022]</w:t>
      </w:r>
    </w:p>
    <w:p w14:paraId="3AAFF6AC" w14:textId="77777777" w:rsidR="00D935D4" w:rsidRDefault="00D935D4" w:rsidP="00D935D4">
      <w:pPr>
        <w:rPr>
          <w:rStyle w:val="TekstasChar"/>
        </w:rPr>
      </w:pPr>
      <w:r>
        <w:rPr>
          <w:rStyle w:val="TekstasChar"/>
        </w:rPr>
        <w:t>[17] „</w:t>
      </w:r>
      <w:r w:rsidRPr="00B32CAE">
        <w:rPr>
          <w:rStyle w:val="TekstasChar"/>
          <w:i/>
          <w:iCs/>
        </w:rPr>
        <w:t>The Greatest Game Of Civilization V No One Played</w:t>
      </w:r>
      <w:r>
        <w:rPr>
          <w:rStyle w:val="TekstasChar"/>
        </w:rPr>
        <w:t xml:space="preserve">“ [Tinkle]. Nuoroda: </w:t>
      </w:r>
      <w:hyperlink r:id="rId76" w:history="1">
        <w:r w:rsidRPr="00445524">
          <w:rPr>
            <w:rStyle w:val="Hyperlink"/>
          </w:rPr>
          <w:t>https://civilization.com/civilization-5/news/entries/the-greatest-game-of-civilization-v-no-one-played/</w:t>
        </w:r>
      </w:hyperlink>
      <w:r>
        <w:rPr>
          <w:rStyle w:val="TekstasChar"/>
        </w:rPr>
        <w:t xml:space="preserve"> [Kreiptasi 28 12 2022]</w:t>
      </w:r>
    </w:p>
    <w:p w14:paraId="0B96E6B9" w14:textId="77777777" w:rsidR="00D935D4" w:rsidRPr="00D11C5A" w:rsidRDefault="00D935D4" w:rsidP="00D935D4">
      <w:r>
        <w:rPr>
          <w:rStyle w:val="TekstasChar"/>
        </w:rPr>
        <w:t>[18] Wikipedia – „</w:t>
      </w:r>
      <w:r w:rsidRPr="00B32CAE">
        <w:rPr>
          <w:rStyle w:val="TekstasChar"/>
          <w:i/>
          <w:iCs/>
        </w:rPr>
        <w:t>Civilization V</w:t>
      </w:r>
      <w:r>
        <w:rPr>
          <w:rStyle w:val="TekstasChar"/>
        </w:rPr>
        <w:t xml:space="preserve">“ [Tinkle]. Nuoroda: </w:t>
      </w:r>
      <w:hyperlink r:id="rId77" w:history="1">
        <w:r w:rsidRPr="00445524">
          <w:rPr>
            <w:rStyle w:val="Hyperlink"/>
          </w:rPr>
          <w:t>https://en.wikipedia.org/wiki/Civilization_V</w:t>
        </w:r>
      </w:hyperlink>
      <w:r>
        <w:rPr>
          <w:rStyle w:val="TekstasChar"/>
        </w:rPr>
        <w:t xml:space="preserve"> [Kreiptasi 28 12 2022]</w:t>
      </w:r>
    </w:p>
    <w:p w14:paraId="371E1090" w14:textId="77777777" w:rsidR="00D935D4" w:rsidRDefault="00D935D4" w:rsidP="00D935D4">
      <w:r>
        <w:t>[19] Reddit – „</w:t>
      </w:r>
      <w:r w:rsidRPr="00B32CAE">
        <w:rPr>
          <w:i/>
          <w:iCs/>
        </w:rPr>
        <w:t>How exactly does Civ v‘s AI work?</w:t>
      </w:r>
      <w:r>
        <w:t xml:space="preserve">“, 06 02 2016 [Tinkle]. Nuoroda: </w:t>
      </w:r>
      <w:hyperlink r:id="rId78" w:history="1">
        <w:r w:rsidRPr="00445524">
          <w:rPr>
            <w:rStyle w:val="Hyperlink"/>
          </w:rPr>
          <w:t>https://www.reddit.com/r/civ/comments/44g8id/how_exactly_does_civ_vs_ai_work/</w:t>
        </w:r>
      </w:hyperlink>
      <w:r>
        <w:t xml:space="preserve"> [Kreiptasi 28 12 2022]</w:t>
      </w:r>
    </w:p>
    <w:p w14:paraId="176E377C" w14:textId="77777777" w:rsidR="00D935D4" w:rsidRDefault="00D935D4" w:rsidP="00D935D4">
      <w:r>
        <w:t>[20] Wikipedia – „</w:t>
      </w:r>
      <w:r w:rsidRPr="00B32CAE">
        <w:rPr>
          <w:i/>
          <w:iCs/>
        </w:rPr>
        <w:t>Blackboard system</w:t>
      </w:r>
      <w:r>
        <w:t xml:space="preserve">“ [Tinkle]. Nuoroda: </w:t>
      </w:r>
      <w:hyperlink r:id="rId79" w:anchor=":~:text=A%20blackboard%20system%20is%20an,and%20ending%20with%20a%20solution" w:history="1">
        <w:r w:rsidRPr="00445524">
          <w:rPr>
            <w:rStyle w:val="Hyperlink"/>
          </w:rPr>
          <w:t>https://en.wikipedia.org/wiki/Blackboard_system#:~:text=A%20blackboard%20system%20is%20an,and%20ending%20with%20a%20solution</w:t>
        </w:r>
      </w:hyperlink>
      <w:r w:rsidRPr="003810E9">
        <w:t>.</w:t>
      </w:r>
      <w:r>
        <w:t xml:space="preserve"> [Kreiptasi 28 12 2022]</w:t>
      </w:r>
    </w:p>
    <w:p w14:paraId="7A535B59" w14:textId="77777777" w:rsidR="00D935D4" w:rsidRDefault="00D935D4" w:rsidP="00D935D4">
      <w:r>
        <w:t>[21] B. Poli, „</w:t>
      </w:r>
      <w:r w:rsidRPr="00B32CAE">
        <w:rPr>
          <w:i/>
          <w:iCs/>
        </w:rPr>
        <w:t>Creating Decoupled Features: The Blackboard System</w:t>
      </w:r>
      <w:r>
        <w:t xml:space="preserve">“, Game Developer, 19 06 2018 [Tinkle]. Nuoroda: </w:t>
      </w:r>
      <w:hyperlink r:id="rId80" w:history="1">
        <w:r w:rsidRPr="00445524">
          <w:rPr>
            <w:rStyle w:val="Hyperlink"/>
          </w:rPr>
          <w:t>https://www.gamedeveloper.com/design/creating-decoupled-features-the-blackboard-system</w:t>
        </w:r>
      </w:hyperlink>
      <w:r>
        <w:t xml:space="preserve"> [Kreiptasi 28 12 2022]</w:t>
      </w:r>
    </w:p>
    <w:p w14:paraId="6AE45439" w14:textId="77777777" w:rsidR="00D935D4" w:rsidRDefault="00D935D4" w:rsidP="00D935D4">
      <w:r>
        <w:t>[22] M. Rorie, „</w:t>
      </w:r>
      <w:r w:rsidRPr="00B32CAE">
        <w:rPr>
          <w:i/>
          <w:iCs/>
        </w:rPr>
        <w:t>Age of Empires III Walkthrough</w:t>
      </w:r>
      <w:r>
        <w:t xml:space="preserve">“, GameSpot, 25 01 2006 [Tinkle]. Nuoroda: </w:t>
      </w:r>
      <w:r w:rsidRPr="00F46390">
        <w:t>https://www.gamespot.com/articles/age-of-empires-iii-walkthrough/1100-6136278/</w:t>
      </w:r>
      <w:r>
        <w:t xml:space="preserve"> [Kreiptasi 28 12 2022]</w:t>
      </w:r>
    </w:p>
    <w:p w14:paraId="54800851" w14:textId="77777777" w:rsidR="00D935D4" w:rsidRDefault="00D935D4" w:rsidP="00D935D4">
      <w:r>
        <w:t>[23] Wikipedia – „</w:t>
      </w:r>
      <w:r w:rsidRPr="00B32CAE">
        <w:rPr>
          <w:i/>
          <w:iCs/>
        </w:rPr>
        <w:t>Age of Empires III</w:t>
      </w:r>
      <w:r>
        <w:t xml:space="preserve">“ [Tinkle]. Nuoroda: </w:t>
      </w:r>
      <w:hyperlink r:id="rId81" w:history="1">
        <w:r w:rsidRPr="00445524">
          <w:rPr>
            <w:rStyle w:val="Hyperlink"/>
          </w:rPr>
          <w:t>https://en.wikipedia.org/wiki/Age_of_Empires_III</w:t>
        </w:r>
      </w:hyperlink>
      <w:r>
        <w:t xml:space="preserve"> [Kreiptasi 28 12 2022]</w:t>
      </w:r>
    </w:p>
    <w:p w14:paraId="4ECBDDC5" w14:textId="77777777" w:rsidR="00D935D4" w:rsidRDefault="00D935D4" w:rsidP="00D935D4">
      <w:r>
        <w:t>[24] Age Of Empires Fandom Wikipedia - „</w:t>
      </w:r>
      <w:r w:rsidRPr="00B32CAE">
        <w:rPr>
          <w:i/>
          <w:iCs/>
        </w:rPr>
        <w:t>Artificial Inteligence</w:t>
      </w:r>
      <w:r>
        <w:t xml:space="preserve">“ [Tinkle]. Nuoroda: </w:t>
      </w:r>
      <w:hyperlink r:id="rId82" w:anchor="Age_of_Empires_III" w:history="1">
        <w:r w:rsidRPr="00445524">
          <w:rPr>
            <w:rStyle w:val="Hyperlink"/>
          </w:rPr>
          <w:t>https://ageofempires.fandom.com/wiki/Artificial_intelligence#Age_of_Empires_III</w:t>
        </w:r>
      </w:hyperlink>
      <w:r>
        <w:t xml:space="preserve"> [Kreiptasi 28 12 2022]</w:t>
      </w:r>
    </w:p>
    <w:p w14:paraId="5202DF5F" w14:textId="0DE121A4" w:rsidR="0021356C" w:rsidRPr="0082240A" w:rsidRDefault="00D935D4" w:rsidP="0021356C">
      <w:r>
        <w:t>[25] J. Rasmussen, „</w:t>
      </w:r>
      <w:r w:rsidRPr="00B32CAE">
        <w:rPr>
          <w:i/>
          <w:iCs/>
        </w:rPr>
        <w:t>Are Behavior Trees a Thing of the Past?</w:t>
      </w:r>
      <w:r>
        <w:t xml:space="preserve">“, Game Developer, 27 04 2016 [Tinkle]. Nuoroda: </w:t>
      </w:r>
      <w:hyperlink r:id="rId83" w:history="1">
        <w:r w:rsidRPr="00445524">
          <w:rPr>
            <w:rStyle w:val="Hyperlink"/>
          </w:rPr>
          <w:t>https://www.gamedeveloper.com/programming/are-behavior-trees-a-thing-of-the-past-</w:t>
        </w:r>
      </w:hyperlink>
      <w:r>
        <w:t xml:space="preserve"> [Kreiptasi 28 12 2022]</w:t>
      </w:r>
    </w:p>
    <w:sectPr w:rsidR="0021356C" w:rsidRPr="0082240A">
      <w:headerReference w:type="default" r:id="rId84"/>
      <w:footerReference w:type="default" r:id="rId85"/>
      <w:pgSz w:w="11906" w:h="16838" w:code="9"/>
      <w:pgMar w:top="1140" w:right="1418" w:bottom="1134" w:left="1418" w:header="720" w:footer="39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520D9" w14:textId="77777777" w:rsidR="006C1EAC" w:rsidRDefault="006C1EAC">
      <w:r>
        <w:separator/>
      </w:r>
    </w:p>
  </w:endnote>
  <w:endnote w:type="continuationSeparator" w:id="0">
    <w:p w14:paraId="06661E6B" w14:textId="77777777" w:rsidR="006C1EAC" w:rsidRDefault="006C1E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ld">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2EFD5" w14:textId="77777777" w:rsidR="00802437" w:rsidRDefault="00802437">
    <w:pPr>
      <w:pStyle w:val="Address"/>
      <w:jc w:val="left"/>
    </w:pPr>
    <w:r>
      <w:pict w14:anchorId="16ABE414">
        <v:rect id="_x0000_i1025" style="width:0;height:1.5pt" o:hralign="center" o:hrstd="t" o:hr="t" fillcolor="gray" stroked="f"/>
      </w:pict>
    </w:r>
  </w:p>
  <w:p w14:paraId="1BF7A2B6" w14:textId="4EC3C13C" w:rsidR="00802437" w:rsidRDefault="00802437">
    <w:pPr>
      <w:pStyle w:val="Footer"/>
      <w:rPr>
        <w:sz w:val="18"/>
      </w:rPr>
    </w:pPr>
    <w:r>
      <w:rPr>
        <w:sz w:val="18"/>
      </w:rPr>
      <w:t xml:space="preserve">Parengė </w:t>
    </w:r>
    <w:r w:rsidR="00CD7F1D">
      <w:rPr>
        <w:sz w:val="18"/>
      </w:rPr>
      <w:t>T. Laurinaitis</w:t>
    </w:r>
    <w:r>
      <w:rPr>
        <w:sz w:val="18"/>
      </w:rPr>
      <w:t>, 20</w:t>
    </w:r>
    <w:r w:rsidR="00CD7F1D">
      <w:rPr>
        <w:sz w:val="18"/>
      </w:rPr>
      <w:t>25</w:t>
    </w:r>
    <w:r>
      <w:rPr>
        <w:sz w:val="18"/>
      </w:rPr>
      <w:t>.</w:t>
    </w:r>
    <w:r w:rsidR="00CD7F1D">
      <w:rPr>
        <w:sz w:val="18"/>
      </w:rPr>
      <w:t>01</w:t>
    </w:r>
    <w:r>
      <w:rPr>
        <w:sz w:val="18"/>
      </w:rPr>
      <w:t>.</w:t>
    </w:r>
    <w:r w:rsidR="00CD7F1D">
      <w:rPr>
        <w:sz w:val="18"/>
      </w:rPr>
      <w:t>18</w:t>
    </w:r>
    <w:r>
      <w:rPr>
        <w:sz w:val="18"/>
      </w:rPr>
      <w:t>.</w:t>
    </w:r>
  </w:p>
  <w:p w14:paraId="0629DBEA" w14:textId="77777777" w:rsidR="00802437" w:rsidRDefault="00802437">
    <w:pPr>
      <w:pStyle w:val="Footer"/>
      <w:jc w:val="right"/>
      <w:rPr>
        <w:sz w:val="18"/>
      </w:rPr>
    </w:pPr>
    <w:r>
      <w:rPr>
        <w:rStyle w:val="PageNumber"/>
      </w:rPr>
      <w:fldChar w:fldCharType="begin"/>
    </w:r>
    <w:r>
      <w:rPr>
        <w:rStyle w:val="PageNumber"/>
      </w:rPr>
      <w:instrText xml:space="preserve"> PAGE </w:instrText>
    </w:r>
    <w:r>
      <w:rPr>
        <w:rStyle w:val="PageNumber"/>
      </w:rPr>
      <w:fldChar w:fldCharType="separate"/>
    </w:r>
    <w:r w:rsidR="00DA620B">
      <w:rPr>
        <w:rStyle w:val="PageNumber"/>
        <w:noProof/>
      </w:rPr>
      <w:t>2</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DA620B">
      <w:rPr>
        <w:rStyle w:val="PageNumber"/>
        <w:noProof/>
      </w:rPr>
      <w:t>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4EECB" w14:textId="77777777" w:rsidR="006C1EAC" w:rsidRDefault="006C1EAC">
      <w:r>
        <w:separator/>
      </w:r>
    </w:p>
  </w:footnote>
  <w:footnote w:type="continuationSeparator" w:id="0">
    <w:p w14:paraId="4F59085B" w14:textId="77777777" w:rsidR="006C1EAC" w:rsidRDefault="006C1EAC">
      <w:r>
        <w:continuationSeparator/>
      </w:r>
    </w:p>
  </w:footnote>
  <w:footnote w:id="1">
    <w:p w14:paraId="0ACD6DFD" w14:textId="77777777" w:rsidR="00536B7F" w:rsidRDefault="00536B7F" w:rsidP="00536B7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935B8" w14:textId="77777777" w:rsidR="00802437" w:rsidRDefault="00802437">
    <w:pPr>
      <w:pStyle w:val="Header"/>
      <w:jc w:val="right"/>
      <w:rPr>
        <w:sz w:val="20"/>
      </w:rPr>
    </w:pPr>
    <w:r>
      <w:rPr>
        <w:sz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F"/>
    <w:multiLevelType w:val="singleLevel"/>
    <w:tmpl w:val="F3E8B454"/>
    <w:lvl w:ilvl="0">
      <w:start w:val="1"/>
      <w:numFmt w:val="decimal"/>
      <w:pStyle w:val="ListNumber2"/>
      <w:lvlText w:val="%1."/>
      <w:lvlJc w:val="left"/>
      <w:pPr>
        <w:tabs>
          <w:tab w:val="num" w:pos="720"/>
        </w:tabs>
        <w:ind w:left="720" w:hanging="360"/>
      </w:pPr>
    </w:lvl>
  </w:abstractNum>
  <w:abstractNum w:abstractNumId="1" w15:restartNumberingAfterBreak="0">
    <w:nsid w:val="FFFFFF88"/>
    <w:multiLevelType w:val="singleLevel"/>
    <w:tmpl w:val="A762E438"/>
    <w:lvl w:ilvl="0">
      <w:start w:val="1"/>
      <w:numFmt w:val="decimal"/>
      <w:pStyle w:val="ListNumber"/>
      <w:lvlText w:val="%1."/>
      <w:lvlJc w:val="left"/>
      <w:pPr>
        <w:tabs>
          <w:tab w:val="num" w:pos="360"/>
        </w:tabs>
        <w:ind w:left="360" w:hanging="360"/>
      </w:pPr>
    </w:lvl>
  </w:abstractNum>
  <w:abstractNum w:abstractNumId="2" w15:restartNumberingAfterBreak="0">
    <w:nsid w:val="FFFFFFFE"/>
    <w:multiLevelType w:val="singleLevel"/>
    <w:tmpl w:val="FFFFFFFF"/>
    <w:lvl w:ilvl="0">
      <w:numFmt w:val="decimal"/>
      <w:lvlText w:val="*"/>
      <w:lvlJc w:val="left"/>
    </w:lvl>
  </w:abstractNum>
  <w:abstractNum w:abstractNumId="3"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0A3F4BFB"/>
    <w:multiLevelType w:val="hybridMultilevel"/>
    <w:tmpl w:val="41BE847A"/>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5" w15:restartNumberingAfterBreak="0">
    <w:nsid w:val="11284DC1"/>
    <w:multiLevelType w:val="hybridMultilevel"/>
    <w:tmpl w:val="34AE64BE"/>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6" w15:restartNumberingAfterBreak="0">
    <w:nsid w:val="16BC588F"/>
    <w:multiLevelType w:val="hybridMultilevel"/>
    <w:tmpl w:val="7EF294F2"/>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7" w15:restartNumberingAfterBreak="0">
    <w:nsid w:val="201B73B3"/>
    <w:multiLevelType w:val="hybridMultilevel"/>
    <w:tmpl w:val="C3F05260"/>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8" w15:restartNumberingAfterBreak="0">
    <w:nsid w:val="221E1369"/>
    <w:multiLevelType w:val="hybridMultilevel"/>
    <w:tmpl w:val="A71A4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6A7A6C"/>
    <w:multiLevelType w:val="hybridMultilevel"/>
    <w:tmpl w:val="60CCE384"/>
    <w:lvl w:ilvl="0" w:tplc="73F86AEC">
      <w:start w:val="1"/>
      <w:numFmt w:val="decimal"/>
      <w:lvlText w:val="%1."/>
      <w:lvlJc w:val="left"/>
      <w:pPr>
        <w:tabs>
          <w:tab w:val="num" w:pos="360"/>
        </w:tabs>
        <w:ind w:left="360" w:hanging="360"/>
      </w:pPr>
      <w:rPr>
        <w:rFonts w:hint="default"/>
        <w:b/>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44DA29B5"/>
    <w:multiLevelType w:val="hybridMultilevel"/>
    <w:tmpl w:val="5A447C28"/>
    <w:lvl w:ilvl="0" w:tplc="696E2A80">
      <w:start w:val="1"/>
      <w:numFmt w:val="bullet"/>
      <w:lvlText w:val=""/>
      <w:lvlJc w:val="left"/>
      <w:pPr>
        <w:tabs>
          <w:tab w:val="num" w:pos="720"/>
        </w:tabs>
        <w:ind w:left="720" w:hanging="360"/>
      </w:pPr>
      <w:rPr>
        <w:rFonts w:ascii="Symbol" w:hAnsi="Symbol" w:hint="default"/>
        <w:sz w:val="20"/>
      </w:rPr>
    </w:lvl>
    <w:lvl w:ilvl="1" w:tplc="D3BA36DC" w:tentative="1">
      <w:start w:val="1"/>
      <w:numFmt w:val="bullet"/>
      <w:lvlText w:val=""/>
      <w:lvlJc w:val="left"/>
      <w:pPr>
        <w:tabs>
          <w:tab w:val="num" w:pos="1440"/>
        </w:tabs>
        <w:ind w:left="1440" w:hanging="360"/>
      </w:pPr>
      <w:rPr>
        <w:rFonts w:ascii="Symbol" w:hAnsi="Symbol" w:hint="default"/>
        <w:sz w:val="20"/>
      </w:rPr>
    </w:lvl>
    <w:lvl w:ilvl="2" w:tplc="E05EF626" w:tentative="1">
      <w:start w:val="1"/>
      <w:numFmt w:val="bullet"/>
      <w:lvlText w:val=""/>
      <w:lvlJc w:val="left"/>
      <w:pPr>
        <w:tabs>
          <w:tab w:val="num" w:pos="2160"/>
        </w:tabs>
        <w:ind w:left="2160" w:hanging="360"/>
      </w:pPr>
      <w:rPr>
        <w:rFonts w:ascii="Symbol" w:hAnsi="Symbol" w:hint="default"/>
        <w:sz w:val="20"/>
      </w:rPr>
    </w:lvl>
    <w:lvl w:ilvl="3" w:tplc="DC287A4A" w:tentative="1">
      <w:start w:val="1"/>
      <w:numFmt w:val="bullet"/>
      <w:lvlText w:val=""/>
      <w:lvlJc w:val="left"/>
      <w:pPr>
        <w:tabs>
          <w:tab w:val="num" w:pos="2880"/>
        </w:tabs>
        <w:ind w:left="2880" w:hanging="360"/>
      </w:pPr>
      <w:rPr>
        <w:rFonts w:ascii="Symbol" w:hAnsi="Symbol" w:hint="default"/>
        <w:sz w:val="20"/>
      </w:rPr>
    </w:lvl>
    <w:lvl w:ilvl="4" w:tplc="FF34116A" w:tentative="1">
      <w:start w:val="1"/>
      <w:numFmt w:val="bullet"/>
      <w:lvlText w:val=""/>
      <w:lvlJc w:val="left"/>
      <w:pPr>
        <w:tabs>
          <w:tab w:val="num" w:pos="3600"/>
        </w:tabs>
        <w:ind w:left="3600" w:hanging="360"/>
      </w:pPr>
      <w:rPr>
        <w:rFonts w:ascii="Symbol" w:hAnsi="Symbol" w:hint="default"/>
        <w:sz w:val="20"/>
      </w:rPr>
    </w:lvl>
    <w:lvl w:ilvl="5" w:tplc="8272B1F8" w:tentative="1">
      <w:start w:val="1"/>
      <w:numFmt w:val="bullet"/>
      <w:lvlText w:val=""/>
      <w:lvlJc w:val="left"/>
      <w:pPr>
        <w:tabs>
          <w:tab w:val="num" w:pos="4320"/>
        </w:tabs>
        <w:ind w:left="4320" w:hanging="360"/>
      </w:pPr>
      <w:rPr>
        <w:rFonts w:ascii="Symbol" w:hAnsi="Symbol" w:hint="default"/>
        <w:sz w:val="20"/>
      </w:rPr>
    </w:lvl>
    <w:lvl w:ilvl="6" w:tplc="E996C60C" w:tentative="1">
      <w:start w:val="1"/>
      <w:numFmt w:val="bullet"/>
      <w:lvlText w:val=""/>
      <w:lvlJc w:val="left"/>
      <w:pPr>
        <w:tabs>
          <w:tab w:val="num" w:pos="5040"/>
        </w:tabs>
        <w:ind w:left="5040" w:hanging="360"/>
      </w:pPr>
      <w:rPr>
        <w:rFonts w:ascii="Symbol" w:hAnsi="Symbol" w:hint="default"/>
        <w:sz w:val="20"/>
      </w:rPr>
    </w:lvl>
    <w:lvl w:ilvl="7" w:tplc="5B0A1A2C" w:tentative="1">
      <w:start w:val="1"/>
      <w:numFmt w:val="bullet"/>
      <w:lvlText w:val=""/>
      <w:lvlJc w:val="left"/>
      <w:pPr>
        <w:tabs>
          <w:tab w:val="num" w:pos="5760"/>
        </w:tabs>
        <w:ind w:left="5760" w:hanging="360"/>
      </w:pPr>
      <w:rPr>
        <w:rFonts w:ascii="Symbol" w:hAnsi="Symbol" w:hint="default"/>
        <w:sz w:val="20"/>
      </w:rPr>
    </w:lvl>
    <w:lvl w:ilvl="8" w:tplc="72EE794E"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ED5014"/>
    <w:multiLevelType w:val="hybridMultilevel"/>
    <w:tmpl w:val="9710C062"/>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2" w15:restartNumberingAfterBreak="0">
    <w:nsid w:val="4B4C7281"/>
    <w:multiLevelType w:val="multilevel"/>
    <w:tmpl w:val="EB000C1C"/>
    <w:lvl w:ilvl="0">
      <w:start w:val="1"/>
      <w:numFmt w:val="decimal"/>
      <w:lvlText w:val="%1."/>
      <w:lvlJc w:val="left"/>
      <w:pPr>
        <w:tabs>
          <w:tab w:val="num" w:pos="1080"/>
        </w:tabs>
        <w:ind w:left="1080" w:hanging="360"/>
      </w:pPr>
    </w:lvl>
    <w:lvl w:ilvl="1">
      <w:start w:val="1"/>
      <w:numFmt w:val="decimal"/>
      <w:lvlText w:val="%1.%2."/>
      <w:lvlJc w:val="left"/>
      <w:pPr>
        <w:tabs>
          <w:tab w:val="num" w:pos="1512"/>
        </w:tabs>
        <w:ind w:left="1512" w:hanging="432"/>
      </w:pPr>
    </w:lvl>
    <w:lvl w:ilvl="2">
      <w:start w:val="1"/>
      <w:numFmt w:val="decimal"/>
      <w:lvlText w:val="%1.%2.%3."/>
      <w:lvlJc w:val="left"/>
      <w:pPr>
        <w:tabs>
          <w:tab w:val="num" w:pos="1944"/>
        </w:tabs>
        <w:ind w:left="1944" w:hanging="504"/>
      </w:pPr>
    </w:lvl>
    <w:lvl w:ilvl="3">
      <w:start w:val="1"/>
      <w:numFmt w:val="decimal"/>
      <w:lvlText w:val="%1.%2.%3.%4."/>
      <w:lvlJc w:val="left"/>
      <w:pPr>
        <w:tabs>
          <w:tab w:val="num" w:pos="2448"/>
        </w:tabs>
        <w:ind w:left="2448" w:hanging="648"/>
      </w:pPr>
    </w:lvl>
    <w:lvl w:ilvl="4">
      <w:start w:val="1"/>
      <w:numFmt w:val="decimal"/>
      <w:lvlText w:val="%1.%2.%3.%4.%5."/>
      <w:lvlJc w:val="left"/>
      <w:pPr>
        <w:tabs>
          <w:tab w:val="num" w:pos="2952"/>
        </w:tabs>
        <w:ind w:left="2952" w:hanging="792"/>
      </w:pPr>
    </w:lvl>
    <w:lvl w:ilvl="5">
      <w:start w:val="1"/>
      <w:numFmt w:val="decimal"/>
      <w:lvlText w:val="%1.%2.%3.%4.%5.%6."/>
      <w:lvlJc w:val="left"/>
      <w:pPr>
        <w:tabs>
          <w:tab w:val="num" w:pos="3456"/>
        </w:tabs>
        <w:ind w:left="3456" w:hanging="936"/>
      </w:pPr>
    </w:lvl>
    <w:lvl w:ilvl="6">
      <w:start w:val="1"/>
      <w:numFmt w:val="decimal"/>
      <w:lvlText w:val="%1.%2.%3.%4.%5.%6.%7."/>
      <w:lvlJc w:val="left"/>
      <w:pPr>
        <w:tabs>
          <w:tab w:val="num" w:pos="3960"/>
        </w:tabs>
        <w:ind w:left="3960" w:hanging="1080"/>
      </w:pPr>
    </w:lvl>
    <w:lvl w:ilvl="7">
      <w:start w:val="1"/>
      <w:numFmt w:val="decimal"/>
      <w:lvlText w:val="%1.%2.%3.%4.%5.%6.%7.%8."/>
      <w:lvlJc w:val="left"/>
      <w:pPr>
        <w:tabs>
          <w:tab w:val="num" w:pos="4464"/>
        </w:tabs>
        <w:ind w:left="4464" w:hanging="1224"/>
      </w:pPr>
    </w:lvl>
    <w:lvl w:ilvl="8">
      <w:start w:val="1"/>
      <w:numFmt w:val="decimal"/>
      <w:lvlText w:val="%1.%2.%3.%4.%5.%6.%7.%8.%9."/>
      <w:lvlJc w:val="left"/>
      <w:pPr>
        <w:tabs>
          <w:tab w:val="num" w:pos="5040"/>
        </w:tabs>
        <w:ind w:left="5040" w:hanging="1440"/>
      </w:pPr>
    </w:lvl>
  </w:abstractNum>
  <w:abstractNum w:abstractNumId="13" w15:restartNumberingAfterBreak="0">
    <w:nsid w:val="50B32702"/>
    <w:multiLevelType w:val="hybridMultilevel"/>
    <w:tmpl w:val="83FCD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B54696"/>
    <w:multiLevelType w:val="hybridMultilevel"/>
    <w:tmpl w:val="E306DB16"/>
    <w:lvl w:ilvl="0" w:tplc="0427000F">
      <w:start w:val="1"/>
      <w:numFmt w:val="decimal"/>
      <w:lvlText w:val="%1."/>
      <w:lvlJc w:val="left"/>
      <w:pPr>
        <w:ind w:left="720" w:hanging="360"/>
      </w:pPr>
      <w:rPr>
        <w:rFonts w:hint="default"/>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5" w15:restartNumberingAfterBreak="0">
    <w:nsid w:val="52DF734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584A549D"/>
    <w:multiLevelType w:val="hybridMultilevel"/>
    <w:tmpl w:val="BD9A3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E31FC8"/>
    <w:multiLevelType w:val="multilevel"/>
    <w:tmpl w:val="583ED54E"/>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92"/>
        </w:tabs>
        <w:ind w:left="792" w:hanging="432"/>
      </w:pPr>
    </w:lvl>
    <w:lvl w:ilvl="2">
      <w:start w:val="1"/>
      <w:numFmt w:val="decimal"/>
      <w:pStyle w:val="Heading3"/>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 w15:restartNumberingAfterBreak="0">
    <w:nsid w:val="653603D3"/>
    <w:multiLevelType w:val="multilevel"/>
    <w:tmpl w:val="C7DE456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6AC13E25"/>
    <w:multiLevelType w:val="hybridMultilevel"/>
    <w:tmpl w:val="B50E5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601864"/>
    <w:multiLevelType w:val="hybridMultilevel"/>
    <w:tmpl w:val="F2741448"/>
    <w:lvl w:ilvl="0" w:tplc="0427000F">
      <w:start w:val="1"/>
      <w:numFmt w:val="decimal"/>
      <w:lvlText w:val="%1."/>
      <w:lvlJc w:val="left"/>
      <w:pPr>
        <w:ind w:left="720" w:hanging="360"/>
      </w:p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21" w15:restartNumberingAfterBreak="0">
    <w:nsid w:val="76240BB0"/>
    <w:multiLevelType w:val="hybridMultilevel"/>
    <w:tmpl w:val="04EC3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1E0CA2"/>
    <w:multiLevelType w:val="hybridMultilevel"/>
    <w:tmpl w:val="BA8286F8"/>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num w:numId="1" w16cid:durableId="972057790">
    <w:abstractNumId w:val="18"/>
  </w:num>
  <w:num w:numId="2" w16cid:durableId="90702856">
    <w:abstractNumId w:val="0"/>
  </w:num>
  <w:num w:numId="3" w16cid:durableId="1589269441">
    <w:abstractNumId w:val="17"/>
  </w:num>
  <w:num w:numId="4" w16cid:durableId="1245384898">
    <w:abstractNumId w:val="17"/>
  </w:num>
  <w:num w:numId="5" w16cid:durableId="440995651">
    <w:abstractNumId w:val="2"/>
    <w:lvlOverride w:ilvl="0">
      <w:lvl w:ilvl="0">
        <w:start w:val="1"/>
        <w:numFmt w:val="bullet"/>
        <w:lvlText w:val=""/>
        <w:legacy w:legacy="1" w:legacySpace="0" w:legacyIndent="283"/>
        <w:lvlJc w:val="left"/>
        <w:pPr>
          <w:ind w:left="1417" w:hanging="283"/>
        </w:pPr>
        <w:rPr>
          <w:rFonts w:ascii="Symbol" w:hAnsi="Symbol" w:hint="default"/>
        </w:rPr>
      </w:lvl>
    </w:lvlOverride>
  </w:num>
  <w:num w:numId="6" w16cid:durableId="997613403">
    <w:abstractNumId w:val="9"/>
  </w:num>
  <w:num w:numId="7" w16cid:durableId="2072078691">
    <w:abstractNumId w:val="17"/>
  </w:num>
  <w:num w:numId="8" w16cid:durableId="1484735069">
    <w:abstractNumId w:val="17"/>
  </w:num>
  <w:num w:numId="9" w16cid:durableId="812142992">
    <w:abstractNumId w:val="17"/>
  </w:num>
  <w:num w:numId="10" w16cid:durableId="1388794890">
    <w:abstractNumId w:val="17"/>
  </w:num>
  <w:num w:numId="11" w16cid:durableId="969751691">
    <w:abstractNumId w:val="17"/>
  </w:num>
  <w:num w:numId="12" w16cid:durableId="1425612800">
    <w:abstractNumId w:val="17"/>
  </w:num>
  <w:num w:numId="13" w16cid:durableId="1587612910">
    <w:abstractNumId w:val="17"/>
  </w:num>
  <w:num w:numId="14" w16cid:durableId="1234926110">
    <w:abstractNumId w:val="17"/>
  </w:num>
  <w:num w:numId="15" w16cid:durableId="350956447">
    <w:abstractNumId w:val="17"/>
  </w:num>
  <w:num w:numId="16" w16cid:durableId="663171135">
    <w:abstractNumId w:val="17"/>
  </w:num>
  <w:num w:numId="17" w16cid:durableId="343243649">
    <w:abstractNumId w:val="17"/>
  </w:num>
  <w:num w:numId="18" w16cid:durableId="1312255036">
    <w:abstractNumId w:val="3"/>
  </w:num>
  <w:num w:numId="19" w16cid:durableId="13968041">
    <w:abstractNumId w:val="1"/>
  </w:num>
  <w:num w:numId="20" w16cid:durableId="1831939627">
    <w:abstractNumId w:val="1"/>
    <w:lvlOverride w:ilvl="0">
      <w:startOverride w:val="1"/>
    </w:lvlOverride>
  </w:num>
  <w:num w:numId="21" w16cid:durableId="1902251456">
    <w:abstractNumId w:val="10"/>
  </w:num>
  <w:num w:numId="22" w16cid:durableId="2118882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55662852">
    <w:abstractNumId w:val="16"/>
  </w:num>
  <w:num w:numId="24" w16cid:durableId="399910147">
    <w:abstractNumId w:val="22"/>
  </w:num>
  <w:num w:numId="25" w16cid:durableId="13463161">
    <w:abstractNumId w:val="15"/>
  </w:num>
  <w:num w:numId="26" w16cid:durableId="1893955595">
    <w:abstractNumId w:val="8"/>
  </w:num>
  <w:num w:numId="27" w16cid:durableId="209458341">
    <w:abstractNumId w:val="21"/>
  </w:num>
  <w:num w:numId="28" w16cid:durableId="626668066">
    <w:abstractNumId w:val="13"/>
  </w:num>
  <w:num w:numId="29" w16cid:durableId="2098940419">
    <w:abstractNumId w:val="19"/>
  </w:num>
  <w:num w:numId="30" w16cid:durableId="770395801">
    <w:abstractNumId w:val="6"/>
  </w:num>
  <w:num w:numId="31" w16cid:durableId="1869417269">
    <w:abstractNumId w:val="7"/>
  </w:num>
  <w:num w:numId="32" w16cid:durableId="2005008947">
    <w:abstractNumId w:val="5"/>
  </w:num>
  <w:num w:numId="33" w16cid:durableId="1796868393">
    <w:abstractNumId w:val="4"/>
  </w:num>
  <w:num w:numId="34" w16cid:durableId="111287777">
    <w:abstractNumId w:val="20"/>
  </w:num>
  <w:num w:numId="35" w16cid:durableId="1224486225">
    <w:abstractNumId w:val="11"/>
  </w:num>
  <w:num w:numId="36" w16cid:durableId="57239736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E0A"/>
    <w:rsid w:val="00013564"/>
    <w:rsid w:val="00040AF3"/>
    <w:rsid w:val="000446BE"/>
    <w:rsid w:val="00051026"/>
    <w:rsid w:val="000A4EAD"/>
    <w:rsid w:val="00104970"/>
    <w:rsid w:val="00153088"/>
    <w:rsid w:val="00153A68"/>
    <w:rsid w:val="001754D1"/>
    <w:rsid w:val="0019458C"/>
    <w:rsid w:val="001F67EA"/>
    <w:rsid w:val="002116D7"/>
    <w:rsid w:val="0021356C"/>
    <w:rsid w:val="002651E8"/>
    <w:rsid w:val="00286871"/>
    <w:rsid w:val="002871AB"/>
    <w:rsid w:val="0029686A"/>
    <w:rsid w:val="002A0AFF"/>
    <w:rsid w:val="002A3FBA"/>
    <w:rsid w:val="002C31C2"/>
    <w:rsid w:val="002C56BD"/>
    <w:rsid w:val="002E3D1B"/>
    <w:rsid w:val="002E7890"/>
    <w:rsid w:val="00304752"/>
    <w:rsid w:val="0039777D"/>
    <w:rsid w:val="004367D4"/>
    <w:rsid w:val="00456829"/>
    <w:rsid w:val="00466A24"/>
    <w:rsid w:val="00470D1D"/>
    <w:rsid w:val="00495166"/>
    <w:rsid w:val="004B79E3"/>
    <w:rsid w:val="004F33BF"/>
    <w:rsid w:val="00536B7F"/>
    <w:rsid w:val="00541CD8"/>
    <w:rsid w:val="005436FC"/>
    <w:rsid w:val="00546C43"/>
    <w:rsid w:val="00553EC7"/>
    <w:rsid w:val="0056352B"/>
    <w:rsid w:val="005A43A2"/>
    <w:rsid w:val="00607A08"/>
    <w:rsid w:val="00676DA8"/>
    <w:rsid w:val="006B61BC"/>
    <w:rsid w:val="006C1EAC"/>
    <w:rsid w:val="006C6909"/>
    <w:rsid w:val="006D06DE"/>
    <w:rsid w:val="0079409A"/>
    <w:rsid w:val="007A2DF0"/>
    <w:rsid w:val="007B003F"/>
    <w:rsid w:val="007C223E"/>
    <w:rsid w:val="007E0FD1"/>
    <w:rsid w:val="007F2897"/>
    <w:rsid w:val="007F3D06"/>
    <w:rsid w:val="00802437"/>
    <w:rsid w:val="0082240A"/>
    <w:rsid w:val="00900177"/>
    <w:rsid w:val="00900ADD"/>
    <w:rsid w:val="00912104"/>
    <w:rsid w:val="00914F80"/>
    <w:rsid w:val="00934B20"/>
    <w:rsid w:val="00935E25"/>
    <w:rsid w:val="009B74C1"/>
    <w:rsid w:val="009D73F6"/>
    <w:rsid w:val="009D761C"/>
    <w:rsid w:val="009E0E7D"/>
    <w:rsid w:val="00A06C09"/>
    <w:rsid w:val="00A96BC6"/>
    <w:rsid w:val="00AB476B"/>
    <w:rsid w:val="00AC1F52"/>
    <w:rsid w:val="00AC2934"/>
    <w:rsid w:val="00AD5564"/>
    <w:rsid w:val="00B06665"/>
    <w:rsid w:val="00B26066"/>
    <w:rsid w:val="00B34D2E"/>
    <w:rsid w:val="00B527DD"/>
    <w:rsid w:val="00B63E8E"/>
    <w:rsid w:val="00BA2B76"/>
    <w:rsid w:val="00BF2691"/>
    <w:rsid w:val="00BF6AEE"/>
    <w:rsid w:val="00C3139E"/>
    <w:rsid w:val="00C40237"/>
    <w:rsid w:val="00C72FE8"/>
    <w:rsid w:val="00CD04B5"/>
    <w:rsid w:val="00CD6276"/>
    <w:rsid w:val="00CD7F1D"/>
    <w:rsid w:val="00CF21B3"/>
    <w:rsid w:val="00D279BF"/>
    <w:rsid w:val="00D807DD"/>
    <w:rsid w:val="00D9331A"/>
    <w:rsid w:val="00D935D4"/>
    <w:rsid w:val="00D97582"/>
    <w:rsid w:val="00DA620B"/>
    <w:rsid w:val="00DD3E0A"/>
    <w:rsid w:val="00DE36AD"/>
    <w:rsid w:val="00DE48A1"/>
    <w:rsid w:val="00E171C7"/>
    <w:rsid w:val="00E35CCD"/>
    <w:rsid w:val="00E9535D"/>
    <w:rsid w:val="00EB3F19"/>
    <w:rsid w:val="00EF3378"/>
    <w:rsid w:val="00F0040C"/>
    <w:rsid w:val="00F11DC8"/>
    <w:rsid w:val="00F463F4"/>
    <w:rsid w:val="00F54DE9"/>
    <w:rsid w:val="00F6034C"/>
    <w:rsid w:val="00F664B6"/>
    <w:rsid w:val="00F9342A"/>
    <w:rsid w:val="00FA2697"/>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colormru v:ext="edit" colors="silver"/>
    </o:shapedefaults>
    <o:shapelayout v:ext="edit">
      <o:idmap v:ext="edit" data="1"/>
    </o:shapelayout>
  </w:shapeDefaults>
  <w:decimalSymbol w:val=","/>
  <w:listSeparator w:val=";"/>
  <w14:docId w14:val="171F7B57"/>
  <w15:chartTrackingRefBased/>
  <w15:docId w15:val="{E1484819-04ED-4550-9C69-6112675CD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lt-LT" w:eastAsia="lt-L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uiPriority="35" w:qFormat="1"/>
    <w:lsdException w:name="table of figures" w:uiPriority="99"/>
    <w:lsdException w:name="List Bullet" w:qFormat="1"/>
    <w:lsdException w:name="List Number"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2"/>
      <w:lang w:eastAsia="en-US"/>
    </w:rPr>
  </w:style>
  <w:style w:type="paragraph" w:styleId="Heading1">
    <w:name w:val="heading 1"/>
    <w:aliases w:val="Skyrius"/>
    <w:basedOn w:val="Normal"/>
    <w:next w:val="Normal"/>
    <w:qFormat/>
    <w:pPr>
      <w:keepNext/>
      <w:numPr>
        <w:numId w:val="4"/>
      </w:numPr>
      <w:spacing w:before="240" w:after="60"/>
      <w:outlineLvl w:val="0"/>
    </w:pPr>
    <w:rPr>
      <w:b/>
      <w:caps/>
      <w:kern w:val="28"/>
      <w:sz w:val="24"/>
    </w:rPr>
  </w:style>
  <w:style w:type="paragraph" w:styleId="Heading2">
    <w:name w:val="heading 2"/>
    <w:aliases w:val="Poskyris"/>
    <w:basedOn w:val="Normal"/>
    <w:next w:val="Normal"/>
    <w:qFormat/>
    <w:pPr>
      <w:keepNext/>
      <w:numPr>
        <w:ilvl w:val="1"/>
        <w:numId w:val="4"/>
      </w:numPr>
      <w:tabs>
        <w:tab w:val="left" w:pos="567"/>
      </w:tabs>
      <w:spacing w:before="240" w:after="60"/>
      <w:outlineLvl w:val="1"/>
    </w:pPr>
    <w:rPr>
      <w:b/>
      <w:sz w:val="26"/>
    </w:rPr>
  </w:style>
  <w:style w:type="paragraph" w:styleId="Heading3">
    <w:name w:val="heading 3"/>
    <w:aliases w:val="Skyrelis"/>
    <w:basedOn w:val="Heading2"/>
    <w:next w:val="Normal"/>
    <w:qFormat/>
    <w:pPr>
      <w:numPr>
        <w:ilvl w:val="2"/>
      </w:numPr>
      <w:tabs>
        <w:tab w:val="left" w:pos="851"/>
      </w:tabs>
      <w:outlineLvl w:val="2"/>
    </w:pPr>
  </w:style>
  <w:style w:type="paragraph" w:styleId="Heading4">
    <w:name w:val="heading 4"/>
    <w:basedOn w:val="Normal"/>
    <w:next w:val="Normal"/>
    <w:qFormat/>
    <w:pPr>
      <w:keepNext/>
      <w:spacing w:before="240" w:after="60"/>
      <w:outlineLvl w:val="3"/>
    </w:pPr>
    <w:rPr>
      <w:rFonts w:ascii="Arial" w:hAnsi="Arial"/>
      <w:b/>
      <w:sz w:val="24"/>
    </w:rPr>
  </w:style>
  <w:style w:type="paragraph" w:styleId="Heading5">
    <w:name w:val="heading 5"/>
    <w:basedOn w:val="Normal"/>
    <w:next w:val="Normal"/>
    <w:qFormat/>
    <w:pPr>
      <w:spacing w:before="240" w:after="60"/>
      <w:outlineLvl w:val="4"/>
    </w:pPr>
  </w:style>
  <w:style w:type="paragraph" w:styleId="Heading6">
    <w:name w:val="heading 6"/>
    <w:basedOn w:val="Normal"/>
    <w:next w:val="Normal"/>
    <w:qFormat/>
    <w:pPr>
      <w:spacing w:before="240" w:after="60"/>
      <w:outlineLvl w:val="5"/>
    </w:pPr>
    <w:rPr>
      <w:i/>
    </w:rPr>
  </w:style>
  <w:style w:type="paragraph" w:styleId="Heading7">
    <w:name w:val="heading 7"/>
    <w:basedOn w:val="Normal"/>
    <w:next w:val="Normal"/>
    <w:qFormat/>
    <w:pPr>
      <w:spacing w:before="240" w:after="60"/>
      <w:outlineLvl w:val="6"/>
    </w:pPr>
    <w:rPr>
      <w:rFonts w:ascii="Arial" w:hAnsi="Arial"/>
    </w:rPr>
  </w:style>
  <w:style w:type="paragraph" w:styleId="Heading8">
    <w:name w:val="heading 8"/>
    <w:basedOn w:val="Normal"/>
    <w:next w:val="Normal"/>
    <w:qFormat/>
    <w:pPr>
      <w:spacing w:before="240" w:after="60"/>
      <w:outlineLvl w:val="7"/>
    </w:pPr>
    <w:rPr>
      <w:rFonts w:ascii="Arial" w:hAnsi="Arial"/>
      <w:i/>
    </w:rPr>
  </w:style>
  <w:style w:type="paragraph" w:styleId="Heading9">
    <w:name w:val="heading 9"/>
    <w:basedOn w:val="Normal"/>
    <w:next w:val="Normal"/>
    <w:qFormat/>
    <w:pPr>
      <w:spacing w:before="240" w:after="60"/>
      <w:outlineLvl w:val="8"/>
    </w:pPr>
    <w:rPr>
      <w:rFonts w:ascii="Arial" w:hAnsi="Arial"/>
      <w:b/>
      <w:i/>
      <w:sz w:val="1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styleId="Caption">
    <w:name w:val="caption"/>
    <w:aliases w:val="Paveikslo pavad."/>
    <w:basedOn w:val="Normal"/>
    <w:next w:val="Normal"/>
    <w:uiPriority w:val="35"/>
    <w:qFormat/>
    <w:pPr>
      <w:spacing w:before="120" w:after="120"/>
    </w:pPr>
    <w:rPr>
      <w:b/>
      <w:sz w:val="18"/>
    </w:rPr>
  </w:style>
  <w:style w:type="paragraph" w:styleId="Title">
    <w:name w:val="Title"/>
    <w:basedOn w:val="Normal"/>
    <w:qFormat/>
    <w:pPr>
      <w:spacing w:before="240" w:after="60"/>
      <w:jc w:val="center"/>
      <w:outlineLvl w:val="0"/>
    </w:pPr>
    <w:rPr>
      <w:b/>
      <w:caps/>
      <w:kern w:val="28"/>
      <w:sz w:val="28"/>
    </w:rPr>
  </w:style>
  <w:style w:type="paragraph" w:customStyle="1" w:styleId="Author">
    <w:name w:val="Author"/>
    <w:basedOn w:val="Normal"/>
    <w:pPr>
      <w:jc w:val="center"/>
    </w:pPr>
    <w:rPr>
      <w:b/>
      <w:sz w:val="24"/>
    </w:rPr>
  </w:style>
  <w:style w:type="paragraph" w:customStyle="1" w:styleId="Address">
    <w:name w:val="Address"/>
    <w:basedOn w:val="Author"/>
    <w:rPr>
      <w:b w:val="0"/>
      <w:i/>
      <w:sz w:val="20"/>
      <w:lang w:val="en-US"/>
    </w:rPr>
  </w:style>
  <w:style w:type="paragraph" w:customStyle="1" w:styleId="AbstractText">
    <w:name w:val="Abstract Text"/>
    <w:basedOn w:val="Author"/>
    <w:rPr>
      <w:b w:val="0"/>
      <w:sz w:val="18"/>
      <w:lang w:val="en-US"/>
    </w:rPr>
  </w:style>
  <w:style w:type="paragraph" w:styleId="BodyText">
    <w:name w:val="Body Text"/>
    <w:basedOn w:val="Normal"/>
    <w:pPr>
      <w:spacing w:after="60"/>
      <w:ind w:firstLine="720"/>
      <w:jc w:val="both"/>
    </w:pPr>
  </w:style>
  <w:style w:type="paragraph" w:styleId="Header">
    <w:name w:val="header"/>
    <w:basedOn w:val="Normal"/>
    <w:pPr>
      <w:tabs>
        <w:tab w:val="center" w:pos="4153"/>
        <w:tab w:val="right" w:pos="8306"/>
      </w:tabs>
    </w:pPr>
  </w:style>
  <w:style w:type="paragraph" w:styleId="ListNumber2">
    <w:name w:val="List Number 2"/>
    <w:basedOn w:val="Normal"/>
    <w:pPr>
      <w:numPr>
        <w:numId w:val="2"/>
      </w:numPr>
    </w:pPr>
  </w:style>
  <w:style w:type="paragraph" w:customStyle="1" w:styleId="TitleinEnglish">
    <w:name w:val="Title (in English)"/>
    <w:basedOn w:val="Normal"/>
  </w:style>
  <w:style w:type="paragraph" w:customStyle="1" w:styleId="SummaryinEnglish">
    <w:name w:val="Summary (in English)"/>
    <w:basedOn w:val="Normal"/>
  </w:style>
  <w:style w:type="paragraph" w:customStyle="1" w:styleId="Literatra1">
    <w:name w:val="Literatūra1"/>
    <w:basedOn w:val="Normal"/>
    <w:pPr>
      <w:spacing w:after="60"/>
      <w:ind w:left="567" w:hanging="567"/>
    </w:pPr>
    <w:rPr>
      <w:sz w:val="18"/>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character" w:styleId="CommentReference">
    <w:name w:val="annotation reference"/>
    <w:semiHidden/>
    <w:rPr>
      <w:sz w:val="16"/>
      <w:szCs w:val="16"/>
    </w:rPr>
  </w:style>
  <w:style w:type="paragraph" w:styleId="CommentText">
    <w:name w:val="annotation text"/>
    <w:basedOn w:val="Normal"/>
    <w:semiHidden/>
    <w:rPr>
      <w:sz w:val="20"/>
    </w:rPr>
  </w:style>
  <w:style w:type="character" w:customStyle="1" w:styleId="FooterChar">
    <w:name w:val="Footer Char"/>
    <w:link w:val="Footer"/>
    <w:uiPriority w:val="99"/>
    <w:rsid w:val="00C3139E"/>
    <w:rPr>
      <w:sz w:val="22"/>
      <w:lang w:eastAsia="en-US"/>
    </w:rPr>
  </w:style>
  <w:style w:type="paragraph" w:customStyle="1" w:styleId="Antratnon-TOC">
    <w:name w:val="Antraštė non-TOC"/>
    <w:basedOn w:val="Normal"/>
    <w:next w:val="Normal"/>
    <w:autoRedefine/>
    <w:qFormat/>
    <w:rsid w:val="00912104"/>
    <w:pPr>
      <w:spacing w:before="200" w:after="200" w:line="276" w:lineRule="auto"/>
      <w:jc w:val="center"/>
    </w:pPr>
    <w:rPr>
      <w:rFonts w:eastAsia="Calibri"/>
      <w:b/>
      <w:sz w:val="24"/>
      <w:szCs w:val="24"/>
    </w:rPr>
  </w:style>
  <w:style w:type="table" w:styleId="TableGrid">
    <w:name w:val="Table Grid"/>
    <w:aliases w:val="Lentelės celė"/>
    <w:basedOn w:val="TableNormal"/>
    <w:rsid w:val="00304752"/>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ntelspavad">
    <w:name w:val="Lentelės pavad."/>
    <w:basedOn w:val="Caption"/>
    <w:next w:val="Normal"/>
    <w:qFormat/>
    <w:rsid w:val="00153A68"/>
    <w:pPr>
      <w:spacing w:before="200" w:after="60" w:line="276" w:lineRule="auto"/>
    </w:pPr>
    <w:rPr>
      <w:rFonts w:eastAsia="Calibri"/>
      <w:b w:val="0"/>
      <w:iCs/>
      <w:sz w:val="22"/>
      <w:szCs w:val="22"/>
    </w:rPr>
  </w:style>
  <w:style w:type="paragraph" w:customStyle="1" w:styleId="Tekstas">
    <w:name w:val="Tekstas"/>
    <w:basedOn w:val="Normal"/>
    <w:next w:val="Normal"/>
    <w:link w:val="TekstasChar"/>
    <w:qFormat/>
    <w:rsid w:val="00153A68"/>
    <w:pPr>
      <w:spacing w:after="200" w:line="276" w:lineRule="auto"/>
      <w:jc w:val="both"/>
    </w:pPr>
    <w:rPr>
      <w:rFonts w:eastAsia="Calibri"/>
      <w:sz w:val="24"/>
      <w:szCs w:val="24"/>
    </w:rPr>
  </w:style>
  <w:style w:type="paragraph" w:customStyle="1" w:styleId="Lentel">
    <w:name w:val="Lentelė"/>
    <w:basedOn w:val="Normal"/>
    <w:next w:val="Normal"/>
    <w:qFormat/>
    <w:rsid w:val="00153A68"/>
    <w:pPr>
      <w:spacing w:before="60" w:after="60"/>
    </w:pPr>
    <w:rPr>
      <w:rFonts w:eastAsia="Calibri"/>
      <w:sz w:val="20"/>
      <w:szCs w:val="22"/>
    </w:rPr>
  </w:style>
  <w:style w:type="paragraph" w:customStyle="1" w:styleId="LentelsIeil">
    <w:name w:val="Lentelės I eil."/>
    <w:basedOn w:val="Normal"/>
    <w:next w:val="Normal"/>
    <w:qFormat/>
    <w:rsid w:val="00153A68"/>
    <w:pPr>
      <w:spacing w:before="60" w:after="60" w:line="276" w:lineRule="auto"/>
    </w:pPr>
    <w:rPr>
      <w:rFonts w:ascii="Times New Roman Bold" w:eastAsia="Calibri" w:hAnsi="Times New Roman Bold"/>
      <w:b/>
      <w:bCs/>
      <w:sz w:val="20"/>
      <w:szCs w:val="24"/>
    </w:rPr>
  </w:style>
  <w:style w:type="paragraph" w:styleId="ListBullet">
    <w:name w:val="List Bullet"/>
    <w:aliases w:val="Sąrašas (suženklintas)"/>
    <w:basedOn w:val="Normal"/>
    <w:unhideWhenUsed/>
    <w:qFormat/>
    <w:rsid w:val="00153A68"/>
    <w:pPr>
      <w:numPr>
        <w:numId w:val="18"/>
      </w:numPr>
      <w:spacing w:after="200" w:line="276" w:lineRule="auto"/>
      <w:ind w:left="714" w:hanging="357"/>
      <w:contextualSpacing/>
      <w:jc w:val="both"/>
    </w:pPr>
    <w:rPr>
      <w:rFonts w:eastAsia="Calibri"/>
      <w:sz w:val="24"/>
      <w:szCs w:val="22"/>
    </w:rPr>
  </w:style>
  <w:style w:type="character" w:customStyle="1" w:styleId="TekstasChar">
    <w:name w:val="Tekstas Char"/>
    <w:link w:val="Tekstas"/>
    <w:rsid w:val="00153A68"/>
    <w:rPr>
      <w:rFonts w:eastAsia="Calibri"/>
      <w:sz w:val="24"/>
      <w:szCs w:val="24"/>
      <w:lang w:eastAsia="en-US"/>
    </w:rPr>
  </w:style>
  <w:style w:type="paragraph" w:styleId="ListNumber">
    <w:name w:val="List Number"/>
    <w:aliases w:val="Sąrašas (numeruotas)"/>
    <w:basedOn w:val="Normal"/>
    <w:qFormat/>
    <w:rsid w:val="00914F80"/>
    <w:pPr>
      <w:numPr>
        <w:numId w:val="19"/>
      </w:numPr>
      <w:contextualSpacing/>
    </w:pPr>
  </w:style>
  <w:style w:type="paragraph" w:customStyle="1" w:styleId="Antratbenr">
    <w:name w:val="Antraštė be nr."/>
    <w:basedOn w:val="Heading1"/>
    <w:next w:val="Normal"/>
    <w:qFormat/>
    <w:rsid w:val="00914F80"/>
    <w:pPr>
      <w:pageBreakBefore/>
      <w:numPr>
        <w:numId w:val="0"/>
      </w:numPr>
      <w:spacing w:before="0" w:after="200" w:line="276" w:lineRule="auto"/>
      <w:jc w:val="center"/>
    </w:pPr>
    <w:rPr>
      <w:bCs/>
      <w:caps w:val="0"/>
      <w:kern w:val="32"/>
      <w:szCs w:val="32"/>
    </w:rPr>
  </w:style>
  <w:style w:type="paragraph" w:customStyle="1" w:styleId="Figure">
    <w:name w:val="Figure"/>
    <w:aliases w:val="Paveikslas"/>
    <w:basedOn w:val="Normal"/>
    <w:qFormat/>
    <w:rsid w:val="00914F80"/>
    <w:pPr>
      <w:framePr w:hSpace="510" w:wrap="notBeside" w:vAnchor="text" w:hAnchor="margin" w:xAlign="center" w:y="1"/>
      <w:spacing w:before="200" w:after="200" w:line="276" w:lineRule="auto"/>
      <w:jc w:val="center"/>
    </w:pPr>
    <w:rPr>
      <w:rFonts w:eastAsiaTheme="minorHAnsi" w:cstheme="minorBidi"/>
      <w:szCs w:val="22"/>
    </w:rPr>
  </w:style>
  <w:style w:type="paragraph" w:styleId="TOCHeading">
    <w:name w:val="TOC Heading"/>
    <w:basedOn w:val="Heading1"/>
    <w:next w:val="Normal"/>
    <w:uiPriority w:val="39"/>
    <w:unhideWhenUsed/>
    <w:qFormat/>
    <w:rsid w:val="00914F80"/>
    <w:pPr>
      <w:keepLines/>
      <w:numPr>
        <w:numId w:val="0"/>
      </w:numPr>
      <w:spacing w:after="0" w:line="259" w:lineRule="auto"/>
      <w:outlineLvl w:val="9"/>
    </w:pPr>
    <w:rPr>
      <w:rFonts w:asciiTheme="majorHAnsi" w:eastAsiaTheme="majorEastAsia" w:hAnsiTheme="majorHAnsi" w:cstheme="majorBidi"/>
      <w:b w:val="0"/>
      <w:caps w:val="0"/>
      <w:color w:val="0F4761" w:themeColor="accent1" w:themeShade="BF"/>
      <w:kern w:val="0"/>
      <w:sz w:val="32"/>
      <w:szCs w:val="32"/>
      <w:lang w:val="en-US"/>
    </w:rPr>
  </w:style>
  <w:style w:type="paragraph" w:styleId="TOC1">
    <w:name w:val="toc 1"/>
    <w:basedOn w:val="Normal"/>
    <w:next w:val="Normal"/>
    <w:autoRedefine/>
    <w:uiPriority w:val="39"/>
    <w:rsid w:val="00914F80"/>
    <w:pPr>
      <w:spacing w:after="100"/>
    </w:pPr>
  </w:style>
  <w:style w:type="paragraph" w:styleId="TOC2">
    <w:name w:val="toc 2"/>
    <w:basedOn w:val="Normal"/>
    <w:next w:val="Normal"/>
    <w:autoRedefine/>
    <w:uiPriority w:val="39"/>
    <w:rsid w:val="00914F80"/>
    <w:pPr>
      <w:spacing w:after="100"/>
      <w:ind w:left="220"/>
    </w:pPr>
  </w:style>
  <w:style w:type="paragraph" w:styleId="TOC3">
    <w:name w:val="toc 3"/>
    <w:basedOn w:val="Normal"/>
    <w:next w:val="Normal"/>
    <w:autoRedefine/>
    <w:uiPriority w:val="39"/>
    <w:rsid w:val="00914F80"/>
    <w:pPr>
      <w:spacing w:after="100"/>
      <w:ind w:left="440"/>
    </w:pPr>
  </w:style>
  <w:style w:type="character" w:styleId="Hyperlink">
    <w:name w:val="Hyperlink"/>
    <w:basedOn w:val="DefaultParagraphFont"/>
    <w:uiPriority w:val="99"/>
    <w:unhideWhenUsed/>
    <w:rsid w:val="00914F80"/>
    <w:rPr>
      <w:color w:val="467886" w:themeColor="hyperlink"/>
      <w:u w:val="single"/>
    </w:rPr>
  </w:style>
  <w:style w:type="paragraph" w:styleId="FootnoteText">
    <w:name w:val="footnote text"/>
    <w:basedOn w:val="Normal"/>
    <w:link w:val="FootnoteTextChar"/>
    <w:rsid w:val="00536B7F"/>
    <w:pPr>
      <w:jc w:val="both"/>
    </w:pPr>
    <w:rPr>
      <w:sz w:val="20"/>
      <w:lang w:val="en-GB"/>
    </w:rPr>
  </w:style>
  <w:style w:type="character" w:customStyle="1" w:styleId="FootnoteTextChar">
    <w:name w:val="Footnote Text Char"/>
    <w:basedOn w:val="DefaultParagraphFont"/>
    <w:link w:val="FootnoteText"/>
    <w:rsid w:val="00536B7F"/>
    <w:rPr>
      <w:lang w:val="en-GB" w:eastAsia="en-US"/>
    </w:rPr>
  </w:style>
  <w:style w:type="character" w:styleId="FootnoteReference">
    <w:name w:val="footnote reference"/>
    <w:rsid w:val="00536B7F"/>
    <w:rPr>
      <w:vertAlign w:val="superscript"/>
    </w:rPr>
  </w:style>
  <w:style w:type="paragraph" w:customStyle="1" w:styleId="picturedescription">
    <w:name w:val="picture description"/>
    <w:basedOn w:val="Normal"/>
    <w:link w:val="picturedescriptionChar"/>
    <w:autoRedefine/>
    <w:qFormat/>
    <w:rsid w:val="00F9342A"/>
    <w:pPr>
      <w:jc w:val="center"/>
    </w:pPr>
    <w:rPr>
      <w:noProof/>
      <w:sz w:val="16"/>
      <w:szCs w:val="16"/>
      <w:lang w:val="en-GB"/>
    </w:rPr>
  </w:style>
  <w:style w:type="character" w:customStyle="1" w:styleId="picturedescriptionChar">
    <w:name w:val="picture description Char"/>
    <w:link w:val="picturedescription"/>
    <w:rsid w:val="00F9342A"/>
    <w:rPr>
      <w:noProof/>
      <w:sz w:val="16"/>
      <w:szCs w:val="16"/>
      <w:lang w:val="en-GB" w:eastAsia="en-US"/>
    </w:rPr>
  </w:style>
  <w:style w:type="paragraph" w:customStyle="1" w:styleId="tabledescription">
    <w:name w:val="table description"/>
    <w:basedOn w:val="BodyText"/>
    <w:link w:val="tabledescriptionChar"/>
    <w:autoRedefine/>
    <w:qFormat/>
    <w:rsid w:val="00536B7F"/>
    <w:pPr>
      <w:spacing w:before="40" w:after="0"/>
      <w:ind w:left="360" w:firstLine="0"/>
      <w:jc w:val="center"/>
    </w:pPr>
    <w:rPr>
      <w:sz w:val="16"/>
      <w:szCs w:val="24"/>
    </w:rPr>
  </w:style>
  <w:style w:type="character" w:customStyle="1" w:styleId="tabledescriptionChar">
    <w:name w:val="table description Char"/>
    <w:link w:val="tabledescription"/>
    <w:rsid w:val="00536B7F"/>
    <w:rPr>
      <w:sz w:val="16"/>
      <w:szCs w:val="24"/>
      <w:lang w:eastAsia="en-US"/>
    </w:rPr>
  </w:style>
  <w:style w:type="paragraph" w:customStyle="1" w:styleId="InfoBlue">
    <w:name w:val="InfoBlue"/>
    <w:basedOn w:val="Normal"/>
    <w:next w:val="BodyText"/>
    <w:autoRedefine/>
    <w:rsid w:val="005436FC"/>
    <w:pPr>
      <w:widowControl w:val="0"/>
      <w:spacing w:after="120" w:line="240" w:lineRule="atLeast"/>
      <w:ind w:left="720"/>
    </w:pPr>
    <w:rPr>
      <w:i/>
      <w:color w:val="0000FF"/>
      <w:sz w:val="20"/>
    </w:rPr>
  </w:style>
  <w:style w:type="table" w:customStyle="1" w:styleId="PlainTable11">
    <w:name w:val="Plain Table 11"/>
    <w:basedOn w:val="TableNormal"/>
    <w:uiPriority w:val="41"/>
    <w:rsid w:val="004367D4"/>
    <w:rPr>
      <w:rFonts w:asciiTheme="minorHAnsi" w:eastAsiaTheme="minorHAnsi" w:hAnsiTheme="minorHAnsi" w:cstheme="minorBidi"/>
      <w:sz w:val="22"/>
      <w:szCs w:val="22"/>
      <w:lang w:val="en-U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rsid w:val="004367D4"/>
    <w:pPr>
      <w:spacing w:line="276" w:lineRule="auto"/>
      <w:ind w:left="720"/>
      <w:contextualSpacing/>
      <w:jc w:val="both"/>
    </w:pPr>
    <w:rPr>
      <w:rFonts w:eastAsiaTheme="minorHAnsi"/>
      <w:sz w:val="24"/>
      <w:szCs w:val="24"/>
    </w:rPr>
  </w:style>
  <w:style w:type="paragraph" w:styleId="TOC4">
    <w:name w:val="toc 4"/>
    <w:basedOn w:val="Normal"/>
    <w:next w:val="Normal"/>
    <w:autoRedefine/>
    <w:uiPriority w:val="39"/>
    <w:unhideWhenUsed/>
    <w:rsid w:val="00013564"/>
    <w:pPr>
      <w:spacing w:after="100" w:line="278" w:lineRule="auto"/>
      <w:ind w:left="720"/>
    </w:pPr>
    <w:rPr>
      <w:rFonts w:asciiTheme="minorHAnsi" w:eastAsiaTheme="minorEastAsia" w:hAnsiTheme="minorHAnsi" w:cstheme="minorBidi"/>
      <w:kern w:val="2"/>
      <w:sz w:val="24"/>
      <w:szCs w:val="24"/>
      <w:lang w:eastAsia="lt-LT"/>
      <w14:ligatures w14:val="standardContextual"/>
    </w:rPr>
  </w:style>
  <w:style w:type="paragraph" w:styleId="TOC5">
    <w:name w:val="toc 5"/>
    <w:basedOn w:val="Normal"/>
    <w:next w:val="Normal"/>
    <w:autoRedefine/>
    <w:uiPriority w:val="39"/>
    <w:unhideWhenUsed/>
    <w:rsid w:val="00013564"/>
    <w:pPr>
      <w:spacing w:after="100" w:line="278" w:lineRule="auto"/>
      <w:ind w:left="960"/>
    </w:pPr>
    <w:rPr>
      <w:rFonts w:asciiTheme="minorHAnsi" w:eastAsiaTheme="minorEastAsia" w:hAnsiTheme="minorHAnsi" w:cstheme="minorBidi"/>
      <w:kern w:val="2"/>
      <w:sz w:val="24"/>
      <w:szCs w:val="24"/>
      <w:lang w:eastAsia="lt-LT"/>
      <w14:ligatures w14:val="standardContextual"/>
    </w:rPr>
  </w:style>
  <w:style w:type="paragraph" w:styleId="TOC6">
    <w:name w:val="toc 6"/>
    <w:basedOn w:val="Normal"/>
    <w:next w:val="Normal"/>
    <w:autoRedefine/>
    <w:uiPriority w:val="39"/>
    <w:unhideWhenUsed/>
    <w:rsid w:val="00013564"/>
    <w:pPr>
      <w:spacing w:after="100" w:line="278" w:lineRule="auto"/>
      <w:ind w:left="1200"/>
    </w:pPr>
    <w:rPr>
      <w:rFonts w:asciiTheme="minorHAnsi" w:eastAsiaTheme="minorEastAsia" w:hAnsiTheme="minorHAnsi" w:cstheme="minorBidi"/>
      <w:kern w:val="2"/>
      <w:sz w:val="24"/>
      <w:szCs w:val="24"/>
      <w:lang w:eastAsia="lt-LT"/>
      <w14:ligatures w14:val="standardContextual"/>
    </w:rPr>
  </w:style>
  <w:style w:type="paragraph" w:styleId="TOC7">
    <w:name w:val="toc 7"/>
    <w:basedOn w:val="Normal"/>
    <w:next w:val="Normal"/>
    <w:autoRedefine/>
    <w:uiPriority w:val="39"/>
    <w:unhideWhenUsed/>
    <w:rsid w:val="00013564"/>
    <w:pPr>
      <w:spacing w:after="100" w:line="278" w:lineRule="auto"/>
      <w:ind w:left="1440"/>
    </w:pPr>
    <w:rPr>
      <w:rFonts w:asciiTheme="minorHAnsi" w:eastAsiaTheme="minorEastAsia" w:hAnsiTheme="minorHAnsi" w:cstheme="minorBidi"/>
      <w:kern w:val="2"/>
      <w:sz w:val="24"/>
      <w:szCs w:val="24"/>
      <w:lang w:eastAsia="lt-LT"/>
      <w14:ligatures w14:val="standardContextual"/>
    </w:rPr>
  </w:style>
  <w:style w:type="paragraph" w:styleId="TOC8">
    <w:name w:val="toc 8"/>
    <w:basedOn w:val="Normal"/>
    <w:next w:val="Normal"/>
    <w:autoRedefine/>
    <w:uiPriority w:val="39"/>
    <w:unhideWhenUsed/>
    <w:rsid w:val="00013564"/>
    <w:pPr>
      <w:spacing w:after="100" w:line="278" w:lineRule="auto"/>
      <w:ind w:left="1680"/>
    </w:pPr>
    <w:rPr>
      <w:rFonts w:asciiTheme="minorHAnsi" w:eastAsiaTheme="minorEastAsia" w:hAnsiTheme="minorHAnsi" w:cstheme="minorBidi"/>
      <w:kern w:val="2"/>
      <w:sz w:val="24"/>
      <w:szCs w:val="24"/>
      <w:lang w:eastAsia="lt-LT"/>
      <w14:ligatures w14:val="standardContextual"/>
    </w:rPr>
  </w:style>
  <w:style w:type="paragraph" w:styleId="TOC9">
    <w:name w:val="toc 9"/>
    <w:basedOn w:val="Normal"/>
    <w:next w:val="Normal"/>
    <w:autoRedefine/>
    <w:uiPriority w:val="39"/>
    <w:unhideWhenUsed/>
    <w:rsid w:val="00013564"/>
    <w:pPr>
      <w:spacing w:after="100" w:line="278" w:lineRule="auto"/>
      <w:ind w:left="1920"/>
    </w:pPr>
    <w:rPr>
      <w:rFonts w:asciiTheme="minorHAnsi" w:eastAsiaTheme="minorEastAsia" w:hAnsiTheme="minorHAnsi" w:cstheme="minorBidi"/>
      <w:kern w:val="2"/>
      <w:sz w:val="24"/>
      <w:szCs w:val="24"/>
      <w:lang w:eastAsia="lt-LT"/>
      <w14:ligatures w14:val="standardContextual"/>
    </w:rPr>
  </w:style>
  <w:style w:type="character" w:styleId="UnresolvedMention">
    <w:name w:val="Unresolved Mention"/>
    <w:basedOn w:val="DefaultParagraphFont"/>
    <w:uiPriority w:val="99"/>
    <w:semiHidden/>
    <w:unhideWhenUsed/>
    <w:rsid w:val="00013564"/>
    <w:rPr>
      <w:color w:val="605E5C"/>
      <w:shd w:val="clear" w:color="auto" w:fill="E1DFDD"/>
    </w:rPr>
  </w:style>
  <w:style w:type="paragraph" w:styleId="TableofFigures">
    <w:name w:val="table of figures"/>
    <w:basedOn w:val="Normal"/>
    <w:next w:val="Normal"/>
    <w:uiPriority w:val="99"/>
    <w:rsid w:val="001945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bigdataanalyticsnews.com/history-of-artificial-intelligence-in-video-games/" TargetMode="External"/><Relationship Id="rId68" Type="http://schemas.openxmlformats.org/officeDocument/2006/relationships/hyperlink" Target="https://medium.com/geekculture/artificial-intelligence-and-machine-learning-in-game-33ae7310e30a" TargetMode="External"/><Relationship Id="rId84"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financesonline.com/number-of-gamers-worldwide/" TargetMode="External"/><Relationship Id="rId58" Type="http://schemas.openxmlformats.org/officeDocument/2006/relationships/hyperlink" Target="https://www.geeksforgeeks.org/difference-between-deterministic-and-non-deterministic-algorithms/" TargetMode="External"/><Relationship Id="rId74" Type="http://schemas.openxmlformats.org/officeDocument/2006/relationships/hyperlink" Target="https://www.caltech.edu/about/news/neural-networks-playing-video-games-teach-us-about-our-own-brains" TargetMode="External"/><Relationship Id="rId79" Type="http://schemas.openxmlformats.org/officeDocument/2006/relationships/hyperlink" Target="https://en.wikipedia.org/wiki/Blackboard_system"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researchgate.net/figure/Deterministic-AI-pattern_fig1_350476112" TargetMode="External"/><Relationship Id="rId64" Type="http://schemas.openxmlformats.org/officeDocument/2006/relationships/hyperlink" Target="https://en.chessbase.com/post/25-years-ago-deep-blue-beats-kasparov" TargetMode="External"/><Relationship Id="rId69" Type="http://schemas.openxmlformats.org/officeDocument/2006/relationships/hyperlink" Target="https://medium.com/mlearning-ai/ai-cheating-in-games-583e333677ce" TargetMode="External"/><Relationship Id="rId77" Type="http://schemas.openxmlformats.org/officeDocument/2006/relationships/hyperlink" Target="https://en.wikipedia.org/wiki/Civilization_V" TargetMode="External"/><Relationship Id="rId8" Type="http://schemas.openxmlformats.org/officeDocument/2006/relationships/image" Target="media/image1.png"/><Relationship Id="rId51" Type="http://schemas.openxmlformats.org/officeDocument/2006/relationships/hyperlink" Target="https://www.irjmets.com/uploadedfiles/paper//issue_7_july_2022/27897/final/fin_irjmets1658458318.pdf" TargetMode="External"/><Relationship Id="rId72" Type="http://schemas.openxmlformats.org/officeDocument/2006/relationships/hyperlink" Target="https://medium.com/@antoneb/decision-trees-in-video-games-3ea3f251f96e" TargetMode="External"/><Relationship Id="rId80" Type="http://schemas.openxmlformats.org/officeDocument/2006/relationships/hyperlink" Target="https://www.gamedeveloper.com/design/creating-decoupled-features-the-blackboard-system"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medium.com/geekculture/artificial-intelligence-and-machine-learning-in-game-33ae7310e30a" TargetMode="External"/><Relationship Id="rId67" Type="http://schemas.openxmlformats.org/officeDocument/2006/relationships/hyperlink" Target="https://www.oreilly.com/library/view/ai-for-game/0596005555/ch01.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steamcharts.com/" TargetMode="External"/><Relationship Id="rId62" Type="http://schemas.openxmlformats.org/officeDocument/2006/relationships/hyperlink" Target="https://www.engati.com/blog/ai-in-gaming" TargetMode="External"/><Relationship Id="rId70" Type="http://schemas.openxmlformats.org/officeDocument/2006/relationships/hyperlink" Target="http://www.elektronika.lt/straipsniai/elektronika/3168/skyscio-lygio-valdymas-taikant-fuzzy-logika/" TargetMode="External"/><Relationship Id="rId75" Type="http://schemas.openxmlformats.org/officeDocument/2006/relationships/hyperlink" Target="https://wiki.tum.de/display/lfdv/Convolutional+Neural+Network+for+Game" TargetMode="External"/><Relationship Id="rId83" Type="http://schemas.openxmlformats.org/officeDocument/2006/relationships/hyperlink" Target="https://www.gamedeveloper.com/programming/are-behavior-trees-a-thing-of-the-pa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engati.com/blog/ai-in-gaming" TargetMode="External"/><Relationship Id="rId57" Type="http://schemas.openxmlformats.org/officeDocument/2006/relationships/hyperlink" Target="https://www.oreilly.com/library/view/ai-for-game/0596005555/ch01.html"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xplodingtopics.com/blog/number-of-gamers" TargetMode="External"/><Relationship Id="rId60" Type="http://schemas.openxmlformats.org/officeDocument/2006/relationships/hyperlink" Target="https://docs.unity.cn/ru/2021.1/Manual/system-requirements.html" TargetMode="External"/><Relationship Id="rId65" Type="http://schemas.openxmlformats.org/officeDocument/2006/relationships/hyperlink" Target="https://hub.fullsail.edu/articles/imagined-thinking-machines-artificial-intelligence-in-video-games" TargetMode="External"/><Relationship Id="rId73" Type="http://schemas.openxmlformats.org/officeDocument/2006/relationships/hyperlink" Target="https://dataconomy.com/2022/04/artificial-intelligence-games/" TargetMode="External"/><Relationship Id="rId78" Type="http://schemas.openxmlformats.org/officeDocument/2006/relationships/hyperlink" Target="https://www.reddit.com/r/civ/comments/44g8id/how_exactly_does_civ_vs_ai_work/" TargetMode="External"/><Relationship Id="rId81" Type="http://schemas.openxmlformats.org/officeDocument/2006/relationships/hyperlink" Target="https://en.wikipedia.org/wiki/Age_of_Empires_III"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egotthiscovered.com/gaming/7-video-games-terrible-terrible-a-i/" TargetMode="External"/><Relationship Id="rId55" Type="http://schemas.openxmlformats.org/officeDocument/2006/relationships/hyperlink" Target="https://www.statista.com/outlook/dmo/app/games/strategy-games/worldwide" TargetMode="External"/><Relationship Id="rId76" Type="http://schemas.openxmlformats.org/officeDocument/2006/relationships/hyperlink" Target="https://civilization.com/civilization-5/news/entries/the-greatest-game-of-civilization-v-no-one-played/" TargetMode="External"/><Relationship Id="rId7" Type="http://schemas.openxmlformats.org/officeDocument/2006/relationships/endnotes" Target="endnotes.xml"/><Relationship Id="rId71" Type="http://schemas.openxmlformats.org/officeDocument/2006/relationships/hyperlink" Target="http://www.michelepirovano.com/pdf/fuzzy_ai_in_games.pdf"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analyticsinsight.net/the-evolution-of-artificial-intelligence-in-video-games/" TargetMode="External"/><Relationship Id="rId87" Type="http://schemas.openxmlformats.org/officeDocument/2006/relationships/theme" Target="theme/theme1.xml"/><Relationship Id="rId61" Type="http://schemas.openxmlformats.org/officeDocument/2006/relationships/hyperlink" Target="https://forum.unity.com/threads/unity-seems-to-break-visual-studio-2019-project-files-can-not-attach-to-unity.884683/" TargetMode="External"/><Relationship Id="rId82" Type="http://schemas.openxmlformats.org/officeDocument/2006/relationships/hyperlink" Target="https://ageofempires.fandom.com/wiki/Artificial_intelligenc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20and%20Settings\virga\My%20Documents\mokymas\magistrantai\mag_atmintine\sablonas_mag_0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D6076-6E56-4A17-91ED-088CEEA82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sablonas_mag_01.dot</Template>
  <TotalTime>886</TotalTime>
  <Pages>76</Pages>
  <Words>82363</Words>
  <Characters>46947</Characters>
  <Application>Microsoft Office Word</Application>
  <DocSecurity>0</DocSecurity>
  <Lines>391</Lines>
  <Paragraphs>258</Paragraphs>
  <ScaleCrop>false</ScaleCrop>
  <HeadingPairs>
    <vt:vector size="4" baseType="variant">
      <vt:variant>
        <vt:lpstr>Title</vt:lpstr>
      </vt:variant>
      <vt:variant>
        <vt:i4>1</vt:i4>
      </vt:variant>
      <vt:variant>
        <vt:lpstr>Pavadinimas</vt:lpstr>
      </vt:variant>
      <vt:variant>
        <vt:i4>1</vt:i4>
      </vt:variant>
    </vt:vector>
  </HeadingPairs>
  <TitlesOfParts>
    <vt:vector size="2" baseType="lpstr">
      <vt:lpstr>Technine dokumentacija</vt:lpstr>
      <vt:lpstr>Baigiamojo datbo turinys </vt:lpstr>
    </vt:vector>
  </TitlesOfParts>
  <Manager/>
  <Company>KTU</Company>
  <LinksUpToDate>false</LinksUpToDate>
  <CharactersWithSpaces>129052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Technine dokumentacija</dc:title>
  <dc:subject>Programų sistemų inžinerijos magistratūra</dc:subject>
  <dc:creator>Tadas Laurinaitis</dc:creator>
  <cp:keywords>magistrai</cp:keywords>
  <dc:description>Programų inžinerijos magistro baigiamojo darbo turinys. 2002.01.17</dc:description>
  <cp:lastModifiedBy>Tadas Laurinaitis</cp:lastModifiedBy>
  <cp:revision>16</cp:revision>
  <cp:lastPrinted>2025-01-21T03:32:00Z</cp:lastPrinted>
  <dcterms:created xsi:type="dcterms:W3CDTF">2025-01-20T12:32:00Z</dcterms:created>
  <dcterms:modified xsi:type="dcterms:W3CDTF">2025-01-21T03:38:00Z</dcterms:modified>
  <cp:category>mokymas</cp:category>
</cp:coreProperties>
</file>